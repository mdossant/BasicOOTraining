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199F86" w14:textId="37AA3D40" w:rsidR="00C052D0" w:rsidRPr="0041050C" w:rsidRDefault="0060209F" w:rsidP="00D46FF9">
      <w:pPr>
        <w:pStyle w:val="Heading1"/>
      </w:pPr>
      <w:r>
        <w:t>About This Course</w:t>
      </w:r>
    </w:p>
    <w:p w14:paraId="72AF60C4" w14:textId="14460F29" w:rsidR="00C052D0" w:rsidRPr="0041050C" w:rsidRDefault="0060209F" w:rsidP="0060209F">
      <w:pPr>
        <w:pStyle w:val="Heading3"/>
      </w:pPr>
      <w:bookmarkStart w:id="0" w:name="_Toc529071710"/>
      <w:bookmarkStart w:id="1" w:name="_Toc511027451"/>
      <w:bookmarkStart w:id="2" w:name="_Toc509222647"/>
      <w:bookmarkStart w:id="3" w:name="_Toc415989212"/>
      <w:r>
        <w:lastRenderedPageBreak/>
        <w:t>Course audience</w:t>
      </w:r>
    </w:p>
    <w:p w14:paraId="4D203464" w14:textId="77777777" w:rsidR="00C052D0" w:rsidRPr="0041050C" w:rsidRDefault="00C052D0" w:rsidP="00C052D0">
      <w:pPr>
        <w:pStyle w:val="TopLine"/>
      </w:pPr>
    </w:p>
    <w:p w14:paraId="1650E898" w14:textId="77777777" w:rsidR="00C052D0" w:rsidRPr="0041050C" w:rsidRDefault="00C052D0" w:rsidP="00C052D0">
      <w:pPr>
        <w:pStyle w:val="Heading5"/>
      </w:pPr>
      <w:r w:rsidRPr="0041050C">
        <w:t>Text</w:t>
      </w:r>
    </w:p>
    <w:p w14:paraId="2DDFD518" w14:textId="34A0320E" w:rsidR="0013348A" w:rsidRPr="0041050C" w:rsidRDefault="0060209F" w:rsidP="00DE0CC8">
      <w:pPr>
        <w:pStyle w:val="BlockText"/>
      </w:pPr>
      <w:r>
        <w:t>This course is designed for Progress</w:t>
      </w:r>
      <w:r w:rsidR="00A36F86" w:rsidRPr="00A36F86">
        <w:rPr>
          <w:vertAlign w:val="superscript"/>
        </w:rPr>
        <w:t>®</w:t>
      </w:r>
      <w:r>
        <w:t xml:space="preserve"> OpenEdge</w:t>
      </w:r>
      <w:r w:rsidR="00A36F86" w:rsidRPr="00A36F86">
        <w:rPr>
          <w:vertAlign w:val="superscript"/>
        </w:rPr>
        <w:t>®</w:t>
      </w:r>
      <w:r>
        <w:t xml:space="preserve"> </w:t>
      </w:r>
      <w:r w:rsidR="00AF29E3">
        <w:t>developers</w:t>
      </w:r>
      <w:r w:rsidR="0013348A" w:rsidRPr="0041050C">
        <w:t>.</w:t>
      </w:r>
    </w:p>
    <w:p w14:paraId="74A6013A" w14:textId="77777777" w:rsidR="006F6EF6" w:rsidRPr="0041050C" w:rsidRDefault="006F6EF6" w:rsidP="006F6EF6">
      <w:pPr>
        <w:pStyle w:val="BlockLine"/>
      </w:pPr>
    </w:p>
    <w:p w14:paraId="1F89F3FA" w14:textId="77777777" w:rsidR="00BB2AEE" w:rsidRPr="0041050C" w:rsidRDefault="00BB2AEE" w:rsidP="007A559E">
      <w:pPr>
        <w:pStyle w:val="Heading5"/>
      </w:pPr>
    </w:p>
    <w:p w14:paraId="0A617280" w14:textId="431D2155" w:rsidR="00C052D0" w:rsidRPr="0041050C" w:rsidRDefault="0060209F" w:rsidP="00C052D0">
      <w:pPr>
        <w:pStyle w:val="Heading3"/>
      </w:pPr>
      <w:r>
        <w:lastRenderedPageBreak/>
        <w:t>Course prerequisites</w:t>
      </w:r>
    </w:p>
    <w:p w14:paraId="57724036" w14:textId="77777777" w:rsidR="00C052D0" w:rsidRPr="0041050C" w:rsidRDefault="00C052D0" w:rsidP="00C052D0">
      <w:pPr>
        <w:pStyle w:val="TopLine"/>
      </w:pPr>
    </w:p>
    <w:p w14:paraId="00952C6A" w14:textId="77777777" w:rsidR="00C052D0" w:rsidRPr="0041050C" w:rsidRDefault="00C052D0" w:rsidP="00C052D0">
      <w:pPr>
        <w:pStyle w:val="Heading5"/>
      </w:pPr>
      <w:r w:rsidRPr="0041050C">
        <w:t>Text</w:t>
      </w:r>
    </w:p>
    <w:p w14:paraId="77BC66E2" w14:textId="013C5409" w:rsidR="0060209F" w:rsidRDefault="0060209F" w:rsidP="00EE5918">
      <w:pPr>
        <w:pStyle w:val="BlockText"/>
      </w:pPr>
      <w:r>
        <w:t xml:space="preserve">Before you begin this course, you should </w:t>
      </w:r>
      <w:r w:rsidR="00957934">
        <w:t>have</w:t>
      </w:r>
      <w:r>
        <w:t>:</w:t>
      </w:r>
    </w:p>
    <w:p w14:paraId="1A90BFE2" w14:textId="77777777" w:rsidR="0060209F" w:rsidRDefault="0060209F" w:rsidP="00EE5918">
      <w:pPr>
        <w:pStyle w:val="BlockText"/>
      </w:pPr>
    </w:p>
    <w:p w14:paraId="582BC9D6" w14:textId="77777777" w:rsidR="00D41514" w:rsidRPr="005A73E1" w:rsidRDefault="005A58D9" w:rsidP="005A73E1">
      <w:pPr>
        <w:pStyle w:val="Bullet1"/>
      </w:pPr>
      <w:r w:rsidRPr="005A73E1">
        <w:t>Experience with ABL procedural programming</w:t>
      </w:r>
    </w:p>
    <w:p w14:paraId="22EAFDFF" w14:textId="4F13FF24" w:rsidR="00D41514" w:rsidRPr="005A73E1" w:rsidRDefault="005A58D9" w:rsidP="00A36F86">
      <w:pPr>
        <w:pStyle w:val="Bullet1"/>
      </w:pPr>
      <w:r w:rsidRPr="005A73E1">
        <w:t xml:space="preserve">Created OpenEdge projects in </w:t>
      </w:r>
      <w:r w:rsidR="00A36F86" w:rsidRPr="00A36F86">
        <w:t>Progress</w:t>
      </w:r>
      <w:r w:rsidR="00A36F86" w:rsidRPr="00A36F86">
        <w:rPr>
          <w:vertAlign w:val="superscript"/>
        </w:rPr>
        <w:t>®</w:t>
      </w:r>
      <w:r w:rsidR="00A36F86">
        <w:t xml:space="preserve"> Developer Studio for OpenEdge</w:t>
      </w:r>
      <w:r w:rsidR="00A36F86" w:rsidRPr="00A36F86">
        <w:rPr>
          <w:vertAlign w:val="superscript"/>
        </w:rPr>
        <w:t>®</w:t>
      </w:r>
    </w:p>
    <w:p w14:paraId="599DB0C6" w14:textId="77777777" w:rsidR="00C052D0" w:rsidRPr="0041050C" w:rsidRDefault="00C052D0" w:rsidP="00C052D0">
      <w:pPr>
        <w:pStyle w:val="BlockLine"/>
      </w:pPr>
    </w:p>
    <w:p w14:paraId="11938AAD" w14:textId="77777777" w:rsidR="00456BDE" w:rsidRPr="0041050C" w:rsidRDefault="00456BDE" w:rsidP="00364109">
      <w:pPr>
        <w:pStyle w:val="Heading5"/>
      </w:pPr>
    </w:p>
    <w:p w14:paraId="643BD428" w14:textId="539A8C05" w:rsidR="00C052D0" w:rsidRPr="0041050C" w:rsidRDefault="0060209F" w:rsidP="00C052D0">
      <w:pPr>
        <w:pStyle w:val="Heading3"/>
        <w:rPr>
          <w:b w:val="0"/>
          <w:color w:val="FF0000"/>
          <w:sz w:val="22"/>
          <w:szCs w:val="22"/>
        </w:rPr>
      </w:pPr>
      <w:r>
        <w:lastRenderedPageBreak/>
        <w:t>Student goals</w:t>
      </w:r>
    </w:p>
    <w:p w14:paraId="6646DD0B" w14:textId="77777777" w:rsidR="00C052D0" w:rsidRPr="0041050C" w:rsidRDefault="00C052D0" w:rsidP="00C052D0">
      <w:pPr>
        <w:pStyle w:val="TopLine"/>
      </w:pPr>
    </w:p>
    <w:p w14:paraId="2FD8385F" w14:textId="77777777" w:rsidR="00C052D0" w:rsidRPr="0041050C" w:rsidRDefault="00C052D0" w:rsidP="00310A4C">
      <w:pPr>
        <w:pStyle w:val="Heading5"/>
      </w:pPr>
      <w:r w:rsidRPr="0041050C">
        <w:t>Text</w:t>
      </w:r>
    </w:p>
    <w:p w14:paraId="14F77339" w14:textId="6F42A03C" w:rsidR="00C052D0" w:rsidRDefault="0060209F" w:rsidP="00C052D0">
      <w:pPr>
        <w:pStyle w:val="BlockText"/>
      </w:pPr>
      <w:r>
        <w:t>Please take a few minutes to document your own goals for this course.</w:t>
      </w:r>
    </w:p>
    <w:p w14:paraId="6A0A002D" w14:textId="1D5F9408" w:rsidR="0060209F" w:rsidRDefault="0060209F" w:rsidP="00C052D0">
      <w:pPr>
        <w:pStyle w:val="BlockText"/>
      </w:pPr>
    </w:p>
    <w:p w14:paraId="601418DD" w14:textId="77777777" w:rsidR="0060209F" w:rsidRPr="00795751" w:rsidRDefault="0060209F" w:rsidP="0060209F">
      <w:pPr>
        <w:pStyle w:val="Bullet1"/>
      </w:pPr>
      <w:r w:rsidRPr="00795751">
        <w:t>What will you have to know and produce when you return to work?</w:t>
      </w:r>
    </w:p>
    <w:p w14:paraId="7E0ABAE9" w14:textId="56C1D706" w:rsidR="0060209F" w:rsidRDefault="0060209F" w:rsidP="0060209F">
      <w:pPr>
        <w:pStyle w:val="Bullet1"/>
      </w:pPr>
      <w:r>
        <w:t xml:space="preserve">What are the things that you most want to know about </w:t>
      </w:r>
      <w:r w:rsidR="00A21565">
        <w:t>ABL o</w:t>
      </w:r>
      <w:r w:rsidR="009F6A31">
        <w:t xml:space="preserve">bject-oriented </w:t>
      </w:r>
      <w:r w:rsidR="004F2BEF">
        <w:t>p</w:t>
      </w:r>
      <w:bookmarkStart w:id="4" w:name="_GoBack"/>
      <w:bookmarkEnd w:id="4"/>
      <w:r w:rsidR="009F6A31">
        <w:t>rogramming</w:t>
      </w:r>
      <w:r>
        <w:t>?</w:t>
      </w:r>
    </w:p>
    <w:p w14:paraId="53B1698D" w14:textId="77777777" w:rsidR="009433AC" w:rsidRPr="0041050C" w:rsidRDefault="009433AC" w:rsidP="009433AC">
      <w:pPr>
        <w:pStyle w:val="BlockLine"/>
      </w:pPr>
    </w:p>
    <w:p w14:paraId="582B15DF" w14:textId="482F16EB" w:rsidR="00362A42" w:rsidRPr="0041050C" w:rsidRDefault="0060209F" w:rsidP="0060209F">
      <w:pPr>
        <w:pStyle w:val="Heading3"/>
      </w:pPr>
      <w:r>
        <w:lastRenderedPageBreak/>
        <w:t>Introduce yourself</w:t>
      </w:r>
    </w:p>
    <w:p w14:paraId="07F2E914" w14:textId="69802123" w:rsidR="00362A42" w:rsidRPr="0041050C" w:rsidRDefault="00362A42" w:rsidP="00362A42">
      <w:pPr>
        <w:pStyle w:val="TopLine"/>
      </w:pPr>
    </w:p>
    <w:p w14:paraId="254DF854" w14:textId="77777777" w:rsidR="00362A42" w:rsidRPr="0041050C" w:rsidRDefault="00362A42" w:rsidP="00362A42">
      <w:pPr>
        <w:pStyle w:val="Heading5"/>
      </w:pPr>
      <w:r w:rsidRPr="0041050C">
        <w:t>Text</w:t>
      </w:r>
    </w:p>
    <w:p w14:paraId="785647A0" w14:textId="77777777" w:rsidR="0060209F" w:rsidRPr="00795751" w:rsidRDefault="0060209F" w:rsidP="0060209F">
      <w:pPr>
        <w:pStyle w:val="BlockText"/>
      </w:pPr>
      <w:r w:rsidRPr="00795751">
        <w:t>Please introduce yourself to the group by sharing the following:</w:t>
      </w:r>
    </w:p>
    <w:p w14:paraId="2106AB2E" w14:textId="77777777" w:rsidR="0060209F" w:rsidRPr="00795751" w:rsidRDefault="0060209F" w:rsidP="0060209F">
      <w:pPr>
        <w:pStyle w:val="BlockText"/>
      </w:pPr>
    </w:p>
    <w:p w14:paraId="17E1C67A" w14:textId="77777777" w:rsidR="0060209F" w:rsidRPr="00795751" w:rsidRDefault="0060209F" w:rsidP="0060209F">
      <w:pPr>
        <w:pStyle w:val="Bullet1"/>
      </w:pPr>
      <w:r w:rsidRPr="00795751">
        <w:t>Your name and your job.</w:t>
      </w:r>
    </w:p>
    <w:p w14:paraId="4B87E3BA" w14:textId="77777777" w:rsidR="0060209F" w:rsidRPr="00795751" w:rsidRDefault="0060209F" w:rsidP="0060209F">
      <w:pPr>
        <w:pStyle w:val="Bullet1"/>
      </w:pPr>
      <w:r w:rsidRPr="00795751">
        <w:t>The name of your company and its type of business.</w:t>
      </w:r>
    </w:p>
    <w:p w14:paraId="37383342" w14:textId="77777777" w:rsidR="0060209F" w:rsidRPr="00795751" w:rsidRDefault="0060209F" w:rsidP="0060209F">
      <w:pPr>
        <w:pStyle w:val="Bullet1"/>
      </w:pPr>
      <w:r w:rsidRPr="00795751">
        <w:t>Your technical background.</w:t>
      </w:r>
    </w:p>
    <w:p w14:paraId="021338E8" w14:textId="77777777" w:rsidR="0060209F" w:rsidRPr="00795751" w:rsidRDefault="0060209F" w:rsidP="0060209F">
      <w:pPr>
        <w:pStyle w:val="Bullet1"/>
      </w:pPr>
      <w:r w:rsidRPr="00795751">
        <w:t>Any prior experience with OpenEdge?</w:t>
      </w:r>
    </w:p>
    <w:p w14:paraId="2B912F6A" w14:textId="367ACC29" w:rsidR="00362A42" w:rsidRPr="0041050C" w:rsidRDefault="0060209F" w:rsidP="0060209F">
      <w:pPr>
        <w:pStyle w:val="Bullet1"/>
      </w:pPr>
      <w:r w:rsidRPr="00795751">
        <w:t>What you would like to learn from this course</w:t>
      </w:r>
      <w:r w:rsidR="00362A42" w:rsidRPr="0041050C">
        <w:t>.</w:t>
      </w:r>
    </w:p>
    <w:p w14:paraId="2DFDFCB0" w14:textId="77777777" w:rsidR="00362A42" w:rsidRPr="0041050C" w:rsidRDefault="00362A42" w:rsidP="00362A42">
      <w:pPr>
        <w:pStyle w:val="BlockLine"/>
      </w:pPr>
    </w:p>
    <w:p w14:paraId="03D3AE41" w14:textId="77777777" w:rsidR="00362A42" w:rsidRPr="0041050C" w:rsidRDefault="00362A42" w:rsidP="00362A42">
      <w:pPr>
        <w:pStyle w:val="Heading5"/>
      </w:pPr>
    </w:p>
    <w:p w14:paraId="6AD09D92" w14:textId="35FE8F60" w:rsidR="00362A42" w:rsidRPr="0041050C" w:rsidRDefault="0060209F" w:rsidP="00362A42">
      <w:pPr>
        <w:pStyle w:val="Heading3"/>
      </w:pPr>
      <w:r>
        <w:lastRenderedPageBreak/>
        <w:t>Course goals</w:t>
      </w:r>
    </w:p>
    <w:p w14:paraId="6039DF73" w14:textId="27E8B70A" w:rsidR="00362A42" w:rsidRPr="0041050C" w:rsidRDefault="00362A42" w:rsidP="00362A42">
      <w:pPr>
        <w:pStyle w:val="TopLine"/>
      </w:pPr>
    </w:p>
    <w:p w14:paraId="3E6C1A03" w14:textId="77777777" w:rsidR="00362A42" w:rsidRPr="0041050C" w:rsidRDefault="00362A42" w:rsidP="00362A42">
      <w:pPr>
        <w:pStyle w:val="Heading5"/>
      </w:pPr>
      <w:r w:rsidRPr="0041050C">
        <w:t>Text</w:t>
      </w:r>
    </w:p>
    <w:p w14:paraId="3D421124" w14:textId="18C34605" w:rsidR="00F47827" w:rsidRDefault="002131E3" w:rsidP="00362A42">
      <w:pPr>
        <w:pStyle w:val="BlockText"/>
      </w:pPr>
      <w:r>
        <w:t>When you complete this course, you should be able to:</w:t>
      </w:r>
    </w:p>
    <w:p w14:paraId="1E9BCCAA" w14:textId="56A16848" w:rsidR="0060209F" w:rsidRDefault="0060209F" w:rsidP="00362A42">
      <w:pPr>
        <w:pStyle w:val="BlockText"/>
      </w:pPr>
    </w:p>
    <w:p w14:paraId="562A019D" w14:textId="77777777" w:rsidR="00671E3B" w:rsidRPr="001532E4" w:rsidRDefault="0064779E" w:rsidP="001532E4">
      <w:pPr>
        <w:pStyle w:val="Bullet1"/>
      </w:pPr>
      <w:r w:rsidRPr="001532E4">
        <w:t>Describe the key features of object-oriented ABL programming.</w:t>
      </w:r>
    </w:p>
    <w:p w14:paraId="248CC85E" w14:textId="77777777" w:rsidR="00671E3B" w:rsidRPr="001532E4" w:rsidRDefault="0064779E" w:rsidP="001532E4">
      <w:pPr>
        <w:pStyle w:val="Bullet1"/>
      </w:pPr>
      <w:r w:rsidRPr="001532E4">
        <w:t>Define the parts of an ABL class</w:t>
      </w:r>
    </w:p>
    <w:p w14:paraId="47EF79F1" w14:textId="77777777" w:rsidR="00671E3B" w:rsidRPr="001532E4" w:rsidRDefault="0064779E" w:rsidP="001532E4">
      <w:pPr>
        <w:pStyle w:val="Bullet1"/>
      </w:pPr>
      <w:r w:rsidRPr="001532E4">
        <w:t>Access data members and call methods within a class.</w:t>
      </w:r>
    </w:p>
    <w:p w14:paraId="4925EA71" w14:textId="77777777" w:rsidR="00671E3B" w:rsidRPr="001532E4" w:rsidRDefault="0064779E" w:rsidP="001532E4">
      <w:pPr>
        <w:pStyle w:val="Bullet1"/>
      </w:pPr>
      <w:r w:rsidRPr="001532E4">
        <w:t>Work with other classes</w:t>
      </w:r>
    </w:p>
    <w:p w14:paraId="4E9FCD5D" w14:textId="77777777" w:rsidR="00671E3B" w:rsidRPr="001532E4" w:rsidRDefault="0064779E" w:rsidP="001532E4">
      <w:pPr>
        <w:pStyle w:val="Bullet1"/>
      </w:pPr>
      <w:r w:rsidRPr="001532E4">
        <w:t>Test a class</w:t>
      </w:r>
    </w:p>
    <w:p w14:paraId="63963A3B" w14:textId="77777777" w:rsidR="00671E3B" w:rsidRPr="001532E4" w:rsidRDefault="0064779E" w:rsidP="001532E4">
      <w:pPr>
        <w:pStyle w:val="Bullet1"/>
      </w:pPr>
      <w:r w:rsidRPr="001532E4">
        <w:t>Define and use an inheritance hierarchy</w:t>
      </w:r>
    </w:p>
    <w:p w14:paraId="1544D449" w14:textId="77777777" w:rsidR="00671E3B" w:rsidRPr="001532E4" w:rsidRDefault="0064779E" w:rsidP="001532E4">
      <w:pPr>
        <w:pStyle w:val="Bullet1"/>
      </w:pPr>
      <w:r w:rsidRPr="001532E4">
        <w:t>Define and use interface classes</w:t>
      </w:r>
    </w:p>
    <w:p w14:paraId="0C90A8BF" w14:textId="77777777" w:rsidR="00671E3B" w:rsidRPr="001532E4" w:rsidRDefault="0064779E" w:rsidP="001532E4">
      <w:pPr>
        <w:pStyle w:val="Bullet1"/>
      </w:pPr>
      <w:r w:rsidRPr="001532E4">
        <w:t>Create singletons (static instances)</w:t>
      </w:r>
    </w:p>
    <w:p w14:paraId="24A67204" w14:textId="77777777" w:rsidR="00671E3B" w:rsidRPr="001532E4" w:rsidRDefault="0064779E" w:rsidP="001532E4">
      <w:pPr>
        <w:pStyle w:val="Bullet1"/>
      </w:pPr>
      <w:r w:rsidRPr="001532E4">
        <w:t>Create instances dynamically</w:t>
      </w:r>
    </w:p>
    <w:p w14:paraId="2070D9FF" w14:textId="77777777" w:rsidR="00671E3B" w:rsidRPr="001532E4" w:rsidRDefault="0064779E" w:rsidP="001532E4">
      <w:pPr>
        <w:pStyle w:val="Bullet1"/>
      </w:pPr>
      <w:r w:rsidRPr="001532E4">
        <w:t>Define and use class events</w:t>
      </w:r>
    </w:p>
    <w:p w14:paraId="2A986DA4" w14:textId="77777777" w:rsidR="00362A42" w:rsidRPr="0041050C" w:rsidRDefault="00362A42" w:rsidP="00362A42">
      <w:pPr>
        <w:pStyle w:val="BlockLine"/>
      </w:pPr>
    </w:p>
    <w:p w14:paraId="34B30512" w14:textId="33A9AEB1" w:rsidR="00362A42" w:rsidRPr="0041050C" w:rsidRDefault="0060209F" w:rsidP="00362A42">
      <w:pPr>
        <w:pStyle w:val="Heading3"/>
      </w:pPr>
      <w:r>
        <w:lastRenderedPageBreak/>
        <w:t>Module overview</w:t>
      </w:r>
    </w:p>
    <w:p w14:paraId="52D64ADF" w14:textId="77777777" w:rsidR="00362A42" w:rsidRPr="0041050C" w:rsidRDefault="00362A42" w:rsidP="00362A42">
      <w:pPr>
        <w:pStyle w:val="TopLine"/>
      </w:pPr>
    </w:p>
    <w:p w14:paraId="61223985" w14:textId="77777777" w:rsidR="00362A42" w:rsidRPr="0041050C" w:rsidRDefault="00362A42" w:rsidP="00362A42">
      <w:pPr>
        <w:pStyle w:val="Heading5"/>
      </w:pPr>
      <w:r w:rsidRPr="0041050C">
        <w:t>Text</w:t>
      </w:r>
    </w:p>
    <w:p w14:paraId="5F917606" w14:textId="1C8AA739" w:rsidR="00362A42" w:rsidRDefault="0060209F" w:rsidP="00362A42">
      <w:pPr>
        <w:pStyle w:val="BlockText"/>
      </w:pPr>
      <w:r>
        <w:t>This course contains the following modules:</w:t>
      </w:r>
    </w:p>
    <w:p w14:paraId="0E3DECC8" w14:textId="72504EEA" w:rsidR="0060209F" w:rsidRDefault="0060209F" w:rsidP="00362A42">
      <w:pPr>
        <w:pStyle w:val="BlockText"/>
      </w:pPr>
    </w:p>
    <w:tbl>
      <w:tblPr>
        <w:tblStyle w:val="TableGrid"/>
        <w:tblW w:w="7560" w:type="dxa"/>
        <w:tblInd w:w="1915" w:type="dxa"/>
        <w:tblLook w:val="05E0" w:firstRow="1" w:lastRow="1" w:firstColumn="1" w:lastColumn="1" w:noHBand="0" w:noVBand="1"/>
      </w:tblPr>
      <w:tblGrid>
        <w:gridCol w:w="2423"/>
        <w:gridCol w:w="5137"/>
      </w:tblGrid>
      <w:tr w:rsidR="0060209F" w14:paraId="3E5A48E2" w14:textId="77777777" w:rsidTr="0060209F">
        <w:trPr>
          <w:cnfStyle w:val="100000000000" w:firstRow="1" w:lastRow="0" w:firstColumn="0" w:lastColumn="0" w:oddVBand="0" w:evenVBand="0" w:oddHBand="0" w:evenHBand="0" w:firstRowFirstColumn="0" w:firstRowLastColumn="0" w:lastRowFirstColumn="0" w:lastRowLastColumn="0"/>
        </w:trPr>
        <w:tc>
          <w:tcPr>
            <w:tcW w:w="2423" w:type="dxa"/>
          </w:tcPr>
          <w:p w14:paraId="55917A0D" w14:textId="77777777" w:rsidR="0060209F" w:rsidRDefault="0060209F" w:rsidP="0060209F">
            <w:pPr>
              <w:pStyle w:val="TableHeading"/>
            </w:pPr>
            <w:r>
              <w:t>Lesson</w:t>
            </w:r>
          </w:p>
        </w:tc>
        <w:tc>
          <w:tcPr>
            <w:tcW w:w="5137" w:type="dxa"/>
          </w:tcPr>
          <w:p w14:paraId="4904205C" w14:textId="77777777" w:rsidR="0060209F" w:rsidRDefault="0060209F" w:rsidP="0060209F">
            <w:pPr>
              <w:pStyle w:val="TableHeading"/>
            </w:pPr>
            <w:r>
              <w:t>What it covers</w:t>
            </w:r>
          </w:p>
        </w:tc>
      </w:tr>
      <w:tr w:rsidR="0060209F" w14:paraId="1E11631E" w14:textId="77777777" w:rsidTr="0060209F">
        <w:tc>
          <w:tcPr>
            <w:tcW w:w="2423" w:type="dxa"/>
          </w:tcPr>
          <w:p w14:paraId="28AAC950" w14:textId="77777777" w:rsidR="0060209F" w:rsidRDefault="0060209F" w:rsidP="0060209F">
            <w:pPr>
              <w:pStyle w:val="table-text"/>
            </w:pPr>
            <w:r>
              <w:t>About This Course</w:t>
            </w:r>
          </w:p>
        </w:tc>
        <w:tc>
          <w:tcPr>
            <w:tcW w:w="5137" w:type="dxa"/>
          </w:tcPr>
          <w:p w14:paraId="3AF9D948" w14:textId="77777777" w:rsidR="0060209F" w:rsidRDefault="0060209F" w:rsidP="0060209F">
            <w:pPr>
              <w:pStyle w:val="table-text"/>
            </w:pPr>
            <w:r>
              <w:t>Introduction and overview; identify goals and objectives.</w:t>
            </w:r>
          </w:p>
        </w:tc>
      </w:tr>
      <w:tr w:rsidR="0060209F" w14:paraId="7E2D555F" w14:textId="77777777" w:rsidTr="0060209F">
        <w:tc>
          <w:tcPr>
            <w:tcW w:w="2423" w:type="dxa"/>
          </w:tcPr>
          <w:p w14:paraId="1C144613" w14:textId="04D22580" w:rsidR="0060209F" w:rsidRDefault="0060209F" w:rsidP="00C46654">
            <w:pPr>
              <w:pStyle w:val="table-text"/>
            </w:pPr>
            <w:r>
              <w:t xml:space="preserve">Introduction to </w:t>
            </w:r>
            <w:r w:rsidR="00C46654">
              <w:t>Object-oriented Programming</w:t>
            </w:r>
          </w:p>
        </w:tc>
        <w:tc>
          <w:tcPr>
            <w:tcW w:w="5137" w:type="dxa"/>
          </w:tcPr>
          <w:p w14:paraId="50D10804" w14:textId="286322EF" w:rsidR="0060209F" w:rsidRDefault="00223A7F" w:rsidP="00223A7F">
            <w:pPr>
              <w:pStyle w:val="table-text"/>
            </w:pPr>
            <w:r>
              <w:t>In this lesson, you will be introduced to object-oriented programming and to key features of Progress Software’s object-oriented Advanced Business Language (ABL). You will also set up your development environment for the exercises in this course.</w:t>
            </w:r>
            <w:r w:rsidRPr="00D37FCD">
              <w:t xml:space="preserve"> </w:t>
            </w:r>
          </w:p>
        </w:tc>
      </w:tr>
      <w:tr w:rsidR="0060209F" w14:paraId="7AA9BBEA" w14:textId="77777777" w:rsidTr="0060209F">
        <w:tc>
          <w:tcPr>
            <w:tcW w:w="2423" w:type="dxa"/>
          </w:tcPr>
          <w:p w14:paraId="2C310823" w14:textId="5E8592D9" w:rsidR="0060209F" w:rsidRDefault="005200C0" w:rsidP="0060209F">
            <w:pPr>
              <w:pStyle w:val="table-text"/>
            </w:pPr>
            <w:r>
              <w:t>Getting Started with ABL Classes</w:t>
            </w:r>
          </w:p>
        </w:tc>
        <w:tc>
          <w:tcPr>
            <w:tcW w:w="5137" w:type="dxa"/>
          </w:tcPr>
          <w:p w14:paraId="7011EC78" w14:textId="6C5AF482" w:rsidR="0060209F" w:rsidRDefault="00D61948" w:rsidP="00D61948">
            <w:pPr>
              <w:pStyle w:val="table-text"/>
            </w:pPr>
            <w:r w:rsidRPr="00D61948">
              <w:t>In this lesson, first you will learn how to define data members, constructors, methods, and a destructor for a class. Then you will learn how to access data members and call methods from within a class. Next, you will learn how to work with other classes, including how to create class instances, access data members and methods, access class instances dynamically, and delete class instances. Finally, you will learn how to test an ABL class by writing a test procedure.</w:t>
            </w:r>
          </w:p>
        </w:tc>
      </w:tr>
      <w:tr w:rsidR="0060209F" w14:paraId="722E2163" w14:textId="77777777" w:rsidTr="0060209F">
        <w:tc>
          <w:tcPr>
            <w:tcW w:w="2423" w:type="dxa"/>
          </w:tcPr>
          <w:p w14:paraId="5C9AF7D1" w14:textId="2624BF92" w:rsidR="0060209F" w:rsidRDefault="005200C0" w:rsidP="0060209F">
            <w:pPr>
              <w:pStyle w:val="table-text"/>
            </w:pPr>
            <w:r>
              <w:t>Using ABL Classes in an Application</w:t>
            </w:r>
          </w:p>
        </w:tc>
        <w:tc>
          <w:tcPr>
            <w:tcW w:w="5137" w:type="dxa"/>
          </w:tcPr>
          <w:p w14:paraId="4021F7D9" w14:textId="4F2C7D12" w:rsidR="0060209F" w:rsidRDefault="00A62999" w:rsidP="0060209F">
            <w:pPr>
              <w:pStyle w:val="table-text"/>
            </w:pPr>
            <w:r w:rsidRPr="00F506E2">
              <w:rPr>
                <w:szCs w:val="22"/>
              </w:rPr>
              <w:t>In this lesson, first, you will learn how to build class inheritance hierarchies to share data members, properties, methods, and events between related classes. Next, you will learn how to define a class using an interface class. Then you will learn how to define singletons. Next, you will learn how to create instances dynamically. Finally, you will learn how to define and publish an event and subscribe to it</w:t>
            </w:r>
            <w:r>
              <w:rPr>
                <w:szCs w:val="22"/>
              </w:rPr>
              <w:t>.</w:t>
            </w:r>
          </w:p>
        </w:tc>
      </w:tr>
    </w:tbl>
    <w:p w14:paraId="740D72E3" w14:textId="77777777" w:rsidR="00362A42" w:rsidRPr="0041050C" w:rsidRDefault="00362A42" w:rsidP="00362A42">
      <w:pPr>
        <w:pStyle w:val="BlockLine"/>
      </w:pPr>
    </w:p>
    <w:p w14:paraId="42FD5EDC" w14:textId="77777777" w:rsidR="00362A42" w:rsidRPr="0041050C" w:rsidRDefault="00362A42" w:rsidP="00362A42">
      <w:pPr>
        <w:pStyle w:val="Heading5"/>
      </w:pPr>
    </w:p>
    <w:p w14:paraId="0D2CE316" w14:textId="77777777" w:rsidR="00930AD7" w:rsidRPr="0041050C" w:rsidRDefault="00930AD7" w:rsidP="00930AD7">
      <w:pPr>
        <w:pStyle w:val="Heading5"/>
      </w:pPr>
    </w:p>
    <w:bookmarkEnd w:id="0"/>
    <w:bookmarkEnd w:id="1"/>
    <w:bookmarkEnd w:id="2"/>
    <w:bookmarkEnd w:id="3"/>
    <w:p w14:paraId="3E2A0719" w14:textId="0E7CAA17" w:rsidR="005C5C07" w:rsidRDefault="005C5C07" w:rsidP="00FD7C50">
      <w:pPr>
        <w:pStyle w:val="Heading5"/>
      </w:pPr>
    </w:p>
    <w:p w14:paraId="725C14EE" w14:textId="231C4C90" w:rsidR="00A30EBD" w:rsidRDefault="00A30EBD" w:rsidP="00A30EBD">
      <w:pPr>
        <w:pStyle w:val="BlockText"/>
      </w:pPr>
    </w:p>
    <w:p w14:paraId="4B0705EA" w14:textId="1108D5FD" w:rsidR="00DC578C" w:rsidRDefault="00DC578C">
      <w:pPr>
        <w:rPr>
          <w:rFonts w:ascii="Arial" w:hAnsi="Arial" w:cs="Arial"/>
          <w:b/>
          <w:sz w:val="22"/>
        </w:rPr>
      </w:pPr>
      <w:r>
        <w:rPr>
          <w:rFonts w:ascii="Arial" w:hAnsi="Arial" w:cs="Arial"/>
          <w:b/>
        </w:rPr>
        <w:br w:type="page"/>
      </w:r>
    </w:p>
    <w:p w14:paraId="0FB1EAFC" w14:textId="39D51855" w:rsidR="00A30EBD" w:rsidRPr="00A30EBD" w:rsidRDefault="00A30EBD" w:rsidP="00A30EBD">
      <w:pPr>
        <w:pStyle w:val="BlockText"/>
        <w:ind w:left="0"/>
        <w:jc w:val="center"/>
        <w:rPr>
          <w:rFonts w:ascii="Arial" w:hAnsi="Arial" w:cs="Arial"/>
          <w:b/>
        </w:rPr>
      </w:pPr>
      <w:r>
        <w:rPr>
          <w:rFonts w:ascii="Arial" w:hAnsi="Arial" w:cs="Arial"/>
          <w:b/>
        </w:rPr>
        <w:lastRenderedPageBreak/>
        <w:t>Notes</w:t>
      </w:r>
    </w:p>
    <w:sectPr w:rsidR="00A30EBD" w:rsidRPr="00A30EBD" w:rsidSect="00274B23">
      <w:headerReference w:type="default" r:id="rId11"/>
      <w:footerReference w:type="even" r:id="rId12"/>
      <w:footerReference w:type="default" r:id="rId13"/>
      <w:pgSz w:w="12240" w:h="15840"/>
      <w:pgMar w:top="1440" w:right="1440" w:bottom="57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5C6DEB" w14:textId="77777777" w:rsidR="00C4645D" w:rsidRDefault="00C4645D">
      <w:r>
        <w:separator/>
      </w:r>
    </w:p>
  </w:endnote>
  <w:endnote w:type="continuationSeparator" w:id="0">
    <w:p w14:paraId="12F64CF9" w14:textId="77777777" w:rsidR="00C4645D" w:rsidRDefault="00C46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965BB" w14:textId="77777777" w:rsidR="0060209F" w:rsidRDefault="0060209F" w:rsidP="00617C9B">
    <w:pPr>
      <w:pStyle w:val="Footer"/>
      <w:tabs>
        <w:tab w:val="clear" w:pos="8640"/>
      </w:tabs>
      <w:rPr>
        <w:rStyle w:val="LessonNumber"/>
      </w:rPr>
    </w:pPr>
  </w:p>
  <w:p w14:paraId="34D09E56" w14:textId="3492866D" w:rsidR="0060209F" w:rsidRDefault="00802ECD" w:rsidP="00AD3EFA">
    <w:pPr>
      <w:pStyle w:val="Footer"/>
      <w:tabs>
        <w:tab w:val="clear" w:pos="4320"/>
        <w:tab w:val="clear" w:pos="8640"/>
        <w:tab w:val="right" w:pos="9270"/>
      </w:tabs>
    </w:pPr>
    <w:r>
      <w:rPr>
        <w:rStyle w:val="LessonNumber"/>
        <w:rFonts w:cs="Arial"/>
        <w:szCs w:val="22"/>
      </w:rPr>
      <w:t>About</w:t>
    </w:r>
    <w:r w:rsidR="0060209F" w:rsidRPr="00021482">
      <w:rPr>
        <w:rStyle w:val="LessonNumber"/>
        <w:rFonts w:cs="Arial"/>
        <w:szCs w:val="22"/>
      </w:rPr>
      <w:t>-</w:t>
    </w:r>
    <w:r w:rsidR="0060209F" w:rsidRPr="00021482">
      <w:rPr>
        <w:rStyle w:val="PageNumber"/>
        <w:rFonts w:ascii="Arial" w:hAnsi="Arial" w:cs="Arial"/>
        <w:szCs w:val="22"/>
      </w:rPr>
      <w:fldChar w:fldCharType="begin"/>
    </w:r>
    <w:r w:rsidR="0060209F" w:rsidRPr="00021482">
      <w:rPr>
        <w:rStyle w:val="PageNumber"/>
        <w:rFonts w:ascii="Arial" w:hAnsi="Arial" w:cs="Arial"/>
        <w:szCs w:val="22"/>
      </w:rPr>
      <w:instrText xml:space="preserve"> PAGE </w:instrText>
    </w:r>
    <w:r w:rsidR="0060209F" w:rsidRPr="00021482">
      <w:rPr>
        <w:rStyle w:val="PageNumber"/>
        <w:rFonts w:ascii="Arial" w:hAnsi="Arial" w:cs="Arial"/>
        <w:szCs w:val="22"/>
      </w:rPr>
      <w:fldChar w:fldCharType="separate"/>
    </w:r>
    <w:r w:rsidR="004F2BEF">
      <w:rPr>
        <w:rStyle w:val="PageNumber"/>
        <w:rFonts w:ascii="Arial" w:hAnsi="Arial" w:cs="Arial"/>
        <w:noProof/>
        <w:szCs w:val="22"/>
      </w:rPr>
      <w:t>4</w:t>
    </w:r>
    <w:r w:rsidR="0060209F" w:rsidRPr="00021482">
      <w:rPr>
        <w:rStyle w:val="PageNumber"/>
        <w:rFonts w:ascii="Arial" w:hAnsi="Arial" w:cs="Arial"/>
        <w:szCs w:val="22"/>
      </w:rPr>
      <w:fldChar w:fldCharType="end"/>
    </w:r>
    <w:r w:rsidR="0060209F">
      <w:tab/>
    </w:r>
    <w:r w:rsidR="000F0265">
      <w:rPr>
        <w:rStyle w:val="CourseTitle"/>
      </w:rPr>
      <w:t>Introduction to Object-oriented Programming</w:t>
    </w:r>
    <w:r w:rsidR="0060209F">
      <w:rPr>
        <w:rStyle w:val="CourseTitle"/>
      </w:rPr>
      <w:t xml:space="preserve"> </w:t>
    </w:r>
  </w:p>
  <w:p w14:paraId="42571632" w14:textId="40B1491A" w:rsidR="0060209F" w:rsidRDefault="00DC578C" w:rsidP="00617C9B">
    <w:pPr>
      <w:pStyle w:val="copyright"/>
      <w:jc w:val="right"/>
    </w:pPr>
    <w:r>
      <w:t>© 2017</w:t>
    </w:r>
    <w:r w:rsidR="0060209F" w:rsidRPr="004A78D1">
      <w:t xml:space="preserve"> Progress Software Corporation.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1742B" w14:textId="77777777" w:rsidR="0060209F" w:rsidRDefault="0060209F">
    <w:pPr>
      <w:pStyle w:val="Footero"/>
      <w:rPr>
        <w:rStyle w:val="LessonTitle"/>
      </w:rPr>
    </w:pPr>
  </w:p>
  <w:p w14:paraId="64527022" w14:textId="6CC75A05" w:rsidR="0060209F" w:rsidRDefault="00802ECD" w:rsidP="00594776">
    <w:pPr>
      <w:pStyle w:val="Footer"/>
      <w:tabs>
        <w:tab w:val="clear" w:pos="4320"/>
        <w:tab w:val="clear" w:pos="8640"/>
        <w:tab w:val="right" w:pos="9360"/>
      </w:tabs>
    </w:pPr>
    <w:r>
      <w:rPr>
        <w:rStyle w:val="LessonTitle"/>
      </w:rPr>
      <w:t>About This Course</w:t>
    </w:r>
    <w:r w:rsidR="0060209F">
      <w:tab/>
    </w:r>
    <w:r>
      <w:rPr>
        <w:rStyle w:val="LessonNumber"/>
        <w:rFonts w:cs="Arial"/>
        <w:szCs w:val="22"/>
      </w:rPr>
      <w:t>About</w:t>
    </w:r>
    <w:r w:rsidR="0060209F" w:rsidRPr="00021482">
      <w:rPr>
        <w:rStyle w:val="LessonNumber"/>
        <w:rFonts w:cs="Arial"/>
        <w:szCs w:val="22"/>
      </w:rPr>
      <w:t>-</w:t>
    </w:r>
    <w:r w:rsidR="0060209F" w:rsidRPr="00021482">
      <w:rPr>
        <w:rStyle w:val="PageNumber"/>
        <w:rFonts w:ascii="Arial" w:hAnsi="Arial" w:cs="Arial"/>
        <w:szCs w:val="22"/>
      </w:rPr>
      <w:fldChar w:fldCharType="begin"/>
    </w:r>
    <w:r w:rsidR="0060209F" w:rsidRPr="00021482">
      <w:rPr>
        <w:rStyle w:val="PageNumber"/>
        <w:rFonts w:ascii="Arial" w:hAnsi="Arial" w:cs="Arial"/>
        <w:szCs w:val="22"/>
      </w:rPr>
      <w:instrText xml:space="preserve"> PAGE </w:instrText>
    </w:r>
    <w:r w:rsidR="0060209F" w:rsidRPr="00021482">
      <w:rPr>
        <w:rStyle w:val="PageNumber"/>
        <w:rFonts w:ascii="Arial" w:hAnsi="Arial" w:cs="Arial"/>
        <w:szCs w:val="22"/>
      </w:rPr>
      <w:fldChar w:fldCharType="separate"/>
    </w:r>
    <w:r w:rsidR="004F2BEF">
      <w:rPr>
        <w:rStyle w:val="PageNumber"/>
        <w:rFonts w:ascii="Arial" w:hAnsi="Arial" w:cs="Arial"/>
        <w:noProof/>
        <w:szCs w:val="22"/>
      </w:rPr>
      <w:t>3</w:t>
    </w:r>
    <w:r w:rsidR="0060209F" w:rsidRPr="00021482">
      <w:rPr>
        <w:rStyle w:val="PageNumber"/>
        <w:rFonts w:ascii="Arial" w:hAnsi="Arial" w:cs="Arial"/>
        <w:szCs w:val="22"/>
      </w:rPr>
      <w:fldChar w:fldCharType="end"/>
    </w:r>
  </w:p>
  <w:p w14:paraId="49A4B260" w14:textId="146FD8E4" w:rsidR="0060209F" w:rsidRDefault="00DC578C" w:rsidP="004A78D1">
    <w:pPr>
      <w:pStyle w:val="copyright"/>
    </w:pPr>
    <w:r>
      <w:t>© 2017</w:t>
    </w:r>
    <w:r w:rsidR="0060209F" w:rsidRPr="004A78D1">
      <w:t xml:space="preserve"> Progress Software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6DCEFF" w14:textId="77777777" w:rsidR="00C4645D" w:rsidRDefault="00C4645D">
      <w:r>
        <w:separator/>
      </w:r>
    </w:p>
  </w:footnote>
  <w:footnote w:type="continuationSeparator" w:id="0">
    <w:p w14:paraId="5A05F9C8" w14:textId="77777777" w:rsidR="00C4645D" w:rsidRDefault="00C464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D66C2" w14:textId="77777777" w:rsidR="0060209F" w:rsidRDefault="0060209F">
    <w:pPr>
      <w:pStyle w:val="Header"/>
    </w:pPr>
  </w:p>
  <w:p w14:paraId="610C0EB2" w14:textId="77777777" w:rsidR="0060209F" w:rsidRDefault="006020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76547"/>
    <w:multiLevelType w:val="multilevel"/>
    <w:tmpl w:val="927AE450"/>
    <w:styleLink w:val="Style3"/>
    <w:lvl w:ilvl="0">
      <w:start w:val="1"/>
      <w:numFmt w:val="lowerLetter"/>
      <w:pStyle w:val="Tablesub-step"/>
      <w:lvlText w:val="%1."/>
      <w:lvlJc w:val="left"/>
      <w:pPr>
        <w:tabs>
          <w:tab w:val="num" w:pos="-1440"/>
        </w:tabs>
        <w:ind w:left="360" w:hanging="360"/>
      </w:pPr>
      <w:rPr>
        <w:rFonts w:ascii="Times New Roman" w:hAnsi="Times New Roman" w:hint="default"/>
        <w:sz w:val="22"/>
      </w:rPr>
    </w:lvl>
    <w:lvl w:ilvl="1">
      <w:start w:val="1"/>
      <w:numFmt w:val="lowerLetter"/>
      <w:lvlText w:val="%2."/>
      <w:lvlJc w:val="left"/>
      <w:pPr>
        <w:tabs>
          <w:tab w:val="num" w:pos="720"/>
        </w:tabs>
        <w:ind w:left="720" w:hanging="360"/>
      </w:pPr>
      <w:rPr>
        <w:rFonts w:hint="default"/>
      </w:rPr>
    </w:lvl>
    <w:lvl w:ilvl="2">
      <w:start w:val="1"/>
      <w:numFmt w:val="lowerRoman"/>
      <w:lvlText w:val="%3."/>
      <w:lvlJc w:val="right"/>
      <w:pPr>
        <w:tabs>
          <w:tab w:val="num" w:pos="360"/>
        </w:tabs>
        <w:ind w:left="1080" w:firstLine="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right"/>
      <w:pPr>
        <w:tabs>
          <w:tab w:val="num" w:pos="2520"/>
        </w:tabs>
        <w:ind w:left="2520" w:hanging="18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960"/>
        </w:tabs>
        <w:ind w:left="3960" w:hanging="360"/>
      </w:pPr>
      <w:rPr>
        <w:rFonts w:hint="default"/>
      </w:rPr>
    </w:lvl>
    <w:lvl w:ilvl="8">
      <w:start w:val="1"/>
      <w:numFmt w:val="lowerRoman"/>
      <w:lvlText w:val="%9."/>
      <w:lvlJc w:val="right"/>
      <w:pPr>
        <w:tabs>
          <w:tab w:val="num" w:pos="4680"/>
        </w:tabs>
        <w:ind w:left="4680" w:hanging="180"/>
      </w:pPr>
      <w:rPr>
        <w:rFonts w:hint="default"/>
      </w:rPr>
    </w:lvl>
  </w:abstractNum>
  <w:abstractNum w:abstractNumId="1" w15:restartNumberingAfterBreak="0">
    <w:nsid w:val="19B264E7"/>
    <w:multiLevelType w:val="hybridMultilevel"/>
    <w:tmpl w:val="05747F54"/>
    <w:lvl w:ilvl="0" w:tplc="AE16EFD6">
      <w:start w:val="1"/>
      <w:numFmt w:val="bullet"/>
      <w:pStyle w:val="TableBullet"/>
      <w:lvlText w:val=""/>
      <w:lvlJc w:val="left"/>
      <w:pPr>
        <w:tabs>
          <w:tab w:val="num" w:pos="360"/>
        </w:tabs>
        <w:ind w:left="360" w:hanging="360"/>
      </w:pPr>
      <w:rPr>
        <w:rFonts w:ascii="Symbol" w:hAnsi="Symbol" w:hint="default"/>
      </w:rPr>
    </w:lvl>
    <w:lvl w:ilvl="1" w:tplc="9530C2C4" w:tentative="1">
      <w:start w:val="1"/>
      <w:numFmt w:val="bullet"/>
      <w:lvlText w:val="o"/>
      <w:lvlJc w:val="left"/>
      <w:pPr>
        <w:tabs>
          <w:tab w:val="num" w:pos="1440"/>
        </w:tabs>
        <w:ind w:left="1440" w:hanging="360"/>
      </w:pPr>
      <w:rPr>
        <w:rFonts w:ascii="Courier New" w:hAnsi="Courier New" w:cs="Courier New" w:hint="default"/>
      </w:rPr>
    </w:lvl>
    <w:lvl w:ilvl="2" w:tplc="6CA212BA" w:tentative="1">
      <w:start w:val="1"/>
      <w:numFmt w:val="bullet"/>
      <w:lvlText w:val=""/>
      <w:lvlJc w:val="left"/>
      <w:pPr>
        <w:tabs>
          <w:tab w:val="num" w:pos="2160"/>
        </w:tabs>
        <w:ind w:left="2160" w:hanging="360"/>
      </w:pPr>
      <w:rPr>
        <w:rFonts w:ascii="Wingdings" w:hAnsi="Wingdings" w:hint="default"/>
      </w:rPr>
    </w:lvl>
    <w:lvl w:ilvl="3" w:tplc="EAB60570" w:tentative="1">
      <w:start w:val="1"/>
      <w:numFmt w:val="bullet"/>
      <w:lvlText w:val=""/>
      <w:lvlJc w:val="left"/>
      <w:pPr>
        <w:tabs>
          <w:tab w:val="num" w:pos="2880"/>
        </w:tabs>
        <w:ind w:left="2880" w:hanging="360"/>
      </w:pPr>
      <w:rPr>
        <w:rFonts w:ascii="Symbol" w:hAnsi="Symbol" w:hint="default"/>
      </w:rPr>
    </w:lvl>
    <w:lvl w:ilvl="4" w:tplc="E3CE0970" w:tentative="1">
      <w:start w:val="1"/>
      <w:numFmt w:val="bullet"/>
      <w:lvlText w:val="o"/>
      <w:lvlJc w:val="left"/>
      <w:pPr>
        <w:tabs>
          <w:tab w:val="num" w:pos="3600"/>
        </w:tabs>
        <w:ind w:left="3600" w:hanging="360"/>
      </w:pPr>
      <w:rPr>
        <w:rFonts w:ascii="Courier New" w:hAnsi="Courier New" w:cs="Courier New" w:hint="default"/>
      </w:rPr>
    </w:lvl>
    <w:lvl w:ilvl="5" w:tplc="5A027CE4" w:tentative="1">
      <w:start w:val="1"/>
      <w:numFmt w:val="bullet"/>
      <w:lvlText w:val=""/>
      <w:lvlJc w:val="left"/>
      <w:pPr>
        <w:tabs>
          <w:tab w:val="num" w:pos="4320"/>
        </w:tabs>
        <w:ind w:left="4320" w:hanging="360"/>
      </w:pPr>
      <w:rPr>
        <w:rFonts w:ascii="Wingdings" w:hAnsi="Wingdings" w:hint="default"/>
      </w:rPr>
    </w:lvl>
    <w:lvl w:ilvl="6" w:tplc="BA7CDCAC" w:tentative="1">
      <w:start w:val="1"/>
      <w:numFmt w:val="bullet"/>
      <w:lvlText w:val=""/>
      <w:lvlJc w:val="left"/>
      <w:pPr>
        <w:tabs>
          <w:tab w:val="num" w:pos="5040"/>
        </w:tabs>
        <w:ind w:left="5040" w:hanging="360"/>
      </w:pPr>
      <w:rPr>
        <w:rFonts w:ascii="Symbol" w:hAnsi="Symbol" w:hint="default"/>
      </w:rPr>
    </w:lvl>
    <w:lvl w:ilvl="7" w:tplc="4B70919A" w:tentative="1">
      <w:start w:val="1"/>
      <w:numFmt w:val="bullet"/>
      <w:lvlText w:val="o"/>
      <w:lvlJc w:val="left"/>
      <w:pPr>
        <w:tabs>
          <w:tab w:val="num" w:pos="5760"/>
        </w:tabs>
        <w:ind w:left="5760" w:hanging="360"/>
      </w:pPr>
      <w:rPr>
        <w:rFonts w:ascii="Courier New" w:hAnsi="Courier New" w:cs="Courier New" w:hint="default"/>
      </w:rPr>
    </w:lvl>
    <w:lvl w:ilvl="8" w:tplc="409C352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723998"/>
    <w:multiLevelType w:val="hybridMultilevel"/>
    <w:tmpl w:val="6A06F93C"/>
    <w:lvl w:ilvl="0" w:tplc="4C525B46">
      <w:start w:val="1"/>
      <w:numFmt w:val="upperLetter"/>
      <w:lvlRestart w:val="0"/>
      <w:pStyle w:val="BulletQuestions"/>
      <w:lvlText w:val="%1."/>
      <w:lvlJc w:val="left"/>
      <w:pPr>
        <w:tabs>
          <w:tab w:val="num" w:pos="1800"/>
        </w:tabs>
        <w:ind w:left="2160" w:hanging="360"/>
      </w:pPr>
      <w:rPr>
        <w:rFonts w:hint="default"/>
      </w:rPr>
    </w:lvl>
    <w:lvl w:ilvl="1" w:tplc="FFFFFFFF" w:tentative="1">
      <w:start w:val="1"/>
      <w:numFmt w:val="lowerLetter"/>
      <w:lvlText w:val="%2."/>
      <w:lvlJc w:val="left"/>
      <w:pPr>
        <w:tabs>
          <w:tab w:val="num" w:pos="2880"/>
        </w:tabs>
        <w:ind w:left="2880" w:hanging="360"/>
      </w:pPr>
    </w:lvl>
    <w:lvl w:ilvl="2" w:tplc="FFFFFFFF" w:tentative="1">
      <w:start w:val="1"/>
      <w:numFmt w:val="lowerRoman"/>
      <w:lvlText w:val="%3."/>
      <w:lvlJc w:val="right"/>
      <w:pPr>
        <w:tabs>
          <w:tab w:val="num" w:pos="3600"/>
        </w:tabs>
        <w:ind w:left="3600" w:hanging="180"/>
      </w:pPr>
    </w:lvl>
    <w:lvl w:ilvl="3" w:tplc="FFFFFFFF" w:tentative="1">
      <w:start w:val="1"/>
      <w:numFmt w:val="decimal"/>
      <w:lvlText w:val="%4."/>
      <w:lvlJc w:val="left"/>
      <w:pPr>
        <w:tabs>
          <w:tab w:val="num" w:pos="4320"/>
        </w:tabs>
        <w:ind w:left="4320" w:hanging="360"/>
      </w:pPr>
    </w:lvl>
    <w:lvl w:ilvl="4" w:tplc="FFFFFFFF" w:tentative="1">
      <w:start w:val="1"/>
      <w:numFmt w:val="lowerLetter"/>
      <w:lvlText w:val="%5."/>
      <w:lvlJc w:val="left"/>
      <w:pPr>
        <w:tabs>
          <w:tab w:val="num" w:pos="5040"/>
        </w:tabs>
        <w:ind w:left="5040" w:hanging="360"/>
      </w:pPr>
    </w:lvl>
    <w:lvl w:ilvl="5" w:tplc="FFFFFFFF" w:tentative="1">
      <w:start w:val="1"/>
      <w:numFmt w:val="lowerRoman"/>
      <w:lvlText w:val="%6."/>
      <w:lvlJc w:val="right"/>
      <w:pPr>
        <w:tabs>
          <w:tab w:val="num" w:pos="5760"/>
        </w:tabs>
        <w:ind w:left="5760" w:hanging="180"/>
      </w:pPr>
    </w:lvl>
    <w:lvl w:ilvl="6" w:tplc="FFFFFFFF" w:tentative="1">
      <w:start w:val="1"/>
      <w:numFmt w:val="decimal"/>
      <w:lvlText w:val="%7."/>
      <w:lvlJc w:val="left"/>
      <w:pPr>
        <w:tabs>
          <w:tab w:val="num" w:pos="6480"/>
        </w:tabs>
        <w:ind w:left="6480" w:hanging="360"/>
      </w:pPr>
    </w:lvl>
    <w:lvl w:ilvl="7" w:tplc="FFFFFFFF" w:tentative="1">
      <w:start w:val="1"/>
      <w:numFmt w:val="lowerLetter"/>
      <w:lvlText w:val="%8."/>
      <w:lvlJc w:val="left"/>
      <w:pPr>
        <w:tabs>
          <w:tab w:val="num" w:pos="7200"/>
        </w:tabs>
        <w:ind w:left="7200" w:hanging="360"/>
      </w:pPr>
    </w:lvl>
    <w:lvl w:ilvl="8" w:tplc="FFFFFFFF" w:tentative="1">
      <w:start w:val="1"/>
      <w:numFmt w:val="lowerRoman"/>
      <w:lvlText w:val="%9."/>
      <w:lvlJc w:val="right"/>
      <w:pPr>
        <w:tabs>
          <w:tab w:val="num" w:pos="7920"/>
        </w:tabs>
        <w:ind w:left="7920" w:hanging="180"/>
      </w:pPr>
    </w:lvl>
  </w:abstractNum>
  <w:abstractNum w:abstractNumId="3" w15:restartNumberingAfterBreak="0">
    <w:nsid w:val="3DF700B1"/>
    <w:multiLevelType w:val="multilevel"/>
    <w:tmpl w:val="02D85386"/>
    <w:styleLink w:val="Style2"/>
    <w:lvl w:ilvl="0">
      <w:start w:val="1"/>
      <w:numFmt w:val="decimal"/>
      <w:pStyle w:val="NumberList"/>
      <w:lvlText w:val="%1."/>
      <w:lvlJc w:val="left"/>
      <w:pPr>
        <w:tabs>
          <w:tab w:val="num" w:pos="360"/>
        </w:tabs>
        <w:ind w:left="2160" w:hanging="360"/>
      </w:pPr>
      <w:rPr>
        <w:rFonts w:ascii="Times New Roman" w:hAnsi="Times New Roman" w:hint="default"/>
        <w:sz w:val="22"/>
      </w:rPr>
    </w:lvl>
    <w:lvl w:ilvl="1">
      <w:start w:val="1"/>
      <w:numFmt w:val="lowerLetter"/>
      <w:lvlText w:val="%2."/>
      <w:lvlJc w:val="left"/>
      <w:pPr>
        <w:tabs>
          <w:tab w:val="num" w:pos="2520"/>
        </w:tabs>
        <w:ind w:left="2520" w:hanging="360"/>
      </w:pPr>
      <w:rPr>
        <w:rFonts w:hint="default"/>
      </w:rPr>
    </w:lvl>
    <w:lvl w:ilvl="2">
      <w:start w:val="1"/>
      <w:numFmt w:val="lowerRoman"/>
      <w:lvlText w:val="%3."/>
      <w:lvlJc w:val="right"/>
      <w:pPr>
        <w:tabs>
          <w:tab w:val="num" w:pos="2160"/>
        </w:tabs>
        <w:ind w:left="2880" w:firstLine="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5050438C"/>
    <w:multiLevelType w:val="multilevel"/>
    <w:tmpl w:val="441A233C"/>
    <w:styleLink w:val="Style1"/>
    <w:lvl w:ilvl="0">
      <w:start w:val="1"/>
      <w:numFmt w:val="lowerLetter"/>
      <w:pStyle w:val="Numbersublist"/>
      <w:lvlText w:val="%1."/>
      <w:lvlJc w:val="left"/>
      <w:pPr>
        <w:tabs>
          <w:tab w:val="num" w:pos="-1440"/>
        </w:tabs>
        <w:ind w:left="2520" w:hanging="360"/>
      </w:pPr>
      <w:rPr>
        <w:rFonts w:ascii="Times New Roman" w:hAnsi="Times New Roman" w:hint="default"/>
        <w:sz w:val="22"/>
      </w:rPr>
    </w:lvl>
    <w:lvl w:ilvl="1">
      <w:start w:val="1"/>
      <w:numFmt w:val="lowerLetter"/>
      <w:lvlText w:val="%2."/>
      <w:lvlJc w:val="left"/>
      <w:pPr>
        <w:tabs>
          <w:tab w:val="num" w:pos="720"/>
        </w:tabs>
        <w:ind w:left="720" w:hanging="360"/>
      </w:pPr>
      <w:rPr>
        <w:rFonts w:hint="default"/>
      </w:rPr>
    </w:lvl>
    <w:lvl w:ilvl="2">
      <w:start w:val="1"/>
      <w:numFmt w:val="lowerRoman"/>
      <w:lvlText w:val="%3."/>
      <w:lvlJc w:val="right"/>
      <w:pPr>
        <w:tabs>
          <w:tab w:val="num" w:pos="360"/>
        </w:tabs>
        <w:ind w:left="1080" w:firstLine="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right"/>
      <w:pPr>
        <w:tabs>
          <w:tab w:val="num" w:pos="2520"/>
        </w:tabs>
        <w:ind w:left="2520" w:hanging="18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960"/>
        </w:tabs>
        <w:ind w:left="3960" w:hanging="360"/>
      </w:pPr>
      <w:rPr>
        <w:rFonts w:hint="default"/>
      </w:rPr>
    </w:lvl>
    <w:lvl w:ilvl="8">
      <w:start w:val="1"/>
      <w:numFmt w:val="lowerRoman"/>
      <w:lvlText w:val="%9."/>
      <w:lvlJc w:val="right"/>
      <w:pPr>
        <w:tabs>
          <w:tab w:val="num" w:pos="4680"/>
        </w:tabs>
        <w:ind w:left="4680" w:hanging="180"/>
      </w:pPr>
      <w:rPr>
        <w:rFonts w:hint="default"/>
      </w:rPr>
    </w:lvl>
  </w:abstractNum>
  <w:abstractNum w:abstractNumId="5" w15:restartNumberingAfterBreak="0">
    <w:nsid w:val="534C55E1"/>
    <w:multiLevelType w:val="hybridMultilevel"/>
    <w:tmpl w:val="EF94C6FE"/>
    <w:lvl w:ilvl="0" w:tplc="F8FED318">
      <w:start w:val="1"/>
      <w:numFmt w:val="bullet"/>
      <w:pStyle w:val="Bullet1"/>
      <w:lvlText w:val=""/>
      <w:lvlJc w:val="left"/>
      <w:pPr>
        <w:tabs>
          <w:tab w:val="num" w:pos="2160"/>
        </w:tabs>
        <w:ind w:left="21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9F5248B"/>
    <w:multiLevelType w:val="singleLevel"/>
    <w:tmpl w:val="3F44942C"/>
    <w:lvl w:ilvl="0">
      <w:start w:val="1"/>
      <w:numFmt w:val="bullet"/>
      <w:pStyle w:val="BulletDash1"/>
      <w:lvlText w:val="–"/>
      <w:lvlJc w:val="left"/>
      <w:pPr>
        <w:tabs>
          <w:tab w:val="num" w:pos="360"/>
        </w:tabs>
        <w:ind w:left="360" w:hanging="360"/>
      </w:pPr>
      <w:rPr>
        <w:rFonts w:ascii="Times New Roman" w:hAnsi="Times New Roman" w:hint="default"/>
        <w:sz w:val="20"/>
      </w:rPr>
    </w:lvl>
  </w:abstractNum>
  <w:num w:numId="1">
    <w:abstractNumId w:val="6"/>
  </w:num>
  <w:num w:numId="2">
    <w:abstractNumId w:val="5"/>
  </w:num>
  <w:num w:numId="3">
    <w:abstractNumId w:val="1"/>
  </w:num>
  <w:num w:numId="4">
    <w:abstractNumId w:val="3"/>
  </w:num>
  <w:num w:numId="5">
    <w:abstractNumId w:val="4"/>
  </w:num>
  <w:num w:numId="6">
    <w:abstractNumId w:val="0"/>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0" w:nlCheck="1" w:checkStyle="0"/>
  <w:activeWritingStyle w:appName="MSWord" w:lang="fr-FR" w:vendorID="64" w:dllVersion="0"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lickAndTypeStyle w:val="BlockText"/>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F5C"/>
    <w:rsid w:val="00001F20"/>
    <w:rsid w:val="000029E0"/>
    <w:rsid w:val="00003500"/>
    <w:rsid w:val="000035C1"/>
    <w:rsid w:val="00003CC1"/>
    <w:rsid w:val="00004E3A"/>
    <w:rsid w:val="00005D68"/>
    <w:rsid w:val="00006C7B"/>
    <w:rsid w:val="00011E67"/>
    <w:rsid w:val="000169BC"/>
    <w:rsid w:val="000171E0"/>
    <w:rsid w:val="000223F9"/>
    <w:rsid w:val="0002271F"/>
    <w:rsid w:val="00023187"/>
    <w:rsid w:val="000231B0"/>
    <w:rsid w:val="0002602F"/>
    <w:rsid w:val="0002638F"/>
    <w:rsid w:val="00027185"/>
    <w:rsid w:val="0002757A"/>
    <w:rsid w:val="00027826"/>
    <w:rsid w:val="000324C4"/>
    <w:rsid w:val="00033BE4"/>
    <w:rsid w:val="00033FE9"/>
    <w:rsid w:val="0003685A"/>
    <w:rsid w:val="0003709C"/>
    <w:rsid w:val="000378BD"/>
    <w:rsid w:val="000405A5"/>
    <w:rsid w:val="000408B9"/>
    <w:rsid w:val="00040FBA"/>
    <w:rsid w:val="000410B1"/>
    <w:rsid w:val="00041B3F"/>
    <w:rsid w:val="0004253B"/>
    <w:rsid w:val="00042F53"/>
    <w:rsid w:val="00043133"/>
    <w:rsid w:val="00043748"/>
    <w:rsid w:val="00044BD3"/>
    <w:rsid w:val="00046DC9"/>
    <w:rsid w:val="00047055"/>
    <w:rsid w:val="000470AD"/>
    <w:rsid w:val="000474EB"/>
    <w:rsid w:val="00050AEE"/>
    <w:rsid w:val="000512FA"/>
    <w:rsid w:val="00051314"/>
    <w:rsid w:val="0005573E"/>
    <w:rsid w:val="000563C8"/>
    <w:rsid w:val="00056635"/>
    <w:rsid w:val="00056B4D"/>
    <w:rsid w:val="00056CA4"/>
    <w:rsid w:val="00060A6E"/>
    <w:rsid w:val="00061348"/>
    <w:rsid w:val="00061904"/>
    <w:rsid w:val="000620B1"/>
    <w:rsid w:val="000643F5"/>
    <w:rsid w:val="00064B08"/>
    <w:rsid w:val="00064B1A"/>
    <w:rsid w:val="00065340"/>
    <w:rsid w:val="00065601"/>
    <w:rsid w:val="000663D8"/>
    <w:rsid w:val="000667FA"/>
    <w:rsid w:val="00066806"/>
    <w:rsid w:val="00074BA1"/>
    <w:rsid w:val="000750AC"/>
    <w:rsid w:val="00075609"/>
    <w:rsid w:val="00075B87"/>
    <w:rsid w:val="00075F03"/>
    <w:rsid w:val="00076E23"/>
    <w:rsid w:val="000771F5"/>
    <w:rsid w:val="00080260"/>
    <w:rsid w:val="00080A09"/>
    <w:rsid w:val="00080A32"/>
    <w:rsid w:val="00080F25"/>
    <w:rsid w:val="00081C5F"/>
    <w:rsid w:val="000823B9"/>
    <w:rsid w:val="00082DF7"/>
    <w:rsid w:val="00082EE8"/>
    <w:rsid w:val="0008383D"/>
    <w:rsid w:val="000862E3"/>
    <w:rsid w:val="00086C6D"/>
    <w:rsid w:val="0009036A"/>
    <w:rsid w:val="0009111B"/>
    <w:rsid w:val="00092BC3"/>
    <w:rsid w:val="00094322"/>
    <w:rsid w:val="0009459A"/>
    <w:rsid w:val="00095760"/>
    <w:rsid w:val="00095D5B"/>
    <w:rsid w:val="00096495"/>
    <w:rsid w:val="000A05C7"/>
    <w:rsid w:val="000A07FC"/>
    <w:rsid w:val="000A1169"/>
    <w:rsid w:val="000A2653"/>
    <w:rsid w:val="000A2CC5"/>
    <w:rsid w:val="000A56A8"/>
    <w:rsid w:val="000A7938"/>
    <w:rsid w:val="000A7F61"/>
    <w:rsid w:val="000B01A6"/>
    <w:rsid w:val="000B0871"/>
    <w:rsid w:val="000B0F11"/>
    <w:rsid w:val="000B2168"/>
    <w:rsid w:val="000B3851"/>
    <w:rsid w:val="000B68DF"/>
    <w:rsid w:val="000B7196"/>
    <w:rsid w:val="000B76BC"/>
    <w:rsid w:val="000B7724"/>
    <w:rsid w:val="000B796C"/>
    <w:rsid w:val="000B7A12"/>
    <w:rsid w:val="000C0DC3"/>
    <w:rsid w:val="000C2B5D"/>
    <w:rsid w:val="000C425E"/>
    <w:rsid w:val="000C4B79"/>
    <w:rsid w:val="000C539A"/>
    <w:rsid w:val="000C6F4C"/>
    <w:rsid w:val="000D1C3F"/>
    <w:rsid w:val="000D2387"/>
    <w:rsid w:val="000D2655"/>
    <w:rsid w:val="000D386A"/>
    <w:rsid w:val="000D4DAA"/>
    <w:rsid w:val="000D62C7"/>
    <w:rsid w:val="000E124A"/>
    <w:rsid w:val="000E29A3"/>
    <w:rsid w:val="000E582A"/>
    <w:rsid w:val="000E6693"/>
    <w:rsid w:val="000F0265"/>
    <w:rsid w:val="000F081A"/>
    <w:rsid w:val="000F13D2"/>
    <w:rsid w:val="000F2126"/>
    <w:rsid w:val="000F26B4"/>
    <w:rsid w:val="000F39D3"/>
    <w:rsid w:val="000F460F"/>
    <w:rsid w:val="000F5920"/>
    <w:rsid w:val="000F6663"/>
    <w:rsid w:val="000F7473"/>
    <w:rsid w:val="00100DFC"/>
    <w:rsid w:val="00101674"/>
    <w:rsid w:val="00101A29"/>
    <w:rsid w:val="0010392E"/>
    <w:rsid w:val="00103B5F"/>
    <w:rsid w:val="0010562C"/>
    <w:rsid w:val="00105CFC"/>
    <w:rsid w:val="00105D08"/>
    <w:rsid w:val="00106382"/>
    <w:rsid w:val="00106F02"/>
    <w:rsid w:val="00106F1D"/>
    <w:rsid w:val="0010765B"/>
    <w:rsid w:val="00112BB5"/>
    <w:rsid w:val="0011409C"/>
    <w:rsid w:val="00114185"/>
    <w:rsid w:val="0011445B"/>
    <w:rsid w:val="001153A2"/>
    <w:rsid w:val="00115729"/>
    <w:rsid w:val="00116D29"/>
    <w:rsid w:val="001234C1"/>
    <w:rsid w:val="00123C6F"/>
    <w:rsid w:val="0012431B"/>
    <w:rsid w:val="001243BF"/>
    <w:rsid w:val="001261F7"/>
    <w:rsid w:val="001262C8"/>
    <w:rsid w:val="00127256"/>
    <w:rsid w:val="001276E8"/>
    <w:rsid w:val="00127CCA"/>
    <w:rsid w:val="001308BC"/>
    <w:rsid w:val="00130AED"/>
    <w:rsid w:val="00130E54"/>
    <w:rsid w:val="001317DE"/>
    <w:rsid w:val="00131BFC"/>
    <w:rsid w:val="001327A4"/>
    <w:rsid w:val="001327D9"/>
    <w:rsid w:val="001327F4"/>
    <w:rsid w:val="0013348A"/>
    <w:rsid w:val="001334FA"/>
    <w:rsid w:val="0013431B"/>
    <w:rsid w:val="00135687"/>
    <w:rsid w:val="00140AF2"/>
    <w:rsid w:val="00141EBE"/>
    <w:rsid w:val="0014256B"/>
    <w:rsid w:val="00143764"/>
    <w:rsid w:val="00143D36"/>
    <w:rsid w:val="0014528E"/>
    <w:rsid w:val="0014568F"/>
    <w:rsid w:val="00145CF4"/>
    <w:rsid w:val="00145E81"/>
    <w:rsid w:val="00146215"/>
    <w:rsid w:val="00146275"/>
    <w:rsid w:val="00150069"/>
    <w:rsid w:val="001505EA"/>
    <w:rsid w:val="0015114C"/>
    <w:rsid w:val="001519A5"/>
    <w:rsid w:val="00151A83"/>
    <w:rsid w:val="00151BE4"/>
    <w:rsid w:val="0015251A"/>
    <w:rsid w:val="001532E4"/>
    <w:rsid w:val="00153E23"/>
    <w:rsid w:val="00155471"/>
    <w:rsid w:val="00155CD0"/>
    <w:rsid w:val="00155E52"/>
    <w:rsid w:val="001561DD"/>
    <w:rsid w:val="00156BFA"/>
    <w:rsid w:val="00157184"/>
    <w:rsid w:val="00157E32"/>
    <w:rsid w:val="0016288D"/>
    <w:rsid w:val="00162A9A"/>
    <w:rsid w:val="0016433B"/>
    <w:rsid w:val="0016523A"/>
    <w:rsid w:val="00166C17"/>
    <w:rsid w:val="00170308"/>
    <w:rsid w:val="00170DA7"/>
    <w:rsid w:val="001722FB"/>
    <w:rsid w:val="00173293"/>
    <w:rsid w:val="00173A7A"/>
    <w:rsid w:val="001779C3"/>
    <w:rsid w:val="0018064F"/>
    <w:rsid w:val="00182975"/>
    <w:rsid w:val="00182D0F"/>
    <w:rsid w:val="00185517"/>
    <w:rsid w:val="00186CEC"/>
    <w:rsid w:val="00186F33"/>
    <w:rsid w:val="001871D1"/>
    <w:rsid w:val="00187DE9"/>
    <w:rsid w:val="00192F69"/>
    <w:rsid w:val="00194A85"/>
    <w:rsid w:val="00196044"/>
    <w:rsid w:val="00196F52"/>
    <w:rsid w:val="00197D5B"/>
    <w:rsid w:val="001A33B5"/>
    <w:rsid w:val="001A3B44"/>
    <w:rsid w:val="001A4562"/>
    <w:rsid w:val="001A6DF3"/>
    <w:rsid w:val="001A76B1"/>
    <w:rsid w:val="001B09D4"/>
    <w:rsid w:val="001B4A2A"/>
    <w:rsid w:val="001B6315"/>
    <w:rsid w:val="001B7188"/>
    <w:rsid w:val="001B774B"/>
    <w:rsid w:val="001C034B"/>
    <w:rsid w:val="001C0B87"/>
    <w:rsid w:val="001C0E42"/>
    <w:rsid w:val="001C2A83"/>
    <w:rsid w:val="001C3C91"/>
    <w:rsid w:val="001C43D0"/>
    <w:rsid w:val="001C47EB"/>
    <w:rsid w:val="001C595A"/>
    <w:rsid w:val="001C62FD"/>
    <w:rsid w:val="001C6523"/>
    <w:rsid w:val="001C74B1"/>
    <w:rsid w:val="001C7B9C"/>
    <w:rsid w:val="001D0A26"/>
    <w:rsid w:val="001D161A"/>
    <w:rsid w:val="001D28D1"/>
    <w:rsid w:val="001D2E29"/>
    <w:rsid w:val="001D4651"/>
    <w:rsid w:val="001D5D3E"/>
    <w:rsid w:val="001D69CF"/>
    <w:rsid w:val="001D7AB6"/>
    <w:rsid w:val="001E1401"/>
    <w:rsid w:val="001E21D8"/>
    <w:rsid w:val="001E2476"/>
    <w:rsid w:val="001E2577"/>
    <w:rsid w:val="001E2AD3"/>
    <w:rsid w:val="001E3905"/>
    <w:rsid w:val="001E3A38"/>
    <w:rsid w:val="001E4045"/>
    <w:rsid w:val="001E45FD"/>
    <w:rsid w:val="001E4E26"/>
    <w:rsid w:val="001E5878"/>
    <w:rsid w:val="001E77A1"/>
    <w:rsid w:val="001E7BBB"/>
    <w:rsid w:val="001F0B36"/>
    <w:rsid w:val="001F2491"/>
    <w:rsid w:val="001F280B"/>
    <w:rsid w:val="001F3CBA"/>
    <w:rsid w:val="001F593F"/>
    <w:rsid w:val="001F723D"/>
    <w:rsid w:val="001F79C8"/>
    <w:rsid w:val="00200FAB"/>
    <w:rsid w:val="00201340"/>
    <w:rsid w:val="0020154B"/>
    <w:rsid w:val="00202403"/>
    <w:rsid w:val="00203A2C"/>
    <w:rsid w:val="00203CCE"/>
    <w:rsid w:val="00204B21"/>
    <w:rsid w:val="002059BE"/>
    <w:rsid w:val="002059C5"/>
    <w:rsid w:val="0021073D"/>
    <w:rsid w:val="00210F6C"/>
    <w:rsid w:val="00211108"/>
    <w:rsid w:val="0021114D"/>
    <w:rsid w:val="0021215C"/>
    <w:rsid w:val="002124F0"/>
    <w:rsid w:val="0021300D"/>
    <w:rsid w:val="002131E3"/>
    <w:rsid w:val="00213BD9"/>
    <w:rsid w:val="00214257"/>
    <w:rsid w:val="00214FF2"/>
    <w:rsid w:val="00215B50"/>
    <w:rsid w:val="00217DCD"/>
    <w:rsid w:val="00217FE9"/>
    <w:rsid w:val="00221695"/>
    <w:rsid w:val="00223A7F"/>
    <w:rsid w:val="00223C5E"/>
    <w:rsid w:val="002241B7"/>
    <w:rsid w:val="00224790"/>
    <w:rsid w:val="00224BA1"/>
    <w:rsid w:val="00224FA2"/>
    <w:rsid w:val="00227384"/>
    <w:rsid w:val="00230F1D"/>
    <w:rsid w:val="00230F41"/>
    <w:rsid w:val="00231759"/>
    <w:rsid w:val="00231C6A"/>
    <w:rsid w:val="00231DF5"/>
    <w:rsid w:val="00231FEA"/>
    <w:rsid w:val="00232900"/>
    <w:rsid w:val="002329DC"/>
    <w:rsid w:val="00232DE5"/>
    <w:rsid w:val="00233170"/>
    <w:rsid w:val="00236534"/>
    <w:rsid w:val="00240A73"/>
    <w:rsid w:val="00242D56"/>
    <w:rsid w:val="00243919"/>
    <w:rsid w:val="00244911"/>
    <w:rsid w:val="00244E43"/>
    <w:rsid w:val="0024586B"/>
    <w:rsid w:val="00245CAE"/>
    <w:rsid w:val="00246FD2"/>
    <w:rsid w:val="00250BC4"/>
    <w:rsid w:val="00250E34"/>
    <w:rsid w:val="002519C3"/>
    <w:rsid w:val="00252255"/>
    <w:rsid w:val="00252A2F"/>
    <w:rsid w:val="00253838"/>
    <w:rsid w:val="00253F9E"/>
    <w:rsid w:val="002547DD"/>
    <w:rsid w:val="00255878"/>
    <w:rsid w:val="00256EF7"/>
    <w:rsid w:val="00256FB9"/>
    <w:rsid w:val="0025787A"/>
    <w:rsid w:val="002578D8"/>
    <w:rsid w:val="002626A2"/>
    <w:rsid w:val="00265499"/>
    <w:rsid w:val="00265C92"/>
    <w:rsid w:val="0026738E"/>
    <w:rsid w:val="00267E8F"/>
    <w:rsid w:val="00270C24"/>
    <w:rsid w:val="0027263C"/>
    <w:rsid w:val="00272CE3"/>
    <w:rsid w:val="00274B23"/>
    <w:rsid w:val="00274CCC"/>
    <w:rsid w:val="00276A60"/>
    <w:rsid w:val="002803C8"/>
    <w:rsid w:val="002804BC"/>
    <w:rsid w:val="002823E6"/>
    <w:rsid w:val="00282E46"/>
    <w:rsid w:val="00284133"/>
    <w:rsid w:val="002853F0"/>
    <w:rsid w:val="00285410"/>
    <w:rsid w:val="0028547A"/>
    <w:rsid w:val="0028562C"/>
    <w:rsid w:val="00285A38"/>
    <w:rsid w:val="0029058A"/>
    <w:rsid w:val="002908FA"/>
    <w:rsid w:val="002910C1"/>
    <w:rsid w:val="0029184E"/>
    <w:rsid w:val="00291EB7"/>
    <w:rsid w:val="002929EE"/>
    <w:rsid w:val="00292BAF"/>
    <w:rsid w:val="00293363"/>
    <w:rsid w:val="00293F42"/>
    <w:rsid w:val="002947E2"/>
    <w:rsid w:val="00294B3A"/>
    <w:rsid w:val="00294BA1"/>
    <w:rsid w:val="00294E32"/>
    <w:rsid w:val="0029534E"/>
    <w:rsid w:val="00296D8F"/>
    <w:rsid w:val="002A0EAC"/>
    <w:rsid w:val="002A1E1E"/>
    <w:rsid w:val="002A24C0"/>
    <w:rsid w:val="002A2EFA"/>
    <w:rsid w:val="002A4379"/>
    <w:rsid w:val="002A43BA"/>
    <w:rsid w:val="002A6A4A"/>
    <w:rsid w:val="002A7868"/>
    <w:rsid w:val="002B0F91"/>
    <w:rsid w:val="002B1ECD"/>
    <w:rsid w:val="002B398F"/>
    <w:rsid w:val="002B470C"/>
    <w:rsid w:val="002B47A3"/>
    <w:rsid w:val="002B4B1E"/>
    <w:rsid w:val="002B4CBC"/>
    <w:rsid w:val="002B5947"/>
    <w:rsid w:val="002C0013"/>
    <w:rsid w:val="002C1F21"/>
    <w:rsid w:val="002C37CB"/>
    <w:rsid w:val="002C4F24"/>
    <w:rsid w:val="002C61E9"/>
    <w:rsid w:val="002C6535"/>
    <w:rsid w:val="002C6EA7"/>
    <w:rsid w:val="002C7956"/>
    <w:rsid w:val="002C7B7F"/>
    <w:rsid w:val="002D02BF"/>
    <w:rsid w:val="002D0471"/>
    <w:rsid w:val="002D058D"/>
    <w:rsid w:val="002D0620"/>
    <w:rsid w:val="002D0C56"/>
    <w:rsid w:val="002D2868"/>
    <w:rsid w:val="002D3415"/>
    <w:rsid w:val="002D4BF2"/>
    <w:rsid w:val="002D632D"/>
    <w:rsid w:val="002D63F8"/>
    <w:rsid w:val="002D6902"/>
    <w:rsid w:val="002E021A"/>
    <w:rsid w:val="002E1FCE"/>
    <w:rsid w:val="002E252B"/>
    <w:rsid w:val="002E44C3"/>
    <w:rsid w:val="002E54AC"/>
    <w:rsid w:val="002E742B"/>
    <w:rsid w:val="002E78A6"/>
    <w:rsid w:val="002F1A5F"/>
    <w:rsid w:val="002F237A"/>
    <w:rsid w:val="002F2EA3"/>
    <w:rsid w:val="002F5233"/>
    <w:rsid w:val="002F5C2A"/>
    <w:rsid w:val="002F6402"/>
    <w:rsid w:val="002F7494"/>
    <w:rsid w:val="002F7C7E"/>
    <w:rsid w:val="00301395"/>
    <w:rsid w:val="00301EC2"/>
    <w:rsid w:val="00302BCF"/>
    <w:rsid w:val="0030301F"/>
    <w:rsid w:val="003030B3"/>
    <w:rsid w:val="003036D3"/>
    <w:rsid w:val="00303A30"/>
    <w:rsid w:val="00304CFC"/>
    <w:rsid w:val="00305F26"/>
    <w:rsid w:val="0030640E"/>
    <w:rsid w:val="003068B3"/>
    <w:rsid w:val="0030751C"/>
    <w:rsid w:val="00307723"/>
    <w:rsid w:val="00310A4C"/>
    <w:rsid w:val="0031104D"/>
    <w:rsid w:val="0031146D"/>
    <w:rsid w:val="0031200B"/>
    <w:rsid w:val="00312B0B"/>
    <w:rsid w:val="00312DD2"/>
    <w:rsid w:val="00314D9A"/>
    <w:rsid w:val="00314EC4"/>
    <w:rsid w:val="003151B9"/>
    <w:rsid w:val="00316D86"/>
    <w:rsid w:val="00320FB7"/>
    <w:rsid w:val="0032166C"/>
    <w:rsid w:val="00321E08"/>
    <w:rsid w:val="00322559"/>
    <w:rsid w:val="00325344"/>
    <w:rsid w:val="003256A6"/>
    <w:rsid w:val="00326773"/>
    <w:rsid w:val="00326C78"/>
    <w:rsid w:val="00330027"/>
    <w:rsid w:val="00330085"/>
    <w:rsid w:val="003307B1"/>
    <w:rsid w:val="00330AEF"/>
    <w:rsid w:val="003311C7"/>
    <w:rsid w:val="003345DD"/>
    <w:rsid w:val="00335198"/>
    <w:rsid w:val="00335C43"/>
    <w:rsid w:val="00336703"/>
    <w:rsid w:val="0033781C"/>
    <w:rsid w:val="003419D5"/>
    <w:rsid w:val="003422E5"/>
    <w:rsid w:val="00344781"/>
    <w:rsid w:val="00344922"/>
    <w:rsid w:val="00344F60"/>
    <w:rsid w:val="003455CD"/>
    <w:rsid w:val="003457A3"/>
    <w:rsid w:val="00345C04"/>
    <w:rsid w:val="00345F02"/>
    <w:rsid w:val="00346C00"/>
    <w:rsid w:val="003470CE"/>
    <w:rsid w:val="00347C69"/>
    <w:rsid w:val="00347DC9"/>
    <w:rsid w:val="00350681"/>
    <w:rsid w:val="00353B33"/>
    <w:rsid w:val="003548CA"/>
    <w:rsid w:val="00354D8E"/>
    <w:rsid w:val="00356D0C"/>
    <w:rsid w:val="0035715D"/>
    <w:rsid w:val="003571B7"/>
    <w:rsid w:val="003575CE"/>
    <w:rsid w:val="0036059D"/>
    <w:rsid w:val="00360B2C"/>
    <w:rsid w:val="0036276A"/>
    <w:rsid w:val="00362A42"/>
    <w:rsid w:val="0036337D"/>
    <w:rsid w:val="00363696"/>
    <w:rsid w:val="00364109"/>
    <w:rsid w:val="00364634"/>
    <w:rsid w:val="00364B95"/>
    <w:rsid w:val="00365A4C"/>
    <w:rsid w:val="00366757"/>
    <w:rsid w:val="00366E72"/>
    <w:rsid w:val="00366F71"/>
    <w:rsid w:val="00370220"/>
    <w:rsid w:val="00370FBF"/>
    <w:rsid w:val="00371547"/>
    <w:rsid w:val="00373791"/>
    <w:rsid w:val="00381C65"/>
    <w:rsid w:val="00382D47"/>
    <w:rsid w:val="00382F69"/>
    <w:rsid w:val="00383DD7"/>
    <w:rsid w:val="00384BD0"/>
    <w:rsid w:val="00385D72"/>
    <w:rsid w:val="00386A0C"/>
    <w:rsid w:val="003871B6"/>
    <w:rsid w:val="003872DE"/>
    <w:rsid w:val="00387B47"/>
    <w:rsid w:val="003931A8"/>
    <w:rsid w:val="003937DD"/>
    <w:rsid w:val="003947AA"/>
    <w:rsid w:val="003958A3"/>
    <w:rsid w:val="00396507"/>
    <w:rsid w:val="003970B8"/>
    <w:rsid w:val="003A365B"/>
    <w:rsid w:val="003A4045"/>
    <w:rsid w:val="003A54C4"/>
    <w:rsid w:val="003A5645"/>
    <w:rsid w:val="003A5E29"/>
    <w:rsid w:val="003A7021"/>
    <w:rsid w:val="003A7E67"/>
    <w:rsid w:val="003B001B"/>
    <w:rsid w:val="003B0DDF"/>
    <w:rsid w:val="003B161C"/>
    <w:rsid w:val="003B1F37"/>
    <w:rsid w:val="003B22EE"/>
    <w:rsid w:val="003B3740"/>
    <w:rsid w:val="003B4401"/>
    <w:rsid w:val="003B51CC"/>
    <w:rsid w:val="003B6B0E"/>
    <w:rsid w:val="003C0710"/>
    <w:rsid w:val="003C0EC9"/>
    <w:rsid w:val="003C10BB"/>
    <w:rsid w:val="003C2706"/>
    <w:rsid w:val="003C2E89"/>
    <w:rsid w:val="003C3050"/>
    <w:rsid w:val="003C3CC1"/>
    <w:rsid w:val="003C4054"/>
    <w:rsid w:val="003C6915"/>
    <w:rsid w:val="003C7124"/>
    <w:rsid w:val="003C771C"/>
    <w:rsid w:val="003D28BA"/>
    <w:rsid w:val="003D3868"/>
    <w:rsid w:val="003D388D"/>
    <w:rsid w:val="003D40B2"/>
    <w:rsid w:val="003D4CCA"/>
    <w:rsid w:val="003D501D"/>
    <w:rsid w:val="003E038A"/>
    <w:rsid w:val="003E1932"/>
    <w:rsid w:val="003E1CBD"/>
    <w:rsid w:val="003E1F47"/>
    <w:rsid w:val="003E2DF0"/>
    <w:rsid w:val="003E32F7"/>
    <w:rsid w:val="003E333A"/>
    <w:rsid w:val="003E3ED9"/>
    <w:rsid w:val="003E4203"/>
    <w:rsid w:val="003E4542"/>
    <w:rsid w:val="003E59E2"/>
    <w:rsid w:val="003E75FD"/>
    <w:rsid w:val="003F0673"/>
    <w:rsid w:val="003F262E"/>
    <w:rsid w:val="003F362E"/>
    <w:rsid w:val="003F38CB"/>
    <w:rsid w:val="003F406F"/>
    <w:rsid w:val="003F47A5"/>
    <w:rsid w:val="003F4F5E"/>
    <w:rsid w:val="003F54BE"/>
    <w:rsid w:val="003F5FE0"/>
    <w:rsid w:val="003F6282"/>
    <w:rsid w:val="003F7517"/>
    <w:rsid w:val="003F755B"/>
    <w:rsid w:val="003F7CFB"/>
    <w:rsid w:val="003F7DFB"/>
    <w:rsid w:val="00401F27"/>
    <w:rsid w:val="004022E6"/>
    <w:rsid w:val="00402509"/>
    <w:rsid w:val="00402B3B"/>
    <w:rsid w:val="00402FDE"/>
    <w:rsid w:val="00405A5C"/>
    <w:rsid w:val="0041050C"/>
    <w:rsid w:val="00410FF2"/>
    <w:rsid w:val="004123B1"/>
    <w:rsid w:val="00414885"/>
    <w:rsid w:val="00414E86"/>
    <w:rsid w:val="0041534C"/>
    <w:rsid w:val="00415919"/>
    <w:rsid w:val="0041668C"/>
    <w:rsid w:val="004172A6"/>
    <w:rsid w:val="00417BF6"/>
    <w:rsid w:val="004223C7"/>
    <w:rsid w:val="00422FC5"/>
    <w:rsid w:val="00423008"/>
    <w:rsid w:val="00423895"/>
    <w:rsid w:val="00425733"/>
    <w:rsid w:val="00430AA2"/>
    <w:rsid w:val="0043280A"/>
    <w:rsid w:val="00433AAA"/>
    <w:rsid w:val="004362FC"/>
    <w:rsid w:val="004371B2"/>
    <w:rsid w:val="0044040D"/>
    <w:rsid w:val="00440D51"/>
    <w:rsid w:val="00440DF1"/>
    <w:rsid w:val="00441AB5"/>
    <w:rsid w:val="00443C3D"/>
    <w:rsid w:val="00444575"/>
    <w:rsid w:val="00445902"/>
    <w:rsid w:val="00445E55"/>
    <w:rsid w:val="00446A48"/>
    <w:rsid w:val="00446E78"/>
    <w:rsid w:val="004470DD"/>
    <w:rsid w:val="004472F3"/>
    <w:rsid w:val="00451553"/>
    <w:rsid w:val="004517D9"/>
    <w:rsid w:val="004532DD"/>
    <w:rsid w:val="0045398E"/>
    <w:rsid w:val="00453EFC"/>
    <w:rsid w:val="004551F4"/>
    <w:rsid w:val="004554DE"/>
    <w:rsid w:val="00455D1C"/>
    <w:rsid w:val="0045614F"/>
    <w:rsid w:val="0045621A"/>
    <w:rsid w:val="00456BDE"/>
    <w:rsid w:val="00460938"/>
    <w:rsid w:val="00460D61"/>
    <w:rsid w:val="00461F69"/>
    <w:rsid w:val="00462645"/>
    <w:rsid w:val="004626F9"/>
    <w:rsid w:val="00462755"/>
    <w:rsid w:val="004638CC"/>
    <w:rsid w:val="00463983"/>
    <w:rsid w:val="0046409F"/>
    <w:rsid w:val="00464DC8"/>
    <w:rsid w:val="00465BF9"/>
    <w:rsid w:val="004665D4"/>
    <w:rsid w:val="004668C6"/>
    <w:rsid w:val="004713A0"/>
    <w:rsid w:val="004714D0"/>
    <w:rsid w:val="00471B89"/>
    <w:rsid w:val="0047283A"/>
    <w:rsid w:val="004735B2"/>
    <w:rsid w:val="0047455C"/>
    <w:rsid w:val="00474E34"/>
    <w:rsid w:val="0047649B"/>
    <w:rsid w:val="004770C7"/>
    <w:rsid w:val="004810FB"/>
    <w:rsid w:val="0048147C"/>
    <w:rsid w:val="0048175C"/>
    <w:rsid w:val="0048183E"/>
    <w:rsid w:val="00481DBB"/>
    <w:rsid w:val="0048325D"/>
    <w:rsid w:val="00483415"/>
    <w:rsid w:val="00486A61"/>
    <w:rsid w:val="00487D6D"/>
    <w:rsid w:val="00490978"/>
    <w:rsid w:val="00490D1A"/>
    <w:rsid w:val="00490D67"/>
    <w:rsid w:val="00490F07"/>
    <w:rsid w:val="00491396"/>
    <w:rsid w:val="00492BF6"/>
    <w:rsid w:val="00492F2A"/>
    <w:rsid w:val="0049364B"/>
    <w:rsid w:val="00494D3B"/>
    <w:rsid w:val="00494F2E"/>
    <w:rsid w:val="00494FAE"/>
    <w:rsid w:val="004950A3"/>
    <w:rsid w:val="00495128"/>
    <w:rsid w:val="00497488"/>
    <w:rsid w:val="00497B04"/>
    <w:rsid w:val="004A0E80"/>
    <w:rsid w:val="004A2ADE"/>
    <w:rsid w:val="004A2ED0"/>
    <w:rsid w:val="004A3952"/>
    <w:rsid w:val="004A3FDC"/>
    <w:rsid w:val="004A4A58"/>
    <w:rsid w:val="004A5261"/>
    <w:rsid w:val="004A53F0"/>
    <w:rsid w:val="004A78D1"/>
    <w:rsid w:val="004B16E9"/>
    <w:rsid w:val="004B17CE"/>
    <w:rsid w:val="004B2D54"/>
    <w:rsid w:val="004B3F3C"/>
    <w:rsid w:val="004B4FB5"/>
    <w:rsid w:val="004B532F"/>
    <w:rsid w:val="004B6084"/>
    <w:rsid w:val="004B717D"/>
    <w:rsid w:val="004B7D5F"/>
    <w:rsid w:val="004C0414"/>
    <w:rsid w:val="004C0BE0"/>
    <w:rsid w:val="004C117E"/>
    <w:rsid w:val="004C1B7A"/>
    <w:rsid w:val="004C1C32"/>
    <w:rsid w:val="004C1FB2"/>
    <w:rsid w:val="004C23AE"/>
    <w:rsid w:val="004C2654"/>
    <w:rsid w:val="004C2FB8"/>
    <w:rsid w:val="004C4112"/>
    <w:rsid w:val="004C4550"/>
    <w:rsid w:val="004C4F4A"/>
    <w:rsid w:val="004C5565"/>
    <w:rsid w:val="004C57DB"/>
    <w:rsid w:val="004C68F0"/>
    <w:rsid w:val="004C74F1"/>
    <w:rsid w:val="004C7945"/>
    <w:rsid w:val="004D00AF"/>
    <w:rsid w:val="004D03FB"/>
    <w:rsid w:val="004D206F"/>
    <w:rsid w:val="004D2502"/>
    <w:rsid w:val="004D252A"/>
    <w:rsid w:val="004D37C6"/>
    <w:rsid w:val="004D5FC3"/>
    <w:rsid w:val="004D63C8"/>
    <w:rsid w:val="004D799B"/>
    <w:rsid w:val="004E17F3"/>
    <w:rsid w:val="004E28D6"/>
    <w:rsid w:val="004E385A"/>
    <w:rsid w:val="004E38B1"/>
    <w:rsid w:val="004E3B78"/>
    <w:rsid w:val="004E40DB"/>
    <w:rsid w:val="004E4657"/>
    <w:rsid w:val="004E4B41"/>
    <w:rsid w:val="004E50DB"/>
    <w:rsid w:val="004E5F1B"/>
    <w:rsid w:val="004E6090"/>
    <w:rsid w:val="004E693B"/>
    <w:rsid w:val="004F04D2"/>
    <w:rsid w:val="004F17BE"/>
    <w:rsid w:val="004F248B"/>
    <w:rsid w:val="004F2630"/>
    <w:rsid w:val="004F2BEF"/>
    <w:rsid w:val="004F50E7"/>
    <w:rsid w:val="004F52AE"/>
    <w:rsid w:val="004F5A02"/>
    <w:rsid w:val="00500330"/>
    <w:rsid w:val="00501E50"/>
    <w:rsid w:val="005030AF"/>
    <w:rsid w:val="00503462"/>
    <w:rsid w:val="00504847"/>
    <w:rsid w:val="005049DC"/>
    <w:rsid w:val="00504CEC"/>
    <w:rsid w:val="005052AE"/>
    <w:rsid w:val="005072CF"/>
    <w:rsid w:val="0050756E"/>
    <w:rsid w:val="00507727"/>
    <w:rsid w:val="00510353"/>
    <w:rsid w:val="00511D77"/>
    <w:rsid w:val="00512208"/>
    <w:rsid w:val="00512433"/>
    <w:rsid w:val="005129E5"/>
    <w:rsid w:val="0051380F"/>
    <w:rsid w:val="00513E1B"/>
    <w:rsid w:val="005147BB"/>
    <w:rsid w:val="00516599"/>
    <w:rsid w:val="00517B14"/>
    <w:rsid w:val="005200C0"/>
    <w:rsid w:val="005204C7"/>
    <w:rsid w:val="00520B00"/>
    <w:rsid w:val="0052154D"/>
    <w:rsid w:val="005230A6"/>
    <w:rsid w:val="00523B16"/>
    <w:rsid w:val="0052509F"/>
    <w:rsid w:val="00526651"/>
    <w:rsid w:val="00527EF5"/>
    <w:rsid w:val="0053117C"/>
    <w:rsid w:val="0053137C"/>
    <w:rsid w:val="00531C39"/>
    <w:rsid w:val="005323B4"/>
    <w:rsid w:val="005324E5"/>
    <w:rsid w:val="00533C3C"/>
    <w:rsid w:val="005348D0"/>
    <w:rsid w:val="005357EE"/>
    <w:rsid w:val="005359C8"/>
    <w:rsid w:val="0053670A"/>
    <w:rsid w:val="00537C93"/>
    <w:rsid w:val="00541B31"/>
    <w:rsid w:val="00541F8B"/>
    <w:rsid w:val="0054227A"/>
    <w:rsid w:val="0054346E"/>
    <w:rsid w:val="00545723"/>
    <w:rsid w:val="005465C0"/>
    <w:rsid w:val="00546697"/>
    <w:rsid w:val="0054670A"/>
    <w:rsid w:val="00547855"/>
    <w:rsid w:val="005504ED"/>
    <w:rsid w:val="00550D05"/>
    <w:rsid w:val="00551745"/>
    <w:rsid w:val="00553811"/>
    <w:rsid w:val="0055382D"/>
    <w:rsid w:val="00553EAD"/>
    <w:rsid w:val="00554710"/>
    <w:rsid w:val="0055629F"/>
    <w:rsid w:val="00556625"/>
    <w:rsid w:val="005566C0"/>
    <w:rsid w:val="0056252D"/>
    <w:rsid w:val="00562945"/>
    <w:rsid w:val="00563F43"/>
    <w:rsid w:val="0056506E"/>
    <w:rsid w:val="005651E6"/>
    <w:rsid w:val="005657E6"/>
    <w:rsid w:val="005664E8"/>
    <w:rsid w:val="005667D9"/>
    <w:rsid w:val="00567E79"/>
    <w:rsid w:val="005708FB"/>
    <w:rsid w:val="005729A3"/>
    <w:rsid w:val="005738FC"/>
    <w:rsid w:val="00573D99"/>
    <w:rsid w:val="005748D8"/>
    <w:rsid w:val="00574976"/>
    <w:rsid w:val="00575730"/>
    <w:rsid w:val="00575D10"/>
    <w:rsid w:val="00582680"/>
    <w:rsid w:val="00582E08"/>
    <w:rsid w:val="00583269"/>
    <w:rsid w:val="005852A4"/>
    <w:rsid w:val="00585664"/>
    <w:rsid w:val="00585760"/>
    <w:rsid w:val="005859FC"/>
    <w:rsid w:val="00585F29"/>
    <w:rsid w:val="00586778"/>
    <w:rsid w:val="00586F45"/>
    <w:rsid w:val="005907A2"/>
    <w:rsid w:val="0059146E"/>
    <w:rsid w:val="005931E8"/>
    <w:rsid w:val="00594503"/>
    <w:rsid w:val="00594776"/>
    <w:rsid w:val="0059571E"/>
    <w:rsid w:val="0059614B"/>
    <w:rsid w:val="0059658A"/>
    <w:rsid w:val="0059715A"/>
    <w:rsid w:val="00597296"/>
    <w:rsid w:val="005A0136"/>
    <w:rsid w:val="005A062F"/>
    <w:rsid w:val="005A266F"/>
    <w:rsid w:val="005A2678"/>
    <w:rsid w:val="005A2A26"/>
    <w:rsid w:val="005A309C"/>
    <w:rsid w:val="005A322C"/>
    <w:rsid w:val="005A4867"/>
    <w:rsid w:val="005A58D9"/>
    <w:rsid w:val="005A5E58"/>
    <w:rsid w:val="005A73E1"/>
    <w:rsid w:val="005B0C52"/>
    <w:rsid w:val="005B0DC7"/>
    <w:rsid w:val="005B126A"/>
    <w:rsid w:val="005B1AFD"/>
    <w:rsid w:val="005B20A0"/>
    <w:rsid w:val="005B4E8C"/>
    <w:rsid w:val="005B4FA7"/>
    <w:rsid w:val="005B503C"/>
    <w:rsid w:val="005B57ED"/>
    <w:rsid w:val="005C00EA"/>
    <w:rsid w:val="005C1197"/>
    <w:rsid w:val="005C2446"/>
    <w:rsid w:val="005C2734"/>
    <w:rsid w:val="005C4358"/>
    <w:rsid w:val="005C55A1"/>
    <w:rsid w:val="005C5C07"/>
    <w:rsid w:val="005C629C"/>
    <w:rsid w:val="005C6682"/>
    <w:rsid w:val="005C68C2"/>
    <w:rsid w:val="005D038A"/>
    <w:rsid w:val="005D6834"/>
    <w:rsid w:val="005E0D57"/>
    <w:rsid w:val="005E1238"/>
    <w:rsid w:val="005E1775"/>
    <w:rsid w:val="005E30C0"/>
    <w:rsid w:val="005E3341"/>
    <w:rsid w:val="005E3BF8"/>
    <w:rsid w:val="005E6D48"/>
    <w:rsid w:val="005E70E7"/>
    <w:rsid w:val="005F0367"/>
    <w:rsid w:val="005F1173"/>
    <w:rsid w:val="005F11AC"/>
    <w:rsid w:val="005F1A11"/>
    <w:rsid w:val="005F1DA2"/>
    <w:rsid w:val="005F28A2"/>
    <w:rsid w:val="005F35A6"/>
    <w:rsid w:val="005F4DC1"/>
    <w:rsid w:val="005F6D56"/>
    <w:rsid w:val="00600AC2"/>
    <w:rsid w:val="00600BBF"/>
    <w:rsid w:val="00601498"/>
    <w:rsid w:val="0060209F"/>
    <w:rsid w:val="006032D8"/>
    <w:rsid w:val="00604356"/>
    <w:rsid w:val="00604CA5"/>
    <w:rsid w:val="0060568E"/>
    <w:rsid w:val="00607C52"/>
    <w:rsid w:val="00610471"/>
    <w:rsid w:val="006126E6"/>
    <w:rsid w:val="006133A6"/>
    <w:rsid w:val="00613FE3"/>
    <w:rsid w:val="006144C4"/>
    <w:rsid w:val="00615114"/>
    <w:rsid w:val="00615A1F"/>
    <w:rsid w:val="00615A6F"/>
    <w:rsid w:val="00616890"/>
    <w:rsid w:val="00617334"/>
    <w:rsid w:val="006173FD"/>
    <w:rsid w:val="00617C9B"/>
    <w:rsid w:val="006200FA"/>
    <w:rsid w:val="00620F7E"/>
    <w:rsid w:val="0062195A"/>
    <w:rsid w:val="00621CAF"/>
    <w:rsid w:val="00621D52"/>
    <w:rsid w:val="006221BA"/>
    <w:rsid w:val="006225D7"/>
    <w:rsid w:val="006245FA"/>
    <w:rsid w:val="0062470F"/>
    <w:rsid w:val="00625073"/>
    <w:rsid w:val="0063065B"/>
    <w:rsid w:val="006308F6"/>
    <w:rsid w:val="00630D4C"/>
    <w:rsid w:val="00630D9D"/>
    <w:rsid w:val="006322BC"/>
    <w:rsid w:val="006331B1"/>
    <w:rsid w:val="00635207"/>
    <w:rsid w:val="00635A52"/>
    <w:rsid w:val="0063631B"/>
    <w:rsid w:val="006371FC"/>
    <w:rsid w:val="00640D17"/>
    <w:rsid w:val="00642C9B"/>
    <w:rsid w:val="00644944"/>
    <w:rsid w:val="00644A55"/>
    <w:rsid w:val="00645705"/>
    <w:rsid w:val="00645879"/>
    <w:rsid w:val="0064617D"/>
    <w:rsid w:val="0064707B"/>
    <w:rsid w:val="0064775A"/>
    <w:rsid w:val="0064779E"/>
    <w:rsid w:val="006500BE"/>
    <w:rsid w:val="006511CB"/>
    <w:rsid w:val="00651377"/>
    <w:rsid w:val="00651553"/>
    <w:rsid w:val="00651A92"/>
    <w:rsid w:val="00652CAB"/>
    <w:rsid w:val="00652D98"/>
    <w:rsid w:val="00653095"/>
    <w:rsid w:val="00653E8A"/>
    <w:rsid w:val="0065406E"/>
    <w:rsid w:val="00654EEF"/>
    <w:rsid w:val="00654FE4"/>
    <w:rsid w:val="0066028F"/>
    <w:rsid w:val="0066077A"/>
    <w:rsid w:val="00661C9F"/>
    <w:rsid w:val="00662692"/>
    <w:rsid w:val="00663A1E"/>
    <w:rsid w:val="00664322"/>
    <w:rsid w:val="006649C4"/>
    <w:rsid w:val="00665247"/>
    <w:rsid w:val="00665665"/>
    <w:rsid w:val="00666DB3"/>
    <w:rsid w:val="006717FF"/>
    <w:rsid w:val="00671E3B"/>
    <w:rsid w:val="00672969"/>
    <w:rsid w:val="00672FAD"/>
    <w:rsid w:val="006731D8"/>
    <w:rsid w:val="00674E1E"/>
    <w:rsid w:val="00677FDE"/>
    <w:rsid w:val="0068078B"/>
    <w:rsid w:val="00683981"/>
    <w:rsid w:val="0068480B"/>
    <w:rsid w:val="00684C9B"/>
    <w:rsid w:val="00684FDA"/>
    <w:rsid w:val="006865E6"/>
    <w:rsid w:val="00690397"/>
    <w:rsid w:val="0069142C"/>
    <w:rsid w:val="00691D0F"/>
    <w:rsid w:val="00691E10"/>
    <w:rsid w:val="00692457"/>
    <w:rsid w:val="006925CD"/>
    <w:rsid w:val="006929F0"/>
    <w:rsid w:val="00694A04"/>
    <w:rsid w:val="00694A73"/>
    <w:rsid w:val="006953E1"/>
    <w:rsid w:val="00696849"/>
    <w:rsid w:val="00696C31"/>
    <w:rsid w:val="00696F5B"/>
    <w:rsid w:val="00696F67"/>
    <w:rsid w:val="00697832"/>
    <w:rsid w:val="006979AB"/>
    <w:rsid w:val="00697CB3"/>
    <w:rsid w:val="006A0CD9"/>
    <w:rsid w:val="006A1C29"/>
    <w:rsid w:val="006A2B61"/>
    <w:rsid w:val="006A2F30"/>
    <w:rsid w:val="006A48BF"/>
    <w:rsid w:val="006A4C59"/>
    <w:rsid w:val="006A52BB"/>
    <w:rsid w:val="006A54CB"/>
    <w:rsid w:val="006A59E9"/>
    <w:rsid w:val="006A5B0C"/>
    <w:rsid w:val="006A6175"/>
    <w:rsid w:val="006A70F9"/>
    <w:rsid w:val="006A72C0"/>
    <w:rsid w:val="006A7ABD"/>
    <w:rsid w:val="006A7BAF"/>
    <w:rsid w:val="006B0542"/>
    <w:rsid w:val="006B0DD1"/>
    <w:rsid w:val="006B15DC"/>
    <w:rsid w:val="006B1927"/>
    <w:rsid w:val="006B685C"/>
    <w:rsid w:val="006B73A0"/>
    <w:rsid w:val="006B74C4"/>
    <w:rsid w:val="006B7603"/>
    <w:rsid w:val="006B7CA1"/>
    <w:rsid w:val="006C03E7"/>
    <w:rsid w:val="006C11A1"/>
    <w:rsid w:val="006C210F"/>
    <w:rsid w:val="006C2C05"/>
    <w:rsid w:val="006C327B"/>
    <w:rsid w:val="006C55EF"/>
    <w:rsid w:val="006C61E2"/>
    <w:rsid w:val="006C7C93"/>
    <w:rsid w:val="006C7F1E"/>
    <w:rsid w:val="006D3CF4"/>
    <w:rsid w:val="006D4165"/>
    <w:rsid w:val="006D5029"/>
    <w:rsid w:val="006D56D9"/>
    <w:rsid w:val="006D5D29"/>
    <w:rsid w:val="006D5DF9"/>
    <w:rsid w:val="006D6609"/>
    <w:rsid w:val="006E0A5D"/>
    <w:rsid w:val="006E2985"/>
    <w:rsid w:val="006E5A9A"/>
    <w:rsid w:val="006E6469"/>
    <w:rsid w:val="006E6AC5"/>
    <w:rsid w:val="006E7128"/>
    <w:rsid w:val="006E7168"/>
    <w:rsid w:val="006F0701"/>
    <w:rsid w:val="006F0CE3"/>
    <w:rsid w:val="006F0EF9"/>
    <w:rsid w:val="006F12FD"/>
    <w:rsid w:val="006F16B6"/>
    <w:rsid w:val="006F2466"/>
    <w:rsid w:val="006F32C2"/>
    <w:rsid w:val="006F3902"/>
    <w:rsid w:val="006F3CC5"/>
    <w:rsid w:val="006F4840"/>
    <w:rsid w:val="006F68AB"/>
    <w:rsid w:val="006F6EF6"/>
    <w:rsid w:val="006F6FA4"/>
    <w:rsid w:val="006F76D8"/>
    <w:rsid w:val="006F7F26"/>
    <w:rsid w:val="00701C15"/>
    <w:rsid w:val="0070295D"/>
    <w:rsid w:val="0070314E"/>
    <w:rsid w:val="0070375E"/>
    <w:rsid w:val="0070696A"/>
    <w:rsid w:val="00706A93"/>
    <w:rsid w:val="007070EC"/>
    <w:rsid w:val="0071020E"/>
    <w:rsid w:val="007102B0"/>
    <w:rsid w:val="00711726"/>
    <w:rsid w:val="00713851"/>
    <w:rsid w:val="00713EC4"/>
    <w:rsid w:val="00714C75"/>
    <w:rsid w:val="007157A7"/>
    <w:rsid w:val="00715EFC"/>
    <w:rsid w:val="00723F68"/>
    <w:rsid w:val="00724993"/>
    <w:rsid w:val="00724E01"/>
    <w:rsid w:val="00725FF2"/>
    <w:rsid w:val="00727959"/>
    <w:rsid w:val="0073179D"/>
    <w:rsid w:val="00731D8F"/>
    <w:rsid w:val="00731DF4"/>
    <w:rsid w:val="00732AEA"/>
    <w:rsid w:val="007330C5"/>
    <w:rsid w:val="00733ABD"/>
    <w:rsid w:val="00733C1C"/>
    <w:rsid w:val="00733E6F"/>
    <w:rsid w:val="0073437B"/>
    <w:rsid w:val="0073534A"/>
    <w:rsid w:val="007355D8"/>
    <w:rsid w:val="00735964"/>
    <w:rsid w:val="0073752F"/>
    <w:rsid w:val="00741340"/>
    <w:rsid w:val="007424F1"/>
    <w:rsid w:val="007441A2"/>
    <w:rsid w:val="00744485"/>
    <w:rsid w:val="00746270"/>
    <w:rsid w:val="00746AA2"/>
    <w:rsid w:val="00747148"/>
    <w:rsid w:val="0075004E"/>
    <w:rsid w:val="00752B49"/>
    <w:rsid w:val="007549E6"/>
    <w:rsid w:val="007554F7"/>
    <w:rsid w:val="00756491"/>
    <w:rsid w:val="00757353"/>
    <w:rsid w:val="007601CE"/>
    <w:rsid w:val="00762D40"/>
    <w:rsid w:val="00763265"/>
    <w:rsid w:val="00763BCD"/>
    <w:rsid w:val="00764ABE"/>
    <w:rsid w:val="0076516B"/>
    <w:rsid w:val="00765326"/>
    <w:rsid w:val="00765F3B"/>
    <w:rsid w:val="00770ADD"/>
    <w:rsid w:val="0077200C"/>
    <w:rsid w:val="0077264C"/>
    <w:rsid w:val="00773129"/>
    <w:rsid w:val="00773E84"/>
    <w:rsid w:val="0077445E"/>
    <w:rsid w:val="00774E54"/>
    <w:rsid w:val="00775590"/>
    <w:rsid w:val="00775FDE"/>
    <w:rsid w:val="007762D5"/>
    <w:rsid w:val="0077631C"/>
    <w:rsid w:val="00776454"/>
    <w:rsid w:val="007771B5"/>
    <w:rsid w:val="007774D9"/>
    <w:rsid w:val="00777F37"/>
    <w:rsid w:val="00777F3C"/>
    <w:rsid w:val="0078132C"/>
    <w:rsid w:val="007817BB"/>
    <w:rsid w:val="00782D0E"/>
    <w:rsid w:val="007832D0"/>
    <w:rsid w:val="0078331E"/>
    <w:rsid w:val="007847EF"/>
    <w:rsid w:val="00784ACF"/>
    <w:rsid w:val="0078500E"/>
    <w:rsid w:val="007864ED"/>
    <w:rsid w:val="007871D5"/>
    <w:rsid w:val="00787D2F"/>
    <w:rsid w:val="00790C8B"/>
    <w:rsid w:val="00792114"/>
    <w:rsid w:val="007924AE"/>
    <w:rsid w:val="007925EE"/>
    <w:rsid w:val="00793113"/>
    <w:rsid w:val="00793844"/>
    <w:rsid w:val="00794397"/>
    <w:rsid w:val="00794B58"/>
    <w:rsid w:val="007952E6"/>
    <w:rsid w:val="00797691"/>
    <w:rsid w:val="00797CB7"/>
    <w:rsid w:val="007A003E"/>
    <w:rsid w:val="007A0552"/>
    <w:rsid w:val="007A0C62"/>
    <w:rsid w:val="007A0F11"/>
    <w:rsid w:val="007A164A"/>
    <w:rsid w:val="007A23CE"/>
    <w:rsid w:val="007A559E"/>
    <w:rsid w:val="007A7806"/>
    <w:rsid w:val="007A7FFA"/>
    <w:rsid w:val="007B2999"/>
    <w:rsid w:val="007B430B"/>
    <w:rsid w:val="007B4377"/>
    <w:rsid w:val="007B4951"/>
    <w:rsid w:val="007B6282"/>
    <w:rsid w:val="007B6944"/>
    <w:rsid w:val="007B726C"/>
    <w:rsid w:val="007B7B33"/>
    <w:rsid w:val="007B7DF9"/>
    <w:rsid w:val="007C1D74"/>
    <w:rsid w:val="007C20C8"/>
    <w:rsid w:val="007C350E"/>
    <w:rsid w:val="007C449B"/>
    <w:rsid w:val="007C486D"/>
    <w:rsid w:val="007C492B"/>
    <w:rsid w:val="007C4BE2"/>
    <w:rsid w:val="007C5AA0"/>
    <w:rsid w:val="007C7577"/>
    <w:rsid w:val="007C75CE"/>
    <w:rsid w:val="007C767F"/>
    <w:rsid w:val="007D000C"/>
    <w:rsid w:val="007D01B9"/>
    <w:rsid w:val="007D076D"/>
    <w:rsid w:val="007D0DDE"/>
    <w:rsid w:val="007D1019"/>
    <w:rsid w:val="007D207A"/>
    <w:rsid w:val="007D235A"/>
    <w:rsid w:val="007D2E1A"/>
    <w:rsid w:val="007D31CF"/>
    <w:rsid w:val="007D36AF"/>
    <w:rsid w:val="007D39B3"/>
    <w:rsid w:val="007D5BA4"/>
    <w:rsid w:val="007D647B"/>
    <w:rsid w:val="007D6506"/>
    <w:rsid w:val="007E07AD"/>
    <w:rsid w:val="007E08B2"/>
    <w:rsid w:val="007E18B0"/>
    <w:rsid w:val="007E1E69"/>
    <w:rsid w:val="007E2271"/>
    <w:rsid w:val="007E2AF1"/>
    <w:rsid w:val="007E3CBC"/>
    <w:rsid w:val="007E438A"/>
    <w:rsid w:val="007E4968"/>
    <w:rsid w:val="007E5ECA"/>
    <w:rsid w:val="007E5F9B"/>
    <w:rsid w:val="007E683E"/>
    <w:rsid w:val="007E699C"/>
    <w:rsid w:val="007F40B3"/>
    <w:rsid w:val="007F4564"/>
    <w:rsid w:val="007F4E6F"/>
    <w:rsid w:val="007F6866"/>
    <w:rsid w:val="007F6C87"/>
    <w:rsid w:val="007F6D0F"/>
    <w:rsid w:val="007F7076"/>
    <w:rsid w:val="007F7B33"/>
    <w:rsid w:val="007F7EA7"/>
    <w:rsid w:val="00800319"/>
    <w:rsid w:val="008005D4"/>
    <w:rsid w:val="008009B3"/>
    <w:rsid w:val="00800CA0"/>
    <w:rsid w:val="00801116"/>
    <w:rsid w:val="008013DA"/>
    <w:rsid w:val="00801A92"/>
    <w:rsid w:val="00802ECD"/>
    <w:rsid w:val="00803997"/>
    <w:rsid w:val="00803C72"/>
    <w:rsid w:val="00803C92"/>
    <w:rsid w:val="00804004"/>
    <w:rsid w:val="008040A0"/>
    <w:rsid w:val="0080446F"/>
    <w:rsid w:val="00804611"/>
    <w:rsid w:val="00804734"/>
    <w:rsid w:val="008047E3"/>
    <w:rsid w:val="00804B3C"/>
    <w:rsid w:val="00805C5D"/>
    <w:rsid w:val="00806025"/>
    <w:rsid w:val="008065EE"/>
    <w:rsid w:val="00806A84"/>
    <w:rsid w:val="00806C0D"/>
    <w:rsid w:val="00807483"/>
    <w:rsid w:val="00807E14"/>
    <w:rsid w:val="00810DE1"/>
    <w:rsid w:val="008119CC"/>
    <w:rsid w:val="0081328B"/>
    <w:rsid w:val="00813BF1"/>
    <w:rsid w:val="0081489F"/>
    <w:rsid w:val="00815E0A"/>
    <w:rsid w:val="00816CE8"/>
    <w:rsid w:val="00817484"/>
    <w:rsid w:val="00820222"/>
    <w:rsid w:val="008218C1"/>
    <w:rsid w:val="00821F65"/>
    <w:rsid w:val="00822270"/>
    <w:rsid w:val="00823A5E"/>
    <w:rsid w:val="00823FBA"/>
    <w:rsid w:val="00824044"/>
    <w:rsid w:val="0082405A"/>
    <w:rsid w:val="008240FE"/>
    <w:rsid w:val="008243C9"/>
    <w:rsid w:val="00825DAB"/>
    <w:rsid w:val="00825E23"/>
    <w:rsid w:val="00827884"/>
    <w:rsid w:val="00827AE6"/>
    <w:rsid w:val="0083242B"/>
    <w:rsid w:val="00833F08"/>
    <w:rsid w:val="00835353"/>
    <w:rsid w:val="0083542D"/>
    <w:rsid w:val="008366FD"/>
    <w:rsid w:val="008367CA"/>
    <w:rsid w:val="008374E4"/>
    <w:rsid w:val="00837999"/>
    <w:rsid w:val="00840D0E"/>
    <w:rsid w:val="00840D14"/>
    <w:rsid w:val="00842CC0"/>
    <w:rsid w:val="00843469"/>
    <w:rsid w:val="00843B8E"/>
    <w:rsid w:val="008447F1"/>
    <w:rsid w:val="0084485E"/>
    <w:rsid w:val="008464EF"/>
    <w:rsid w:val="0084690A"/>
    <w:rsid w:val="00847C8B"/>
    <w:rsid w:val="00847E61"/>
    <w:rsid w:val="00847EC5"/>
    <w:rsid w:val="00850ADF"/>
    <w:rsid w:val="00852129"/>
    <w:rsid w:val="0085212A"/>
    <w:rsid w:val="0085226A"/>
    <w:rsid w:val="00852F1D"/>
    <w:rsid w:val="008533C3"/>
    <w:rsid w:val="008538D9"/>
    <w:rsid w:val="00853EB8"/>
    <w:rsid w:val="00854089"/>
    <w:rsid w:val="008555D0"/>
    <w:rsid w:val="008556DB"/>
    <w:rsid w:val="00855CB9"/>
    <w:rsid w:val="00856F72"/>
    <w:rsid w:val="0085706E"/>
    <w:rsid w:val="00857DD9"/>
    <w:rsid w:val="00860207"/>
    <w:rsid w:val="008605B2"/>
    <w:rsid w:val="00860F7B"/>
    <w:rsid w:val="0086207E"/>
    <w:rsid w:val="00863FE4"/>
    <w:rsid w:val="008650F2"/>
    <w:rsid w:val="00865F2E"/>
    <w:rsid w:val="008706A9"/>
    <w:rsid w:val="008728B7"/>
    <w:rsid w:val="00873D82"/>
    <w:rsid w:val="00874DB0"/>
    <w:rsid w:val="0087582F"/>
    <w:rsid w:val="008762B0"/>
    <w:rsid w:val="008765BF"/>
    <w:rsid w:val="00876CB7"/>
    <w:rsid w:val="0088018B"/>
    <w:rsid w:val="008803AE"/>
    <w:rsid w:val="00880A02"/>
    <w:rsid w:val="00880C1A"/>
    <w:rsid w:val="00880FAD"/>
    <w:rsid w:val="00883D55"/>
    <w:rsid w:val="00883E76"/>
    <w:rsid w:val="00884321"/>
    <w:rsid w:val="0088461C"/>
    <w:rsid w:val="00884920"/>
    <w:rsid w:val="00884F46"/>
    <w:rsid w:val="008872C4"/>
    <w:rsid w:val="00887F17"/>
    <w:rsid w:val="00890097"/>
    <w:rsid w:val="00891828"/>
    <w:rsid w:val="00891AE7"/>
    <w:rsid w:val="008922C4"/>
    <w:rsid w:val="00892C1C"/>
    <w:rsid w:val="0089413B"/>
    <w:rsid w:val="00895362"/>
    <w:rsid w:val="00896711"/>
    <w:rsid w:val="00897A39"/>
    <w:rsid w:val="008A2D30"/>
    <w:rsid w:val="008A43BB"/>
    <w:rsid w:val="008A5834"/>
    <w:rsid w:val="008A7890"/>
    <w:rsid w:val="008B10B5"/>
    <w:rsid w:val="008B11C5"/>
    <w:rsid w:val="008B37CF"/>
    <w:rsid w:val="008B4FE2"/>
    <w:rsid w:val="008B5F5C"/>
    <w:rsid w:val="008B7722"/>
    <w:rsid w:val="008C12F6"/>
    <w:rsid w:val="008C241D"/>
    <w:rsid w:val="008C2A97"/>
    <w:rsid w:val="008C39C9"/>
    <w:rsid w:val="008C42A0"/>
    <w:rsid w:val="008C4A7E"/>
    <w:rsid w:val="008C4CED"/>
    <w:rsid w:val="008C5B5E"/>
    <w:rsid w:val="008C6E5D"/>
    <w:rsid w:val="008C70F2"/>
    <w:rsid w:val="008D0DD4"/>
    <w:rsid w:val="008D14C0"/>
    <w:rsid w:val="008D424C"/>
    <w:rsid w:val="008D6CBD"/>
    <w:rsid w:val="008D6D9C"/>
    <w:rsid w:val="008D6DFD"/>
    <w:rsid w:val="008D7B35"/>
    <w:rsid w:val="008E0764"/>
    <w:rsid w:val="008E0FE7"/>
    <w:rsid w:val="008E296E"/>
    <w:rsid w:val="008E2D83"/>
    <w:rsid w:val="008E3689"/>
    <w:rsid w:val="008E38DB"/>
    <w:rsid w:val="008E42F7"/>
    <w:rsid w:val="008E43A2"/>
    <w:rsid w:val="008E5CED"/>
    <w:rsid w:val="008E7479"/>
    <w:rsid w:val="008E77B0"/>
    <w:rsid w:val="008E7DEA"/>
    <w:rsid w:val="008F00E6"/>
    <w:rsid w:val="008F095B"/>
    <w:rsid w:val="008F0A7E"/>
    <w:rsid w:val="008F1D05"/>
    <w:rsid w:val="008F393E"/>
    <w:rsid w:val="008F7649"/>
    <w:rsid w:val="008F7B93"/>
    <w:rsid w:val="008F7C23"/>
    <w:rsid w:val="009000EF"/>
    <w:rsid w:val="009007A3"/>
    <w:rsid w:val="0090161B"/>
    <w:rsid w:val="00904081"/>
    <w:rsid w:val="00904085"/>
    <w:rsid w:val="00904482"/>
    <w:rsid w:val="00905199"/>
    <w:rsid w:val="00907C1A"/>
    <w:rsid w:val="00907F4A"/>
    <w:rsid w:val="00910451"/>
    <w:rsid w:val="009109E5"/>
    <w:rsid w:val="00911632"/>
    <w:rsid w:val="009124D3"/>
    <w:rsid w:val="009151F9"/>
    <w:rsid w:val="0091575F"/>
    <w:rsid w:val="00916340"/>
    <w:rsid w:val="00916380"/>
    <w:rsid w:val="00917DAD"/>
    <w:rsid w:val="00917ED0"/>
    <w:rsid w:val="009207AD"/>
    <w:rsid w:val="00923746"/>
    <w:rsid w:val="0092597A"/>
    <w:rsid w:val="0092599A"/>
    <w:rsid w:val="00925C25"/>
    <w:rsid w:val="00927A52"/>
    <w:rsid w:val="00927C2F"/>
    <w:rsid w:val="009302F6"/>
    <w:rsid w:val="00930AD7"/>
    <w:rsid w:val="009317E1"/>
    <w:rsid w:val="00933D98"/>
    <w:rsid w:val="00934D2B"/>
    <w:rsid w:val="00936162"/>
    <w:rsid w:val="009373E1"/>
    <w:rsid w:val="00937F78"/>
    <w:rsid w:val="009411F8"/>
    <w:rsid w:val="009422A3"/>
    <w:rsid w:val="009433AC"/>
    <w:rsid w:val="009439E5"/>
    <w:rsid w:val="00943F8F"/>
    <w:rsid w:val="00944C3D"/>
    <w:rsid w:val="009456AB"/>
    <w:rsid w:val="00945A44"/>
    <w:rsid w:val="0094723C"/>
    <w:rsid w:val="00947AAC"/>
    <w:rsid w:val="009501DC"/>
    <w:rsid w:val="00952141"/>
    <w:rsid w:val="0095441F"/>
    <w:rsid w:val="00955063"/>
    <w:rsid w:val="00957934"/>
    <w:rsid w:val="00961467"/>
    <w:rsid w:val="00962028"/>
    <w:rsid w:val="00962E07"/>
    <w:rsid w:val="00963748"/>
    <w:rsid w:val="00963F7A"/>
    <w:rsid w:val="009642ED"/>
    <w:rsid w:val="00964E17"/>
    <w:rsid w:val="00967D82"/>
    <w:rsid w:val="0097007B"/>
    <w:rsid w:val="00970B2D"/>
    <w:rsid w:val="00972599"/>
    <w:rsid w:val="0097347E"/>
    <w:rsid w:val="00973D17"/>
    <w:rsid w:val="00973DD5"/>
    <w:rsid w:val="00973F7F"/>
    <w:rsid w:val="00974AB4"/>
    <w:rsid w:val="00974B19"/>
    <w:rsid w:val="009755B5"/>
    <w:rsid w:val="0097595B"/>
    <w:rsid w:val="00975DAE"/>
    <w:rsid w:val="00976A75"/>
    <w:rsid w:val="009772D6"/>
    <w:rsid w:val="00980549"/>
    <w:rsid w:val="009812C1"/>
    <w:rsid w:val="00981656"/>
    <w:rsid w:val="00981A0D"/>
    <w:rsid w:val="00981D3D"/>
    <w:rsid w:val="009824DC"/>
    <w:rsid w:val="009831C1"/>
    <w:rsid w:val="00985999"/>
    <w:rsid w:val="009860B6"/>
    <w:rsid w:val="009865CF"/>
    <w:rsid w:val="00987660"/>
    <w:rsid w:val="0099392F"/>
    <w:rsid w:val="00994BC9"/>
    <w:rsid w:val="0099619C"/>
    <w:rsid w:val="00996CFA"/>
    <w:rsid w:val="009A004E"/>
    <w:rsid w:val="009A014C"/>
    <w:rsid w:val="009A0F3B"/>
    <w:rsid w:val="009A1970"/>
    <w:rsid w:val="009A2179"/>
    <w:rsid w:val="009A318B"/>
    <w:rsid w:val="009A3408"/>
    <w:rsid w:val="009A4A27"/>
    <w:rsid w:val="009A53F6"/>
    <w:rsid w:val="009A6F72"/>
    <w:rsid w:val="009A7279"/>
    <w:rsid w:val="009B0A87"/>
    <w:rsid w:val="009B13B5"/>
    <w:rsid w:val="009B2FEC"/>
    <w:rsid w:val="009B3DB4"/>
    <w:rsid w:val="009B4D1D"/>
    <w:rsid w:val="009B4E3F"/>
    <w:rsid w:val="009B6039"/>
    <w:rsid w:val="009B7734"/>
    <w:rsid w:val="009C0BEC"/>
    <w:rsid w:val="009C2354"/>
    <w:rsid w:val="009C26F1"/>
    <w:rsid w:val="009C2BA6"/>
    <w:rsid w:val="009C2EAA"/>
    <w:rsid w:val="009C42B9"/>
    <w:rsid w:val="009C4816"/>
    <w:rsid w:val="009C6184"/>
    <w:rsid w:val="009C641C"/>
    <w:rsid w:val="009C6DE6"/>
    <w:rsid w:val="009C7C1C"/>
    <w:rsid w:val="009D047A"/>
    <w:rsid w:val="009D101A"/>
    <w:rsid w:val="009D20C6"/>
    <w:rsid w:val="009D3530"/>
    <w:rsid w:val="009D39D8"/>
    <w:rsid w:val="009D3D39"/>
    <w:rsid w:val="009D3DB4"/>
    <w:rsid w:val="009D5568"/>
    <w:rsid w:val="009D6381"/>
    <w:rsid w:val="009D63C8"/>
    <w:rsid w:val="009D6991"/>
    <w:rsid w:val="009D6A51"/>
    <w:rsid w:val="009D6F14"/>
    <w:rsid w:val="009E0B3F"/>
    <w:rsid w:val="009E17CD"/>
    <w:rsid w:val="009E255C"/>
    <w:rsid w:val="009E2759"/>
    <w:rsid w:val="009E45AB"/>
    <w:rsid w:val="009E7182"/>
    <w:rsid w:val="009E71D1"/>
    <w:rsid w:val="009E7300"/>
    <w:rsid w:val="009F039F"/>
    <w:rsid w:val="009F1E59"/>
    <w:rsid w:val="009F1F7E"/>
    <w:rsid w:val="009F227A"/>
    <w:rsid w:val="009F2CEC"/>
    <w:rsid w:val="009F3F0B"/>
    <w:rsid w:val="009F5F27"/>
    <w:rsid w:val="009F6197"/>
    <w:rsid w:val="009F61EC"/>
    <w:rsid w:val="009F6A31"/>
    <w:rsid w:val="009F7138"/>
    <w:rsid w:val="009F72AC"/>
    <w:rsid w:val="009F7612"/>
    <w:rsid w:val="00A01C81"/>
    <w:rsid w:val="00A01E2D"/>
    <w:rsid w:val="00A039BE"/>
    <w:rsid w:val="00A047F1"/>
    <w:rsid w:val="00A04C80"/>
    <w:rsid w:val="00A0641C"/>
    <w:rsid w:val="00A0779B"/>
    <w:rsid w:val="00A10590"/>
    <w:rsid w:val="00A10E22"/>
    <w:rsid w:val="00A11FB7"/>
    <w:rsid w:val="00A1272C"/>
    <w:rsid w:val="00A127D1"/>
    <w:rsid w:val="00A14026"/>
    <w:rsid w:val="00A14FFA"/>
    <w:rsid w:val="00A15224"/>
    <w:rsid w:val="00A154F0"/>
    <w:rsid w:val="00A175FA"/>
    <w:rsid w:val="00A178BC"/>
    <w:rsid w:val="00A17D7C"/>
    <w:rsid w:val="00A20686"/>
    <w:rsid w:val="00A207E9"/>
    <w:rsid w:val="00A20968"/>
    <w:rsid w:val="00A20C50"/>
    <w:rsid w:val="00A21565"/>
    <w:rsid w:val="00A21ECF"/>
    <w:rsid w:val="00A24788"/>
    <w:rsid w:val="00A24B16"/>
    <w:rsid w:val="00A25154"/>
    <w:rsid w:val="00A26106"/>
    <w:rsid w:val="00A27211"/>
    <w:rsid w:val="00A27F99"/>
    <w:rsid w:val="00A30A1B"/>
    <w:rsid w:val="00A30E48"/>
    <w:rsid w:val="00A30EBD"/>
    <w:rsid w:val="00A30F10"/>
    <w:rsid w:val="00A3274D"/>
    <w:rsid w:val="00A3474A"/>
    <w:rsid w:val="00A35796"/>
    <w:rsid w:val="00A3589F"/>
    <w:rsid w:val="00A36AD6"/>
    <w:rsid w:val="00A36F86"/>
    <w:rsid w:val="00A407C9"/>
    <w:rsid w:val="00A418BA"/>
    <w:rsid w:val="00A4206A"/>
    <w:rsid w:val="00A42831"/>
    <w:rsid w:val="00A42C87"/>
    <w:rsid w:val="00A44342"/>
    <w:rsid w:val="00A44E1D"/>
    <w:rsid w:val="00A44FE0"/>
    <w:rsid w:val="00A45112"/>
    <w:rsid w:val="00A4593E"/>
    <w:rsid w:val="00A45EBC"/>
    <w:rsid w:val="00A46C1D"/>
    <w:rsid w:val="00A50E30"/>
    <w:rsid w:val="00A51B4B"/>
    <w:rsid w:val="00A52770"/>
    <w:rsid w:val="00A53264"/>
    <w:rsid w:val="00A53B7C"/>
    <w:rsid w:val="00A5433D"/>
    <w:rsid w:val="00A5678C"/>
    <w:rsid w:val="00A60AE5"/>
    <w:rsid w:val="00A60BC6"/>
    <w:rsid w:val="00A6154C"/>
    <w:rsid w:val="00A621C8"/>
    <w:rsid w:val="00A62999"/>
    <w:rsid w:val="00A639D5"/>
    <w:rsid w:val="00A64247"/>
    <w:rsid w:val="00A64622"/>
    <w:rsid w:val="00A65C93"/>
    <w:rsid w:val="00A6785E"/>
    <w:rsid w:val="00A67AD1"/>
    <w:rsid w:val="00A7125B"/>
    <w:rsid w:val="00A714F6"/>
    <w:rsid w:val="00A71F18"/>
    <w:rsid w:val="00A72643"/>
    <w:rsid w:val="00A73578"/>
    <w:rsid w:val="00A737D6"/>
    <w:rsid w:val="00A73F4B"/>
    <w:rsid w:val="00A747BB"/>
    <w:rsid w:val="00A7570C"/>
    <w:rsid w:val="00A7577E"/>
    <w:rsid w:val="00A75BBF"/>
    <w:rsid w:val="00A75C97"/>
    <w:rsid w:val="00A7766C"/>
    <w:rsid w:val="00A77CC9"/>
    <w:rsid w:val="00A77D41"/>
    <w:rsid w:val="00A8021C"/>
    <w:rsid w:val="00A807FE"/>
    <w:rsid w:val="00A80D09"/>
    <w:rsid w:val="00A80D30"/>
    <w:rsid w:val="00A82C66"/>
    <w:rsid w:val="00A83601"/>
    <w:rsid w:val="00A83B12"/>
    <w:rsid w:val="00A847EA"/>
    <w:rsid w:val="00A85990"/>
    <w:rsid w:val="00A8749D"/>
    <w:rsid w:val="00A91807"/>
    <w:rsid w:val="00A92155"/>
    <w:rsid w:val="00A92725"/>
    <w:rsid w:val="00A928D9"/>
    <w:rsid w:val="00A9329B"/>
    <w:rsid w:val="00A949F4"/>
    <w:rsid w:val="00A962D8"/>
    <w:rsid w:val="00A96E70"/>
    <w:rsid w:val="00A971C7"/>
    <w:rsid w:val="00AA06BB"/>
    <w:rsid w:val="00AA1317"/>
    <w:rsid w:val="00AA2D6A"/>
    <w:rsid w:val="00AA3047"/>
    <w:rsid w:val="00AA3B08"/>
    <w:rsid w:val="00AA3EF3"/>
    <w:rsid w:val="00AA409D"/>
    <w:rsid w:val="00AA44AD"/>
    <w:rsid w:val="00AA7833"/>
    <w:rsid w:val="00AA7CC1"/>
    <w:rsid w:val="00AB1186"/>
    <w:rsid w:val="00AB1751"/>
    <w:rsid w:val="00AB27CD"/>
    <w:rsid w:val="00AB2823"/>
    <w:rsid w:val="00AB2B92"/>
    <w:rsid w:val="00AB2F01"/>
    <w:rsid w:val="00AB3251"/>
    <w:rsid w:val="00AB3633"/>
    <w:rsid w:val="00AB4C8A"/>
    <w:rsid w:val="00AB4C91"/>
    <w:rsid w:val="00AB5F5E"/>
    <w:rsid w:val="00AC1601"/>
    <w:rsid w:val="00AC1F92"/>
    <w:rsid w:val="00AC2748"/>
    <w:rsid w:val="00AC4F18"/>
    <w:rsid w:val="00AC5C55"/>
    <w:rsid w:val="00AC6A0B"/>
    <w:rsid w:val="00AC6DB4"/>
    <w:rsid w:val="00AC7260"/>
    <w:rsid w:val="00AC75AA"/>
    <w:rsid w:val="00AD0E6E"/>
    <w:rsid w:val="00AD1E42"/>
    <w:rsid w:val="00AD3EFA"/>
    <w:rsid w:val="00AD4039"/>
    <w:rsid w:val="00AD43DA"/>
    <w:rsid w:val="00AD46EB"/>
    <w:rsid w:val="00AD490C"/>
    <w:rsid w:val="00AD4B80"/>
    <w:rsid w:val="00AD569B"/>
    <w:rsid w:val="00AD670F"/>
    <w:rsid w:val="00AE02F7"/>
    <w:rsid w:val="00AE0C3A"/>
    <w:rsid w:val="00AE13D7"/>
    <w:rsid w:val="00AE3D11"/>
    <w:rsid w:val="00AE3D9C"/>
    <w:rsid w:val="00AE3E93"/>
    <w:rsid w:val="00AE4B0B"/>
    <w:rsid w:val="00AE5B1D"/>
    <w:rsid w:val="00AE6641"/>
    <w:rsid w:val="00AE699F"/>
    <w:rsid w:val="00AF01ED"/>
    <w:rsid w:val="00AF1DAE"/>
    <w:rsid w:val="00AF2296"/>
    <w:rsid w:val="00AF29E3"/>
    <w:rsid w:val="00AF2B00"/>
    <w:rsid w:val="00AF2F4D"/>
    <w:rsid w:val="00AF3556"/>
    <w:rsid w:val="00AF4D15"/>
    <w:rsid w:val="00AF4F96"/>
    <w:rsid w:val="00AF5054"/>
    <w:rsid w:val="00AF5C34"/>
    <w:rsid w:val="00AF62BB"/>
    <w:rsid w:val="00AF62C2"/>
    <w:rsid w:val="00AF731E"/>
    <w:rsid w:val="00AF7E39"/>
    <w:rsid w:val="00B002F2"/>
    <w:rsid w:val="00B0079D"/>
    <w:rsid w:val="00B00CE2"/>
    <w:rsid w:val="00B00E56"/>
    <w:rsid w:val="00B00F75"/>
    <w:rsid w:val="00B014DB"/>
    <w:rsid w:val="00B02480"/>
    <w:rsid w:val="00B024AD"/>
    <w:rsid w:val="00B02BD1"/>
    <w:rsid w:val="00B02FE5"/>
    <w:rsid w:val="00B044A5"/>
    <w:rsid w:val="00B049BB"/>
    <w:rsid w:val="00B05567"/>
    <w:rsid w:val="00B059E8"/>
    <w:rsid w:val="00B102CE"/>
    <w:rsid w:val="00B10A60"/>
    <w:rsid w:val="00B10CB4"/>
    <w:rsid w:val="00B11ADC"/>
    <w:rsid w:val="00B12326"/>
    <w:rsid w:val="00B12F9E"/>
    <w:rsid w:val="00B13462"/>
    <w:rsid w:val="00B13B17"/>
    <w:rsid w:val="00B145CF"/>
    <w:rsid w:val="00B14E73"/>
    <w:rsid w:val="00B15B7A"/>
    <w:rsid w:val="00B16654"/>
    <w:rsid w:val="00B1699B"/>
    <w:rsid w:val="00B16B93"/>
    <w:rsid w:val="00B16FC6"/>
    <w:rsid w:val="00B1710E"/>
    <w:rsid w:val="00B17157"/>
    <w:rsid w:val="00B17A27"/>
    <w:rsid w:val="00B21221"/>
    <w:rsid w:val="00B216EE"/>
    <w:rsid w:val="00B2244A"/>
    <w:rsid w:val="00B24970"/>
    <w:rsid w:val="00B27CAA"/>
    <w:rsid w:val="00B305D4"/>
    <w:rsid w:val="00B3214A"/>
    <w:rsid w:val="00B32395"/>
    <w:rsid w:val="00B33143"/>
    <w:rsid w:val="00B348CC"/>
    <w:rsid w:val="00B36086"/>
    <w:rsid w:val="00B3631E"/>
    <w:rsid w:val="00B36348"/>
    <w:rsid w:val="00B373C6"/>
    <w:rsid w:val="00B37AF0"/>
    <w:rsid w:val="00B4046B"/>
    <w:rsid w:val="00B40B83"/>
    <w:rsid w:val="00B4176B"/>
    <w:rsid w:val="00B41CF5"/>
    <w:rsid w:val="00B43B0D"/>
    <w:rsid w:val="00B44108"/>
    <w:rsid w:val="00B443A6"/>
    <w:rsid w:val="00B45132"/>
    <w:rsid w:val="00B452D5"/>
    <w:rsid w:val="00B4541B"/>
    <w:rsid w:val="00B4591E"/>
    <w:rsid w:val="00B46344"/>
    <w:rsid w:val="00B470A0"/>
    <w:rsid w:val="00B50429"/>
    <w:rsid w:val="00B510F7"/>
    <w:rsid w:val="00B5181E"/>
    <w:rsid w:val="00B51BF6"/>
    <w:rsid w:val="00B523F5"/>
    <w:rsid w:val="00B569F0"/>
    <w:rsid w:val="00B57734"/>
    <w:rsid w:val="00B6141C"/>
    <w:rsid w:val="00B617B5"/>
    <w:rsid w:val="00B625A8"/>
    <w:rsid w:val="00B62C63"/>
    <w:rsid w:val="00B635EC"/>
    <w:rsid w:val="00B6470F"/>
    <w:rsid w:val="00B64A74"/>
    <w:rsid w:val="00B661EE"/>
    <w:rsid w:val="00B66337"/>
    <w:rsid w:val="00B664A9"/>
    <w:rsid w:val="00B664F5"/>
    <w:rsid w:val="00B66CDC"/>
    <w:rsid w:val="00B6707A"/>
    <w:rsid w:val="00B67313"/>
    <w:rsid w:val="00B67A8A"/>
    <w:rsid w:val="00B67F6B"/>
    <w:rsid w:val="00B701F8"/>
    <w:rsid w:val="00B706A8"/>
    <w:rsid w:val="00B711C7"/>
    <w:rsid w:val="00B71842"/>
    <w:rsid w:val="00B74658"/>
    <w:rsid w:val="00B74CAE"/>
    <w:rsid w:val="00B756C7"/>
    <w:rsid w:val="00B7575D"/>
    <w:rsid w:val="00B75ED4"/>
    <w:rsid w:val="00B75EEA"/>
    <w:rsid w:val="00B76749"/>
    <w:rsid w:val="00B815F9"/>
    <w:rsid w:val="00B829E1"/>
    <w:rsid w:val="00B83AAF"/>
    <w:rsid w:val="00B864BF"/>
    <w:rsid w:val="00B8723E"/>
    <w:rsid w:val="00B872F9"/>
    <w:rsid w:val="00B87693"/>
    <w:rsid w:val="00B908A7"/>
    <w:rsid w:val="00B91036"/>
    <w:rsid w:val="00B912D1"/>
    <w:rsid w:val="00B9189B"/>
    <w:rsid w:val="00B939E9"/>
    <w:rsid w:val="00B93DD3"/>
    <w:rsid w:val="00B93F76"/>
    <w:rsid w:val="00B951F7"/>
    <w:rsid w:val="00B95204"/>
    <w:rsid w:val="00B95D14"/>
    <w:rsid w:val="00B965AA"/>
    <w:rsid w:val="00BA1784"/>
    <w:rsid w:val="00BA1FF0"/>
    <w:rsid w:val="00BA3EBE"/>
    <w:rsid w:val="00BA4A61"/>
    <w:rsid w:val="00BA5D28"/>
    <w:rsid w:val="00BA66CD"/>
    <w:rsid w:val="00BA6CCE"/>
    <w:rsid w:val="00BA6EBA"/>
    <w:rsid w:val="00BA7219"/>
    <w:rsid w:val="00BA733E"/>
    <w:rsid w:val="00BA754F"/>
    <w:rsid w:val="00BA79DA"/>
    <w:rsid w:val="00BA7B28"/>
    <w:rsid w:val="00BA7CA8"/>
    <w:rsid w:val="00BB05BA"/>
    <w:rsid w:val="00BB14A8"/>
    <w:rsid w:val="00BB1949"/>
    <w:rsid w:val="00BB26B4"/>
    <w:rsid w:val="00BB2AEE"/>
    <w:rsid w:val="00BB3230"/>
    <w:rsid w:val="00BB5764"/>
    <w:rsid w:val="00BB5B46"/>
    <w:rsid w:val="00BC15B0"/>
    <w:rsid w:val="00BC35EC"/>
    <w:rsid w:val="00BC41AE"/>
    <w:rsid w:val="00BC4A59"/>
    <w:rsid w:val="00BC5A11"/>
    <w:rsid w:val="00BC7A56"/>
    <w:rsid w:val="00BC7AF6"/>
    <w:rsid w:val="00BC7B3B"/>
    <w:rsid w:val="00BD0760"/>
    <w:rsid w:val="00BD0828"/>
    <w:rsid w:val="00BD0AD1"/>
    <w:rsid w:val="00BD0DBB"/>
    <w:rsid w:val="00BD1902"/>
    <w:rsid w:val="00BD1D8E"/>
    <w:rsid w:val="00BD263E"/>
    <w:rsid w:val="00BD3598"/>
    <w:rsid w:val="00BD3F67"/>
    <w:rsid w:val="00BD6C79"/>
    <w:rsid w:val="00BD7E1E"/>
    <w:rsid w:val="00BE0262"/>
    <w:rsid w:val="00BE203C"/>
    <w:rsid w:val="00BE21A4"/>
    <w:rsid w:val="00BE24EC"/>
    <w:rsid w:val="00BE37BE"/>
    <w:rsid w:val="00BE5E8B"/>
    <w:rsid w:val="00BE77AC"/>
    <w:rsid w:val="00BE7AC3"/>
    <w:rsid w:val="00BF033A"/>
    <w:rsid w:val="00BF2151"/>
    <w:rsid w:val="00BF21D7"/>
    <w:rsid w:val="00BF2FE9"/>
    <w:rsid w:val="00BF3161"/>
    <w:rsid w:val="00BF35D6"/>
    <w:rsid w:val="00BF4AA0"/>
    <w:rsid w:val="00BF5259"/>
    <w:rsid w:val="00BF60F5"/>
    <w:rsid w:val="00C0014D"/>
    <w:rsid w:val="00C00787"/>
    <w:rsid w:val="00C0081A"/>
    <w:rsid w:val="00C01BEC"/>
    <w:rsid w:val="00C021FC"/>
    <w:rsid w:val="00C02E55"/>
    <w:rsid w:val="00C047B1"/>
    <w:rsid w:val="00C048C2"/>
    <w:rsid w:val="00C04FE2"/>
    <w:rsid w:val="00C05130"/>
    <w:rsid w:val="00C05224"/>
    <w:rsid w:val="00C052D0"/>
    <w:rsid w:val="00C06113"/>
    <w:rsid w:val="00C06489"/>
    <w:rsid w:val="00C06922"/>
    <w:rsid w:val="00C06D63"/>
    <w:rsid w:val="00C06F69"/>
    <w:rsid w:val="00C07084"/>
    <w:rsid w:val="00C1164C"/>
    <w:rsid w:val="00C12D43"/>
    <w:rsid w:val="00C13370"/>
    <w:rsid w:val="00C15762"/>
    <w:rsid w:val="00C1601F"/>
    <w:rsid w:val="00C16F42"/>
    <w:rsid w:val="00C17C83"/>
    <w:rsid w:val="00C204C5"/>
    <w:rsid w:val="00C206C8"/>
    <w:rsid w:val="00C21468"/>
    <w:rsid w:val="00C22560"/>
    <w:rsid w:val="00C23CD9"/>
    <w:rsid w:val="00C23D00"/>
    <w:rsid w:val="00C26996"/>
    <w:rsid w:val="00C26DC4"/>
    <w:rsid w:val="00C26E1E"/>
    <w:rsid w:val="00C26EBF"/>
    <w:rsid w:val="00C30979"/>
    <w:rsid w:val="00C3104B"/>
    <w:rsid w:val="00C31D3E"/>
    <w:rsid w:val="00C31EBD"/>
    <w:rsid w:val="00C333AD"/>
    <w:rsid w:val="00C3402E"/>
    <w:rsid w:val="00C35561"/>
    <w:rsid w:val="00C36BA5"/>
    <w:rsid w:val="00C37721"/>
    <w:rsid w:val="00C37954"/>
    <w:rsid w:val="00C37AEC"/>
    <w:rsid w:val="00C37C51"/>
    <w:rsid w:val="00C4060B"/>
    <w:rsid w:val="00C40F00"/>
    <w:rsid w:val="00C4150D"/>
    <w:rsid w:val="00C42129"/>
    <w:rsid w:val="00C4231D"/>
    <w:rsid w:val="00C4401D"/>
    <w:rsid w:val="00C44811"/>
    <w:rsid w:val="00C45238"/>
    <w:rsid w:val="00C459CC"/>
    <w:rsid w:val="00C45EEE"/>
    <w:rsid w:val="00C460A0"/>
    <w:rsid w:val="00C4645D"/>
    <w:rsid w:val="00C46633"/>
    <w:rsid w:val="00C46654"/>
    <w:rsid w:val="00C47B2B"/>
    <w:rsid w:val="00C50959"/>
    <w:rsid w:val="00C514DB"/>
    <w:rsid w:val="00C51826"/>
    <w:rsid w:val="00C518CA"/>
    <w:rsid w:val="00C5192F"/>
    <w:rsid w:val="00C550E9"/>
    <w:rsid w:val="00C5580F"/>
    <w:rsid w:val="00C56E44"/>
    <w:rsid w:val="00C56E5D"/>
    <w:rsid w:val="00C60A3E"/>
    <w:rsid w:val="00C60D26"/>
    <w:rsid w:val="00C62028"/>
    <w:rsid w:val="00C634C2"/>
    <w:rsid w:val="00C6399A"/>
    <w:rsid w:val="00C642E7"/>
    <w:rsid w:val="00C64931"/>
    <w:rsid w:val="00C64DBA"/>
    <w:rsid w:val="00C65B2A"/>
    <w:rsid w:val="00C65C10"/>
    <w:rsid w:val="00C65C50"/>
    <w:rsid w:val="00C675C7"/>
    <w:rsid w:val="00C703C7"/>
    <w:rsid w:val="00C72BD9"/>
    <w:rsid w:val="00C73596"/>
    <w:rsid w:val="00C73A31"/>
    <w:rsid w:val="00C77B4E"/>
    <w:rsid w:val="00C801CF"/>
    <w:rsid w:val="00C80BAD"/>
    <w:rsid w:val="00C80F41"/>
    <w:rsid w:val="00C81339"/>
    <w:rsid w:val="00C81C40"/>
    <w:rsid w:val="00C82771"/>
    <w:rsid w:val="00C82F84"/>
    <w:rsid w:val="00C833C5"/>
    <w:rsid w:val="00C851FA"/>
    <w:rsid w:val="00C856F4"/>
    <w:rsid w:val="00C87668"/>
    <w:rsid w:val="00C90518"/>
    <w:rsid w:val="00C90C4A"/>
    <w:rsid w:val="00C90E6C"/>
    <w:rsid w:val="00C913CA"/>
    <w:rsid w:val="00C91B13"/>
    <w:rsid w:val="00C93AB8"/>
    <w:rsid w:val="00C93B53"/>
    <w:rsid w:val="00C93D8E"/>
    <w:rsid w:val="00C93F76"/>
    <w:rsid w:val="00C94D65"/>
    <w:rsid w:val="00C94F48"/>
    <w:rsid w:val="00C95B2E"/>
    <w:rsid w:val="00C960E9"/>
    <w:rsid w:val="00CA0807"/>
    <w:rsid w:val="00CA1132"/>
    <w:rsid w:val="00CA1A03"/>
    <w:rsid w:val="00CA39F1"/>
    <w:rsid w:val="00CA647F"/>
    <w:rsid w:val="00CA6850"/>
    <w:rsid w:val="00CA696E"/>
    <w:rsid w:val="00CA6A79"/>
    <w:rsid w:val="00CA6B60"/>
    <w:rsid w:val="00CB060A"/>
    <w:rsid w:val="00CB1208"/>
    <w:rsid w:val="00CB1979"/>
    <w:rsid w:val="00CB2F7A"/>
    <w:rsid w:val="00CB3B4F"/>
    <w:rsid w:val="00CB554C"/>
    <w:rsid w:val="00CB74A1"/>
    <w:rsid w:val="00CC0A5B"/>
    <w:rsid w:val="00CC1823"/>
    <w:rsid w:val="00CC25E8"/>
    <w:rsid w:val="00CC3411"/>
    <w:rsid w:val="00CC3708"/>
    <w:rsid w:val="00CC39F4"/>
    <w:rsid w:val="00CC7751"/>
    <w:rsid w:val="00CD0203"/>
    <w:rsid w:val="00CD0363"/>
    <w:rsid w:val="00CD4DFF"/>
    <w:rsid w:val="00CD5074"/>
    <w:rsid w:val="00CD74E3"/>
    <w:rsid w:val="00CE0390"/>
    <w:rsid w:val="00CE0EF4"/>
    <w:rsid w:val="00CE1B4B"/>
    <w:rsid w:val="00CE24C7"/>
    <w:rsid w:val="00CE2FEE"/>
    <w:rsid w:val="00CE309B"/>
    <w:rsid w:val="00CE40BD"/>
    <w:rsid w:val="00CE40FA"/>
    <w:rsid w:val="00CE535F"/>
    <w:rsid w:val="00CE7931"/>
    <w:rsid w:val="00CF2156"/>
    <w:rsid w:val="00CF230C"/>
    <w:rsid w:val="00CF3D25"/>
    <w:rsid w:val="00CF41D7"/>
    <w:rsid w:val="00CF5E34"/>
    <w:rsid w:val="00CF5F17"/>
    <w:rsid w:val="00CF7004"/>
    <w:rsid w:val="00D0068F"/>
    <w:rsid w:val="00D00B7A"/>
    <w:rsid w:val="00D0279B"/>
    <w:rsid w:val="00D02B15"/>
    <w:rsid w:val="00D04CBB"/>
    <w:rsid w:val="00D05184"/>
    <w:rsid w:val="00D0579F"/>
    <w:rsid w:val="00D05886"/>
    <w:rsid w:val="00D07FBC"/>
    <w:rsid w:val="00D11940"/>
    <w:rsid w:val="00D11EA8"/>
    <w:rsid w:val="00D12108"/>
    <w:rsid w:val="00D12B32"/>
    <w:rsid w:val="00D14DE2"/>
    <w:rsid w:val="00D165B2"/>
    <w:rsid w:val="00D16C78"/>
    <w:rsid w:val="00D178D2"/>
    <w:rsid w:val="00D216B8"/>
    <w:rsid w:val="00D22D22"/>
    <w:rsid w:val="00D23230"/>
    <w:rsid w:val="00D23DB0"/>
    <w:rsid w:val="00D250E2"/>
    <w:rsid w:val="00D25300"/>
    <w:rsid w:val="00D255C7"/>
    <w:rsid w:val="00D268F6"/>
    <w:rsid w:val="00D27512"/>
    <w:rsid w:val="00D27826"/>
    <w:rsid w:val="00D27B3A"/>
    <w:rsid w:val="00D3022E"/>
    <w:rsid w:val="00D31408"/>
    <w:rsid w:val="00D31C45"/>
    <w:rsid w:val="00D32502"/>
    <w:rsid w:val="00D3299B"/>
    <w:rsid w:val="00D33821"/>
    <w:rsid w:val="00D33C2F"/>
    <w:rsid w:val="00D3511E"/>
    <w:rsid w:val="00D360DE"/>
    <w:rsid w:val="00D367C7"/>
    <w:rsid w:val="00D3710A"/>
    <w:rsid w:val="00D37544"/>
    <w:rsid w:val="00D37EF9"/>
    <w:rsid w:val="00D402DA"/>
    <w:rsid w:val="00D41010"/>
    <w:rsid w:val="00D41514"/>
    <w:rsid w:val="00D41B87"/>
    <w:rsid w:val="00D43AD0"/>
    <w:rsid w:val="00D43C24"/>
    <w:rsid w:val="00D446DC"/>
    <w:rsid w:val="00D45031"/>
    <w:rsid w:val="00D4504F"/>
    <w:rsid w:val="00D45163"/>
    <w:rsid w:val="00D46FF9"/>
    <w:rsid w:val="00D47AB7"/>
    <w:rsid w:val="00D47D27"/>
    <w:rsid w:val="00D47EE4"/>
    <w:rsid w:val="00D51D75"/>
    <w:rsid w:val="00D52D33"/>
    <w:rsid w:val="00D54112"/>
    <w:rsid w:val="00D547EE"/>
    <w:rsid w:val="00D60BAF"/>
    <w:rsid w:val="00D61948"/>
    <w:rsid w:val="00D63124"/>
    <w:rsid w:val="00D63410"/>
    <w:rsid w:val="00D643CF"/>
    <w:rsid w:val="00D65AAD"/>
    <w:rsid w:val="00D65FCB"/>
    <w:rsid w:val="00D66C9E"/>
    <w:rsid w:val="00D71860"/>
    <w:rsid w:val="00D71C39"/>
    <w:rsid w:val="00D738D5"/>
    <w:rsid w:val="00D73DF7"/>
    <w:rsid w:val="00D74401"/>
    <w:rsid w:val="00D7696C"/>
    <w:rsid w:val="00D76F75"/>
    <w:rsid w:val="00D8080E"/>
    <w:rsid w:val="00D80C34"/>
    <w:rsid w:val="00D81A7A"/>
    <w:rsid w:val="00D82C48"/>
    <w:rsid w:val="00D84C35"/>
    <w:rsid w:val="00D85AE6"/>
    <w:rsid w:val="00D86DAE"/>
    <w:rsid w:val="00D901CA"/>
    <w:rsid w:val="00D90B4D"/>
    <w:rsid w:val="00D93B82"/>
    <w:rsid w:val="00D97988"/>
    <w:rsid w:val="00DA1651"/>
    <w:rsid w:val="00DA1691"/>
    <w:rsid w:val="00DA202F"/>
    <w:rsid w:val="00DA2C75"/>
    <w:rsid w:val="00DA3528"/>
    <w:rsid w:val="00DB01BF"/>
    <w:rsid w:val="00DB044C"/>
    <w:rsid w:val="00DB0688"/>
    <w:rsid w:val="00DB23C0"/>
    <w:rsid w:val="00DB3E49"/>
    <w:rsid w:val="00DB5916"/>
    <w:rsid w:val="00DB5A66"/>
    <w:rsid w:val="00DB5C82"/>
    <w:rsid w:val="00DB6977"/>
    <w:rsid w:val="00DB7178"/>
    <w:rsid w:val="00DB7725"/>
    <w:rsid w:val="00DB7A27"/>
    <w:rsid w:val="00DB7F3B"/>
    <w:rsid w:val="00DC10EC"/>
    <w:rsid w:val="00DC148A"/>
    <w:rsid w:val="00DC17A9"/>
    <w:rsid w:val="00DC1966"/>
    <w:rsid w:val="00DC2EF6"/>
    <w:rsid w:val="00DC2F40"/>
    <w:rsid w:val="00DC3716"/>
    <w:rsid w:val="00DC4113"/>
    <w:rsid w:val="00DC5252"/>
    <w:rsid w:val="00DC578C"/>
    <w:rsid w:val="00DC6167"/>
    <w:rsid w:val="00DC6B15"/>
    <w:rsid w:val="00DD06AA"/>
    <w:rsid w:val="00DD1970"/>
    <w:rsid w:val="00DD20FD"/>
    <w:rsid w:val="00DD28E1"/>
    <w:rsid w:val="00DD2C1B"/>
    <w:rsid w:val="00DD3545"/>
    <w:rsid w:val="00DD399E"/>
    <w:rsid w:val="00DD4899"/>
    <w:rsid w:val="00DD5611"/>
    <w:rsid w:val="00DD5AC2"/>
    <w:rsid w:val="00DD6241"/>
    <w:rsid w:val="00DD6A36"/>
    <w:rsid w:val="00DD74B2"/>
    <w:rsid w:val="00DD7507"/>
    <w:rsid w:val="00DD75A8"/>
    <w:rsid w:val="00DD7700"/>
    <w:rsid w:val="00DD79BA"/>
    <w:rsid w:val="00DD7B5A"/>
    <w:rsid w:val="00DE0CC8"/>
    <w:rsid w:val="00DE0FC1"/>
    <w:rsid w:val="00DE12A4"/>
    <w:rsid w:val="00DE282D"/>
    <w:rsid w:val="00DE3638"/>
    <w:rsid w:val="00DE3BA6"/>
    <w:rsid w:val="00DE528A"/>
    <w:rsid w:val="00DE6EA8"/>
    <w:rsid w:val="00DE708D"/>
    <w:rsid w:val="00DE7D67"/>
    <w:rsid w:val="00DF36A5"/>
    <w:rsid w:val="00DF3725"/>
    <w:rsid w:val="00DF3BC0"/>
    <w:rsid w:val="00DF48B8"/>
    <w:rsid w:val="00DF52DF"/>
    <w:rsid w:val="00DF5845"/>
    <w:rsid w:val="00DF6691"/>
    <w:rsid w:val="00DF6C2F"/>
    <w:rsid w:val="00DF7490"/>
    <w:rsid w:val="00DF78FD"/>
    <w:rsid w:val="00E00B18"/>
    <w:rsid w:val="00E00CAC"/>
    <w:rsid w:val="00E019AC"/>
    <w:rsid w:val="00E03694"/>
    <w:rsid w:val="00E043BB"/>
    <w:rsid w:val="00E04DA1"/>
    <w:rsid w:val="00E051BC"/>
    <w:rsid w:val="00E07568"/>
    <w:rsid w:val="00E07AF7"/>
    <w:rsid w:val="00E10A2A"/>
    <w:rsid w:val="00E11745"/>
    <w:rsid w:val="00E11984"/>
    <w:rsid w:val="00E132B2"/>
    <w:rsid w:val="00E13EE3"/>
    <w:rsid w:val="00E15232"/>
    <w:rsid w:val="00E17EED"/>
    <w:rsid w:val="00E23162"/>
    <w:rsid w:val="00E23CA2"/>
    <w:rsid w:val="00E266E5"/>
    <w:rsid w:val="00E26B43"/>
    <w:rsid w:val="00E27095"/>
    <w:rsid w:val="00E27C20"/>
    <w:rsid w:val="00E3026C"/>
    <w:rsid w:val="00E30831"/>
    <w:rsid w:val="00E3456D"/>
    <w:rsid w:val="00E3614C"/>
    <w:rsid w:val="00E3634D"/>
    <w:rsid w:val="00E3695D"/>
    <w:rsid w:val="00E37F89"/>
    <w:rsid w:val="00E4014B"/>
    <w:rsid w:val="00E40264"/>
    <w:rsid w:val="00E40504"/>
    <w:rsid w:val="00E4375F"/>
    <w:rsid w:val="00E44210"/>
    <w:rsid w:val="00E44680"/>
    <w:rsid w:val="00E46C6D"/>
    <w:rsid w:val="00E46D63"/>
    <w:rsid w:val="00E47205"/>
    <w:rsid w:val="00E479AD"/>
    <w:rsid w:val="00E50369"/>
    <w:rsid w:val="00E509F7"/>
    <w:rsid w:val="00E53B1A"/>
    <w:rsid w:val="00E5576C"/>
    <w:rsid w:val="00E55B72"/>
    <w:rsid w:val="00E57ACF"/>
    <w:rsid w:val="00E62963"/>
    <w:rsid w:val="00E629D3"/>
    <w:rsid w:val="00E62CA9"/>
    <w:rsid w:val="00E64933"/>
    <w:rsid w:val="00E64B3F"/>
    <w:rsid w:val="00E64DC8"/>
    <w:rsid w:val="00E660FE"/>
    <w:rsid w:val="00E671F8"/>
    <w:rsid w:val="00E67FAB"/>
    <w:rsid w:val="00E7062B"/>
    <w:rsid w:val="00E70D22"/>
    <w:rsid w:val="00E714E2"/>
    <w:rsid w:val="00E716A1"/>
    <w:rsid w:val="00E71FDB"/>
    <w:rsid w:val="00E72D1C"/>
    <w:rsid w:val="00E7449B"/>
    <w:rsid w:val="00E75E86"/>
    <w:rsid w:val="00E80371"/>
    <w:rsid w:val="00E80E39"/>
    <w:rsid w:val="00E81BE5"/>
    <w:rsid w:val="00E81E3B"/>
    <w:rsid w:val="00E833A2"/>
    <w:rsid w:val="00E835B7"/>
    <w:rsid w:val="00E8374E"/>
    <w:rsid w:val="00E84C7D"/>
    <w:rsid w:val="00E84DBE"/>
    <w:rsid w:val="00E86569"/>
    <w:rsid w:val="00E87072"/>
    <w:rsid w:val="00E902AE"/>
    <w:rsid w:val="00E909D4"/>
    <w:rsid w:val="00E91998"/>
    <w:rsid w:val="00E92170"/>
    <w:rsid w:val="00E93548"/>
    <w:rsid w:val="00E936BF"/>
    <w:rsid w:val="00E94986"/>
    <w:rsid w:val="00E94E43"/>
    <w:rsid w:val="00E95079"/>
    <w:rsid w:val="00EA2409"/>
    <w:rsid w:val="00EA3B5D"/>
    <w:rsid w:val="00EA6C94"/>
    <w:rsid w:val="00EA7232"/>
    <w:rsid w:val="00EA763E"/>
    <w:rsid w:val="00EA7AD9"/>
    <w:rsid w:val="00EA7C74"/>
    <w:rsid w:val="00EB06C8"/>
    <w:rsid w:val="00EB1C68"/>
    <w:rsid w:val="00EB1C9D"/>
    <w:rsid w:val="00EB2C8C"/>
    <w:rsid w:val="00EB4A89"/>
    <w:rsid w:val="00EB5821"/>
    <w:rsid w:val="00EB71C0"/>
    <w:rsid w:val="00EC0149"/>
    <w:rsid w:val="00EC097A"/>
    <w:rsid w:val="00EC156D"/>
    <w:rsid w:val="00EC2544"/>
    <w:rsid w:val="00EC2557"/>
    <w:rsid w:val="00EC2DD7"/>
    <w:rsid w:val="00EC3554"/>
    <w:rsid w:val="00EC3B00"/>
    <w:rsid w:val="00EC3DEF"/>
    <w:rsid w:val="00EC41F1"/>
    <w:rsid w:val="00EC50C8"/>
    <w:rsid w:val="00EC63FC"/>
    <w:rsid w:val="00EC6804"/>
    <w:rsid w:val="00EC77AD"/>
    <w:rsid w:val="00EC7F74"/>
    <w:rsid w:val="00ED12AA"/>
    <w:rsid w:val="00ED12BD"/>
    <w:rsid w:val="00ED1645"/>
    <w:rsid w:val="00ED216F"/>
    <w:rsid w:val="00ED2ACC"/>
    <w:rsid w:val="00ED32BC"/>
    <w:rsid w:val="00ED3A9F"/>
    <w:rsid w:val="00ED3B7D"/>
    <w:rsid w:val="00ED3F17"/>
    <w:rsid w:val="00EE1443"/>
    <w:rsid w:val="00EE153D"/>
    <w:rsid w:val="00EE2459"/>
    <w:rsid w:val="00EE2990"/>
    <w:rsid w:val="00EE3375"/>
    <w:rsid w:val="00EE36D3"/>
    <w:rsid w:val="00EE39A5"/>
    <w:rsid w:val="00EE4D84"/>
    <w:rsid w:val="00EE552D"/>
    <w:rsid w:val="00EE5918"/>
    <w:rsid w:val="00EE61C1"/>
    <w:rsid w:val="00EE6F78"/>
    <w:rsid w:val="00EE7BDF"/>
    <w:rsid w:val="00EF0038"/>
    <w:rsid w:val="00EF15B1"/>
    <w:rsid w:val="00EF1A3C"/>
    <w:rsid w:val="00EF1E87"/>
    <w:rsid w:val="00EF20F0"/>
    <w:rsid w:val="00EF2254"/>
    <w:rsid w:val="00EF2427"/>
    <w:rsid w:val="00EF2D47"/>
    <w:rsid w:val="00EF2DE0"/>
    <w:rsid w:val="00EF3A09"/>
    <w:rsid w:val="00EF4574"/>
    <w:rsid w:val="00EF4CBC"/>
    <w:rsid w:val="00EF750E"/>
    <w:rsid w:val="00EF7A9A"/>
    <w:rsid w:val="00EF7D6D"/>
    <w:rsid w:val="00F0239F"/>
    <w:rsid w:val="00F028E0"/>
    <w:rsid w:val="00F02B97"/>
    <w:rsid w:val="00F0431C"/>
    <w:rsid w:val="00F0617D"/>
    <w:rsid w:val="00F06910"/>
    <w:rsid w:val="00F07C80"/>
    <w:rsid w:val="00F10100"/>
    <w:rsid w:val="00F106FF"/>
    <w:rsid w:val="00F10F9F"/>
    <w:rsid w:val="00F11F9D"/>
    <w:rsid w:val="00F13524"/>
    <w:rsid w:val="00F13A4A"/>
    <w:rsid w:val="00F13AEB"/>
    <w:rsid w:val="00F204B2"/>
    <w:rsid w:val="00F204D5"/>
    <w:rsid w:val="00F2229E"/>
    <w:rsid w:val="00F222AB"/>
    <w:rsid w:val="00F22450"/>
    <w:rsid w:val="00F23FFE"/>
    <w:rsid w:val="00F24AD1"/>
    <w:rsid w:val="00F267A0"/>
    <w:rsid w:val="00F268A1"/>
    <w:rsid w:val="00F2752A"/>
    <w:rsid w:val="00F30B61"/>
    <w:rsid w:val="00F3123B"/>
    <w:rsid w:val="00F3297D"/>
    <w:rsid w:val="00F3458D"/>
    <w:rsid w:val="00F3614C"/>
    <w:rsid w:val="00F3690F"/>
    <w:rsid w:val="00F371AB"/>
    <w:rsid w:val="00F374A1"/>
    <w:rsid w:val="00F4192D"/>
    <w:rsid w:val="00F4274A"/>
    <w:rsid w:val="00F43C83"/>
    <w:rsid w:val="00F4419E"/>
    <w:rsid w:val="00F44F7B"/>
    <w:rsid w:val="00F455F8"/>
    <w:rsid w:val="00F45C02"/>
    <w:rsid w:val="00F4614E"/>
    <w:rsid w:val="00F469F5"/>
    <w:rsid w:val="00F46D42"/>
    <w:rsid w:val="00F46F25"/>
    <w:rsid w:val="00F47827"/>
    <w:rsid w:val="00F47B74"/>
    <w:rsid w:val="00F47FDC"/>
    <w:rsid w:val="00F510EB"/>
    <w:rsid w:val="00F51C98"/>
    <w:rsid w:val="00F53333"/>
    <w:rsid w:val="00F538A0"/>
    <w:rsid w:val="00F553E7"/>
    <w:rsid w:val="00F55885"/>
    <w:rsid w:val="00F5614E"/>
    <w:rsid w:val="00F565EE"/>
    <w:rsid w:val="00F6006D"/>
    <w:rsid w:val="00F600A1"/>
    <w:rsid w:val="00F602CE"/>
    <w:rsid w:val="00F603E0"/>
    <w:rsid w:val="00F60452"/>
    <w:rsid w:val="00F63588"/>
    <w:rsid w:val="00F63983"/>
    <w:rsid w:val="00F63F29"/>
    <w:rsid w:val="00F6437D"/>
    <w:rsid w:val="00F64905"/>
    <w:rsid w:val="00F64F72"/>
    <w:rsid w:val="00F65B54"/>
    <w:rsid w:val="00F67A9B"/>
    <w:rsid w:val="00F72FED"/>
    <w:rsid w:val="00F730D6"/>
    <w:rsid w:val="00F73160"/>
    <w:rsid w:val="00F7340E"/>
    <w:rsid w:val="00F7433C"/>
    <w:rsid w:val="00F75BD6"/>
    <w:rsid w:val="00F762FF"/>
    <w:rsid w:val="00F76A22"/>
    <w:rsid w:val="00F76A6C"/>
    <w:rsid w:val="00F76BA8"/>
    <w:rsid w:val="00F831CC"/>
    <w:rsid w:val="00F845D7"/>
    <w:rsid w:val="00F849D1"/>
    <w:rsid w:val="00F852E0"/>
    <w:rsid w:val="00F86A7B"/>
    <w:rsid w:val="00F86B8B"/>
    <w:rsid w:val="00F90091"/>
    <w:rsid w:val="00F90549"/>
    <w:rsid w:val="00F91D5A"/>
    <w:rsid w:val="00F93375"/>
    <w:rsid w:val="00F97A54"/>
    <w:rsid w:val="00FA085D"/>
    <w:rsid w:val="00FA0EE3"/>
    <w:rsid w:val="00FA1730"/>
    <w:rsid w:val="00FA2C21"/>
    <w:rsid w:val="00FA3564"/>
    <w:rsid w:val="00FA35C4"/>
    <w:rsid w:val="00FA3635"/>
    <w:rsid w:val="00FA3D94"/>
    <w:rsid w:val="00FA5276"/>
    <w:rsid w:val="00FA58A3"/>
    <w:rsid w:val="00FA5D5A"/>
    <w:rsid w:val="00FA76E2"/>
    <w:rsid w:val="00FA77FB"/>
    <w:rsid w:val="00FB031B"/>
    <w:rsid w:val="00FB06DC"/>
    <w:rsid w:val="00FB0F89"/>
    <w:rsid w:val="00FB133B"/>
    <w:rsid w:val="00FB1DAE"/>
    <w:rsid w:val="00FB3625"/>
    <w:rsid w:val="00FB4051"/>
    <w:rsid w:val="00FB4228"/>
    <w:rsid w:val="00FB4772"/>
    <w:rsid w:val="00FB4B1B"/>
    <w:rsid w:val="00FB5820"/>
    <w:rsid w:val="00FB59D4"/>
    <w:rsid w:val="00FB6488"/>
    <w:rsid w:val="00FB6B0A"/>
    <w:rsid w:val="00FB6B25"/>
    <w:rsid w:val="00FB7596"/>
    <w:rsid w:val="00FB7AAC"/>
    <w:rsid w:val="00FC20B9"/>
    <w:rsid w:val="00FC399F"/>
    <w:rsid w:val="00FC3C69"/>
    <w:rsid w:val="00FC651F"/>
    <w:rsid w:val="00FC6813"/>
    <w:rsid w:val="00FC77F4"/>
    <w:rsid w:val="00FC7E94"/>
    <w:rsid w:val="00FD0835"/>
    <w:rsid w:val="00FD15E4"/>
    <w:rsid w:val="00FD1D21"/>
    <w:rsid w:val="00FD1E42"/>
    <w:rsid w:val="00FD3A16"/>
    <w:rsid w:val="00FD3EB5"/>
    <w:rsid w:val="00FD3F5F"/>
    <w:rsid w:val="00FD4242"/>
    <w:rsid w:val="00FD573C"/>
    <w:rsid w:val="00FD63FF"/>
    <w:rsid w:val="00FD6B62"/>
    <w:rsid w:val="00FD6CEC"/>
    <w:rsid w:val="00FD7B90"/>
    <w:rsid w:val="00FD7C50"/>
    <w:rsid w:val="00FD7F49"/>
    <w:rsid w:val="00FE1503"/>
    <w:rsid w:val="00FE3DD3"/>
    <w:rsid w:val="00FE48FF"/>
    <w:rsid w:val="00FE77A8"/>
    <w:rsid w:val="00FE77B2"/>
    <w:rsid w:val="00FE787C"/>
    <w:rsid w:val="00FE7903"/>
    <w:rsid w:val="00FF14F0"/>
    <w:rsid w:val="00FF25E0"/>
    <w:rsid w:val="00FF2EC6"/>
    <w:rsid w:val="00FF47F6"/>
    <w:rsid w:val="00FF641D"/>
    <w:rsid w:val="00FF69B2"/>
    <w:rsid w:val="00FF7805"/>
    <w:rsid w:val="00FF7B12"/>
    <w:rsid w:val="00FF7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542769"/>
  <w15:docId w15:val="{3A817F33-B0A3-4271-826B-0127DC4DB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8762B0"/>
    <w:rPr>
      <w:sz w:val="24"/>
      <w:szCs w:val="24"/>
    </w:rPr>
  </w:style>
  <w:style w:type="paragraph" w:styleId="Heading1">
    <w:name w:val="heading 1"/>
    <w:basedOn w:val="Normal"/>
    <w:next w:val="Normal"/>
    <w:link w:val="Heading1Char"/>
    <w:qFormat/>
    <w:rsid w:val="00DD6A36"/>
    <w:pPr>
      <w:keepNext/>
      <w:pBdr>
        <w:bottom w:val="single" w:sz="24" w:space="2" w:color="auto"/>
      </w:pBdr>
      <w:spacing w:before="120" w:after="480"/>
      <w:outlineLvl w:val="0"/>
    </w:pPr>
    <w:rPr>
      <w:rFonts w:ascii="Arial" w:hAnsi="Arial"/>
      <w:b/>
      <w:kern w:val="28"/>
      <w:sz w:val="48"/>
      <w:szCs w:val="20"/>
    </w:rPr>
  </w:style>
  <w:style w:type="paragraph" w:styleId="Heading2">
    <w:name w:val="heading 2"/>
    <w:basedOn w:val="Normal"/>
    <w:next w:val="TopLine"/>
    <w:qFormat/>
    <w:rsid w:val="00DD6A36"/>
    <w:pPr>
      <w:keepNext/>
      <w:pageBreakBefore/>
      <w:spacing w:after="60"/>
      <w:outlineLvl w:val="1"/>
    </w:pPr>
    <w:rPr>
      <w:rFonts w:ascii="Arial" w:hAnsi="Arial"/>
      <w:b/>
      <w:sz w:val="40"/>
      <w:szCs w:val="20"/>
    </w:rPr>
  </w:style>
  <w:style w:type="paragraph" w:styleId="Heading3">
    <w:name w:val="heading 3"/>
    <w:basedOn w:val="Normal"/>
    <w:next w:val="TopLine"/>
    <w:link w:val="Heading3Char"/>
    <w:qFormat/>
    <w:rsid w:val="008D6D9C"/>
    <w:pPr>
      <w:keepNext/>
      <w:pageBreakBefore/>
      <w:spacing w:after="60"/>
      <w:outlineLvl w:val="2"/>
    </w:pPr>
    <w:rPr>
      <w:rFonts w:ascii="Arial" w:hAnsi="Arial"/>
      <w:b/>
      <w:i/>
      <w:sz w:val="36"/>
      <w:szCs w:val="20"/>
    </w:rPr>
  </w:style>
  <w:style w:type="paragraph" w:styleId="Heading4">
    <w:name w:val="heading 4"/>
    <w:basedOn w:val="Heading3"/>
    <w:next w:val="TopLine"/>
    <w:qFormat/>
    <w:rsid w:val="008D6D9C"/>
    <w:pPr>
      <w:outlineLvl w:val="3"/>
    </w:pPr>
    <w:rPr>
      <w:i w:val="0"/>
      <w:sz w:val="32"/>
      <w:szCs w:val="24"/>
    </w:rPr>
  </w:style>
  <w:style w:type="paragraph" w:styleId="Heading5">
    <w:name w:val="heading 5"/>
    <w:basedOn w:val="Heading3"/>
    <w:next w:val="BlockText"/>
    <w:qFormat/>
    <w:rsid w:val="00AE0C3A"/>
    <w:pPr>
      <w:pageBreakBefore w:val="0"/>
      <w:outlineLvl w:val="4"/>
    </w:pPr>
    <w:rPr>
      <w:i w:val="0"/>
      <w:vanish/>
      <w:sz w:val="22"/>
    </w:rPr>
  </w:style>
  <w:style w:type="paragraph" w:styleId="Heading9">
    <w:name w:val="heading 9"/>
    <w:basedOn w:val="Heading5"/>
    <w:next w:val="Normal"/>
    <w:qFormat/>
    <w:rsid w:val="00732AEA"/>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pLine">
    <w:name w:val="Top Line"/>
    <w:basedOn w:val="Normal"/>
    <w:next w:val="Heading4"/>
    <w:rsid w:val="00DD6A36"/>
    <w:pPr>
      <w:pBdr>
        <w:top w:val="single" w:sz="12" w:space="1" w:color="auto"/>
        <w:between w:val="single" w:sz="12" w:space="1" w:color="auto"/>
      </w:pBdr>
      <w:spacing w:before="120" w:after="120"/>
      <w:ind w:left="1800"/>
    </w:pPr>
    <w:rPr>
      <w:sz w:val="22"/>
      <w:szCs w:val="20"/>
    </w:rPr>
  </w:style>
  <w:style w:type="paragraph" w:styleId="BlockText">
    <w:name w:val="Block Text"/>
    <w:aliases w:val="Block Text Char2 Char,Block Text Char1 Char Char,Block Text Char Char Char Char,Block Text Char1 Char Char Char Char,Block Text Char Char Char Char Char Char,Block Text Char1 Char Char Char Char Char Char,Block Text Char2,B..."/>
    <w:basedOn w:val="Normal"/>
    <w:link w:val="BlockTextChar"/>
    <w:rsid w:val="00DD6A36"/>
    <w:pPr>
      <w:keepLines/>
      <w:suppressAutoHyphens/>
      <w:ind w:left="1800"/>
    </w:pPr>
    <w:rPr>
      <w:sz w:val="22"/>
    </w:rPr>
  </w:style>
  <w:style w:type="character" w:customStyle="1" w:styleId="BlockTextChar">
    <w:name w:val="Block Text Char"/>
    <w:aliases w:val="Block Text Char2 Char Char,Block Text Char1 Char Char Char,Block Text Char Char Char Char Char,Block Text Char1 Char Char Char Char Char,Block Text Char Char Char Char Char Char Char,Block Text Char1 Char Char Char Char Char Char Char"/>
    <w:basedOn w:val="DefaultParagraphFont"/>
    <w:link w:val="BlockText"/>
    <w:rsid w:val="00DD6A36"/>
    <w:rPr>
      <w:sz w:val="22"/>
      <w:szCs w:val="24"/>
      <w:lang w:val="en-US" w:eastAsia="en-US" w:bidi="ar-SA"/>
    </w:rPr>
  </w:style>
  <w:style w:type="numbering" w:customStyle="1" w:styleId="Style2">
    <w:name w:val="Style2"/>
    <w:basedOn w:val="NoList"/>
    <w:rsid w:val="00E902AE"/>
    <w:pPr>
      <w:numPr>
        <w:numId w:val="4"/>
      </w:numPr>
    </w:pPr>
  </w:style>
  <w:style w:type="paragraph" w:styleId="Footer">
    <w:name w:val="footer"/>
    <w:basedOn w:val="Normal"/>
    <w:rsid w:val="00DD6A36"/>
    <w:pPr>
      <w:tabs>
        <w:tab w:val="center" w:pos="4320"/>
        <w:tab w:val="right" w:pos="8640"/>
      </w:tabs>
    </w:pPr>
    <w:rPr>
      <w:sz w:val="22"/>
    </w:rPr>
  </w:style>
  <w:style w:type="paragraph" w:customStyle="1" w:styleId="copyright">
    <w:name w:val="copyright"/>
    <w:rsid w:val="00DD6A36"/>
    <w:rPr>
      <w:rFonts w:ascii="Arial" w:hAnsi="Arial"/>
      <w:noProof/>
      <w:sz w:val="16"/>
    </w:rPr>
  </w:style>
  <w:style w:type="paragraph" w:customStyle="1" w:styleId="Bullet1">
    <w:name w:val="Bullet 1"/>
    <w:basedOn w:val="BlockText"/>
    <w:rsid w:val="00D255C7"/>
    <w:pPr>
      <w:numPr>
        <w:numId w:val="2"/>
      </w:numPr>
    </w:pPr>
  </w:style>
  <w:style w:type="paragraph" w:customStyle="1" w:styleId="BulletDash1">
    <w:name w:val="Bullet Dash 1"/>
    <w:basedOn w:val="Normal"/>
    <w:rsid w:val="003D40B2"/>
    <w:pPr>
      <w:numPr>
        <w:numId w:val="1"/>
      </w:numPr>
      <w:tabs>
        <w:tab w:val="clear" w:pos="360"/>
      </w:tabs>
      <w:ind w:left="2520"/>
    </w:pPr>
    <w:rPr>
      <w:sz w:val="22"/>
      <w:szCs w:val="22"/>
    </w:rPr>
  </w:style>
  <w:style w:type="paragraph" w:customStyle="1" w:styleId="BlockCode">
    <w:name w:val="Block Code"/>
    <w:basedOn w:val="BlockText"/>
    <w:link w:val="BlockCodeChar"/>
    <w:rsid w:val="00DD6A36"/>
    <w:pPr>
      <w:pBdr>
        <w:top w:val="single" w:sz="12" w:space="1" w:color="auto"/>
        <w:left w:val="single" w:sz="12" w:space="1" w:color="auto"/>
        <w:bottom w:val="single" w:sz="12" w:space="1" w:color="auto"/>
        <w:right w:val="single" w:sz="12" w:space="1" w:color="auto"/>
      </w:pBdr>
      <w:ind w:left="1890" w:right="90"/>
    </w:pPr>
    <w:rPr>
      <w:rFonts w:ascii="Courier New" w:hAnsi="Courier New"/>
      <w:noProof/>
      <w:sz w:val="18"/>
    </w:rPr>
  </w:style>
  <w:style w:type="character" w:customStyle="1" w:styleId="BlockCodeChar">
    <w:name w:val="Block Code Char"/>
    <w:basedOn w:val="DefaultParagraphFont"/>
    <w:link w:val="BlockCode"/>
    <w:rsid w:val="00DD6A36"/>
    <w:rPr>
      <w:rFonts w:ascii="Courier New" w:hAnsi="Courier New"/>
      <w:noProof/>
      <w:sz w:val="18"/>
      <w:szCs w:val="24"/>
      <w:lang w:val="en-US" w:eastAsia="en-US" w:bidi="ar-SA"/>
    </w:rPr>
  </w:style>
  <w:style w:type="paragraph" w:customStyle="1" w:styleId="BlockLine">
    <w:name w:val="Block Line"/>
    <w:basedOn w:val="Normal"/>
    <w:next w:val="Heading5"/>
    <w:link w:val="BlockLineChar"/>
    <w:rsid w:val="00DD6A36"/>
    <w:pPr>
      <w:pBdr>
        <w:top w:val="single" w:sz="6" w:space="1" w:color="auto"/>
        <w:between w:val="single" w:sz="6" w:space="1" w:color="auto"/>
      </w:pBdr>
      <w:spacing w:before="240"/>
      <w:ind w:left="1800"/>
      <w:jc w:val="right"/>
    </w:pPr>
    <w:rPr>
      <w:i/>
      <w:sz w:val="18"/>
      <w:szCs w:val="20"/>
    </w:rPr>
  </w:style>
  <w:style w:type="character" w:customStyle="1" w:styleId="BlockLineChar">
    <w:name w:val="Block Line Char"/>
    <w:basedOn w:val="DefaultParagraphFont"/>
    <w:link w:val="BlockLine"/>
    <w:rsid w:val="00DD6A36"/>
    <w:rPr>
      <w:i/>
      <w:sz w:val="18"/>
      <w:lang w:val="en-US" w:eastAsia="en-US" w:bidi="ar-SA"/>
    </w:rPr>
  </w:style>
  <w:style w:type="paragraph" w:customStyle="1" w:styleId="Heading3cont">
    <w:name w:val="Heading 3 cont."/>
    <w:basedOn w:val="Heading3"/>
    <w:next w:val="TopLine"/>
    <w:link w:val="Heading3contChar"/>
    <w:rsid w:val="00DD6A36"/>
    <w:pPr>
      <w:outlineLvl w:val="9"/>
    </w:pPr>
  </w:style>
  <w:style w:type="character" w:styleId="Hyperlink">
    <w:name w:val="Hyperlink"/>
    <w:basedOn w:val="DefaultParagraphFont"/>
    <w:uiPriority w:val="99"/>
    <w:rsid w:val="00DD6A36"/>
    <w:rPr>
      <w:color w:val="0000FF"/>
      <w:u w:val="single"/>
    </w:rPr>
  </w:style>
  <w:style w:type="paragraph" w:customStyle="1" w:styleId="TableHeading">
    <w:name w:val="Table Heading"/>
    <w:basedOn w:val="Heading3"/>
    <w:next w:val="Normal"/>
    <w:rsid w:val="00DD6A36"/>
    <w:pPr>
      <w:pageBreakBefore w:val="0"/>
      <w:spacing w:before="80" w:after="120" w:line="280" w:lineRule="exact"/>
      <w:jc w:val="center"/>
      <w:outlineLvl w:val="9"/>
    </w:pPr>
    <w:rPr>
      <w:i w:val="0"/>
      <w:sz w:val="22"/>
    </w:rPr>
  </w:style>
  <w:style w:type="paragraph" w:customStyle="1" w:styleId="table-text">
    <w:name w:val="table-text"/>
    <w:basedOn w:val="Normal"/>
    <w:link w:val="table-textChar"/>
    <w:rsid w:val="00DD6A36"/>
    <w:pPr>
      <w:spacing w:before="40" w:after="60"/>
    </w:pPr>
    <w:rPr>
      <w:sz w:val="20"/>
      <w:szCs w:val="20"/>
    </w:rPr>
  </w:style>
  <w:style w:type="character" w:customStyle="1" w:styleId="table-textChar">
    <w:name w:val="table-text Char"/>
    <w:basedOn w:val="DefaultParagraphFont"/>
    <w:link w:val="table-text"/>
    <w:rsid w:val="00DD6A36"/>
    <w:rPr>
      <w:lang w:val="en-US" w:eastAsia="en-US" w:bidi="ar-SA"/>
    </w:rPr>
  </w:style>
  <w:style w:type="character" w:customStyle="1" w:styleId="CourseTitle">
    <w:name w:val="Course Title"/>
    <w:basedOn w:val="DefaultParagraphFont"/>
    <w:rsid w:val="00DD6A36"/>
    <w:rPr>
      <w:rFonts w:ascii="Arial" w:hAnsi="Arial"/>
      <w:i/>
      <w:sz w:val="22"/>
    </w:rPr>
  </w:style>
  <w:style w:type="character" w:customStyle="1" w:styleId="LessonNumber">
    <w:name w:val="Lesson Number"/>
    <w:basedOn w:val="DefaultParagraphFont"/>
    <w:rsid w:val="00DD6A36"/>
    <w:rPr>
      <w:rFonts w:ascii="Arial" w:hAnsi="Arial"/>
      <w:sz w:val="22"/>
    </w:rPr>
  </w:style>
  <w:style w:type="paragraph" w:customStyle="1" w:styleId="DraftDate">
    <w:name w:val="Draft Date"/>
    <w:rsid w:val="00DD6A36"/>
    <w:pPr>
      <w:widowControl w:val="0"/>
      <w:jc w:val="center"/>
    </w:pPr>
    <w:rPr>
      <w:rFonts w:ascii="Arial" w:hAnsi="Arial"/>
      <w:noProof/>
      <w:vanish/>
      <w:sz w:val="16"/>
    </w:rPr>
  </w:style>
  <w:style w:type="paragraph" w:customStyle="1" w:styleId="Footero">
    <w:name w:val="Footero"/>
    <w:basedOn w:val="Footer"/>
    <w:rsid w:val="00DD6A36"/>
    <w:pPr>
      <w:tabs>
        <w:tab w:val="clear" w:pos="4320"/>
        <w:tab w:val="clear" w:pos="8640"/>
        <w:tab w:val="right" w:pos="9360"/>
      </w:tabs>
    </w:pPr>
  </w:style>
  <w:style w:type="character" w:customStyle="1" w:styleId="LessonTitle">
    <w:name w:val="Lesson Title"/>
    <w:basedOn w:val="DefaultParagraphFont"/>
    <w:rsid w:val="00DD6A36"/>
    <w:rPr>
      <w:rFonts w:ascii="Arial" w:hAnsi="Arial"/>
      <w:i/>
      <w:sz w:val="22"/>
    </w:rPr>
  </w:style>
  <w:style w:type="paragraph" w:styleId="Header">
    <w:name w:val="header"/>
    <w:basedOn w:val="Normal"/>
    <w:rsid w:val="00DD6A36"/>
    <w:pPr>
      <w:tabs>
        <w:tab w:val="center" w:pos="4320"/>
        <w:tab w:val="right" w:pos="8640"/>
      </w:tabs>
    </w:pPr>
    <w:rPr>
      <w:sz w:val="22"/>
    </w:rPr>
  </w:style>
  <w:style w:type="paragraph" w:customStyle="1" w:styleId="OddHeader">
    <w:name w:val="OddHeader"/>
    <w:basedOn w:val="Header"/>
    <w:rsid w:val="00DD6A36"/>
    <w:pPr>
      <w:tabs>
        <w:tab w:val="clear" w:pos="8640"/>
        <w:tab w:val="right" w:pos="9360"/>
      </w:tabs>
    </w:pPr>
    <w:rPr>
      <w:rFonts w:ascii="Arial" w:hAnsi="Arial"/>
      <w:b/>
      <w:i/>
      <w:vanish/>
      <w:color w:val="C0C0C0"/>
    </w:rPr>
  </w:style>
  <w:style w:type="paragraph" w:customStyle="1" w:styleId="EvenHeader">
    <w:name w:val="EvenHeader"/>
    <w:basedOn w:val="Header"/>
    <w:rsid w:val="00DD6A36"/>
    <w:rPr>
      <w:rFonts w:ascii="Arial" w:hAnsi="Arial"/>
      <w:b/>
      <w:i/>
      <w:vanish/>
      <w:color w:val="C0C0C0"/>
    </w:rPr>
  </w:style>
  <w:style w:type="numbering" w:customStyle="1" w:styleId="Style1">
    <w:name w:val="Style1"/>
    <w:basedOn w:val="NoList"/>
    <w:rsid w:val="004810FB"/>
    <w:pPr>
      <w:numPr>
        <w:numId w:val="5"/>
      </w:numPr>
    </w:pPr>
  </w:style>
  <w:style w:type="character" w:styleId="PageNumber">
    <w:name w:val="page number"/>
    <w:basedOn w:val="DefaultParagraphFont"/>
    <w:rsid w:val="00DD6A36"/>
  </w:style>
  <w:style w:type="paragraph" w:styleId="TOC1">
    <w:name w:val="toc 1"/>
    <w:basedOn w:val="Normal"/>
    <w:next w:val="Normal"/>
    <w:autoRedefine/>
    <w:uiPriority w:val="39"/>
    <w:rsid w:val="00FC6813"/>
    <w:pPr>
      <w:tabs>
        <w:tab w:val="right" w:leader="dot" w:pos="9360"/>
      </w:tabs>
      <w:spacing w:before="240" w:after="240"/>
    </w:pPr>
    <w:rPr>
      <w:b/>
      <w:caps/>
      <w:sz w:val="22"/>
    </w:rPr>
  </w:style>
  <w:style w:type="paragraph" w:styleId="TOC3">
    <w:name w:val="toc 3"/>
    <w:basedOn w:val="Normal"/>
    <w:next w:val="Normal"/>
    <w:autoRedefine/>
    <w:uiPriority w:val="39"/>
    <w:rsid w:val="00C518CA"/>
    <w:pPr>
      <w:ind w:left="440"/>
    </w:pPr>
    <w:rPr>
      <w:i/>
      <w:sz w:val="20"/>
    </w:rPr>
  </w:style>
  <w:style w:type="paragraph" w:styleId="TOC2">
    <w:name w:val="toc 2"/>
    <w:basedOn w:val="Normal"/>
    <w:next w:val="Normal"/>
    <w:autoRedefine/>
    <w:uiPriority w:val="39"/>
    <w:rsid w:val="00FC6813"/>
    <w:pPr>
      <w:tabs>
        <w:tab w:val="right" w:leader="dot" w:pos="9360"/>
      </w:tabs>
      <w:ind w:left="220"/>
    </w:pPr>
    <w:rPr>
      <w:smallCaps/>
      <w:sz w:val="20"/>
    </w:rPr>
  </w:style>
  <w:style w:type="paragraph" w:customStyle="1" w:styleId="Hotword">
    <w:name w:val="Hotword"/>
    <w:basedOn w:val="BlockText"/>
    <w:link w:val="HotwordChar"/>
    <w:rsid w:val="009D39D8"/>
    <w:rPr>
      <w:i/>
      <w:iCs/>
    </w:rPr>
  </w:style>
  <w:style w:type="character" w:customStyle="1" w:styleId="HotwordChar">
    <w:name w:val="Hotword Char"/>
    <w:basedOn w:val="BlockTextChar"/>
    <w:link w:val="Hotword"/>
    <w:rsid w:val="009D39D8"/>
    <w:rPr>
      <w:i/>
      <w:iCs/>
      <w:sz w:val="22"/>
      <w:szCs w:val="24"/>
      <w:lang w:val="en-US" w:eastAsia="en-US" w:bidi="ar-SA"/>
    </w:rPr>
  </w:style>
  <w:style w:type="paragraph" w:customStyle="1" w:styleId="Footnote">
    <w:name w:val="Footnote"/>
    <w:basedOn w:val="BlockText"/>
    <w:rsid w:val="005A2678"/>
    <w:rPr>
      <w:sz w:val="16"/>
    </w:rPr>
  </w:style>
  <w:style w:type="paragraph" w:customStyle="1" w:styleId="TableBullet">
    <w:name w:val="Table Bullet"/>
    <w:basedOn w:val="table-text"/>
    <w:rsid w:val="00EF2254"/>
    <w:pPr>
      <w:numPr>
        <w:numId w:val="3"/>
      </w:numPr>
    </w:pPr>
  </w:style>
  <w:style w:type="paragraph" w:customStyle="1" w:styleId="NumberList">
    <w:name w:val="Number List"/>
    <w:basedOn w:val="Bullet1"/>
    <w:rsid w:val="00E902AE"/>
    <w:pPr>
      <w:numPr>
        <w:numId w:val="4"/>
      </w:numPr>
    </w:pPr>
  </w:style>
  <w:style w:type="paragraph" w:styleId="TOC4">
    <w:name w:val="toc 4"/>
    <w:basedOn w:val="Normal"/>
    <w:next w:val="Normal"/>
    <w:autoRedefine/>
    <w:uiPriority w:val="39"/>
    <w:rsid w:val="001327A4"/>
    <w:pPr>
      <w:ind w:left="720"/>
    </w:pPr>
    <w:rPr>
      <w:sz w:val="20"/>
    </w:rPr>
  </w:style>
  <w:style w:type="character" w:customStyle="1" w:styleId="Heading3Char">
    <w:name w:val="Heading 3 Char"/>
    <w:basedOn w:val="DefaultParagraphFont"/>
    <w:link w:val="Heading3"/>
    <w:rsid w:val="008D6D9C"/>
    <w:rPr>
      <w:rFonts w:ascii="Arial" w:hAnsi="Arial"/>
      <w:b/>
      <w:i/>
      <w:sz w:val="36"/>
      <w:lang w:val="en-US" w:eastAsia="en-US" w:bidi="ar-SA"/>
    </w:rPr>
  </w:style>
  <w:style w:type="character" w:customStyle="1" w:styleId="Heading3contChar">
    <w:name w:val="Heading 3 cont. Char"/>
    <w:basedOn w:val="Heading3Char"/>
    <w:link w:val="Heading3cont"/>
    <w:rsid w:val="005A2678"/>
    <w:rPr>
      <w:rFonts w:ascii="Arial" w:hAnsi="Arial"/>
      <w:b/>
      <w:i/>
      <w:sz w:val="36"/>
      <w:lang w:val="en-US" w:eastAsia="en-US" w:bidi="ar-SA"/>
    </w:rPr>
  </w:style>
  <w:style w:type="paragraph" w:styleId="BalloonText">
    <w:name w:val="Balloon Text"/>
    <w:basedOn w:val="Normal"/>
    <w:semiHidden/>
    <w:rsid w:val="006C61E2"/>
    <w:rPr>
      <w:rFonts w:ascii="Tahoma" w:hAnsi="Tahoma" w:cs="Tahoma"/>
      <w:sz w:val="16"/>
      <w:szCs w:val="16"/>
    </w:rPr>
  </w:style>
  <w:style w:type="paragraph" w:customStyle="1" w:styleId="Blocklinehidden">
    <w:name w:val="Block line (hidden)"/>
    <w:basedOn w:val="BlockLine"/>
    <w:next w:val="Heading5"/>
    <w:rsid w:val="00CA6A79"/>
    <w:rPr>
      <w:vanish/>
      <w:szCs w:val="22"/>
    </w:rPr>
  </w:style>
  <w:style w:type="paragraph" w:customStyle="1" w:styleId="Heading4cont">
    <w:name w:val="Heading 4 cont."/>
    <w:basedOn w:val="Heading4"/>
    <w:next w:val="TopLine"/>
    <w:rsid w:val="003E2DF0"/>
    <w:rPr>
      <w:i/>
    </w:rPr>
  </w:style>
  <w:style w:type="character" w:customStyle="1" w:styleId="Heading1Char">
    <w:name w:val="Heading 1 Char"/>
    <w:basedOn w:val="DefaultParagraphFont"/>
    <w:link w:val="Heading1"/>
    <w:rsid w:val="002D0471"/>
    <w:rPr>
      <w:rFonts w:ascii="Arial" w:hAnsi="Arial"/>
      <w:b/>
      <w:kern w:val="28"/>
      <w:sz w:val="48"/>
      <w:lang w:val="en-US" w:eastAsia="en-US" w:bidi="ar-SA"/>
    </w:rPr>
  </w:style>
  <w:style w:type="numbering" w:customStyle="1" w:styleId="Style3">
    <w:name w:val="Style3"/>
    <w:basedOn w:val="NoList"/>
    <w:rsid w:val="00A45EBC"/>
    <w:pPr>
      <w:numPr>
        <w:numId w:val="6"/>
      </w:numPr>
    </w:pPr>
  </w:style>
  <w:style w:type="table" w:customStyle="1" w:styleId="TableHide">
    <w:name w:val="Table Hide"/>
    <w:basedOn w:val="TableNormal"/>
    <w:rsid w:val="00EF7D6D"/>
    <w:tblPr/>
  </w:style>
  <w:style w:type="table" w:styleId="TableGrid">
    <w:name w:val="Table Grid"/>
    <w:basedOn w:val="TableNormal"/>
    <w:rsid w:val="00BD1D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C0C0C0"/>
      </w:tcPr>
    </w:tblStylePr>
  </w:style>
  <w:style w:type="paragraph" w:customStyle="1" w:styleId="Numbersublist">
    <w:name w:val="Number sublist"/>
    <w:basedOn w:val="Normal"/>
    <w:rsid w:val="004810FB"/>
    <w:pPr>
      <w:numPr>
        <w:numId w:val="5"/>
      </w:numPr>
    </w:pPr>
    <w:rPr>
      <w:sz w:val="22"/>
    </w:rPr>
  </w:style>
  <w:style w:type="paragraph" w:customStyle="1" w:styleId="BulletQuestions">
    <w:name w:val="Bullet Questions"/>
    <w:basedOn w:val="Normal"/>
    <w:rsid w:val="00C40F00"/>
    <w:pPr>
      <w:numPr>
        <w:numId w:val="7"/>
      </w:numPr>
    </w:pPr>
    <w:rPr>
      <w:sz w:val="22"/>
    </w:rPr>
  </w:style>
  <w:style w:type="paragraph" w:customStyle="1" w:styleId="Tablesub-step">
    <w:name w:val="Table sub-step"/>
    <w:rsid w:val="00B05567"/>
    <w:pPr>
      <w:numPr>
        <w:numId w:val="6"/>
      </w:numPr>
    </w:pPr>
    <w:rPr>
      <w:szCs w:val="22"/>
    </w:rPr>
  </w:style>
  <w:style w:type="paragraph" w:customStyle="1" w:styleId="Numberedsublist">
    <w:name w:val="Numbered sub list"/>
    <w:basedOn w:val="Normal"/>
    <w:rsid w:val="00A45EBC"/>
  </w:style>
  <w:style w:type="paragraph" w:customStyle="1" w:styleId="NumberListTable">
    <w:name w:val="Number List Table"/>
    <w:basedOn w:val="NumberList"/>
    <w:rsid w:val="00C40F00"/>
    <w:rPr>
      <w:sz w:val="20"/>
    </w:rPr>
  </w:style>
  <w:style w:type="paragraph" w:customStyle="1" w:styleId="NumberListHidden">
    <w:name w:val="Number List Hidden"/>
    <w:basedOn w:val="NumberList"/>
    <w:rsid w:val="00EC7F74"/>
    <w:rPr>
      <w:vanish/>
    </w:rPr>
  </w:style>
  <w:style w:type="character" w:styleId="CommentReference">
    <w:name w:val="annotation reference"/>
    <w:basedOn w:val="DefaultParagraphFont"/>
    <w:semiHidden/>
    <w:unhideWhenUsed/>
    <w:rsid w:val="009C2BA6"/>
    <w:rPr>
      <w:sz w:val="16"/>
      <w:szCs w:val="16"/>
    </w:rPr>
  </w:style>
  <w:style w:type="paragraph" w:styleId="CommentText">
    <w:name w:val="annotation text"/>
    <w:basedOn w:val="Normal"/>
    <w:link w:val="CommentTextChar"/>
    <w:semiHidden/>
    <w:unhideWhenUsed/>
    <w:rsid w:val="009C2BA6"/>
    <w:rPr>
      <w:sz w:val="20"/>
      <w:szCs w:val="20"/>
    </w:rPr>
  </w:style>
  <w:style w:type="character" w:customStyle="1" w:styleId="CommentTextChar">
    <w:name w:val="Comment Text Char"/>
    <w:basedOn w:val="DefaultParagraphFont"/>
    <w:link w:val="CommentText"/>
    <w:semiHidden/>
    <w:rsid w:val="009C2BA6"/>
  </w:style>
  <w:style w:type="paragraph" w:styleId="CommentSubject">
    <w:name w:val="annotation subject"/>
    <w:basedOn w:val="CommentText"/>
    <w:next w:val="CommentText"/>
    <w:link w:val="CommentSubjectChar"/>
    <w:semiHidden/>
    <w:unhideWhenUsed/>
    <w:rsid w:val="009C2BA6"/>
    <w:rPr>
      <w:b/>
      <w:bCs/>
    </w:rPr>
  </w:style>
  <w:style w:type="character" w:customStyle="1" w:styleId="CommentSubjectChar">
    <w:name w:val="Comment Subject Char"/>
    <w:basedOn w:val="CommentTextChar"/>
    <w:link w:val="CommentSubject"/>
    <w:semiHidden/>
    <w:rsid w:val="009C2BA6"/>
    <w:rPr>
      <w:b/>
      <w:bCs/>
    </w:rPr>
  </w:style>
  <w:style w:type="paragraph" w:styleId="Revision">
    <w:name w:val="Revision"/>
    <w:hidden/>
    <w:uiPriority w:val="99"/>
    <w:semiHidden/>
    <w:rsid w:val="00141EB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577724">
      <w:bodyDiv w:val="1"/>
      <w:marLeft w:val="0"/>
      <w:marRight w:val="0"/>
      <w:marTop w:val="0"/>
      <w:marBottom w:val="0"/>
      <w:divBdr>
        <w:top w:val="none" w:sz="0" w:space="0" w:color="auto"/>
        <w:left w:val="none" w:sz="0" w:space="0" w:color="auto"/>
        <w:bottom w:val="none" w:sz="0" w:space="0" w:color="auto"/>
        <w:right w:val="none" w:sz="0" w:space="0" w:color="auto"/>
      </w:divBdr>
      <w:divsChild>
        <w:div w:id="1055467606">
          <w:marLeft w:val="547"/>
          <w:marRight w:val="0"/>
          <w:marTop w:val="180"/>
          <w:marBottom w:val="0"/>
          <w:divBdr>
            <w:top w:val="none" w:sz="0" w:space="0" w:color="auto"/>
            <w:left w:val="none" w:sz="0" w:space="0" w:color="auto"/>
            <w:bottom w:val="none" w:sz="0" w:space="0" w:color="auto"/>
            <w:right w:val="none" w:sz="0" w:space="0" w:color="auto"/>
          </w:divBdr>
        </w:div>
        <w:div w:id="757213627">
          <w:marLeft w:val="547"/>
          <w:marRight w:val="0"/>
          <w:marTop w:val="180"/>
          <w:marBottom w:val="0"/>
          <w:divBdr>
            <w:top w:val="none" w:sz="0" w:space="0" w:color="auto"/>
            <w:left w:val="none" w:sz="0" w:space="0" w:color="auto"/>
            <w:bottom w:val="none" w:sz="0" w:space="0" w:color="auto"/>
            <w:right w:val="none" w:sz="0" w:space="0" w:color="auto"/>
          </w:divBdr>
        </w:div>
        <w:div w:id="1772815630">
          <w:marLeft w:val="547"/>
          <w:marRight w:val="0"/>
          <w:marTop w:val="180"/>
          <w:marBottom w:val="0"/>
          <w:divBdr>
            <w:top w:val="none" w:sz="0" w:space="0" w:color="auto"/>
            <w:left w:val="none" w:sz="0" w:space="0" w:color="auto"/>
            <w:bottom w:val="none" w:sz="0" w:space="0" w:color="auto"/>
            <w:right w:val="none" w:sz="0" w:space="0" w:color="auto"/>
          </w:divBdr>
        </w:div>
        <w:div w:id="1447121469">
          <w:marLeft w:val="547"/>
          <w:marRight w:val="0"/>
          <w:marTop w:val="180"/>
          <w:marBottom w:val="0"/>
          <w:divBdr>
            <w:top w:val="none" w:sz="0" w:space="0" w:color="auto"/>
            <w:left w:val="none" w:sz="0" w:space="0" w:color="auto"/>
            <w:bottom w:val="none" w:sz="0" w:space="0" w:color="auto"/>
            <w:right w:val="none" w:sz="0" w:space="0" w:color="auto"/>
          </w:divBdr>
        </w:div>
      </w:divsChild>
    </w:div>
    <w:div w:id="877738257">
      <w:bodyDiv w:val="1"/>
      <w:marLeft w:val="0"/>
      <w:marRight w:val="0"/>
      <w:marTop w:val="0"/>
      <w:marBottom w:val="0"/>
      <w:divBdr>
        <w:top w:val="none" w:sz="0" w:space="0" w:color="auto"/>
        <w:left w:val="none" w:sz="0" w:space="0" w:color="auto"/>
        <w:bottom w:val="none" w:sz="0" w:space="0" w:color="auto"/>
        <w:right w:val="none" w:sz="0" w:space="0" w:color="auto"/>
      </w:divBdr>
    </w:div>
    <w:div w:id="934247458">
      <w:bodyDiv w:val="1"/>
      <w:marLeft w:val="0"/>
      <w:marRight w:val="0"/>
      <w:marTop w:val="0"/>
      <w:marBottom w:val="0"/>
      <w:divBdr>
        <w:top w:val="none" w:sz="0" w:space="0" w:color="auto"/>
        <w:left w:val="none" w:sz="0" w:space="0" w:color="auto"/>
        <w:bottom w:val="none" w:sz="0" w:space="0" w:color="auto"/>
        <w:right w:val="none" w:sz="0" w:space="0" w:color="auto"/>
      </w:divBdr>
      <w:divsChild>
        <w:div w:id="844325638">
          <w:marLeft w:val="547"/>
          <w:marRight w:val="0"/>
          <w:marTop w:val="180"/>
          <w:marBottom w:val="0"/>
          <w:divBdr>
            <w:top w:val="none" w:sz="0" w:space="0" w:color="auto"/>
            <w:left w:val="none" w:sz="0" w:space="0" w:color="auto"/>
            <w:bottom w:val="none" w:sz="0" w:space="0" w:color="auto"/>
            <w:right w:val="none" w:sz="0" w:space="0" w:color="auto"/>
          </w:divBdr>
        </w:div>
        <w:div w:id="1946688110">
          <w:marLeft w:val="547"/>
          <w:marRight w:val="0"/>
          <w:marTop w:val="180"/>
          <w:marBottom w:val="0"/>
          <w:divBdr>
            <w:top w:val="none" w:sz="0" w:space="0" w:color="auto"/>
            <w:left w:val="none" w:sz="0" w:space="0" w:color="auto"/>
            <w:bottom w:val="none" w:sz="0" w:space="0" w:color="auto"/>
            <w:right w:val="none" w:sz="0" w:space="0" w:color="auto"/>
          </w:divBdr>
        </w:div>
        <w:div w:id="786778535">
          <w:marLeft w:val="547"/>
          <w:marRight w:val="0"/>
          <w:marTop w:val="180"/>
          <w:marBottom w:val="0"/>
          <w:divBdr>
            <w:top w:val="none" w:sz="0" w:space="0" w:color="auto"/>
            <w:left w:val="none" w:sz="0" w:space="0" w:color="auto"/>
            <w:bottom w:val="none" w:sz="0" w:space="0" w:color="auto"/>
            <w:right w:val="none" w:sz="0" w:space="0" w:color="auto"/>
          </w:divBdr>
        </w:div>
        <w:div w:id="210072639">
          <w:marLeft w:val="547"/>
          <w:marRight w:val="0"/>
          <w:marTop w:val="180"/>
          <w:marBottom w:val="0"/>
          <w:divBdr>
            <w:top w:val="none" w:sz="0" w:space="0" w:color="auto"/>
            <w:left w:val="none" w:sz="0" w:space="0" w:color="auto"/>
            <w:bottom w:val="none" w:sz="0" w:space="0" w:color="auto"/>
            <w:right w:val="none" w:sz="0" w:space="0" w:color="auto"/>
          </w:divBdr>
        </w:div>
        <w:div w:id="474685525">
          <w:marLeft w:val="547"/>
          <w:marRight w:val="0"/>
          <w:marTop w:val="180"/>
          <w:marBottom w:val="0"/>
          <w:divBdr>
            <w:top w:val="none" w:sz="0" w:space="0" w:color="auto"/>
            <w:left w:val="none" w:sz="0" w:space="0" w:color="auto"/>
            <w:bottom w:val="none" w:sz="0" w:space="0" w:color="auto"/>
            <w:right w:val="none" w:sz="0" w:space="0" w:color="auto"/>
          </w:divBdr>
        </w:div>
        <w:div w:id="207957403">
          <w:marLeft w:val="547"/>
          <w:marRight w:val="0"/>
          <w:marTop w:val="180"/>
          <w:marBottom w:val="0"/>
          <w:divBdr>
            <w:top w:val="none" w:sz="0" w:space="0" w:color="auto"/>
            <w:left w:val="none" w:sz="0" w:space="0" w:color="auto"/>
            <w:bottom w:val="none" w:sz="0" w:space="0" w:color="auto"/>
            <w:right w:val="none" w:sz="0" w:space="0" w:color="auto"/>
          </w:divBdr>
        </w:div>
        <w:div w:id="1790081645">
          <w:marLeft w:val="547"/>
          <w:marRight w:val="0"/>
          <w:marTop w:val="180"/>
          <w:marBottom w:val="0"/>
          <w:divBdr>
            <w:top w:val="none" w:sz="0" w:space="0" w:color="auto"/>
            <w:left w:val="none" w:sz="0" w:space="0" w:color="auto"/>
            <w:bottom w:val="none" w:sz="0" w:space="0" w:color="auto"/>
            <w:right w:val="none" w:sz="0" w:space="0" w:color="auto"/>
          </w:divBdr>
        </w:div>
        <w:div w:id="2099672945">
          <w:marLeft w:val="547"/>
          <w:marRight w:val="0"/>
          <w:marTop w:val="180"/>
          <w:marBottom w:val="0"/>
          <w:divBdr>
            <w:top w:val="none" w:sz="0" w:space="0" w:color="auto"/>
            <w:left w:val="none" w:sz="0" w:space="0" w:color="auto"/>
            <w:bottom w:val="none" w:sz="0" w:space="0" w:color="auto"/>
            <w:right w:val="none" w:sz="0" w:space="0" w:color="auto"/>
          </w:divBdr>
        </w:div>
        <w:div w:id="1036127907">
          <w:marLeft w:val="547"/>
          <w:marRight w:val="0"/>
          <w:marTop w:val="180"/>
          <w:marBottom w:val="0"/>
          <w:divBdr>
            <w:top w:val="none" w:sz="0" w:space="0" w:color="auto"/>
            <w:left w:val="none" w:sz="0" w:space="0" w:color="auto"/>
            <w:bottom w:val="none" w:sz="0" w:space="0" w:color="auto"/>
            <w:right w:val="none" w:sz="0" w:space="0" w:color="auto"/>
          </w:divBdr>
        </w:div>
        <w:div w:id="1716850137">
          <w:marLeft w:val="547"/>
          <w:marRight w:val="0"/>
          <w:marTop w:val="180"/>
          <w:marBottom w:val="0"/>
          <w:divBdr>
            <w:top w:val="none" w:sz="0" w:space="0" w:color="auto"/>
            <w:left w:val="none" w:sz="0" w:space="0" w:color="auto"/>
            <w:bottom w:val="none" w:sz="0" w:space="0" w:color="auto"/>
            <w:right w:val="none" w:sz="0" w:space="0" w:color="auto"/>
          </w:divBdr>
        </w:div>
      </w:divsChild>
    </w:div>
    <w:div w:id="1344622722">
      <w:bodyDiv w:val="1"/>
      <w:marLeft w:val="0"/>
      <w:marRight w:val="0"/>
      <w:marTop w:val="0"/>
      <w:marBottom w:val="0"/>
      <w:divBdr>
        <w:top w:val="none" w:sz="0" w:space="0" w:color="auto"/>
        <w:left w:val="none" w:sz="0" w:space="0" w:color="auto"/>
        <w:bottom w:val="none" w:sz="0" w:space="0" w:color="auto"/>
        <w:right w:val="none" w:sz="0" w:space="0" w:color="auto"/>
      </w:divBdr>
      <w:divsChild>
        <w:div w:id="875971878">
          <w:marLeft w:val="547"/>
          <w:marRight w:val="0"/>
          <w:marTop w:val="180"/>
          <w:marBottom w:val="0"/>
          <w:divBdr>
            <w:top w:val="none" w:sz="0" w:space="0" w:color="auto"/>
            <w:left w:val="none" w:sz="0" w:space="0" w:color="auto"/>
            <w:bottom w:val="none" w:sz="0" w:space="0" w:color="auto"/>
            <w:right w:val="none" w:sz="0" w:space="0" w:color="auto"/>
          </w:divBdr>
        </w:div>
        <w:div w:id="1702323314">
          <w:marLeft w:val="547"/>
          <w:marRight w:val="0"/>
          <w:marTop w:val="180"/>
          <w:marBottom w:val="0"/>
          <w:divBdr>
            <w:top w:val="none" w:sz="0" w:space="0" w:color="auto"/>
            <w:left w:val="none" w:sz="0" w:space="0" w:color="auto"/>
            <w:bottom w:val="none" w:sz="0" w:space="0" w:color="auto"/>
            <w:right w:val="none" w:sz="0" w:space="0" w:color="auto"/>
          </w:divBdr>
        </w:div>
        <w:div w:id="1156335349">
          <w:marLeft w:val="547"/>
          <w:marRight w:val="0"/>
          <w:marTop w:val="180"/>
          <w:marBottom w:val="0"/>
          <w:divBdr>
            <w:top w:val="none" w:sz="0" w:space="0" w:color="auto"/>
            <w:left w:val="none" w:sz="0" w:space="0" w:color="auto"/>
            <w:bottom w:val="none" w:sz="0" w:space="0" w:color="auto"/>
            <w:right w:val="none" w:sz="0" w:space="0" w:color="auto"/>
          </w:divBdr>
        </w:div>
        <w:div w:id="1018501634">
          <w:marLeft w:val="547"/>
          <w:marRight w:val="0"/>
          <w:marTop w:val="180"/>
          <w:marBottom w:val="0"/>
          <w:divBdr>
            <w:top w:val="none" w:sz="0" w:space="0" w:color="auto"/>
            <w:left w:val="none" w:sz="0" w:space="0" w:color="auto"/>
            <w:bottom w:val="none" w:sz="0" w:space="0" w:color="auto"/>
            <w:right w:val="none" w:sz="0" w:space="0" w:color="auto"/>
          </w:divBdr>
        </w:div>
      </w:divsChild>
    </w:div>
    <w:div w:id="1405764398">
      <w:bodyDiv w:val="1"/>
      <w:marLeft w:val="0"/>
      <w:marRight w:val="0"/>
      <w:marTop w:val="0"/>
      <w:marBottom w:val="0"/>
      <w:divBdr>
        <w:top w:val="none" w:sz="0" w:space="0" w:color="auto"/>
        <w:left w:val="none" w:sz="0" w:space="0" w:color="auto"/>
        <w:bottom w:val="none" w:sz="0" w:space="0" w:color="auto"/>
        <w:right w:val="none" w:sz="0" w:space="0" w:color="auto"/>
      </w:divBdr>
      <w:divsChild>
        <w:div w:id="458570060">
          <w:marLeft w:val="547"/>
          <w:marRight w:val="0"/>
          <w:marTop w:val="180"/>
          <w:marBottom w:val="0"/>
          <w:divBdr>
            <w:top w:val="none" w:sz="0" w:space="0" w:color="auto"/>
            <w:left w:val="none" w:sz="0" w:space="0" w:color="auto"/>
            <w:bottom w:val="none" w:sz="0" w:space="0" w:color="auto"/>
            <w:right w:val="none" w:sz="0" w:space="0" w:color="auto"/>
          </w:divBdr>
        </w:div>
        <w:div w:id="90664873">
          <w:marLeft w:val="547"/>
          <w:marRight w:val="0"/>
          <w:marTop w:val="180"/>
          <w:marBottom w:val="0"/>
          <w:divBdr>
            <w:top w:val="none" w:sz="0" w:space="0" w:color="auto"/>
            <w:left w:val="none" w:sz="0" w:space="0" w:color="auto"/>
            <w:bottom w:val="none" w:sz="0" w:space="0" w:color="auto"/>
            <w:right w:val="none" w:sz="0" w:space="0" w:color="auto"/>
          </w:divBdr>
        </w:div>
        <w:div w:id="670527780">
          <w:marLeft w:val="547"/>
          <w:marRight w:val="0"/>
          <w:marTop w:val="180"/>
          <w:marBottom w:val="0"/>
          <w:divBdr>
            <w:top w:val="none" w:sz="0" w:space="0" w:color="auto"/>
            <w:left w:val="none" w:sz="0" w:space="0" w:color="auto"/>
            <w:bottom w:val="none" w:sz="0" w:space="0" w:color="auto"/>
            <w:right w:val="none" w:sz="0" w:space="0" w:color="auto"/>
          </w:divBdr>
        </w:div>
        <w:div w:id="1978953694">
          <w:marLeft w:val="547"/>
          <w:marRight w:val="0"/>
          <w:marTop w:val="180"/>
          <w:marBottom w:val="0"/>
          <w:divBdr>
            <w:top w:val="none" w:sz="0" w:space="0" w:color="auto"/>
            <w:left w:val="none" w:sz="0" w:space="0" w:color="auto"/>
            <w:bottom w:val="none" w:sz="0" w:space="0" w:color="auto"/>
            <w:right w:val="none" w:sz="0" w:space="0" w:color="auto"/>
          </w:divBdr>
        </w:div>
      </w:divsChild>
    </w:div>
    <w:div w:id="156297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han\AppData\Roaming\Microsoft\Templates\LessonDesignTemplate2016.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96B80EC531CDE4BA5CCC220CF39A60F" ma:contentTypeVersion="17" ma:contentTypeDescription="Create a new document." ma:contentTypeScope="" ma:versionID="27c3358b849c650bdb8d7ecbedb49f95">
  <xsd:schema xmlns:xsd="http://www.w3.org/2001/XMLSchema" xmlns:xs="http://www.w3.org/2001/XMLSchema" xmlns:p="http://schemas.microsoft.com/office/2006/metadata/properties" targetNamespace="http://schemas.microsoft.com/office/2006/metadata/properties" ma:root="true" ma:fieldsID="6cdbb856a103e30456dcb38d55f48b2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CC57A-A225-497F-953B-563FEF5862EA}">
  <ds:schemaRefs>
    <ds:schemaRef ds:uri="http://schemas.microsoft.com/sharepoint/v3/contenttype/forms"/>
  </ds:schemaRefs>
</ds:datastoreItem>
</file>

<file path=customXml/itemProps2.xml><?xml version="1.0" encoding="utf-8"?>
<ds:datastoreItem xmlns:ds="http://schemas.openxmlformats.org/officeDocument/2006/customXml" ds:itemID="{CD787E1E-39DE-49CC-9ECA-EE566C0588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D9BEABC-5F06-4BF8-91C0-5FB0AED7FA84}"/>
</file>

<file path=customXml/itemProps4.xml><?xml version="1.0" encoding="utf-8"?>
<ds:datastoreItem xmlns:ds="http://schemas.openxmlformats.org/officeDocument/2006/customXml" ds:itemID="{0B13B112-28FD-41E1-94E7-028D7F786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LessonDesignTemplate2016</Template>
  <TotalTime>5</TotalTime>
  <Pages>8</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Lesson #: Title</vt:lpstr>
    </vt:vector>
  </TitlesOfParts>
  <Company>Progress Software Corporation</Company>
  <LinksUpToDate>false</LinksUpToDate>
  <CharactersWithSpaces>2664</CharactersWithSpaces>
  <SharedDoc>false</SharedDoc>
  <HLinks>
    <vt:vector size="54" baseType="variant">
      <vt:variant>
        <vt:i4>1769525</vt:i4>
      </vt:variant>
      <vt:variant>
        <vt:i4>50</vt:i4>
      </vt:variant>
      <vt:variant>
        <vt:i4>0</vt:i4>
      </vt:variant>
      <vt:variant>
        <vt:i4>5</vt:i4>
      </vt:variant>
      <vt:variant>
        <vt:lpwstr/>
      </vt:variant>
      <vt:variant>
        <vt:lpwstr>_Toc237408037</vt:lpwstr>
      </vt:variant>
      <vt:variant>
        <vt:i4>1769525</vt:i4>
      </vt:variant>
      <vt:variant>
        <vt:i4>44</vt:i4>
      </vt:variant>
      <vt:variant>
        <vt:i4>0</vt:i4>
      </vt:variant>
      <vt:variant>
        <vt:i4>5</vt:i4>
      </vt:variant>
      <vt:variant>
        <vt:lpwstr/>
      </vt:variant>
      <vt:variant>
        <vt:lpwstr>_Toc237408036</vt:lpwstr>
      </vt:variant>
      <vt:variant>
        <vt:i4>1769525</vt:i4>
      </vt:variant>
      <vt:variant>
        <vt:i4>38</vt:i4>
      </vt:variant>
      <vt:variant>
        <vt:i4>0</vt:i4>
      </vt:variant>
      <vt:variant>
        <vt:i4>5</vt:i4>
      </vt:variant>
      <vt:variant>
        <vt:lpwstr/>
      </vt:variant>
      <vt:variant>
        <vt:lpwstr>_Toc237408035</vt:lpwstr>
      </vt:variant>
      <vt:variant>
        <vt:i4>1769525</vt:i4>
      </vt:variant>
      <vt:variant>
        <vt:i4>32</vt:i4>
      </vt:variant>
      <vt:variant>
        <vt:i4>0</vt:i4>
      </vt:variant>
      <vt:variant>
        <vt:i4>5</vt:i4>
      </vt:variant>
      <vt:variant>
        <vt:lpwstr/>
      </vt:variant>
      <vt:variant>
        <vt:lpwstr>_Toc237408034</vt:lpwstr>
      </vt:variant>
      <vt:variant>
        <vt:i4>1769525</vt:i4>
      </vt:variant>
      <vt:variant>
        <vt:i4>26</vt:i4>
      </vt:variant>
      <vt:variant>
        <vt:i4>0</vt:i4>
      </vt:variant>
      <vt:variant>
        <vt:i4>5</vt:i4>
      </vt:variant>
      <vt:variant>
        <vt:lpwstr/>
      </vt:variant>
      <vt:variant>
        <vt:lpwstr>_Toc237408033</vt:lpwstr>
      </vt:variant>
      <vt:variant>
        <vt:i4>1769525</vt:i4>
      </vt:variant>
      <vt:variant>
        <vt:i4>20</vt:i4>
      </vt:variant>
      <vt:variant>
        <vt:i4>0</vt:i4>
      </vt:variant>
      <vt:variant>
        <vt:i4>5</vt:i4>
      </vt:variant>
      <vt:variant>
        <vt:lpwstr/>
      </vt:variant>
      <vt:variant>
        <vt:lpwstr>_Toc237408032</vt:lpwstr>
      </vt:variant>
      <vt:variant>
        <vt:i4>1769525</vt:i4>
      </vt:variant>
      <vt:variant>
        <vt:i4>14</vt:i4>
      </vt:variant>
      <vt:variant>
        <vt:i4>0</vt:i4>
      </vt:variant>
      <vt:variant>
        <vt:i4>5</vt:i4>
      </vt:variant>
      <vt:variant>
        <vt:lpwstr/>
      </vt:variant>
      <vt:variant>
        <vt:lpwstr>_Toc237408031</vt:lpwstr>
      </vt:variant>
      <vt:variant>
        <vt:i4>1769525</vt:i4>
      </vt:variant>
      <vt:variant>
        <vt:i4>8</vt:i4>
      </vt:variant>
      <vt:variant>
        <vt:i4>0</vt:i4>
      </vt:variant>
      <vt:variant>
        <vt:i4>5</vt:i4>
      </vt:variant>
      <vt:variant>
        <vt:lpwstr/>
      </vt:variant>
      <vt:variant>
        <vt:lpwstr>_Toc237408030</vt:lpwstr>
      </vt:variant>
      <vt:variant>
        <vt:i4>1703989</vt:i4>
      </vt:variant>
      <vt:variant>
        <vt:i4>2</vt:i4>
      </vt:variant>
      <vt:variant>
        <vt:i4>0</vt:i4>
      </vt:variant>
      <vt:variant>
        <vt:i4>5</vt:i4>
      </vt:variant>
      <vt:variant>
        <vt:lpwstr/>
      </vt:variant>
      <vt:variant>
        <vt:lpwstr>_Toc237408029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 Title</dc:title>
  <dc:creator>ubanerje</dc:creator>
  <cp:lastModifiedBy>Elaine Rosenberg</cp:lastModifiedBy>
  <cp:revision>5</cp:revision>
  <cp:lastPrinted>2016-07-05T07:32:00Z</cp:lastPrinted>
  <dcterms:created xsi:type="dcterms:W3CDTF">2017-06-13T06:54:00Z</dcterms:created>
  <dcterms:modified xsi:type="dcterms:W3CDTF">2017-06-16T13:21:00Z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0x010100596B80EC531CDE4BA5CCC220CF39A60F</vt:lpwstr>
  </property>
  <property fmtid="{D5CDD505-2E9C-101B-9397-08002B2CF9AE}" pid="4" name="_dlc_DocIdItemGuid">
    <vt:lpwstr>7042eef0-a4ad-4b51-8ab2-4a7ca7d4fedc</vt:lpwstr>
  </property>
  <property fmtid="{D5CDD505-2E9C-101B-9397-08002B2CF9AE}" pid="5" name="Order">
    <vt:r8>100</vt:r8>
  </property>
  <property fmtid="{D5CDD505-2E9C-101B-9397-08002B2CF9AE}" pid="6" name="TemplateUrl">
    <vt:lpwstr/>
  </property>
  <property fmtid="{D5CDD505-2E9C-101B-9397-08002B2CF9AE}" pid="7" name="_SourceUrl">
    <vt:lpwstr/>
  </property>
  <property fmtid="{D5CDD505-2E9C-101B-9397-08002B2CF9AE}" pid="8" name="xd_Signature">
    <vt:bool>false</vt:bool>
  </property>
  <property fmtid="{D5CDD505-2E9C-101B-9397-08002B2CF9AE}" pid="9" name="xd_ProgID">
    <vt:lpwstr/>
  </property>
</Properties>
</file>