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99F86" w14:textId="16CE185F" w:rsidR="00915CC9" w:rsidRDefault="00915CC9" w:rsidP="00D46FF9">
      <w:pPr>
        <w:pStyle w:val="Heading1"/>
      </w:pPr>
      <w:r>
        <w:t>Course Summary</w:t>
      </w:r>
    </w:p>
    <w:p w14:paraId="1F89F3FA" w14:textId="77777777" w:rsidR="00BB2AEE" w:rsidRPr="0041050C" w:rsidRDefault="00BB2AEE" w:rsidP="007A559E">
      <w:pPr>
        <w:pStyle w:val="Heading5"/>
      </w:pPr>
      <w:bookmarkStart w:id="0" w:name="_Toc529071710"/>
      <w:bookmarkStart w:id="1" w:name="_Toc511027451"/>
      <w:bookmarkStart w:id="2" w:name="_Toc509222647"/>
      <w:bookmarkStart w:id="3" w:name="_Toc415989212"/>
    </w:p>
    <w:p w14:paraId="0A617280" w14:textId="252B7470" w:rsidR="00C052D0" w:rsidRPr="0041050C" w:rsidRDefault="00915CC9" w:rsidP="00915CC9">
      <w:pPr>
        <w:pStyle w:val="Heading2"/>
      </w:pPr>
      <w:r>
        <w:lastRenderedPageBreak/>
        <w:t>Overview</w:t>
      </w:r>
    </w:p>
    <w:p w14:paraId="57724036" w14:textId="77777777" w:rsidR="00C052D0" w:rsidRPr="0041050C" w:rsidRDefault="00C052D0" w:rsidP="00C052D0">
      <w:pPr>
        <w:pStyle w:val="TopLine"/>
      </w:pPr>
    </w:p>
    <w:p w14:paraId="3032B87B" w14:textId="125A1B60" w:rsidR="00915CC9" w:rsidRDefault="00915CC9" w:rsidP="00915CC9">
      <w:pPr>
        <w:pStyle w:val="BlockText"/>
      </w:pPr>
      <w:r>
        <w:t xml:space="preserve">This lesson provides information about the course, </w:t>
      </w:r>
      <w:r w:rsidR="005A30BF">
        <w:rPr>
          <w:i/>
        </w:rPr>
        <w:t xml:space="preserve">Using </w:t>
      </w:r>
      <w:r w:rsidR="00D0469E">
        <w:rPr>
          <w:i/>
        </w:rPr>
        <w:t>Introduction to Object-oriented programming</w:t>
      </w:r>
      <w:r>
        <w:t>.</w:t>
      </w:r>
      <w:r w:rsidRPr="00915CC9">
        <w:t xml:space="preserve"> </w:t>
      </w:r>
      <w:r>
        <w:t>It includes these topics:</w:t>
      </w:r>
    </w:p>
    <w:p w14:paraId="24DC2206" w14:textId="77777777" w:rsidR="00915CC9" w:rsidRDefault="00915CC9" w:rsidP="00915CC9">
      <w:pPr>
        <w:pStyle w:val="BlockText"/>
      </w:pPr>
    </w:p>
    <w:p w14:paraId="2C120F45" w14:textId="2A7B787A" w:rsidR="00915CC9" w:rsidRDefault="00915CC9" w:rsidP="00915CC9">
      <w:pPr>
        <w:pStyle w:val="Bullet1"/>
      </w:pPr>
      <w:r>
        <w:t xml:space="preserve">Review of course </w:t>
      </w:r>
      <w:r w:rsidR="00C34B2B">
        <w:t>learning objectives</w:t>
      </w:r>
    </w:p>
    <w:p w14:paraId="4BE0860C" w14:textId="77777777" w:rsidR="00915CC9" w:rsidRDefault="00915CC9" w:rsidP="00915CC9">
      <w:pPr>
        <w:pStyle w:val="Bullet1"/>
      </w:pPr>
      <w:r>
        <w:t>Locating resources on the web</w:t>
      </w:r>
    </w:p>
    <w:p w14:paraId="7F83507C" w14:textId="77777777" w:rsidR="00915CC9" w:rsidRPr="005F11AC" w:rsidRDefault="00915CC9" w:rsidP="00915CC9">
      <w:pPr>
        <w:pStyle w:val="Bullet1"/>
      </w:pPr>
      <w:r>
        <w:t>Contacting Progress Technical Support</w:t>
      </w:r>
    </w:p>
    <w:p w14:paraId="599DB0C6" w14:textId="77777777" w:rsidR="00C052D0" w:rsidRPr="0041050C" w:rsidRDefault="00C052D0" w:rsidP="00C052D0">
      <w:pPr>
        <w:pStyle w:val="BlockLine"/>
      </w:pPr>
    </w:p>
    <w:p w14:paraId="11938AAD" w14:textId="77777777" w:rsidR="00456BDE" w:rsidRPr="0041050C" w:rsidRDefault="00456BDE" w:rsidP="00364109">
      <w:pPr>
        <w:pStyle w:val="Heading5"/>
      </w:pPr>
    </w:p>
    <w:p w14:paraId="643BD428" w14:textId="03020FB8" w:rsidR="00C052D0" w:rsidRPr="0041050C" w:rsidRDefault="00A0023F" w:rsidP="00C052D0">
      <w:pPr>
        <w:pStyle w:val="Heading3"/>
        <w:rPr>
          <w:b w:val="0"/>
          <w:color w:val="FF0000"/>
          <w:sz w:val="22"/>
          <w:szCs w:val="22"/>
        </w:rPr>
      </w:pPr>
      <w:r>
        <w:lastRenderedPageBreak/>
        <w:t xml:space="preserve">Review of course </w:t>
      </w:r>
      <w:r w:rsidR="00C34B2B">
        <w:t>learning objectives</w:t>
      </w:r>
    </w:p>
    <w:p w14:paraId="6646DD0B" w14:textId="77777777" w:rsidR="00C052D0" w:rsidRPr="0041050C" w:rsidRDefault="00C052D0" w:rsidP="00C052D0">
      <w:pPr>
        <w:pStyle w:val="TopLine"/>
      </w:pPr>
    </w:p>
    <w:p w14:paraId="14F77339" w14:textId="7CFCB4E4" w:rsidR="00C052D0" w:rsidRDefault="00A0023F" w:rsidP="00C052D0">
      <w:pPr>
        <w:pStyle w:val="BlockText"/>
      </w:pPr>
      <w:r>
        <w:t>By now, you should be able to:</w:t>
      </w:r>
    </w:p>
    <w:p w14:paraId="6A0A002D" w14:textId="1D5F9408" w:rsidR="0060209F" w:rsidRDefault="0060209F" w:rsidP="00C052D0">
      <w:pPr>
        <w:pStyle w:val="BlockText"/>
      </w:pPr>
    </w:p>
    <w:p w14:paraId="5D244441" w14:textId="77777777" w:rsidR="00D0469E" w:rsidRPr="002B42D5" w:rsidRDefault="00D0469E" w:rsidP="00D0469E">
      <w:pPr>
        <w:pStyle w:val="Bullet1"/>
      </w:pPr>
      <w:r w:rsidRPr="002B42D5">
        <w:t>Describe the key features of object-oriented ABL programming.</w:t>
      </w:r>
    </w:p>
    <w:p w14:paraId="535B6740" w14:textId="77777777" w:rsidR="00D0469E" w:rsidRPr="002B42D5" w:rsidRDefault="00D0469E" w:rsidP="00D0469E">
      <w:pPr>
        <w:pStyle w:val="Bullet1"/>
      </w:pPr>
      <w:r w:rsidRPr="002B42D5">
        <w:t>Define the parts of an ABL class</w:t>
      </w:r>
    </w:p>
    <w:p w14:paraId="7494E2D4" w14:textId="77777777" w:rsidR="00D0469E" w:rsidRPr="002B42D5" w:rsidRDefault="00D0469E" w:rsidP="00D0469E">
      <w:pPr>
        <w:pStyle w:val="Bullet1"/>
      </w:pPr>
      <w:r w:rsidRPr="002B42D5">
        <w:t>Access data members and call methods within a class.</w:t>
      </w:r>
    </w:p>
    <w:p w14:paraId="0ECEE464" w14:textId="77777777" w:rsidR="00D0469E" w:rsidRPr="002B42D5" w:rsidRDefault="00D0469E" w:rsidP="00D0469E">
      <w:pPr>
        <w:pStyle w:val="Bullet1"/>
      </w:pPr>
      <w:r w:rsidRPr="002B42D5">
        <w:t>Work with other classes</w:t>
      </w:r>
    </w:p>
    <w:p w14:paraId="321C9018" w14:textId="77777777" w:rsidR="00D0469E" w:rsidRPr="002B42D5" w:rsidRDefault="00D0469E" w:rsidP="00D0469E">
      <w:pPr>
        <w:pStyle w:val="Bullet1"/>
      </w:pPr>
      <w:r w:rsidRPr="002B42D5">
        <w:t>Test a class</w:t>
      </w:r>
    </w:p>
    <w:p w14:paraId="0CD0B24D" w14:textId="77777777" w:rsidR="00D0469E" w:rsidRPr="002B42D5" w:rsidRDefault="00D0469E" w:rsidP="00D0469E">
      <w:pPr>
        <w:pStyle w:val="Bullet1"/>
      </w:pPr>
      <w:r w:rsidRPr="002B42D5">
        <w:t>Define and use an inheritance hierarchy</w:t>
      </w:r>
    </w:p>
    <w:p w14:paraId="3D54F5AF" w14:textId="77777777" w:rsidR="00D0469E" w:rsidRPr="002B42D5" w:rsidRDefault="00D0469E" w:rsidP="00D0469E">
      <w:pPr>
        <w:pStyle w:val="Bullet1"/>
      </w:pPr>
      <w:r w:rsidRPr="002B42D5">
        <w:t>Define and use interface classes</w:t>
      </w:r>
    </w:p>
    <w:p w14:paraId="7F621FE0" w14:textId="77777777" w:rsidR="00D0469E" w:rsidRPr="002B42D5" w:rsidRDefault="00D0469E" w:rsidP="00D0469E">
      <w:pPr>
        <w:pStyle w:val="Bullet1"/>
      </w:pPr>
      <w:r w:rsidRPr="002B42D5">
        <w:t>Create singletons (static instances)</w:t>
      </w:r>
    </w:p>
    <w:p w14:paraId="726DC464" w14:textId="77777777" w:rsidR="00D0469E" w:rsidRPr="002B42D5" w:rsidRDefault="00D0469E" w:rsidP="00D0469E">
      <w:pPr>
        <w:pStyle w:val="Bullet1"/>
      </w:pPr>
      <w:r w:rsidRPr="002B42D5">
        <w:t>Create instances dynamically</w:t>
      </w:r>
    </w:p>
    <w:p w14:paraId="78141F72" w14:textId="77777777" w:rsidR="00D0469E" w:rsidRPr="002B42D5" w:rsidRDefault="00D0469E" w:rsidP="00D0469E">
      <w:pPr>
        <w:pStyle w:val="Bullet1"/>
      </w:pPr>
      <w:r w:rsidRPr="002B42D5">
        <w:t>Define and use class events</w:t>
      </w:r>
    </w:p>
    <w:p w14:paraId="53B1698D" w14:textId="77777777" w:rsidR="009433AC" w:rsidRPr="0041050C" w:rsidRDefault="009433AC" w:rsidP="009433AC">
      <w:pPr>
        <w:pStyle w:val="BlockLine"/>
      </w:pPr>
    </w:p>
    <w:p w14:paraId="324625C6" w14:textId="77777777" w:rsidR="00C34B2B" w:rsidRDefault="00C34B2B" w:rsidP="00C34B2B">
      <w:pPr>
        <w:pStyle w:val="Heading3"/>
      </w:pPr>
      <w:r>
        <w:lastRenderedPageBreak/>
        <w:t>Progress OpenEdge resources</w:t>
      </w:r>
    </w:p>
    <w:p w14:paraId="4823E53C" w14:textId="77777777" w:rsidR="00C34B2B" w:rsidRDefault="00C34B2B" w:rsidP="00C34B2B">
      <w:pPr>
        <w:pStyle w:val="TopLine"/>
      </w:pPr>
    </w:p>
    <w:p w14:paraId="241E1381" w14:textId="77777777" w:rsidR="00C34B2B" w:rsidRPr="00597734" w:rsidRDefault="00C34B2B" w:rsidP="00C456F5">
      <w:pPr>
        <w:pStyle w:val="BlockText"/>
        <w:numPr>
          <w:ilvl w:val="0"/>
          <w:numId w:val="8"/>
        </w:numPr>
      </w:pPr>
      <w:r w:rsidRPr="00597734">
        <w:rPr>
          <w:b/>
          <w:bCs/>
        </w:rPr>
        <w:t>Web site</w:t>
      </w:r>
    </w:p>
    <w:p w14:paraId="30DEF423" w14:textId="77777777" w:rsidR="00C34B2B" w:rsidRPr="00597734" w:rsidRDefault="00134651" w:rsidP="00C34B2B">
      <w:pPr>
        <w:pStyle w:val="BlockText"/>
        <w:ind w:left="2160"/>
      </w:pPr>
      <w:hyperlink r:id="rId11" w:history="1">
        <w:r w:rsidR="00C34B2B" w:rsidRPr="00597734">
          <w:rPr>
            <w:rStyle w:val="Hyperlink"/>
          </w:rPr>
          <w:t>https://www.progress.com/openedge</w:t>
        </w:r>
      </w:hyperlink>
    </w:p>
    <w:p w14:paraId="7448A5FF" w14:textId="77777777" w:rsidR="00C34B2B" w:rsidRPr="00597734" w:rsidRDefault="00C34B2B" w:rsidP="00C34B2B">
      <w:pPr>
        <w:pStyle w:val="BlockText"/>
        <w:ind w:left="2160"/>
      </w:pPr>
    </w:p>
    <w:p w14:paraId="22152C30" w14:textId="77777777" w:rsidR="00C34B2B" w:rsidRPr="00597734" w:rsidRDefault="00C34B2B" w:rsidP="00C456F5">
      <w:pPr>
        <w:pStyle w:val="BlockText"/>
        <w:numPr>
          <w:ilvl w:val="0"/>
          <w:numId w:val="9"/>
        </w:numPr>
      </w:pPr>
      <w:r w:rsidRPr="00597734">
        <w:rPr>
          <w:b/>
          <w:bCs/>
        </w:rPr>
        <w:t>YouTube channel</w:t>
      </w:r>
    </w:p>
    <w:p w14:paraId="214CED5B" w14:textId="77777777" w:rsidR="00C34B2B" w:rsidRPr="00597734" w:rsidRDefault="00134651" w:rsidP="00C34B2B">
      <w:pPr>
        <w:pStyle w:val="BlockText"/>
        <w:ind w:left="2160"/>
      </w:pPr>
      <w:hyperlink r:id="rId12" w:history="1">
        <w:r w:rsidR="00C34B2B" w:rsidRPr="00597734">
          <w:rPr>
            <w:rStyle w:val="Hyperlink"/>
          </w:rPr>
          <w:t>https://www.youtube.com/channel/UCNxy1VY73tYJ7o_R25HjohQ/playlists?shelf_id=10&amp;view=50&amp;sort=dd</w:t>
        </w:r>
      </w:hyperlink>
    </w:p>
    <w:p w14:paraId="1F3A6D37" w14:textId="77777777" w:rsidR="00C34B2B" w:rsidRPr="00597734" w:rsidRDefault="00C34B2B" w:rsidP="00C34B2B">
      <w:pPr>
        <w:pStyle w:val="BlockText"/>
        <w:ind w:left="2160"/>
      </w:pPr>
    </w:p>
    <w:p w14:paraId="1F7C9074" w14:textId="77777777" w:rsidR="00C34B2B" w:rsidRPr="00597734" w:rsidRDefault="00C34B2B" w:rsidP="00C456F5">
      <w:pPr>
        <w:pStyle w:val="BlockText"/>
        <w:numPr>
          <w:ilvl w:val="0"/>
          <w:numId w:val="10"/>
        </w:numPr>
      </w:pPr>
      <w:r w:rsidRPr="00597734">
        <w:rPr>
          <w:b/>
          <w:bCs/>
        </w:rPr>
        <w:t>Documentation</w:t>
      </w:r>
    </w:p>
    <w:p w14:paraId="08BE71D5" w14:textId="77777777" w:rsidR="00C34B2B" w:rsidRPr="00597734" w:rsidRDefault="00134651" w:rsidP="00C34B2B">
      <w:pPr>
        <w:pStyle w:val="BlockText"/>
        <w:ind w:left="2160"/>
      </w:pPr>
      <w:hyperlink r:id="rId13" w:history="1">
        <w:r w:rsidR="00C34B2B" w:rsidRPr="00597734">
          <w:rPr>
            <w:rStyle w:val="Hyperlink"/>
          </w:rPr>
          <w:t>http://documentation.progress.com/output/ua/OpenEdge_latest/</w:t>
        </w:r>
      </w:hyperlink>
    </w:p>
    <w:p w14:paraId="0D21BAFE" w14:textId="77777777" w:rsidR="00C34B2B" w:rsidRPr="00597734" w:rsidRDefault="00C34B2B" w:rsidP="00C34B2B">
      <w:pPr>
        <w:pStyle w:val="BlockText"/>
        <w:ind w:left="2160"/>
      </w:pPr>
    </w:p>
    <w:p w14:paraId="620F681B" w14:textId="77777777" w:rsidR="00C34B2B" w:rsidRPr="00597734" w:rsidRDefault="00C34B2B" w:rsidP="00C456F5">
      <w:pPr>
        <w:pStyle w:val="BlockText"/>
        <w:numPr>
          <w:ilvl w:val="0"/>
          <w:numId w:val="11"/>
        </w:numPr>
      </w:pPr>
      <w:r w:rsidRPr="00597734">
        <w:rPr>
          <w:b/>
          <w:bCs/>
        </w:rPr>
        <w:t>Technical support and knowledge base</w:t>
      </w:r>
    </w:p>
    <w:p w14:paraId="0419B8BE" w14:textId="77777777" w:rsidR="00C34B2B" w:rsidRPr="00597734" w:rsidRDefault="00134651" w:rsidP="00C34B2B">
      <w:pPr>
        <w:pStyle w:val="BlockText"/>
        <w:ind w:left="2160"/>
      </w:pPr>
      <w:hyperlink r:id="rId14" w:history="1">
        <w:r w:rsidR="00C34B2B" w:rsidRPr="00E20DFD">
          <w:rPr>
            <w:rStyle w:val="Hyperlink"/>
          </w:rPr>
          <w:t>https://www.progress.com/support/reference-guide</w:t>
        </w:r>
      </w:hyperlink>
    </w:p>
    <w:p w14:paraId="69D0F7D6" w14:textId="77777777" w:rsidR="00C34B2B" w:rsidRPr="00597734" w:rsidRDefault="00C34B2B" w:rsidP="00C34B2B">
      <w:pPr>
        <w:pStyle w:val="BlockText"/>
        <w:ind w:left="2160"/>
      </w:pPr>
    </w:p>
    <w:p w14:paraId="10C0AA08" w14:textId="77777777" w:rsidR="00C34B2B" w:rsidRPr="00597734" w:rsidRDefault="00C34B2B" w:rsidP="00C456F5">
      <w:pPr>
        <w:pStyle w:val="BlockText"/>
        <w:numPr>
          <w:ilvl w:val="0"/>
          <w:numId w:val="12"/>
        </w:numPr>
      </w:pPr>
      <w:r w:rsidRPr="00597734">
        <w:rPr>
          <w:b/>
          <w:bCs/>
        </w:rPr>
        <w:t>Developer community</w:t>
      </w:r>
    </w:p>
    <w:p w14:paraId="4A47ADDA" w14:textId="77777777" w:rsidR="00C34B2B" w:rsidRDefault="00134651" w:rsidP="00C34B2B">
      <w:pPr>
        <w:pStyle w:val="BlockText"/>
        <w:ind w:left="2160"/>
      </w:pPr>
      <w:hyperlink r:id="rId15" w:history="1">
        <w:r w:rsidR="00C34B2B" w:rsidRPr="00E20DFD">
          <w:rPr>
            <w:rStyle w:val="Hyperlink"/>
          </w:rPr>
          <w:t>https://community.progress.com</w:t>
        </w:r>
      </w:hyperlink>
    </w:p>
    <w:p w14:paraId="3AE55FD5" w14:textId="77777777" w:rsidR="00C34B2B" w:rsidRPr="005C6FCE" w:rsidRDefault="00C34B2B" w:rsidP="00C34B2B">
      <w:pPr>
        <w:pStyle w:val="BlockText"/>
        <w:ind w:left="2160"/>
      </w:pPr>
    </w:p>
    <w:p w14:paraId="0C9A4DD7" w14:textId="77777777" w:rsidR="00C34B2B" w:rsidRPr="00597734" w:rsidRDefault="00C34B2B" w:rsidP="00C456F5">
      <w:pPr>
        <w:pStyle w:val="BlockText"/>
        <w:numPr>
          <w:ilvl w:val="0"/>
          <w:numId w:val="12"/>
        </w:numPr>
      </w:pPr>
      <w:r>
        <w:rPr>
          <w:b/>
          <w:bCs/>
        </w:rPr>
        <w:t>Progress eLearning</w:t>
      </w:r>
      <w:r w:rsidRPr="00597734">
        <w:rPr>
          <w:b/>
          <w:bCs/>
        </w:rPr>
        <w:t xml:space="preserve"> community</w:t>
      </w:r>
    </w:p>
    <w:p w14:paraId="16A8F452" w14:textId="77777777" w:rsidR="00C34B2B" w:rsidRDefault="00134651" w:rsidP="00C34B2B">
      <w:pPr>
        <w:pStyle w:val="BlockText"/>
        <w:ind w:left="2160"/>
      </w:pPr>
      <w:hyperlink r:id="rId16" w:history="1">
        <w:r w:rsidR="00C34B2B" w:rsidRPr="009C27C2">
          <w:rPr>
            <w:rStyle w:val="Hyperlink"/>
          </w:rPr>
          <w:t>https://wbt.progress.com</w:t>
        </w:r>
      </w:hyperlink>
    </w:p>
    <w:p w14:paraId="6AB19EA4" w14:textId="77777777" w:rsidR="00C34B2B" w:rsidRPr="00DC4500" w:rsidRDefault="00C34B2B" w:rsidP="00C34B2B">
      <w:pPr>
        <w:pStyle w:val="BlockText"/>
        <w:ind w:left="2160"/>
      </w:pPr>
    </w:p>
    <w:p w14:paraId="3B1FE3E7" w14:textId="77777777" w:rsidR="00C34B2B" w:rsidRDefault="00C34B2B" w:rsidP="00C34B2B">
      <w:pPr>
        <w:pStyle w:val="BlockLine"/>
      </w:pPr>
    </w:p>
    <w:bookmarkEnd w:id="0"/>
    <w:bookmarkEnd w:id="1"/>
    <w:bookmarkEnd w:id="2"/>
    <w:bookmarkEnd w:id="3"/>
    <w:p w14:paraId="4454E1D5" w14:textId="77777777" w:rsidR="00C34B2B" w:rsidRDefault="00C34B2B" w:rsidP="00C34B2B">
      <w:pPr>
        <w:pStyle w:val="Heading3"/>
      </w:pPr>
      <w:r>
        <w:lastRenderedPageBreak/>
        <w:t xml:space="preserve">Progress </w:t>
      </w:r>
      <w:r w:rsidRPr="005C5327">
        <w:t>technical support</w:t>
      </w:r>
    </w:p>
    <w:p w14:paraId="07688E49" w14:textId="77777777" w:rsidR="00C34B2B" w:rsidRDefault="00C34B2B" w:rsidP="00C34B2B">
      <w:pPr>
        <w:pStyle w:val="TopLine"/>
      </w:pPr>
    </w:p>
    <w:p w14:paraId="51273B32" w14:textId="77777777" w:rsidR="00C34B2B" w:rsidRDefault="00C34B2B" w:rsidP="00C34B2B">
      <w:pPr>
        <w:pStyle w:val="BlockText"/>
      </w:pPr>
      <w:r>
        <w:t xml:space="preserve">Progress Software Technical Support maintains information on the Progress Software Website to assist you with the resolution of any technical problems you might have when installing and using any Progress </w:t>
      </w:r>
      <w:r>
        <w:rPr>
          <w:color w:val="000000"/>
          <w:szCs w:val="22"/>
          <w:lang w:eastAsia="en-IN"/>
        </w:rPr>
        <w:t xml:space="preserve">OpenEdge </w:t>
      </w:r>
      <w:r>
        <w:t>product. You can also submit and track technical issues on the Progress Software Technical Support Website 24 hours a day, 7 days a week.</w:t>
      </w:r>
    </w:p>
    <w:p w14:paraId="6916BB3D" w14:textId="77777777" w:rsidR="00C34B2B" w:rsidRDefault="00C34B2B" w:rsidP="00C34B2B">
      <w:pPr>
        <w:pStyle w:val="BlockText"/>
      </w:pPr>
    </w:p>
    <w:tbl>
      <w:tblPr>
        <w:tblW w:w="0" w:type="auto"/>
        <w:tblInd w:w="2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60" w:type="dxa"/>
          <w:bottom w:w="40" w:type="dxa"/>
        </w:tblCellMar>
        <w:tblLook w:val="0000" w:firstRow="0" w:lastRow="0" w:firstColumn="0" w:lastColumn="0" w:noHBand="0" w:noVBand="0"/>
      </w:tblPr>
      <w:tblGrid>
        <w:gridCol w:w="3060"/>
        <w:gridCol w:w="4380"/>
      </w:tblGrid>
      <w:tr w:rsidR="00C34B2B" w14:paraId="3B1DB6C9" w14:textId="77777777" w:rsidTr="00A23EBF">
        <w:trPr>
          <w:trHeight w:val="340"/>
        </w:trPr>
        <w:tc>
          <w:tcPr>
            <w:tcW w:w="3060" w:type="dxa"/>
            <w:shd w:val="pct30" w:color="000000" w:fill="auto"/>
            <w:tcMar>
              <w:top w:w="60" w:type="dxa"/>
              <w:left w:w="108" w:type="dxa"/>
              <w:bottom w:w="40" w:type="dxa"/>
              <w:right w:w="108" w:type="dxa"/>
            </w:tcMar>
          </w:tcPr>
          <w:p w14:paraId="2819F757" w14:textId="77777777" w:rsidR="00C34B2B" w:rsidRDefault="00C34B2B" w:rsidP="00A23EBF">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80" w:after="120"/>
              <w:ind w:left="0"/>
              <w:jc w:val="center"/>
              <w:rPr>
                <w:rFonts w:ascii="Arial" w:hAnsi="Arial" w:cs="Arial"/>
                <w:b/>
                <w:bCs/>
              </w:rPr>
            </w:pPr>
            <w:r>
              <w:rPr>
                <w:rFonts w:ascii="Arial" w:hAnsi="Arial" w:cs="Arial"/>
                <w:b/>
                <w:bCs/>
              </w:rPr>
              <w:t xml:space="preserve">Location </w:t>
            </w:r>
          </w:p>
        </w:tc>
        <w:tc>
          <w:tcPr>
            <w:tcW w:w="4380" w:type="dxa"/>
            <w:shd w:val="pct30" w:color="000000" w:fill="auto"/>
            <w:tcMar>
              <w:top w:w="60" w:type="dxa"/>
              <w:left w:w="108" w:type="dxa"/>
              <w:bottom w:w="40" w:type="dxa"/>
              <w:right w:w="108" w:type="dxa"/>
            </w:tcMar>
          </w:tcPr>
          <w:p w14:paraId="073298D4" w14:textId="77777777" w:rsidR="00C34B2B" w:rsidRDefault="00C34B2B" w:rsidP="00A23EBF">
            <w:pPr>
              <w:pStyle w:val="Block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80" w:after="120"/>
              <w:ind w:left="0"/>
              <w:jc w:val="center"/>
              <w:rPr>
                <w:rFonts w:ascii="Arial" w:hAnsi="Arial" w:cs="Arial"/>
                <w:b/>
                <w:bCs/>
              </w:rPr>
            </w:pPr>
            <w:r>
              <w:rPr>
                <w:rFonts w:ascii="Arial" w:hAnsi="Arial" w:cs="Arial"/>
                <w:b/>
                <w:bCs/>
              </w:rPr>
              <w:t>Contact Information</w:t>
            </w:r>
          </w:p>
        </w:tc>
      </w:tr>
      <w:tr w:rsidR="00C34B2B" w14:paraId="74E86EDA" w14:textId="77777777" w:rsidTr="00A23EBF">
        <w:trPr>
          <w:trHeight w:val="1140"/>
        </w:trPr>
        <w:tc>
          <w:tcPr>
            <w:tcW w:w="3060" w:type="dxa"/>
            <w:tcMar>
              <w:top w:w="60" w:type="dxa"/>
              <w:left w:w="108" w:type="dxa"/>
              <w:bottom w:w="40" w:type="dxa"/>
              <w:right w:w="108" w:type="dxa"/>
            </w:tcMar>
          </w:tcPr>
          <w:p w14:paraId="7DFA1894" w14:textId="77777777" w:rsidR="00C34B2B" w:rsidRDefault="00C34B2B" w:rsidP="00A23EBF">
            <w:pPr>
              <w:pStyle w:val="BlockText"/>
              <w:tabs>
                <w:tab w:val="left" w:pos="720"/>
                <w:tab w:val="left" w:pos="1440"/>
              </w:tabs>
              <w:spacing w:line="240" w:lineRule="atLeast"/>
              <w:ind w:left="0"/>
              <w:rPr>
                <w:sz w:val="20"/>
                <w:szCs w:val="20"/>
              </w:rPr>
            </w:pPr>
            <w:r>
              <w:rPr>
                <w:sz w:val="20"/>
                <w:szCs w:val="20"/>
              </w:rPr>
              <w:t>AMERICAS</w:t>
            </w:r>
            <w:r>
              <w:rPr>
                <w:sz w:val="20"/>
                <w:szCs w:val="20"/>
              </w:rPr>
              <w:br/>
              <w:t>(US, Canada, and Latin America)</w:t>
            </w:r>
          </w:p>
        </w:tc>
        <w:tc>
          <w:tcPr>
            <w:tcW w:w="4380" w:type="dxa"/>
            <w:tcMar>
              <w:top w:w="60" w:type="dxa"/>
              <w:left w:w="108" w:type="dxa"/>
              <w:bottom w:w="40" w:type="dxa"/>
              <w:right w:w="108" w:type="dxa"/>
            </w:tcMar>
          </w:tcPr>
          <w:p w14:paraId="7E8DE49E" w14:textId="77777777" w:rsidR="00C34B2B" w:rsidRDefault="00C34B2B" w:rsidP="00A23EBF">
            <w:pPr>
              <w:pStyle w:val="BlockText"/>
              <w:tabs>
                <w:tab w:val="left" w:pos="20"/>
                <w:tab w:val="left" w:pos="720"/>
                <w:tab w:val="left" w:pos="1440"/>
              </w:tabs>
              <w:spacing w:line="240" w:lineRule="atLeast"/>
              <w:ind w:left="20"/>
              <w:rPr>
                <w:sz w:val="20"/>
                <w:szCs w:val="20"/>
              </w:rPr>
            </w:pPr>
            <w:r>
              <w:rPr>
                <w:sz w:val="20"/>
                <w:szCs w:val="20"/>
              </w:rPr>
              <w:t>Customer support (post-sales):</w:t>
            </w:r>
          </w:p>
          <w:p w14:paraId="24886F2C" w14:textId="77777777" w:rsidR="00C34B2B" w:rsidRPr="006205FB" w:rsidRDefault="00C34B2B" w:rsidP="00A23EBF">
            <w:pPr>
              <w:pStyle w:val="BlockText"/>
              <w:tabs>
                <w:tab w:val="left" w:pos="20"/>
                <w:tab w:val="left" w:pos="720"/>
                <w:tab w:val="left" w:pos="1440"/>
              </w:tabs>
              <w:spacing w:line="240" w:lineRule="atLeast"/>
              <w:ind w:left="20"/>
              <w:rPr>
                <w:sz w:val="20"/>
                <w:szCs w:val="20"/>
              </w:rPr>
            </w:pPr>
            <w:r w:rsidRPr="006205FB">
              <w:rPr>
                <w:sz w:val="20"/>
                <w:szCs w:val="20"/>
              </w:rPr>
              <w:t>Tel: 1 781 280</w:t>
            </w:r>
            <w:r>
              <w:rPr>
                <w:sz w:val="20"/>
                <w:szCs w:val="20"/>
              </w:rPr>
              <w:t xml:space="preserve"> </w:t>
            </w:r>
            <w:r w:rsidRPr="006205FB">
              <w:rPr>
                <w:sz w:val="20"/>
                <w:szCs w:val="20"/>
              </w:rPr>
              <w:t>4999</w:t>
            </w:r>
          </w:p>
          <w:p w14:paraId="211DA282" w14:textId="77777777" w:rsidR="00C34B2B" w:rsidRPr="006205FB" w:rsidRDefault="00C34B2B" w:rsidP="00A23EBF">
            <w:pPr>
              <w:pStyle w:val="BlockText"/>
              <w:tabs>
                <w:tab w:val="left" w:pos="20"/>
                <w:tab w:val="left" w:pos="720"/>
                <w:tab w:val="left" w:pos="1440"/>
              </w:tabs>
              <w:spacing w:line="240" w:lineRule="atLeast"/>
              <w:ind w:left="20"/>
              <w:rPr>
                <w:sz w:val="20"/>
                <w:szCs w:val="20"/>
              </w:rPr>
            </w:pPr>
            <w:r w:rsidRPr="006205FB">
              <w:rPr>
                <w:sz w:val="20"/>
                <w:szCs w:val="20"/>
              </w:rPr>
              <w:t>Fax: 1 781 280</w:t>
            </w:r>
            <w:r>
              <w:rPr>
                <w:sz w:val="20"/>
                <w:szCs w:val="20"/>
              </w:rPr>
              <w:t xml:space="preserve"> </w:t>
            </w:r>
            <w:r w:rsidRPr="006205FB">
              <w:rPr>
                <w:sz w:val="20"/>
                <w:szCs w:val="20"/>
              </w:rPr>
              <w:t>4543</w:t>
            </w:r>
          </w:p>
          <w:p w14:paraId="08F01F8F" w14:textId="77777777" w:rsidR="00C34B2B" w:rsidRDefault="00C34B2B" w:rsidP="00A23EBF">
            <w:pPr>
              <w:pStyle w:val="BlockText"/>
              <w:tabs>
                <w:tab w:val="left" w:pos="20"/>
                <w:tab w:val="left" w:pos="720"/>
                <w:tab w:val="left" w:pos="1440"/>
              </w:tabs>
              <w:spacing w:line="240" w:lineRule="atLeast"/>
              <w:ind w:left="20"/>
            </w:pPr>
            <w:r>
              <w:rPr>
                <w:color w:val="000000"/>
                <w:sz w:val="20"/>
                <w:szCs w:val="20"/>
                <w:lang w:eastAsia="en-IN"/>
              </w:rPr>
              <w:t xml:space="preserve">Website: </w:t>
            </w:r>
            <w:r>
              <w:rPr>
                <w:color w:val="000000"/>
                <w:sz w:val="20"/>
                <w:szCs w:val="20"/>
                <w:lang w:eastAsia="en-IN"/>
              </w:rPr>
              <w:br/>
            </w:r>
            <w:hyperlink r:id="rId17" w:history="1">
              <w:r w:rsidRPr="006319A6">
                <w:rPr>
                  <w:rStyle w:val="Hyperlink"/>
                </w:rPr>
                <w:t>http://www.progress.com/support-and-services/support-services/contact-support</w:t>
              </w:r>
            </w:hyperlink>
          </w:p>
          <w:p w14:paraId="7EF76B9D" w14:textId="77777777" w:rsidR="00C34B2B" w:rsidRDefault="00C34B2B" w:rsidP="00A23EBF">
            <w:pPr>
              <w:pStyle w:val="BlockText"/>
              <w:tabs>
                <w:tab w:val="left" w:pos="20"/>
                <w:tab w:val="left" w:pos="720"/>
                <w:tab w:val="left" w:pos="1440"/>
              </w:tabs>
              <w:spacing w:line="240" w:lineRule="atLeast"/>
              <w:ind w:left="0"/>
              <w:rPr>
                <w:sz w:val="20"/>
                <w:szCs w:val="20"/>
              </w:rPr>
            </w:pPr>
          </w:p>
        </w:tc>
      </w:tr>
      <w:tr w:rsidR="00C34B2B" w14:paraId="02A7D4C9" w14:textId="77777777" w:rsidTr="00A23EBF">
        <w:trPr>
          <w:trHeight w:val="1165"/>
        </w:trPr>
        <w:tc>
          <w:tcPr>
            <w:tcW w:w="3060" w:type="dxa"/>
            <w:tcMar>
              <w:top w:w="60" w:type="dxa"/>
              <w:left w:w="108" w:type="dxa"/>
              <w:bottom w:w="40" w:type="dxa"/>
              <w:right w:w="108" w:type="dxa"/>
            </w:tcMar>
          </w:tcPr>
          <w:p w14:paraId="13F1951D" w14:textId="77777777" w:rsidR="00C34B2B" w:rsidRPr="005C5327" w:rsidRDefault="00C34B2B" w:rsidP="00A23EBF">
            <w:pPr>
              <w:pStyle w:val="BlockText"/>
              <w:tabs>
                <w:tab w:val="left" w:pos="720"/>
                <w:tab w:val="left" w:pos="1440"/>
              </w:tabs>
              <w:spacing w:line="240" w:lineRule="atLeast"/>
              <w:ind w:left="0"/>
              <w:rPr>
                <w:sz w:val="20"/>
                <w:szCs w:val="20"/>
              </w:rPr>
            </w:pPr>
            <w:r>
              <w:rPr>
                <w:sz w:val="20"/>
                <w:szCs w:val="20"/>
              </w:rPr>
              <w:t>EUROPE, MIDDLE EAST and AFRICA (EMEA)</w:t>
            </w:r>
          </w:p>
        </w:tc>
        <w:tc>
          <w:tcPr>
            <w:tcW w:w="4380" w:type="dxa"/>
            <w:tcMar>
              <w:top w:w="60" w:type="dxa"/>
              <w:left w:w="108" w:type="dxa"/>
              <w:bottom w:w="40" w:type="dxa"/>
              <w:right w:w="108" w:type="dxa"/>
            </w:tcMar>
          </w:tcPr>
          <w:p w14:paraId="35F22D03" w14:textId="77777777" w:rsidR="00C34B2B" w:rsidRDefault="00C34B2B" w:rsidP="00A23EBF">
            <w:pPr>
              <w:pStyle w:val="BlockText"/>
              <w:tabs>
                <w:tab w:val="left" w:pos="20"/>
                <w:tab w:val="left" w:pos="720"/>
                <w:tab w:val="left" w:pos="1440"/>
              </w:tabs>
              <w:spacing w:line="240" w:lineRule="atLeast"/>
              <w:ind w:left="20"/>
              <w:rPr>
                <w:sz w:val="20"/>
                <w:szCs w:val="20"/>
              </w:rPr>
            </w:pPr>
            <w:r>
              <w:rPr>
                <w:sz w:val="20"/>
                <w:szCs w:val="20"/>
              </w:rPr>
              <w:t>Customer Support (post-sales):</w:t>
            </w:r>
          </w:p>
          <w:p w14:paraId="26B59DC3" w14:textId="77777777" w:rsidR="00C34B2B" w:rsidRDefault="00C34B2B" w:rsidP="00A23EBF">
            <w:pPr>
              <w:pStyle w:val="BlockText"/>
              <w:tabs>
                <w:tab w:val="left" w:pos="20"/>
                <w:tab w:val="left" w:pos="720"/>
                <w:tab w:val="left" w:pos="1440"/>
              </w:tabs>
              <w:spacing w:line="240" w:lineRule="atLeast"/>
              <w:ind w:left="20"/>
              <w:rPr>
                <w:sz w:val="20"/>
                <w:szCs w:val="20"/>
              </w:rPr>
            </w:pPr>
            <w:r>
              <w:rPr>
                <w:sz w:val="20"/>
                <w:szCs w:val="20"/>
              </w:rPr>
              <w:t>Tel: +</w:t>
            </w:r>
            <w:r w:rsidRPr="001D447F">
              <w:rPr>
                <w:sz w:val="20"/>
                <w:szCs w:val="20"/>
              </w:rPr>
              <w:t>31</w:t>
            </w:r>
            <w:r>
              <w:rPr>
                <w:sz w:val="20"/>
                <w:szCs w:val="20"/>
              </w:rPr>
              <w:t xml:space="preserve"> </w:t>
            </w:r>
            <w:r w:rsidRPr="001D447F">
              <w:rPr>
                <w:sz w:val="20"/>
                <w:szCs w:val="20"/>
              </w:rPr>
              <w:t>10</w:t>
            </w:r>
            <w:r>
              <w:rPr>
                <w:sz w:val="20"/>
                <w:szCs w:val="20"/>
              </w:rPr>
              <w:t xml:space="preserve"> </w:t>
            </w:r>
            <w:r w:rsidRPr="001D447F">
              <w:rPr>
                <w:sz w:val="20"/>
                <w:szCs w:val="20"/>
              </w:rPr>
              <w:t>286</w:t>
            </w:r>
            <w:r>
              <w:rPr>
                <w:sz w:val="20"/>
                <w:szCs w:val="20"/>
              </w:rPr>
              <w:t xml:space="preserve"> </w:t>
            </w:r>
            <w:r w:rsidRPr="001D447F">
              <w:rPr>
                <w:sz w:val="20"/>
                <w:szCs w:val="20"/>
              </w:rPr>
              <w:t>5149</w:t>
            </w:r>
          </w:p>
          <w:p w14:paraId="20721B3B" w14:textId="77777777" w:rsidR="00C34B2B" w:rsidRDefault="00C34B2B" w:rsidP="00A23EBF">
            <w:pPr>
              <w:pStyle w:val="BlockText"/>
              <w:tabs>
                <w:tab w:val="left" w:pos="20"/>
                <w:tab w:val="left" w:pos="720"/>
                <w:tab w:val="left" w:pos="1440"/>
              </w:tabs>
              <w:spacing w:line="240" w:lineRule="atLeast"/>
              <w:ind w:left="20"/>
              <w:rPr>
                <w:sz w:val="20"/>
                <w:szCs w:val="20"/>
              </w:rPr>
            </w:pPr>
            <w:r>
              <w:rPr>
                <w:sz w:val="20"/>
                <w:szCs w:val="20"/>
              </w:rPr>
              <w:t xml:space="preserve">Fax: </w:t>
            </w:r>
            <w:r w:rsidRPr="001D447F">
              <w:rPr>
                <w:sz w:val="20"/>
                <w:szCs w:val="20"/>
              </w:rPr>
              <w:t>+31</w:t>
            </w:r>
            <w:r>
              <w:rPr>
                <w:sz w:val="20"/>
                <w:szCs w:val="20"/>
              </w:rPr>
              <w:t xml:space="preserve"> </w:t>
            </w:r>
            <w:r w:rsidRPr="001D447F">
              <w:rPr>
                <w:sz w:val="20"/>
                <w:szCs w:val="20"/>
              </w:rPr>
              <w:t>10</w:t>
            </w:r>
            <w:r>
              <w:rPr>
                <w:sz w:val="20"/>
                <w:szCs w:val="20"/>
              </w:rPr>
              <w:t xml:space="preserve"> </w:t>
            </w:r>
            <w:r w:rsidRPr="001D447F">
              <w:rPr>
                <w:sz w:val="20"/>
                <w:szCs w:val="20"/>
              </w:rPr>
              <w:t>286</w:t>
            </w:r>
            <w:r>
              <w:rPr>
                <w:sz w:val="20"/>
                <w:szCs w:val="20"/>
              </w:rPr>
              <w:t xml:space="preserve"> </w:t>
            </w:r>
            <w:r w:rsidRPr="001D447F">
              <w:rPr>
                <w:sz w:val="20"/>
                <w:szCs w:val="20"/>
              </w:rPr>
              <w:t>5225</w:t>
            </w:r>
          </w:p>
          <w:p w14:paraId="548B74A8" w14:textId="77777777" w:rsidR="00C34B2B" w:rsidRDefault="00C34B2B" w:rsidP="00A23EBF">
            <w:pPr>
              <w:pStyle w:val="BlockText"/>
              <w:tabs>
                <w:tab w:val="left" w:pos="20"/>
                <w:tab w:val="left" w:pos="720"/>
                <w:tab w:val="left" w:pos="1440"/>
              </w:tabs>
              <w:spacing w:line="240" w:lineRule="atLeast"/>
              <w:ind w:left="20"/>
            </w:pPr>
            <w:r>
              <w:rPr>
                <w:color w:val="000000"/>
                <w:sz w:val="20"/>
                <w:szCs w:val="20"/>
                <w:lang w:eastAsia="en-IN"/>
              </w:rPr>
              <w:t xml:space="preserve">Website: </w:t>
            </w:r>
            <w:r>
              <w:rPr>
                <w:color w:val="000000"/>
                <w:sz w:val="20"/>
                <w:szCs w:val="20"/>
                <w:lang w:eastAsia="en-IN"/>
              </w:rPr>
              <w:br/>
            </w:r>
            <w:hyperlink r:id="rId18" w:history="1">
              <w:r w:rsidRPr="006319A6">
                <w:rPr>
                  <w:rStyle w:val="Hyperlink"/>
                </w:rPr>
                <w:t>http://www.progress.com/support-and-services/support-services/contact-support</w:t>
              </w:r>
            </w:hyperlink>
          </w:p>
          <w:p w14:paraId="05074327" w14:textId="77777777" w:rsidR="00C34B2B" w:rsidRPr="007B30BE" w:rsidRDefault="00C34B2B" w:rsidP="00A23EBF">
            <w:pPr>
              <w:pStyle w:val="BlockText"/>
              <w:tabs>
                <w:tab w:val="left" w:pos="20"/>
                <w:tab w:val="left" w:pos="720"/>
                <w:tab w:val="left" w:pos="1440"/>
              </w:tabs>
              <w:spacing w:line="240" w:lineRule="atLeast"/>
              <w:ind w:left="20"/>
            </w:pPr>
          </w:p>
        </w:tc>
      </w:tr>
      <w:tr w:rsidR="00C34B2B" w14:paraId="5EA22705" w14:textId="77777777" w:rsidTr="00A23EBF">
        <w:trPr>
          <w:trHeight w:val="1165"/>
        </w:trPr>
        <w:tc>
          <w:tcPr>
            <w:tcW w:w="3060" w:type="dxa"/>
            <w:tcMar>
              <w:top w:w="60" w:type="dxa"/>
              <w:left w:w="108" w:type="dxa"/>
              <w:bottom w:w="40" w:type="dxa"/>
              <w:right w:w="108" w:type="dxa"/>
            </w:tcMar>
          </w:tcPr>
          <w:p w14:paraId="7B9ADD89" w14:textId="77777777" w:rsidR="00C34B2B" w:rsidRDefault="00C34B2B" w:rsidP="00A23EBF">
            <w:pPr>
              <w:pStyle w:val="BlockText"/>
              <w:tabs>
                <w:tab w:val="left" w:pos="720"/>
                <w:tab w:val="left" w:pos="1440"/>
              </w:tabs>
              <w:spacing w:line="240" w:lineRule="atLeast"/>
              <w:ind w:left="0"/>
              <w:rPr>
                <w:sz w:val="20"/>
                <w:szCs w:val="20"/>
              </w:rPr>
            </w:pPr>
            <w:r>
              <w:rPr>
                <w:sz w:val="20"/>
                <w:szCs w:val="20"/>
              </w:rPr>
              <w:t>ASIA PACIFIC</w:t>
            </w:r>
          </w:p>
        </w:tc>
        <w:tc>
          <w:tcPr>
            <w:tcW w:w="4380" w:type="dxa"/>
            <w:tcMar>
              <w:top w:w="60" w:type="dxa"/>
              <w:left w:w="108" w:type="dxa"/>
              <w:bottom w:w="40" w:type="dxa"/>
              <w:right w:w="108" w:type="dxa"/>
            </w:tcMar>
          </w:tcPr>
          <w:p w14:paraId="7F31CBA7" w14:textId="77777777" w:rsidR="00C34B2B" w:rsidRDefault="00C34B2B" w:rsidP="00A23EBF">
            <w:pPr>
              <w:pStyle w:val="table-text"/>
            </w:pPr>
            <w:r>
              <w:t>Customer support (post-sales):</w:t>
            </w:r>
          </w:p>
          <w:p w14:paraId="345EB264" w14:textId="77777777" w:rsidR="00C34B2B" w:rsidRPr="006205FB" w:rsidRDefault="00C34B2B" w:rsidP="00A23EBF">
            <w:pPr>
              <w:pStyle w:val="BlockText"/>
              <w:tabs>
                <w:tab w:val="left" w:pos="720"/>
                <w:tab w:val="left" w:pos="1440"/>
              </w:tabs>
              <w:spacing w:line="240" w:lineRule="atLeast"/>
              <w:ind w:left="0"/>
              <w:rPr>
                <w:sz w:val="20"/>
                <w:szCs w:val="20"/>
              </w:rPr>
            </w:pPr>
            <w:r w:rsidRPr="006205FB">
              <w:rPr>
                <w:sz w:val="20"/>
                <w:szCs w:val="20"/>
              </w:rPr>
              <w:t>Tel: +61 3 9805 8686</w:t>
            </w:r>
          </w:p>
          <w:p w14:paraId="2FEE6F62" w14:textId="77777777" w:rsidR="00C34B2B" w:rsidRPr="006205FB" w:rsidRDefault="00C34B2B" w:rsidP="00A23EBF">
            <w:pPr>
              <w:pStyle w:val="BlockText"/>
              <w:tabs>
                <w:tab w:val="left" w:pos="720"/>
                <w:tab w:val="left" w:pos="1440"/>
              </w:tabs>
              <w:spacing w:line="240" w:lineRule="atLeast"/>
              <w:ind w:left="0"/>
              <w:rPr>
                <w:sz w:val="20"/>
                <w:szCs w:val="20"/>
              </w:rPr>
            </w:pPr>
            <w:r w:rsidRPr="006205FB">
              <w:rPr>
                <w:sz w:val="20"/>
                <w:szCs w:val="20"/>
              </w:rPr>
              <w:t>Fax: +</w:t>
            </w:r>
            <w:r w:rsidRPr="00025EA7">
              <w:rPr>
                <w:sz w:val="20"/>
                <w:szCs w:val="20"/>
              </w:rPr>
              <w:t>61 3 9614 2608</w:t>
            </w:r>
          </w:p>
          <w:p w14:paraId="6933E042" w14:textId="77777777" w:rsidR="00C34B2B" w:rsidRDefault="00C34B2B" w:rsidP="00A23EBF">
            <w:pPr>
              <w:pStyle w:val="BlockText"/>
              <w:tabs>
                <w:tab w:val="left" w:pos="20"/>
                <w:tab w:val="left" w:pos="720"/>
                <w:tab w:val="left" w:pos="1440"/>
              </w:tabs>
              <w:spacing w:line="240" w:lineRule="atLeast"/>
              <w:ind w:left="20"/>
            </w:pPr>
            <w:r>
              <w:rPr>
                <w:color w:val="000000"/>
                <w:sz w:val="20"/>
                <w:szCs w:val="20"/>
                <w:lang w:eastAsia="en-IN"/>
              </w:rPr>
              <w:t xml:space="preserve">Website: </w:t>
            </w:r>
            <w:r>
              <w:rPr>
                <w:color w:val="000000"/>
                <w:sz w:val="20"/>
                <w:szCs w:val="20"/>
                <w:lang w:eastAsia="en-IN"/>
              </w:rPr>
              <w:br/>
            </w:r>
            <w:hyperlink r:id="rId19" w:history="1">
              <w:r w:rsidRPr="006319A6">
                <w:rPr>
                  <w:rStyle w:val="Hyperlink"/>
                </w:rPr>
                <w:t>http://www.progress.com/support-and-services/support-services/contact-support</w:t>
              </w:r>
            </w:hyperlink>
          </w:p>
          <w:p w14:paraId="062F4621" w14:textId="77777777" w:rsidR="00C34B2B" w:rsidRPr="007B30BE" w:rsidRDefault="00C34B2B" w:rsidP="00A23EBF">
            <w:pPr>
              <w:pStyle w:val="BlockText"/>
              <w:tabs>
                <w:tab w:val="left" w:pos="20"/>
                <w:tab w:val="left" w:pos="720"/>
                <w:tab w:val="left" w:pos="1440"/>
              </w:tabs>
              <w:spacing w:line="240" w:lineRule="atLeast"/>
              <w:ind w:left="20"/>
            </w:pPr>
          </w:p>
        </w:tc>
      </w:tr>
    </w:tbl>
    <w:p w14:paraId="0DBFCC27" w14:textId="77777777" w:rsidR="00C34B2B" w:rsidRDefault="00C34B2B" w:rsidP="00C34B2B">
      <w:pPr>
        <w:pStyle w:val="BlockLine"/>
      </w:pPr>
    </w:p>
    <w:p w14:paraId="1207A5C6" w14:textId="77777777" w:rsidR="00C34B2B" w:rsidRPr="00796143" w:rsidRDefault="00C34B2B" w:rsidP="00C34B2B"/>
    <w:p w14:paraId="4A6F59D9" w14:textId="77777777" w:rsidR="00C34B2B" w:rsidRDefault="00C34B2B" w:rsidP="00C34B2B">
      <w:pPr>
        <w:pStyle w:val="Heading5"/>
      </w:pPr>
    </w:p>
    <w:p w14:paraId="2CD6A729" w14:textId="77777777" w:rsidR="00C34B2B" w:rsidRDefault="00C34B2B" w:rsidP="00C34B2B">
      <w:pPr>
        <w:rPr>
          <w:rFonts w:ascii="Arial" w:hAnsi="Arial"/>
          <w:sz w:val="22"/>
          <w:szCs w:val="20"/>
        </w:rPr>
      </w:pPr>
      <w:r>
        <w:br w:type="page"/>
      </w:r>
    </w:p>
    <w:p w14:paraId="41D794C1" w14:textId="77777777" w:rsidR="00C34B2B" w:rsidRPr="00885234" w:rsidRDefault="00C34B2B" w:rsidP="00C34B2B">
      <w:pPr>
        <w:pStyle w:val="Heading5"/>
        <w:jc w:val="center"/>
        <w:rPr>
          <w:rFonts w:ascii="Arial Bold" w:hAnsi="Arial Bold"/>
          <w:i/>
          <w:vanish w:val="0"/>
        </w:rPr>
      </w:pPr>
      <w:r w:rsidRPr="00885234">
        <w:rPr>
          <w:rFonts w:ascii="Arial Bold" w:hAnsi="Arial Bold"/>
          <w:i/>
          <w:vanish w:val="0"/>
        </w:rPr>
        <w:lastRenderedPageBreak/>
        <w:t>Notes</w:t>
      </w:r>
      <w:bookmarkStart w:id="4" w:name="_GoBack"/>
      <w:bookmarkEnd w:id="4"/>
    </w:p>
    <w:sectPr w:rsidR="00C34B2B" w:rsidRPr="00885234" w:rsidSect="00274B23">
      <w:headerReference w:type="default" r:id="rId20"/>
      <w:footerReference w:type="even" r:id="rId21"/>
      <w:footerReference w:type="default" r:id="rId22"/>
      <w:pgSz w:w="12240" w:h="15840"/>
      <w:pgMar w:top="1440" w:right="144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84B57" w14:textId="77777777" w:rsidR="00134651" w:rsidRDefault="00134651">
      <w:r>
        <w:separator/>
      </w:r>
    </w:p>
  </w:endnote>
  <w:endnote w:type="continuationSeparator" w:id="0">
    <w:p w14:paraId="3E02CF0E" w14:textId="77777777" w:rsidR="00134651" w:rsidRDefault="0013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965BB" w14:textId="77777777" w:rsidR="0060209F" w:rsidRDefault="0060209F" w:rsidP="00617C9B">
    <w:pPr>
      <w:pStyle w:val="Footer"/>
      <w:tabs>
        <w:tab w:val="clear" w:pos="8640"/>
      </w:tabs>
      <w:rPr>
        <w:rStyle w:val="LessonNumber"/>
      </w:rPr>
    </w:pPr>
  </w:p>
  <w:p w14:paraId="34D09E56" w14:textId="7185EDF4" w:rsidR="0060209F" w:rsidRDefault="00124833" w:rsidP="00AD3EFA">
    <w:pPr>
      <w:pStyle w:val="Footer"/>
      <w:tabs>
        <w:tab w:val="clear" w:pos="4320"/>
        <w:tab w:val="clear" w:pos="8640"/>
        <w:tab w:val="right" w:pos="9270"/>
      </w:tabs>
    </w:pPr>
    <w:r>
      <w:rPr>
        <w:rStyle w:val="LessonNumber"/>
        <w:rFonts w:cs="Arial"/>
        <w:szCs w:val="22"/>
      </w:rPr>
      <w:t>Summary</w:t>
    </w:r>
    <w:r w:rsidR="0060209F" w:rsidRPr="00021482">
      <w:rPr>
        <w:rStyle w:val="LessonNumber"/>
        <w:rFonts w:cs="Arial"/>
        <w:szCs w:val="22"/>
      </w:rPr>
      <w:t>-</w:t>
    </w:r>
    <w:r w:rsidR="0060209F" w:rsidRPr="00021482">
      <w:rPr>
        <w:rStyle w:val="PageNumber"/>
        <w:rFonts w:ascii="Arial" w:hAnsi="Arial" w:cs="Arial"/>
        <w:szCs w:val="22"/>
      </w:rPr>
      <w:fldChar w:fldCharType="begin"/>
    </w:r>
    <w:r w:rsidR="0060209F" w:rsidRPr="00021482">
      <w:rPr>
        <w:rStyle w:val="PageNumber"/>
        <w:rFonts w:ascii="Arial" w:hAnsi="Arial" w:cs="Arial"/>
        <w:szCs w:val="22"/>
      </w:rPr>
      <w:instrText xml:space="preserve"> PAGE </w:instrText>
    </w:r>
    <w:r w:rsidR="0060209F" w:rsidRPr="00021482">
      <w:rPr>
        <w:rStyle w:val="PageNumber"/>
        <w:rFonts w:ascii="Arial" w:hAnsi="Arial" w:cs="Arial"/>
        <w:szCs w:val="22"/>
      </w:rPr>
      <w:fldChar w:fldCharType="separate"/>
    </w:r>
    <w:r w:rsidR="00D0469E">
      <w:rPr>
        <w:rStyle w:val="PageNumber"/>
        <w:rFonts w:ascii="Arial" w:hAnsi="Arial" w:cs="Arial"/>
        <w:noProof/>
        <w:szCs w:val="22"/>
      </w:rPr>
      <w:t>4</w:t>
    </w:r>
    <w:r w:rsidR="0060209F" w:rsidRPr="00021482">
      <w:rPr>
        <w:rStyle w:val="PageNumber"/>
        <w:rFonts w:ascii="Arial" w:hAnsi="Arial" w:cs="Arial"/>
        <w:szCs w:val="22"/>
      </w:rPr>
      <w:fldChar w:fldCharType="end"/>
    </w:r>
    <w:r w:rsidR="0060209F">
      <w:tab/>
    </w:r>
    <w:r w:rsidR="00D0469E">
      <w:rPr>
        <w:rStyle w:val="CourseTitle"/>
      </w:rPr>
      <w:t>Introduction to Object-oriented programming</w:t>
    </w:r>
    <w:r w:rsidR="0060209F">
      <w:rPr>
        <w:rStyle w:val="CourseTitle"/>
      </w:rPr>
      <w:t xml:space="preserve"> </w:t>
    </w:r>
  </w:p>
  <w:p w14:paraId="42571632" w14:textId="56029DF4" w:rsidR="0060209F" w:rsidRDefault="0060209F" w:rsidP="00617C9B">
    <w:pPr>
      <w:pStyle w:val="copyright"/>
      <w:jc w:val="right"/>
    </w:pPr>
    <w:r>
      <w:t>© 201</w:t>
    </w:r>
    <w:r w:rsidR="006450BC">
      <w:t>7</w:t>
    </w:r>
    <w:r w:rsidRPr="004A78D1">
      <w:t xml:space="preserve"> Progress Software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1742B" w14:textId="77777777" w:rsidR="0060209F" w:rsidRDefault="0060209F">
    <w:pPr>
      <w:pStyle w:val="Footero"/>
      <w:rPr>
        <w:rStyle w:val="LessonTitle"/>
      </w:rPr>
    </w:pPr>
  </w:p>
  <w:p w14:paraId="64527022" w14:textId="14FCEDB7" w:rsidR="0060209F" w:rsidRDefault="00802ECD" w:rsidP="00594776">
    <w:pPr>
      <w:pStyle w:val="Footer"/>
      <w:tabs>
        <w:tab w:val="clear" w:pos="4320"/>
        <w:tab w:val="clear" w:pos="8640"/>
        <w:tab w:val="right" w:pos="9360"/>
      </w:tabs>
    </w:pPr>
    <w:r>
      <w:rPr>
        <w:rStyle w:val="LessonTitle"/>
      </w:rPr>
      <w:t>Course</w:t>
    </w:r>
    <w:r w:rsidR="007E7AB9">
      <w:rPr>
        <w:rStyle w:val="LessonTitle"/>
      </w:rPr>
      <w:t xml:space="preserve"> Summary</w:t>
    </w:r>
    <w:r w:rsidR="0060209F">
      <w:tab/>
    </w:r>
    <w:r w:rsidR="00124833">
      <w:rPr>
        <w:rStyle w:val="LessonNumber"/>
        <w:rFonts w:cs="Arial"/>
        <w:szCs w:val="22"/>
      </w:rPr>
      <w:t>Summary</w:t>
    </w:r>
    <w:r w:rsidR="0060209F" w:rsidRPr="00021482">
      <w:rPr>
        <w:rStyle w:val="LessonNumber"/>
        <w:rFonts w:cs="Arial"/>
        <w:szCs w:val="22"/>
      </w:rPr>
      <w:t>-</w:t>
    </w:r>
    <w:r w:rsidR="0060209F" w:rsidRPr="00021482">
      <w:rPr>
        <w:rStyle w:val="PageNumber"/>
        <w:rFonts w:ascii="Arial" w:hAnsi="Arial" w:cs="Arial"/>
        <w:szCs w:val="22"/>
      </w:rPr>
      <w:fldChar w:fldCharType="begin"/>
    </w:r>
    <w:r w:rsidR="0060209F" w:rsidRPr="00021482">
      <w:rPr>
        <w:rStyle w:val="PageNumber"/>
        <w:rFonts w:ascii="Arial" w:hAnsi="Arial" w:cs="Arial"/>
        <w:szCs w:val="22"/>
      </w:rPr>
      <w:instrText xml:space="preserve"> PAGE </w:instrText>
    </w:r>
    <w:r w:rsidR="0060209F" w:rsidRPr="00021482">
      <w:rPr>
        <w:rStyle w:val="PageNumber"/>
        <w:rFonts w:ascii="Arial" w:hAnsi="Arial" w:cs="Arial"/>
        <w:szCs w:val="22"/>
      </w:rPr>
      <w:fldChar w:fldCharType="separate"/>
    </w:r>
    <w:r w:rsidR="00D0469E">
      <w:rPr>
        <w:rStyle w:val="PageNumber"/>
        <w:rFonts w:ascii="Arial" w:hAnsi="Arial" w:cs="Arial"/>
        <w:noProof/>
        <w:szCs w:val="22"/>
      </w:rPr>
      <w:t>3</w:t>
    </w:r>
    <w:r w:rsidR="0060209F" w:rsidRPr="00021482">
      <w:rPr>
        <w:rStyle w:val="PageNumber"/>
        <w:rFonts w:ascii="Arial" w:hAnsi="Arial" w:cs="Arial"/>
        <w:szCs w:val="22"/>
      </w:rPr>
      <w:fldChar w:fldCharType="end"/>
    </w:r>
  </w:p>
  <w:p w14:paraId="49A4B260" w14:textId="658C4814" w:rsidR="0060209F" w:rsidRDefault="0060209F" w:rsidP="004A78D1">
    <w:pPr>
      <w:pStyle w:val="copyright"/>
    </w:pPr>
    <w:r>
      <w:t>© 201</w:t>
    </w:r>
    <w:r w:rsidR="006450BC">
      <w:t>7</w:t>
    </w:r>
    <w:r w:rsidRPr="004A78D1">
      <w:t xml:space="preserve"> Progress Software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63F1A" w14:textId="77777777" w:rsidR="00134651" w:rsidRDefault="00134651">
      <w:r>
        <w:separator/>
      </w:r>
    </w:p>
  </w:footnote>
  <w:footnote w:type="continuationSeparator" w:id="0">
    <w:p w14:paraId="2887B2F4" w14:textId="77777777" w:rsidR="00134651" w:rsidRDefault="0013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D66C2" w14:textId="77777777" w:rsidR="0060209F" w:rsidRDefault="0060209F">
    <w:pPr>
      <w:pStyle w:val="Header"/>
    </w:pPr>
  </w:p>
  <w:p w14:paraId="610C0EB2" w14:textId="77777777" w:rsidR="0060209F" w:rsidRDefault="006020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547"/>
    <w:multiLevelType w:val="multilevel"/>
    <w:tmpl w:val="927AE450"/>
    <w:styleLink w:val="Style3"/>
    <w:lvl w:ilvl="0">
      <w:start w:val="1"/>
      <w:numFmt w:val="lowerLetter"/>
      <w:pStyle w:val="Tablesub-step"/>
      <w:lvlText w:val="%1."/>
      <w:lvlJc w:val="left"/>
      <w:pPr>
        <w:tabs>
          <w:tab w:val="num" w:pos="-1440"/>
        </w:tabs>
        <w:ind w:left="36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1" w15:restartNumberingAfterBreak="0">
    <w:nsid w:val="08F01A8A"/>
    <w:multiLevelType w:val="hybridMultilevel"/>
    <w:tmpl w:val="936295F2"/>
    <w:lvl w:ilvl="0" w:tplc="0D98F5EE">
      <w:start w:val="1"/>
      <w:numFmt w:val="bullet"/>
      <w:lvlText w:val=""/>
      <w:lvlJc w:val="left"/>
      <w:pPr>
        <w:tabs>
          <w:tab w:val="num" w:pos="2160"/>
        </w:tabs>
        <w:ind w:left="2160" w:hanging="360"/>
      </w:pPr>
      <w:rPr>
        <w:rFonts w:ascii="Wingdings" w:hAnsi="Wingdings" w:hint="default"/>
      </w:rPr>
    </w:lvl>
    <w:lvl w:ilvl="1" w:tplc="49DCFCE0" w:tentative="1">
      <w:start w:val="1"/>
      <w:numFmt w:val="bullet"/>
      <w:lvlText w:val=""/>
      <w:lvlJc w:val="left"/>
      <w:pPr>
        <w:tabs>
          <w:tab w:val="num" w:pos="2880"/>
        </w:tabs>
        <w:ind w:left="2880" w:hanging="360"/>
      </w:pPr>
      <w:rPr>
        <w:rFonts w:ascii="Wingdings" w:hAnsi="Wingdings" w:hint="default"/>
      </w:rPr>
    </w:lvl>
    <w:lvl w:ilvl="2" w:tplc="B65C6E6E" w:tentative="1">
      <w:start w:val="1"/>
      <w:numFmt w:val="bullet"/>
      <w:lvlText w:val=""/>
      <w:lvlJc w:val="left"/>
      <w:pPr>
        <w:tabs>
          <w:tab w:val="num" w:pos="3600"/>
        </w:tabs>
        <w:ind w:left="3600" w:hanging="360"/>
      </w:pPr>
      <w:rPr>
        <w:rFonts w:ascii="Wingdings" w:hAnsi="Wingdings" w:hint="default"/>
      </w:rPr>
    </w:lvl>
    <w:lvl w:ilvl="3" w:tplc="F47014E2" w:tentative="1">
      <w:start w:val="1"/>
      <w:numFmt w:val="bullet"/>
      <w:lvlText w:val=""/>
      <w:lvlJc w:val="left"/>
      <w:pPr>
        <w:tabs>
          <w:tab w:val="num" w:pos="4320"/>
        </w:tabs>
        <w:ind w:left="4320" w:hanging="360"/>
      </w:pPr>
      <w:rPr>
        <w:rFonts w:ascii="Wingdings" w:hAnsi="Wingdings" w:hint="default"/>
      </w:rPr>
    </w:lvl>
    <w:lvl w:ilvl="4" w:tplc="725CD040" w:tentative="1">
      <w:start w:val="1"/>
      <w:numFmt w:val="bullet"/>
      <w:lvlText w:val=""/>
      <w:lvlJc w:val="left"/>
      <w:pPr>
        <w:tabs>
          <w:tab w:val="num" w:pos="5040"/>
        </w:tabs>
        <w:ind w:left="5040" w:hanging="360"/>
      </w:pPr>
      <w:rPr>
        <w:rFonts w:ascii="Wingdings" w:hAnsi="Wingdings" w:hint="default"/>
      </w:rPr>
    </w:lvl>
    <w:lvl w:ilvl="5" w:tplc="A3E62124" w:tentative="1">
      <w:start w:val="1"/>
      <w:numFmt w:val="bullet"/>
      <w:lvlText w:val=""/>
      <w:lvlJc w:val="left"/>
      <w:pPr>
        <w:tabs>
          <w:tab w:val="num" w:pos="5760"/>
        </w:tabs>
        <w:ind w:left="5760" w:hanging="360"/>
      </w:pPr>
      <w:rPr>
        <w:rFonts w:ascii="Wingdings" w:hAnsi="Wingdings" w:hint="default"/>
      </w:rPr>
    </w:lvl>
    <w:lvl w:ilvl="6" w:tplc="BFA4AEA8" w:tentative="1">
      <w:start w:val="1"/>
      <w:numFmt w:val="bullet"/>
      <w:lvlText w:val=""/>
      <w:lvlJc w:val="left"/>
      <w:pPr>
        <w:tabs>
          <w:tab w:val="num" w:pos="6480"/>
        </w:tabs>
        <w:ind w:left="6480" w:hanging="360"/>
      </w:pPr>
      <w:rPr>
        <w:rFonts w:ascii="Wingdings" w:hAnsi="Wingdings" w:hint="default"/>
      </w:rPr>
    </w:lvl>
    <w:lvl w:ilvl="7" w:tplc="0758FA9E" w:tentative="1">
      <w:start w:val="1"/>
      <w:numFmt w:val="bullet"/>
      <w:lvlText w:val=""/>
      <w:lvlJc w:val="left"/>
      <w:pPr>
        <w:tabs>
          <w:tab w:val="num" w:pos="7200"/>
        </w:tabs>
        <w:ind w:left="7200" w:hanging="360"/>
      </w:pPr>
      <w:rPr>
        <w:rFonts w:ascii="Wingdings" w:hAnsi="Wingdings" w:hint="default"/>
      </w:rPr>
    </w:lvl>
    <w:lvl w:ilvl="8" w:tplc="17DCA48E"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43730AD"/>
    <w:multiLevelType w:val="hybridMultilevel"/>
    <w:tmpl w:val="1794CD3E"/>
    <w:lvl w:ilvl="0" w:tplc="77EADD6E">
      <w:start w:val="1"/>
      <w:numFmt w:val="bullet"/>
      <w:lvlText w:val=""/>
      <w:lvlJc w:val="left"/>
      <w:pPr>
        <w:tabs>
          <w:tab w:val="num" w:pos="2160"/>
        </w:tabs>
        <w:ind w:left="2160" w:hanging="360"/>
      </w:pPr>
      <w:rPr>
        <w:rFonts w:ascii="Wingdings" w:hAnsi="Wingdings" w:hint="default"/>
      </w:rPr>
    </w:lvl>
    <w:lvl w:ilvl="1" w:tplc="7EF2B212" w:tentative="1">
      <w:start w:val="1"/>
      <w:numFmt w:val="bullet"/>
      <w:lvlText w:val=""/>
      <w:lvlJc w:val="left"/>
      <w:pPr>
        <w:tabs>
          <w:tab w:val="num" w:pos="2880"/>
        </w:tabs>
        <w:ind w:left="2880" w:hanging="360"/>
      </w:pPr>
      <w:rPr>
        <w:rFonts w:ascii="Wingdings" w:hAnsi="Wingdings" w:hint="default"/>
      </w:rPr>
    </w:lvl>
    <w:lvl w:ilvl="2" w:tplc="EA88FF88" w:tentative="1">
      <w:start w:val="1"/>
      <w:numFmt w:val="bullet"/>
      <w:lvlText w:val=""/>
      <w:lvlJc w:val="left"/>
      <w:pPr>
        <w:tabs>
          <w:tab w:val="num" w:pos="3600"/>
        </w:tabs>
        <w:ind w:left="3600" w:hanging="360"/>
      </w:pPr>
      <w:rPr>
        <w:rFonts w:ascii="Wingdings" w:hAnsi="Wingdings" w:hint="default"/>
      </w:rPr>
    </w:lvl>
    <w:lvl w:ilvl="3" w:tplc="D3948934" w:tentative="1">
      <w:start w:val="1"/>
      <w:numFmt w:val="bullet"/>
      <w:lvlText w:val=""/>
      <w:lvlJc w:val="left"/>
      <w:pPr>
        <w:tabs>
          <w:tab w:val="num" w:pos="4320"/>
        </w:tabs>
        <w:ind w:left="4320" w:hanging="360"/>
      </w:pPr>
      <w:rPr>
        <w:rFonts w:ascii="Wingdings" w:hAnsi="Wingdings" w:hint="default"/>
      </w:rPr>
    </w:lvl>
    <w:lvl w:ilvl="4" w:tplc="19FC53EE" w:tentative="1">
      <w:start w:val="1"/>
      <w:numFmt w:val="bullet"/>
      <w:lvlText w:val=""/>
      <w:lvlJc w:val="left"/>
      <w:pPr>
        <w:tabs>
          <w:tab w:val="num" w:pos="5040"/>
        </w:tabs>
        <w:ind w:left="5040" w:hanging="360"/>
      </w:pPr>
      <w:rPr>
        <w:rFonts w:ascii="Wingdings" w:hAnsi="Wingdings" w:hint="default"/>
      </w:rPr>
    </w:lvl>
    <w:lvl w:ilvl="5" w:tplc="416090F2" w:tentative="1">
      <w:start w:val="1"/>
      <w:numFmt w:val="bullet"/>
      <w:lvlText w:val=""/>
      <w:lvlJc w:val="left"/>
      <w:pPr>
        <w:tabs>
          <w:tab w:val="num" w:pos="5760"/>
        </w:tabs>
        <w:ind w:left="5760" w:hanging="360"/>
      </w:pPr>
      <w:rPr>
        <w:rFonts w:ascii="Wingdings" w:hAnsi="Wingdings" w:hint="default"/>
      </w:rPr>
    </w:lvl>
    <w:lvl w:ilvl="6" w:tplc="096499C6" w:tentative="1">
      <w:start w:val="1"/>
      <w:numFmt w:val="bullet"/>
      <w:lvlText w:val=""/>
      <w:lvlJc w:val="left"/>
      <w:pPr>
        <w:tabs>
          <w:tab w:val="num" w:pos="6480"/>
        </w:tabs>
        <w:ind w:left="6480" w:hanging="360"/>
      </w:pPr>
      <w:rPr>
        <w:rFonts w:ascii="Wingdings" w:hAnsi="Wingdings" w:hint="default"/>
      </w:rPr>
    </w:lvl>
    <w:lvl w:ilvl="7" w:tplc="BF3CE49E" w:tentative="1">
      <w:start w:val="1"/>
      <w:numFmt w:val="bullet"/>
      <w:lvlText w:val=""/>
      <w:lvlJc w:val="left"/>
      <w:pPr>
        <w:tabs>
          <w:tab w:val="num" w:pos="7200"/>
        </w:tabs>
        <w:ind w:left="7200" w:hanging="360"/>
      </w:pPr>
      <w:rPr>
        <w:rFonts w:ascii="Wingdings" w:hAnsi="Wingdings" w:hint="default"/>
      </w:rPr>
    </w:lvl>
    <w:lvl w:ilvl="8" w:tplc="1E5C0030"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9B264E7"/>
    <w:multiLevelType w:val="hybridMultilevel"/>
    <w:tmpl w:val="05747F54"/>
    <w:lvl w:ilvl="0" w:tplc="AE16EFD6">
      <w:start w:val="1"/>
      <w:numFmt w:val="bullet"/>
      <w:pStyle w:val="TableBullet"/>
      <w:lvlText w:val=""/>
      <w:lvlJc w:val="left"/>
      <w:pPr>
        <w:tabs>
          <w:tab w:val="num" w:pos="360"/>
        </w:tabs>
        <w:ind w:left="360" w:hanging="360"/>
      </w:pPr>
      <w:rPr>
        <w:rFonts w:ascii="Symbol" w:hAnsi="Symbol" w:hint="default"/>
      </w:rPr>
    </w:lvl>
    <w:lvl w:ilvl="1" w:tplc="9530C2C4" w:tentative="1">
      <w:start w:val="1"/>
      <w:numFmt w:val="bullet"/>
      <w:lvlText w:val="o"/>
      <w:lvlJc w:val="left"/>
      <w:pPr>
        <w:tabs>
          <w:tab w:val="num" w:pos="1440"/>
        </w:tabs>
        <w:ind w:left="1440" w:hanging="360"/>
      </w:pPr>
      <w:rPr>
        <w:rFonts w:ascii="Courier New" w:hAnsi="Courier New" w:cs="Courier New" w:hint="default"/>
      </w:rPr>
    </w:lvl>
    <w:lvl w:ilvl="2" w:tplc="6CA212BA" w:tentative="1">
      <w:start w:val="1"/>
      <w:numFmt w:val="bullet"/>
      <w:lvlText w:val=""/>
      <w:lvlJc w:val="left"/>
      <w:pPr>
        <w:tabs>
          <w:tab w:val="num" w:pos="2160"/>
        </w:tabs>
        <w:ind w:left="2160" w:hanging="360"/>
      </w:pPr>
      <w:rPr>
        <w:rFonts w:ascii="Wingdings" w:hAnsi="Wingdings" w:hint="default"/>
      </w:rPr>
    </w:lvl>
    <w:lvl w:ilvl="3" w:tplc="EAB60570" w:tentative="1">
      <w:start w:val="1"/>
      <w:numFmt w:val="bullet"/>
      <w:lvlText w:val=""/>
      <w:lvlJc w:val="left"/>
      <w:pPr>
        <w:tabs>
          <w:tab w:val="num" w:pos="2880"/>
        </w:tabs>
        <w:ind w:left="2880" w:hanging="360"/>
      </w:pPr>
      <w:rPr>
        <w:rFonts w:ascii="Symbol" w:hAnsi="Symbol" w:hint="default"/>
      </w:rPr>
    </w:lvl>
    <w:lvl w:ilvl="4" w:tplc="E3CE0970" w:tentative="1">
      <w:start w:val="1"/>
      <w:numFmt w:val="bullet"/>
      <w:lvlText w:val="o"/>
      <w:lvlJc w:val="left"/>
      <w:pPr>
        <w:tabs>
          <w:tab w:val="num" w:pos="3600"/>
        </w:tabs>
        <w:ind w:left="3600" w:hanging="360"/>
      </w:pPr>
      <w:rPr>
        <w:rFonts w:ascii="Courier New" w:hAnsi="Courier New" w:cs="Courier New" w:hint="default"/>
      </w:rPr>
    </w:lvl>
    <w:lvl w:ilvl="5" w:tplc="5A027CE4" w:tentative="1">
      <w:start w:val="1"/>
      <w:numFmt w:val="bullet"/>
      <w:lvlText w:val=""/>
      <w:lvlJc w:val="left"/>
      <w:pPr>
        <w:tabs>
          <w:tab w:val="num" w:pos="4320"/>
        </w:tabs>
        <w:ind w:left="4320" w:hanging="360"/>
      </w:pPr>
      <w:rPr>
        <w:rFonts w:ascii="Wingdings" w:hAnsi="Wingdings" w:hint="default"/>
      </w:rPr>
    </w:lvl>
    <w:lvl w:ilvl="6" w:tplc="BA7CDCAC" w:tentative="1">
      <w:start w:val="1"/>
      <w:numFmt w:val="bullet"/>
      <w:lvlText w:val=""/>
      <w:lvlJc w:val="left"/>
      <w:pPr>
        <w:tabs>
          <w:tab w:val="num" w:pos="5040"/>
        </w:tabs>
        <w:ind w:left="5040" w:hanging="360"/>
      </w:pPr>
      <w:rPr>
        <w:rFonts w:ascii="Symbol" w:hAnsi="Symbol" w:hint="default"/>
      </w:rPr>
    </w:lvl>
    <w:lvl w:ilvl="7" w:tplc="4B70919A" w:tentative="1">
      <w:start w:val="1"/>
      <w:numFmt w:val="bullet"/>
      <w:lvlText w:val="o"/>
      <w:lvlJc w:val="left"/>
      <w:pPr>
        <w:tabs>
          <w:tab w:val="num" w:pos="5760"/>
        </w:tabs>
        <w:ind w:left="5760" w:hanging="360"/>
      </w:pPr>
      <w:rPr>
        <w:rFonts w:ascii="Courier New" w:hAnsi="Courier New" w:cs="Courier New" w:hint="default"/>
      </w:rPr>
    </w:lvl>
    <w:lvl w:ilvl="8" w:tplc="409C35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723998"/>
    <w:multiLevelType w:val="hybridMultilevel"/>
    <w:tmpl w:val="6A06F93C"/>
    <w:lvl w:ilvl="0" w:tplc="4C525B46">
      <w:start w:val="1"/>
      <w:numFmt w:val="upperLetter"/>
      <w:lvlRestart w:val="0"/>
      <w:pStyle w:val="BulletQuestions"/>
      <w:lvlText w:val="%1."/>
      <w:lvlJc w:val="left"/>
      <w:pPr>
        <w:tabs>
          <w:tab w:val="num" w:pos="1800"/>
        </w:tabs>
        <w:ind w:left="2160" w:hanging="360"/>
      </w:pPr>
      <w:rPr>
        <w:rFonts w:hint="default"/>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5" w15:restartNumberingAfterBreak="0">
    <w:nsid w:val="3DF700B1"/>
    <w:multiLevelType w:val="multilevel"/>
    <w:tmpl w:val="02D85386"/>
    <w:styleLink w:val="Style2"/>
    <w:lvl w:ilvl="0">
      <w:start w:val="1"/>
      <w:numFmt w:val="decimal"/>
      <w:pStyle w:val="NumberList"/>
      <w:lvlText w:val="%1."/>
      <w:lvlJc w:val="left"/>
      <w:pPr>
        <w:tabs>
          <w:tab w:val="num" w:pos="360"/>
        </w:tabs>
        <w:ind w:left="2160" w:hanging="360"/>
      </w:pPr>
      <w:rPr>
        <w:rFonts w:ascii="Times New Roman" w:hAnsi="Times New Roman" w:hint="default"/>
        <w:sz w:val="22"/>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2160"/>
        </w:tabs>
        <w:ind w:left="2880" w:firstLine="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F1424D0"/>
    <w:multiLevelType w:val="hybridMultilevel"/>
    <w:tmpl w:val="DE5E70BA"/>
    <w:lvl w:ilvl="0" w:tplc="03261924">
      <w:start w:val="1"/>
      <w:numFmt w:val="bullet"/>
      <w:lvlText w:val=""/>
      <w:lvlJc w:val="left"/>
      <w:pPr>
        <w:tabs>
          <w:tab w:val="num" w:pos="2160"/>
        </w:tabs>
        <w:ind w:left="2160" w:hanging="360"/>
      </w:pPr>
      <w:rPr>
        <w:rFonts w:ascii="Wingdings" w:hAnsi="Wingdings" w:hint="default"/>
      </w:rPr>
    </w:lvl>
    <w:lvl w:ilvl="1" w:tplc="F6689E28" w:tentative="1">
      <w:start w:val="1"/>
      <w:numFmt w:val="bullet"/>
      <w:lvlText w:val=""/>
      <w:lvlJc w:val="left"/>
      <w:pPr>
        <w:tabs>
          <w:tab w:val="num" w:pos="2880"/>
        </w:tabs>
        <w:ind w:left="2880" w:hanging="360"/>
      </w:pPr>
      <w:rPr>
        <w:rFonts w:ascii="Wingdings" w:hAnsi="Wingdings" w:hint="default"/>
      </w:rPr>
    </w:lvl>
    <w:lvl w:ilvl="2" w:tplc="1318D0D8" w:tentative="1">
      <w:start w:val="1"/>
      <w:numFmt w:val="bullet"/>
      <w:lvlText w:val=""/>
      <w:lvlJc w:val="left"/>
      <w:pPr>
        <w:tabs>
          <w:tab w:val="num" w:pos="3600"/>
        </w:tabs>
        <w:ind w:left="3600" w:hanging="360"/>
      </w:pPr>
      <w:rPr>
        <w:rFonts w:ascii="Wingdings" w:hAnsi="Wingdings" w:hint="default"/>
      </w:rPr>
    </w:lvl>
    <w:lvl w:ilvl="3" w:tplc="A1DAA74E" w:tentative="1">
      <w:start w:val="1"/>
      <w:numFmt w:val="bullet"/>
      <w:lvlText w:val=""/>
      <w:lvlJc w:val="left"/>
      <w:pPr>
        <w:tabs>
          <w:tab w:val="num" w:pos="4320"/>
        </w:tabs>
        <w:ind w:left="4320" w:hanging="360"/>
      </w:pPr>
      <w:rPr>
        <w:rFonts w:ascii="Wingdings" w:hAnsi="Wingdings" w:hint="default"/>
      </w:rPr>
    </w:lvl>
    <w:lvl w:ilvl="4" w:tplc="FD904394" w:tentative="1">
      <w:start w:val="1"/>
      <w:numFmt w:val="bullet"/>
      <w:lvlText w:val=""/>
      <w:lvlJc w:val="left"/>
      <w:pPr>
        <w:tabs>
          <w:tab w:val="num" w:pos="5040"/>
        </w:tabs>
        <w:ind w:left="5040" w:hanging="360"/>
      </w:pPr>
      <w:rPr>
        <w:rFonts w:ascii="Wingdings" w:hAnsi="Wingdings" w:hint="default"/>
      </w:rPr>
    </w:lvl>
    <w:lvl w:ilvl="5" w:tplc="FBA8F128" w:tentative="1">
      <w:start w:val="1"/>
      <w:numFmt w:val="bullet"/>
      <w:lvlText w:val=""/>
      <w:lvlJc w:val="left"/>
      <w:pPr>
        <w:tabs>
          <w:tab w:val="num" w:pos="5760"/>
        </w:tabs>
        <w:ind w:left="5760" w:hanging="360"/>
      </w:pPr>
      <w:rPr>
        <w:rFonts w:ascii="Wingdings" w:hAnsi="Wingdings" w:hint="default"/>
      </w:rPr>
    </w:lvl>
    <w:lvl w:ilvl="6" w:tplc="4B6A996C" w:tentative="1">
      <w:start w:val="1"/>
      <w:numFmt w:val="bullet"/>
      <w:lvlText w:val=""/>
      <w:lvlJc w:val="left"/>
      <w:pPr>
        <w:tabs>
          <w:tab w:val="num" w:pos="6480"/>
        </w:tabs>
        <w:ind w:left="6480" w:hanging="360"/>
      </w:pPr>
      <w:rPr>
        <w:rFonts w:ascii="Wingdings" w:hAnsi="Wingdings" w:hint="default"/>
      </w:rPr>
    </w:lvl>
    <w:lvl w:ilvl="7" w:tplc="45740094" w:tentative="1">
      <w:start w:val="1"/>
      <w:numFmt w:val="bullet"/>
      <w:lvlText w:val=""/>
      <w:lvlJc w:val="left"/>
      <w:pPr>
        <w:tabs>
          <w:tab w:val="num" w:pos="7200"/>
        </w:tabs>
        <w:ind w:left="7200" w:hanging="360"/>
      </w:pPr>
      <w:rPr>
        <w:rFonts w:ascii="Wingdings" w:hAnsi="Wingdings" w:hint="default"/>
      </w:rPr>
    </w:lvl>
    <w:lvl w:ilvl="8" w:tplc="A3660554"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5050438C"/>
    <w:multiLevelType w:val="multilevel"/>
    <w:tmpl w:val="441A233C"/>
    <w:styleLink w:val="Style1"/>
    <w:lvl w:ilvl="0">
      <w:start w:val="1"/>
      <w:numFmt w:val="lowerLetter"/>
      <w:pStyle w:val="Numbersublist"/>
      <w:lvlText w:val="%1."/>
      <w:lvlJc w:val="left"/>
      <w:pPr>
        <w:tabs>
          <w:tab w:val="num" w:pos="-1440"/>
        </w:tabs>
        <w:ind w:left="2520" w:hanging="360"/>
      </w:pPr>
      <w:rPr>
        <w:rFonts w:ascii="Times New Roman" w:hAnsi="Times New Roman"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360"/>
        </w:tabs>
        <w:ind w:left="1080" w:firstLine="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right"/>
      <w:pPr>
        <w:tabs>
          <w:tab w:val="num" w:pos="2520"/>
        </w:tabs>
        <w:ind w:left="2520" w:hanging="18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right"/>
      <w:pPr>
        <w:tabs>
          <w:tab w:val="num" w:pos="4680"/>
        </w:tabs>
        <w:ind w:left="4680" w:hanging="180"/>
      </w:pPr>
      <w:rPr>
        <w:rFonts w:hint="default"/>
      </w:rPr>
    </w:lvl>
  </w:abstractNum>
  <w:abstractNum w:abstractNumId="8" w15:restartNumberingAfterBreak="0">
    <w:nsid w:val="534C55E1"/>
    <w:multiLevelType w:val="hybridMultilevel"/>
    <w:tmpl w:val="EF94C6FE"/>
    <w:lvl w:ilvl="0" w:tplc="F8FED318">
      <w:start w:val="1"/>
      <w:numFmt w:val="bullet"/>
      <w:pStyle w:val="Bullet1"/>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75438E"/>
    <w:multiLevelType w:val="hybridMultilevel"/>
    <w:tmpl w:val="D346CF0A"/>
    <w:lvl w:ilvl="0" w:tplc="6270DA86">
      <w:start w:val="1"/>
      <w:numFmt w:val="bullet"/>
      <w:lvlText w:val=""/>
      <w:lvlJc w:val="left"/>
      <w:pPr>
        <w:tabs>
          <w:tab w:val="num" w:pos="2160"/>
        </w:tabs>
        <w:ind w:left="2160" w:hanging="360"/>
      </w:pPr>
      <w:rPr>
        <w:rFonts w:ascii="Wingdings" w:hAnsi="Wingdings" w:hint="default"/>
      </w:rPr>
    </w:lvl>
    <w:lvl w:ilvl="1" w:tplc="C5F83972" w:tentative="1">
      <w:start w:val="1"/>
      <w:numFmt w:val="bullet"/>
      <w:lvlText w:val=""/>
      <w:lvlJc w:val="left"/>
      <w:pPr>
        <w:tabs>
          <w:tab w:val="num" w:pos="2880"/>
        </w:tabs>
        <w:ind w:left="2880" w:hanging="360"/>
      </w:pPr>
      <w:rPr>
        <w:rFonts w:ascii="Wingdings" w:hAnsi="Wingdings" w:hint="default"/>
      </w:rPr>
    </w:lvl>
    <w:lvl w:ilvl="2" w:tplc="4C62C6DA" w:tentative="1">
      <w:start w:val="1"/>
      <w:numFmt w:val="bullet"/>
      <w:lvlText w:val=""/>
      <w:lvlJc w:val="left"/>
      <w:pPr>
        <w:tabs>
          <w:tab w:val="num" w:pos="3600"/>
        </w:tabs>
        <w:ind w:left="3600" w:hanging="360"/>
      </w:pPr>
      <w:rPr>
        <w:rFonts w:ascii="Wingdings" w:hAnsi="Wingdings" w:hint="default"/>
      </w:rPr>
    </w:lvl>
    <w:lvl w:ilvl="3" w:tplc="45926E8A" w:tentative="1">
      <w:start w:val="1"/>
      <w:numFmt w:val="bullet"/>
      <w:lvlText w:val=""/>
      <w:lvlJc w:val="left"/>
      <w:pPr>
        <w:tabs>
          <w:tab w:val="num" w:pos="4320"/>
        </w:tabs>
        <w:ind w:left="4320" w:hanging="360"/>
      </w:pPr>
      <w:rPr>
        <w:rFonts w:ascii="Wingdings" w:hAnsi="Wingdings" w:hint="default"/>
      </w:rPr>
    </w:lvl>
    <w:lvl w:ilvl="4" w:tplc="0548E0A6" w:tentative="1">
      <w:start w:val="1"/>
      <w:numFmt w:val="bullet"/>
      <w:lvlText w:val=""/>
      <w:lvlJc w:val="left"/>
      <w:pPr>
        <w:tabs>
          <w:tab w:val="num" w:pos="5040"/>
        </w:tabs>
        <w:ind w:left="5040" w:hanging="360"/>
      </w:pPr>
      <w:rPr>
        <w:rFonts w:ascii="Wingdings" w:hAnsi="Wingdings" w:hint="default"/>
      </w:rPr>
    </w:lvl>
    <w:lvl w:ilvl="5" w:tplc="CF30197E" w:tentative="1">
      <w:start w:val="1"/>
      <w:numFmt w:val="bullet"/>
      <w:lvlText w:val=""/>
      <w:lvlJc w:val="left"/>
      <w:pPr>
        <w:tabs>
          <w:tab w:val="num" w:pos="5760"/>
        </w:tabs>
        <w:ind w:left="5760" w:hanging="360"/>
      </w:pPr>
      <w:rPr>
        <w:rFonts w:ascii="Wingdings" w:hAnsi="Wingdings" w:hint="default"/>
      </w:rPr>
    </w:lvl>
    <w:lvl w:ilvl="6" w:tplc="541ADD6A" w:tentative="1">
      <w:start w:val="1"/>
      <w:numFmt w:val="bullet"/>
      <w:lvlText w:val=""/>
      <w:lvlJc w:val="left"/>
      <w:pPr>
        <w:tabs>
          <w:tab w:val="num" w:pos="6480"/>
        </w:tabs>
        <w:ind w:left="6480" w:hanging="360"/>
      </w:pPr>
      <w:rPr>
        <w:rFonts w:ascii="Wingdings" w:hAnsi="Wingdings" w:hint="default"/>
      </w:rPr>
    </w:lvl>
    <w:lvl w:ilvl="7" w:tplc="B7CECAC4" w:tentative="1">
      <w:start w:val="1"/>
      <w:numFmt w:val="bullet"/>
      <w:lvlText w:val=""/>
      <w:lvlJc w:val="left"/>
      <w:pPr>
        <w:tabs>
          <w:tab w:val="num" w:pos="7200"/>
        </w:tabs>
        <w:ind w:left="7200" w:hanging="360"/>
      </w:pPr>
      <w:rPr>
        <w:rFonts w:ascii="Wingdings" w:hAnsi="Wingdings" w:hint="default"/>
      </w:rPr>
    </w:lvl>
    <w:lvl w:ilvl="8" w:tplc="57D27EDA"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56C9158D"/>
    <w:multiLevelType w:val="hybridMultilevel"/>
    <w:tmpl w:val="CDBC38F4"/>
    <w:lvl w:ilvl="0" w:tplc="5580690C">
      <w:start w:val="1"/>
      <w:numFmt w:val="bullet"/>
      <w:lvlText w:val=""/>
      <w:lvlJc w:val="left"/>
      <w:pPr>
        <w:tabs>
          <w:tab w:val="num" w:pos="2160"/>
        </w:tabs>
        <w:ind w:left="2160" w:hanging="360"/>
      </w:pPr>
      <w:rPr>
        <w:rFonts w:ascii="Wingdings" w:hAnsi="Wingdings" w:hint="default"/>
      </w:rPr>
    </w:lvl>
    <w:lvl w:ilvl="1" w:tplc="8C4832E0" w:tentative="1">
      <w:start w:val="1"/>
      <w:numFmt w:val="bullet"/>
      <w:lvlText w:val=""/>
      <w:lvlJc w:val="left"/>
      <w:pPr>
        <w:tabs>
          <w:tab w:val="num" w:pos="2880"/>
        </w:tabs>
        <w:ind w:left="2880" w:hanging="360"/>
      </w:pPr>
      <w:rPr>
        <w:rFonts w:ascii="Wingdings" w:hAnsi="Wingdings" w:hint="default"/>
      </w:rPr>
    </w:lvl>
    <w:lvl w:ilvl="2" w:tplc="139A397E" w:tentative="1">
      <w:start w:val="1"/>
      <w:numFmt w:val="bullet"/>
      <w:lvlText w:val=""/>
      <w:lvlJc w:val="left"/>
      <w:pPr>
        <w:tabs>
          <w:tab w:val="num" w:pos="3600"/>
        </w:tabs>
        <w:ind w:left="3600" w:hanging="360"/>
      </w:pPr>
      <w:rPr>
        <w:rFonts w:ascii="Wingdings" w:hAnsi="Wingdings" w:hint="default"/>
      </w:rPr>
    </w:lvl>
    <w:lvl w:ilvl="3" w:tplc="085AC8BE" w:tentative="1">
      <w:start w:val="1"/>
      <w:numFmt w:val="bullet"/>
      <w:lvlText w:val=""/>
      <w:lvlJc w:val="left"/>
      <w:pPr>
        <w:tabs>
          <w:tab w:val="num" w:pos="4320"/>
        </w:tabs>
        <w:ind w:left="4320" w:hanging="360"/>
      </w:pPr>
      <w:rPr>
        <w:rFonts w:ascii="Wingdings" w:hAnsi="Wingdings" w:hint="default"/>
      </w:rPr>
    </w:lvl>
    <w:lvl w:ilvl="4" w:tplc="968E6D6A" w:tentative="1">
      <w:start w:val="1"/>
      <w:numFmt w:val="bullet"/>
      <w:lvlText w:val=""/>
      <w:lvlJc w:val="left"/>
      <w:pPr>
        <w:tabs>
          <w:tab w:val="num" w:pos="5040"/>
        </w:tabs>
        <w:ind w:left="5040" w:hanging="360"/>
      </w:pPr>
      <w:rPr>
        <w:rFonts w:ascii="Wingdings" w:hAnsi="Wingdings" w:hint="default"/>
      </w:rPr>
    </w:lvl>
    <w:lvl w:ilvl="5" w:tplc="E730D662" w:tentative="1">
      <w:start w:val="1"/>
      <w:numFmt w:val="bullet"/>
      <w:lvlText w:val=""/>
      <w:lvlJc w:val="left"/>
      <w:pPr>
        <w:tabs>
          <w:tab w:val="num" w:pos="5760"/>
        </w:tabs>
        <w:ind w:left="5760" w:hanging="360"/>
      </w:pPr>
      <w:rPr>
        <w:rFonts w:ascii="Wingdings" w:hAnsi="Wingdings" w:hint="default"/>
      </w:rPr>
    </w:lvl>
    <w:lvl w:ilvl="6" w:tplc="18640E2C" w:tentative="1">
      <w:start w:val="1"/>
      <w:numFmt w:val="bullet"/>
      <w:lvlText w:val=""/>
      <w:lvlJc w:val="left"/>
      <w:pPr>
        <w:tabs>
          <w:tab w:val="num" w:pos="6480"/>
        </w:tabs>
        <w:ind w:left="6480" w:hanging="360"/>
      </w:pPr>
      <w:rPr>
        <w:rFonts w:ascii="Wingdings" w:hAnsi="Wingdings" w:hint="default"/>
      </w:rPr>
    </w:lvl>
    <w:lvl w:ilvl="7" w:tplc="24C29488" w:tentative="1">
      <w:start w:val="1"/>
      <w:numFmt w:val="bullet"/>
      <w:lvlText w:val=""/>
      <w:lvlJc w:val="left"/>
      <w:pPr>
        <w:tabs>
          <w:tab w:val="num" w:pos="7200"/>
        </w:tabs>
        <w:ind w:left="7200" w:hanging="360"/>
      </w:pPr>
      <w:rPr>
        <w:rFonts w:ascii="Wingdings" w:hAnsi="Wingdings" w:hint="default"/>
      </w:rPr>
    </w:lvl>
    <w:lvl w:ilvl="8" w:tplc="B6CAD18E"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69F5248B"/>
    <w:multiLevelType w:val="singleLevel"/>
    <w:tmpl w:val="3F44942C"/>
    <w:lvl w:ilvl="0">
      <w:start w:val="1"/>
      <w:numFmt w:val="bullet"/>
      <w:pStyle w:val="BulletDash1"/>
      <w:lvlText w:val="–"/>
      <w:lvlJc w:val="left"/>
      <w:pPr>
        <w:tabs>
          <w:tab w:val="num" w:pos="360"/>
        </w:tabs>
        <w:ind w:left="360" w:hanging="360"/>
      </w:pPr>
      <w:rPr>
        <w:rFonts w:ascii="Times New Roman" w:hAnsi="Times New Roman" w:hint="default"/>
        <w:sz w:val="20"/>
      </w:rPr>
    </w:lvl>
  </w:abstractNum>
  <w:num w:numId="1">
    <w:abstractNumId w:val="11"/>
  </w:num>
  <w:num w:numId="2">
    <w:abstractNumId w:val="8"/>
  </w:num>
  <w:num w:numId="3">
    <w:abstractNumId w:val="3"/>
  </w:num>
  <w:num w:numId="4">
    <w:abstractNumId w:val="5"/>
  </w:num>
  <w:num w:numId="5">
    <w:abstractNumId w:val="7"/>
  </w:num>
  <w:num w:numId="6">
    <w:abstractNumId w:val="0"/>
  </w:num>
  <w:num w:numId="7">
    <w:abstractNumId w:val="4"/>
  </w:num>
  <w:num w:numId="8">
    <w:abstractNumId w:val="1"/>
  </w:num>
  <w:num w:numId="9">
    <w:abstractNumId w:val="6"/>
  </w:num>
  <w:num w:numId="10">
    <w:abstractNumId w:val="9"/>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lockTex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5C"/>
    <w:rsid w:val="00001F20"/>
    <w:rsid w:val="000029E0"/>
    <w:rsid w:val="00003500"/>
    <w:rsid w:val="000035C1"/>
    <w:rsid w:val="00003CC1"/>
    <w:rsid w:val="00005D68"/>
    <w:rsid w:val="00006C7B"/>
    <w:rsid w:val="00011E67"/>
    <w:rsid w:val="000169BC"/>
    <w:rsid w:val="000171E0"/>
    <w:rsid w:val="000223F9"/>
    <w:rsid w:val="0002271F"/>
    <w:rsid w:val="00023187"/>
    <w:rsid w:val="000231B0"/>
    <w:rsid w:val="0002602F"/>
    <w:rsid w:val="0002638F"/>
    <w:rsid w:val="00027185"/>
    <w:rsid w:val="0002757A"/>
    <w:rsid w:val="00027826"/>
    <w:rsid w:val="000324C4"/>
    <w:rsid w:val="00033BE4"/>
    <w:rsid w:val="00033FE9"/>
    <w:rsid w:val="0003685A"/>
    <w:rsid w:val="0003709C"/>
    <w:rsid w:val="000378BD"/>
    <w:rsid w:val="000405A5"/>
    <w:rsid w:val="000408B9"/>
    <w:rsid w:val="00040FBA"/>
    <w:rsid w:val="000410B1"/>
    <w:rsid w:val="00041B3F"/>
    <w:rsid w:val="0004253B"/>
    <w:rsid w:val="00042F53"/>
    <w:rsid w:val="00043133"/>
    <w:rsid w:val="00043748"/>
    <w:rsid w:val="00044BD3"/>
    <w:rsid w:val="00046DC9"/>
    <w:rsid w:val="00047055"/>
    <w:rsid w:val="000470AD"/>
    <w:rsid w:val="000474EB"/>
    <w:rsid w:val="00050AEE"/>
    <w:rsid w:val="000512FA"/>
    <w:rsid w:val="00051314"/>
    <w:rsid w:val="0005573E"/>
    <w:rsid w:val="000563C8"/>
    <w:rsid w:val="00056635"/>
    <w:rsid w:val="00056B4D"/>
    <w:rsid w:val="00056CA4"/>
    <w:rsid w:val="00060A6E"/>
    <w:rsid w:val="00061348"/>
    <w:rsid w:val="00061904"/>
    <w:rsid w:val="000620B1"/>
    <w:rsid w:val="000643F5"/>
    <w:rsid w:val="00064B08"/>
    <w:rsid w:val="00065340"/>
    <w:rsid w:val="00065601"/>
    <w:rsid w:val="000663D8"/>
    <w:rsid w:val="000667FA"/>
    <w:rsid w:val="00066806"/>
    <w:rsid w:val="00074BA1"/>
    <w:rsid w:val="000750AC"/>
    <w:rsid w:val="00075609"/>
    <w:rsid w:val="00075B87"/>
    <w:rsid w:val="00075F03"/>
    <w:rsid w:val="00076E23"/>
    <w:rsid w:val="000771F5"/>
    <w:rsid w:val="00080260"/>
    <w:rsid w:val="00080A09"/>
    <w:rsid w:val="00080A32"/>
    <w:rsid w:val="00080F25"/>
    <w:rsid w:val="00081C5F"/>
    <w:rsid w:val="000823B9"/>
    <w:rsid w:val="00082DF7"/>
    <w:rsid w:val="00082EE8"/>
    <w:rsid w:val="0008383D"/>
    <w:rsid w:val="00086C6D"/>
    <w:rsid w:val="0009036A"/>
    <w:rsid w:val="0009111B"/>
    <w:rsid w:val="00092BC3"/>
    <w:rsid w:val="00094322"/>
    <w:rsid w:val="0009459A"/>
    <w:rsid w:val="00095760"/>
    <w:rsid w:val="00095D5B"/>
    <w:rsid w:val="00096495"/>
    <w:rsid w:val="000A05C7"/>
    <w:rsid w:val="000A07FC"/>
    <w:rsid w:val="000A1169"/>
    <w:rsid w:val="000A2653"/>
    <w:rsid w:val="000A2CC5"/>
    <w:rsid w:val="000A56A8"/>
    <w:rsid w:val="000A7938"/>
    <w:rsid w:val="000A7F61"/>
    <w:rsid w:val="000B01A6"/>
    <w:rsid w:val="000B0871"/>
    <w:rsid w:val="000B0F11"/>
    <w:rsid w:val="000B2168"/>
    <w:rsid w:val="000B3851"/>
    <w:rsid w:val="000B68DF"/>
    <w:rsid w:val="000B7196"/>
    <w:rsid w:val="000B76BC"/>
    <w:rsid w:val="000B7724"/>
    <w:rsid w:val="000B796C"/>
    <w:rsid w:val="000B7A12"/>
    <w:rsid w:val="000C0DC3"/>
    <w:rsid w:val="000C2B5D"/>
    <w:rsid w:val="000C425E"/>
    <w:rsid w:val="000C4B79"/>
    <w:rsid w:val="000C539A"/>
    <w:rsid w:val="000C6F4C"/>
    <w:rsid w:val="000D1C3F"/>
    <w:rsid w:val="000D2387"/>
    <w:rsid w:val="000D2655"/>
    <w:rsid w:val="000D386A"/>
    <w:rsid w:val="000D4DAA"/>
    <w:rsid w:val="000D62C7"/>
    <w:rsid w:val="000E124A"/>
    <w:rsid w:val="000E29A3"/>
    <w:rsid w:val="000E582A"/>
    <w:rsid w:val="000E6693"/>
    <w:rsid w:val="000F081A"/>
    <w:rsid w:val="000F13D2"/>
    <w:rsid w:val="000F2126"/>
    <w:rsid w:val="000F26B4"/>
    <w:rsid w:val="000F39D3"/>
    <w:rsid w:val="000F460F"/>
    <w:rsid w:val="000F5920"/>
    <w:rsid w:val="000F6663"/>
    <w:rsid w:val="000F7473"/>
    <w:rsid w:val="00100DFC"/>
    <w:rsid w:val="00101674"/>
    <w:rsid w:val="00101A29"/>
    <w:rsid w:val="0010392E"/>
    <w:rsid w:val="00103B5F"/>
    <w:rsid w:val="0010562C"/>
    <w:rsid w:val="00105CFC"/>
    <w:rsid w:val="00105D08"/>
    <w:rsid w:val="00106382"/>
    <w:rsid w:val="00106F02"/>
    <w:rsid w:val="00106F1D"/>
    <w:rsid w:val="0010765B"/>
    <w:rsid w:val="00112BB5"/>
    <w:rsid w:val="0011409C"/>
    <w:rsid w:val="00114185"/>
    <w:rsid w:val="0011445B"/>
    <w:rsid w:val="001153A2"/>
    <w:rsid w:val="00115729"/>
    <w:rsid w:val="00116D29"/>
    <w:rsid w:val="001234C1"/>
    <w:rsid w:val="00123C6F"/>
    <w:rsid w:val="0012431B"/>
    <w:rsid w:val="001243BF"/>
    <w:rsid w:val="00124833"/>
    <w:rsid w:val="001261F7"/>
    <w:rsid w:val="001262C8"/>
    <w:rsid w:val="00127256"/>
    <w:rsid w:val="001276E8"/>
    <w:rsid w:val="00127CCA"/>
    <w:rsid w:val="001308BC"/>
    <w:rsid w:val="00130AED"/>
    <w:rsid w:val="00130E54"/>
    <w:rsid w:val="001317DE"/>
    <w:rsid w:val="00131BFC"/>
    <w:rsid w:val="001327A4"/>
    <w:rsid w:val="001327D9"/>
    <w:rsid w:val="001327F4"/>
    <w:rsid w:val="0013348A"/>
    <w:rsid w:val="001334FA"/>
    <w:rsid w:val="0013431B"/>
    <w:rsid w:val="00134651"/>
    <w:rsid w:val="00135687"/>
    <w:rsid w:val="00140AF2"/>
    <w:rsid w:val="00141EBE"/>
    <w:rsid w:val="0014256B"/>
    <w:rsid w:val="00143764"/>
    <w:rsid w:val="00143D36"/>
    <w:rsid w:val="0014528E"/>
    <w:rsid w:val="0014568F"/>
    <w:rsid w:val="00145CF4"/>
    <w:rsid w:val="00145E81"/>
    <w:rsid w:val="00146215"/>
    <w:rsid w:val="00146275"/>
    <w:rsid w:val="00150069"/>
    <w:rsid w:val="001505EA"/>
    <w:rsid w:val="0015114C"/>
    <w:rsid w:val="001519A5"/>
    <w:rsid w:val="00151A83"/>
    <w:rsid w:val="00151BE4"/>
    <w:rsid w:val="0015251A"/>
    <w:rsid w:val="00153E23"/>
    <w:rsid w:val="00155471"/>
    <w:rsid w:val="00155CD0"/>
    <w:rsid w:val="00155E52"/>
    <w:rsid w:val="001561DD"/>
    <w:rsid w:val="00156BFA"/>
    <w:rsid w:val="00157184"/>
    <w:rsid w:val="00157E32"/>
    <w:rsid w:val="0016288D"/>
    <w:rsid w:val="00162A9A"/>
    <w:rsid w:val="0016433B"/>
    <w:rsid w:val="0016523A"/>
    <w:rsid w:val="00166C17"/>
    <w:rsid w:val="00170308"/>
    <w:rsid w:val="00170DA7"/>
    <w:rsid w:val="001722FB"/>
    <w:rsid w:val="00173293"/>
    <w:rsid w:val="00173A7A"/>
    <w:rsid w:val="001779C3"/>
    <w:rsid w:val="0018064F"/>
    <w:rsid w:val="001823D9"/>
    <w:rsid w:val="00182975"/>
    <w:rsid w:val="00182D0F"/>
    <w:rsid w:val="00185517"/>
    <w:rsid w:val="00186CEC"/>
    <w:rsid w:val="00186F33"/>
    <w:rsid w:val="001871D1"/>
    <w:rsid w:val="00187DE9"/>
    <w:rsid w:val="00192F69"/>
    <w:rsid w:val="00194A85"/>
    <w:rsid w:val="00196044"/>
    <w:rsid w:val="00196F52"/>
    <w:rsid w:val="00197D5B"/>
    <w:rsid w:val="001A33B5"/>
    <w:rsid w:val="001A3B44"/>
    <w:rsid w:val="001A4562"/>
    <w:rsid w:val="001A6DF3"/>
    <w:rsid w:val="001A76B1"/>
    <w:rsid w:val="001B09D4"/>
    <w:rsid w:val="001B4A2A"/>
    <w:rsid w:val="001B6315"/>
    <w:rsid w:val="001B7188"/>
    <w:rsid w:val="001B774B"/>
    <w:rsid w:val="001C034B"/>
    <w:rsid w:val="001C0B87"/>
    <w:rsid w:val="001C0E42"/>
    <w:rsid w:val="001C2A83"/>
    <w:rsid w:val="001C3C91"/>
    <w:rsid w:val="001C43D0"/>
    <w:rsid w:val="001C47EB"/>
    <w:rsid w:val="001C595A"/>
    <w:rsid w:val="001C62FD"/>
    <w:rsid w:val="001C6523"/>
    <w:rsid w:val="001C74B1"/>
    <w:rsid w:val="001C7B9C"/>
    <w:rsid w:val="001D0A26"/>
    <w:rsid w:val="001D161A"/>
    <w:rsid w:val="001D28D1"/>
    <w:rsid w:val="001D2E29"/>
    <w:rsid w:val="001D4651"/>
    <w:rsid w:val="001D5D3E"/>
    <w:rsid w:val="001D69CF"/>
    <w:rsid w:val="001D7AB6"/>
    <w:rsid w:val="001E1401"/>
    <w:rsid w:val="001E21D8"/>
    <w:rsid w:val="001E2476"/>
    <w:rsid w:val="001E2577"/>
    <w:rsid w:val="001E2AD3"/>
    <w:rsid w:val="001E3905"/>
    <w:rsid w:val="001E3A38"/>
    <w:rsid w:val="001E4045"/>
    <w:rsid w:val="001E45FD"/>
    <w:rsid w:val="001E4E26"/>
    <w:rsid w:val="001E77A1"/>
    <w:rsid w:val="001E7BBB"/>
    <w:rsid w:val="001F0B36"/>
    <w:rsid w:val="001F2491"/>
    <w:rsid w:val="001F280B"/>
    <w:rsid w:val="001F3CBA"/>
    <w:rsid w:val="001F593F"/>
    <w:rsid w:val="001F723D"/>
    <w:rsid w:val="001F79C8"/>
    <w:rsid w:val="00200FAB"/>
    <w:rsid w:val="00201340"/>
    <w:rsid w:val="0020154B"/>
    <w:rsid w:val="00201936"/>
    <w:rsid w:val="00202403"/>
    <w:rsid w:val="00203A2C"/>
    <w:rsid w:val="00203CCE"/>
    <w:rsid w:val="00204B21"/>
    <w:rsid w:val="002059BE"/>
    <w:rsid w:val="002059C5"/>
    <w:rsid w:val="0021073D"/>
    <w:rsid w:val="00210F6C"/>
    <w:rsid w:val="00211108"/>
    <w:rsid w:val="0021114D"/>
    <w:rsid w:val="0021215C"/>
    <w:rsid w:val="002124F0"/>
    <w:rsid w:val="0021300D"/>
    <w:rsid w:val="00213BD9"/>
    <w:rsid w:val="00214257"/>
    <w:rsid w:val="00214FF2"/>
    <w:rsid w:val="00215B50"/>
    <w:rsid w:val="00217DCD"/>
    <w:rsid w:val="00217FE9"/>
    <w:rsid w:val="00221695"/>
    <w:rsid w:val="00223C5E"/>
    <w:rsid w:val="002241B7"/>
    <w:rsid w:val="00224790"/>
    <w:rsid w:val="00224BA1"/>
    <w:rsid w:val="00224FA2"/>
    <w:rsid w:val="00227384"/>
    <w:rsid w:val="00230F1D"/>
    <w:rsid w:val="00230F41"/>
    <w:rsid w:val="00231759"/>
    <w:rsid w:val="00231C6A"/>
    <w:rsid w:val="00231DF5"/>
    <w:rsid w:val="00231FEA"/>
    <w:rsid w:val="00232900"/>
    <w:rsid w:val="002329DC"/>
    <w:rsid w:val="00232DE5"/>
    <w:rsid w:val="00233170"/>
    <w:rsid w:val="00236534"/>
    <w:rsid w:val="00240A73"/>
    <w:rsid w:val="00242D56"/>
    <w:rsid w:val="00243919"/>
    <w:rsid w:val="00244911"/>
    <w:rsid w:val="00244E43"/>
    <w:rsid w:val="0024586B"/>
    <w:rsid w:val="00245CAE"/>
    <w:rsid w:val="00246FD2"/>
    <w:rsid w:val="00250BC4"/>
    <w:rsid w:val="00250E34"/>
    <w:rsid w:val="002519C3"/>
    <w:rsid w:val="00252255"/>
    <w:rsid w:val="00252A2F"/>
    <w:rsid w:val="00253838"/>
    <w:rsid w:val="00253F9E"/>
    <w:rsid w:val="002547DD"/>
    <w:rsid w:val="00255878"/>
    <w:rsid w:val="00256EF7"/>
    <w:rsid w:val="00256FB9"/>
    <w:rsid w:val="0025787A"/>
    <w:rsid w:val="002578D8"/>
    <w:rsid w:val="002626A2"/>
    <w:rsid w:val="00265499"/>
    <w:rsid w:val="00265C92"/>
    <w:rsid w:val="0026738E"/>
    <w:rsid w:val="00267E8F"/>
    <w:rsid w:val="00270C24"/>
    <w:rsid w:val="0027263C"/>
    <w:rsid w:val="00272CE3"/>
    <w:rsid w:val="00274B23"/>
    <w:rsid w:val="00274CCC"/>
    <w:rsid w:val="00276A60"/>
    <w:rsid w:val="002803C8"/>
    <w:rsid w:val="002804BC"/>
    <w:rsid w:val="002823E6"/>
    <w:rsid w:val="00282E46"/>
    <w:rsid w:val="00284133"/>
    <w:rsid w:val="002853F0"/>
    <w:rsid w:val="00285410"/>
    <w:rsid w:val="0028547A"/>
    <w:rsid w:val="0028562C"/>
    <w:rsid w:val="00285A38"/>
    <w:rsid w:val="0029058A"/>
    <w:rsid w:val="002908FA"/>
    <w:rsid w:val="002910C1"/>
    <w:rsid w:val="0029184E"/>
    <w:rsid w:val="002929EE"/>
    <w:rsid w:val="00292BAF"/>
    <w:rsid w:val="00293363"/>
    <w:rsid w:val="00293F42"/>
    <w:rsid w:val="002947E2"/>
    <w:rsid w:val="00294B3A"/>
    <w:rsid w:val="00294E32"/>
    <w:rsid w:val="0029534E"/>
    <w:rsid w:val="00296D8F"/>
    <w:rsid w:val="002A0EAC"/>
    <w:rsid w:val="002A1E1E"/>
    <w:rsid w:val="002A24C0"/>
    <w:rsid w:val="002A2EFA"/>
    <w:rsid w:val="002A4379"/>
    <w:rsid w:val="002A43BA"/>
    <w:rsid w:val="002A6A4A"/>
    <w:rsid w:val="002A7868"/>
    <w:rsid w:val="002B0F91"/>
    <w:rsid w:val="002B1ECD"/>
    <w:rsid w:val="002B398F"/>
    <w:rsid w:val="002B470C"/>
    <w:rsid w:val="002B47A3"/>
    <w:rsid w:val="002B4B1E"/>
    <w:rsid w:val="002B4CBC"/>
    <w:rsid w:val="002B5947"/>
    <w:rsid w:val="002C0013"/>
    <w:rsid w:val="002C1F21"/>
    <w:rsid w:val="002C37CB"/>
    <w:rsid w:val="002C4F24"/>
    <w:rsid w:val="002C61E9"/>
    <w:rsid w:val="002C6535"/>
    <w:rsid w:val="002C6EA7"/>
    <w:rsid w:val="002C7956"/>
    <w:rsid w:val="002C7B7F"/>
    <w:rsid w:val="002D02BF"/>
    <w:rsid w:val="002D0471"/>
    <w:rsid w:val="002D058D"/>
    <w:rsid w:val="002D0620"/>
    <w:rsid w:val="002D0C56"/>
    <w:rsid w:val="002D2868"/>
    <w:rsid w:val="002D3415"/>
    <w:rsid w:val="002D4BF2"/>
    <w:rsid w:val="002D632D"/>
    <w:rsid w:val="002D63F8"/>
    <w:rsid w:val="002D6902"/>
    <w:rsid w:val="002E021A"/>
    <w:rsid w:val="002E1FCE"/>
    <w:rsid w:val="002E252B"/>
    <w:rsid w:val="002E44C3"/>
    <w:rsid w:val="002E54AC"/>
    <w:rsid w:val="002E742B"/>
    <w:rsid w:val="002E78A6"/>
    <w:rsid w:val="002F1A5F"/>
    <w:rsid w:val="002F237A"/>
    <w:rsid w:val="002F2EA3"/>
    <w:rsid w:val="002F5233"/>
    <w:rsid w:val="002F5C2A"/>
    <w:rsid w:val="002F6402"/>
    <w:rsid w:val="002F7494"/>
    <w:rsid w:val="002F7C7E"/>
    <w:rsid w:val="00301395"/>
    <w:rsid w:val="00301EC2"/>
    <w:rsid w:val="00302BCF"/>
    <w:rsid w:val="0030301F"/>
    <w:rsid w:val="003030B3"/>
    <w:rsid w:val="003036D3"/>
    <w:rsid w:val="00303A30"/>
    <w:rsid w:val="00304CFC"/>
    <w:rsid w:val="00305F26"/>
    <w:rsid w:val="0030640E"/>
    <w:rsid w:val="003068B3"/>
    <w:rsid w:val="0030751C"/>
    <w:rsid w:val="00307723"/>
    <w:rsid w:val="00310A4C"/>
    <w:rsid w:val="0031104D"/>
    <w:rsid w:val="0031146D"/>
    <w:rsid w:val="0031200B"/>
    <w:rsid w:val="00312B0B"/>
    <w:rsid w:val="00312DD2"/>
    <w:rsid w:val="00314D9A"/>
    <w:rsid w:val="00314EC4"/>
    <w:rsid w:val="003151B9"/>
    <w:rsid w:val="00316D86"/>
    <w:rsid w:val="00320FB7"/>
    <w:rsid w:val="0032166C"/>
    <w:rsid w:val="00321E08"/>
    <w:rsid w:val="00322559"/>
    <w:rsid w:val="00325344"/>
    <w:rsid w:val="003256A6"/>
    <w:rsid w:val="00326773"/>
    <w:rsid w:val="00326C78"/>
    <w:rsid w:val="00330027"/>
    <w:rsid w:val="00330085"/>
    <w:rsid w:val="003307B1"/>
    <w:rsid w:val="00330AEF"/>
    <w:rsid w:val="003311C7"/>
    <w:rsid w:val="003345DD"/>
    <w:rsid w:val="00335198"/>
    <w:rsid w:val="00335C43"/>
    <w:rsid w:val="00336703"/>
    <w:rsid w:val="0033781C"/>
    <w:rsid w:val="003419D5"/>
    <w:rsid w:val="003422E5"/>
    <w:rsid w:val="00344781"/>
    <w:rsid w:val="00344922"/>
    <w:rsid w:val="00344F60"/>
    <w:rsid w:val="003455CD"/>
    <w:rsid w:val="003457A3"/>
    <w:rsid w:val="00345C04"/>
    <w:rsid w:val="00345F02"/>
    <w:rsid w:val="00346C00"/>
    <w:rsid w:val="003470CE"/>
    <w:rsid w:val="00347C69"/>
    <w:rsid w:val="00347DC9"/>
    <w:rsid w:val="00350681"/>
    <w:rsid w:val="00353B33"/>
    <w:rsid w:val="003548CA"/>
    <w:rsid w:val="00354BB0"/>
    <w:rsid w:val="00354D8E"/>
    <w:rsid w:val="00356D0C"/>
    <w:rsid w:val="0035715D"/>
    <w:rsid w:val="003571B7"/>
    <w:rsid w:val="003575CE"/>
    <w:rsid w:val="0036059D"/>
    <w:rsid w:val="00360B2C"/>
    <w:rsid w:val="0036276A"/>
    <w:rsid w:val="00362A42"/>
    <w:rsid w:val="0036337D"/>
    <w:rsid w:val="00363696"/>
    <w:rsid w:val="00364109"/>
    <w:rsid w:val="00364634"/>
    <w:rsid w:val="00364B95"/>
    <w:rsid w:val="00365A4C"/>
    <w:rsid w:val="00366757"/>
    <w:rsid w:val="00366E72"/>
    <w:rsid w:val="00366F71"/>
    <w:rsid w:val="00370220"/>
    <w:rsid w:val="00370FBF"/>
    <w:rsid w:val="00371547"/>
    <w:rsid w:val="00373791"/>
    <w:rsid w:val="00381C65"/>
    <w:rsid w:val="00382D47"/>
    <w:rsid w:val="00382F69"/>
    <w:rsid w:val="00383DD7"/>
    <w:rsid w:val="00384BD0"/>
    <w:rsid w:val="00385D72"/>
    <w:rsid w:val="00386A0C"/>
    <w:rsid w:val="003871B6"/>
    <w:rsid w:val="003872DE"/>
    <w:rsid w:val="00387B47"/>
    <w:rsid w:val="003931A8"/>
    <w:rsid w:val="003937DD"/>
    <w:rsid w:val="003947AA"/>
    <w:rsid w:val="003958A3"/>
    <w:rsid w:val="00396507"/>
    <w:rsid w:val="003970B8"/>
    <w:rsid w:val="003A365B"/>
    <w:rsid w:val="003A4045"/>
    <w:rsid w:val="003A54C4"/>
    <w:rsid w:val="003A5645"/>
    <w:rsid w:val="003A5E29"/>
    <w:rsid w:val="003A7021"/>
    <w:rsid w:val="003A7E67"/>
    <w:rsid w:val="003B001B"/>
    <w:rsid w:val="003B0DDF"/>
    <w:rsid w:val="003B161C"/>
    <w:rsid w:val="003B1F37"/>
    <w:rsid w:val="003B22EE"/>
    <w:rsid w:val="003B3740"/>
    <w:rsid w:val="003B4401"/>
    <w:rsid w:val="003B51CC"/>
    <w:rsid w:val="003B6B0E"/>
    <w:rsid w:val="003C0710"/>
    <w:rsid w:val="003C0EC9"/>
    <w:rsid w:val="003C10BB"/>
    <w:rsid w:val="003C2706"/>
    <w:rsid w:val="003C2E89"/>
    <w:rsid w:val="003C3050"/>
    <w:rsid w:val="003C3CC1"/>
    <w:rsid w:val="003C4054"/>
    <w:rsid w:val="003C6915"/>
    <w:rsid w:val="003C7124"/>
    <w:rsid w:val="003C771C"/>
    <w:rsid w:val="003D28BA"/>
    <w:rsid w:val="003D3868"/>
    <w:rsid w:val="003D388D"/>
    <w:rsid w:val="003D40B2"/>
    <w:rsid w:val="003D4CCA"/>
    <w:rsid w:val="003D501D"/>
    <w:rsid w:val="003E038A"/>
    <w:rsid w:val="003E1932"/>
    <w:rsid w:val="003E1CBD"/>
    <w:rsid w:val="003E1F47"/>
    <w:rsid w:val="003E2DF0"/>
    <w:rsid w:val="003E32F7"/>
    <w:rsid w:val="003E333A"/>
    <w:rsid w:val="003E3ED9"/>
    <w:rsid w:val="003E4203"/>
    <w:rsid w:val="003E4542"/>
    <w:rsid w:val="003E4F14"/>
    <w:rsid w:val="003E59E2"/>
    <w:rsid w:val="003E75FD"/>
    <w:rsid w:val="003F0673"/>
    <w:rsid w:val="003F262E"/>
    <w:rsid w:val="003F362E"/>
    <w:rsid w:val="003F38CB"/>
    <w:rsid w:val="003F406F"/>
    <w:rsid w:val="003F47A5"/>
    <w:rsid w:val="003F4F5E"/>
    <w:rsid w:val="003F54BE"/>
    <w:rsid w:val="003F5FE0"/>
    <w:rsid w:val="003F6282"/>
    <w:rsid w:val="003F7517"/>
    <w:rsid w:val="003F755B"/>
    <w:rsid w:val="003F7CFB"/>
    <w:rsid w:val="003F7DFB"/>
    <w:rsid w:val="00401F27"/>
    <w:rsid w:val="004022E6"/>
    <w:rsid w:val="00402509"/>
    <w:rsid w:val="00402B3B"/>
    <w:rsid w:val="00402FDE"/>
    <w:rsid w:val="00405A5C"/>
    <w:rsid w:val="0041050C"/>
    <w:rsid w:val="00410FF2"/>
    <w:rsid w:val="004123B1"/>
    <w:rsid w:val="00414885"/>
    <w:rsid w:val="00414E86"/>
    <w:rsid w:val="0041534C"/>
    <w:rsid w:val="00415919"/>
    <w:rsid w:val="0041668C"/>
    <w:rsid w:val="004172A6"/>
    <w:rsid w:val="00417BF6"/>
    <w:rsid w:val="004223C7"/>
    <w:rsid w:val="00422FC5"/>
    <w:rsid w:val="00423008"/>
    <w:rsid w:val="00423895"/>
    <w:rsid w:val="00425733"/>
    <w:rsid w:val="00430AA2"/>
    <w:rsid w:val="0043280A"/>
    <w:rsid w:val="00433AAA"/>
    <w:rsid w:val="004362FC"/>
    <w:rsid w:val="004371B2"/>
    <w:rsid w:val="0044040D"/>
    <w:rsid w:val="00440D51"/>
    <w:rsid w:val="00440DF1"/>
    <w:rsid w:val="00441AB5"/>
    <w:rsid w:val="00443C3D"/>
    <w:rsid w:val="00444575"/>
    <w:rsid w:val="00445902"/>
    <w:rsid w:val="00445E55"/>
    <w:rsid w:val="00446A48"/>
    <w:rsid w:val="00446E78"/>
    <w:rsid w:val="004470DD"/>
    <w:rsid w:val="004472F3"/>
    <w:rsid w:val="00451553"/>
    <w:rsid w:val="004517D9"/>
    <w:rsid w:val="004532DD"/>
    <w:rsid w:val="0045398E"/>
    <w:rsid w:val="00453EFC"/>
    <w:rsid w:val="004551F4"/>
    <w:rsid w:val="004554DE"/>
    <w:rsid w:val="00455D1C"/>
    <w:rsid w:val="0045614F"/>
    <w:rsid w:val="0045621A"/>
    <w:rsid w:val="00456BDE"/>
    <w:rsid w:val="00460938"/>
    <w:rsid w:val="00460D61"/>
    <w:rsid w:val="00461F69"/>
    <w:rsid w:val="00462645"/>
    <w:rsid w:val="004626F9"/>
    <w:rsid w:val="00462755"/>
    <w:rsid w:val="004638CC"/>
    <w:rsid w:val="00463983"/>
    <w:rsid w:val="0046409F"/>
    <w:rsid w:val="00464DC8"/>
    <w:rsid w:val="00465BF9"/>
    <w:rsid w:val="004665D4"/>
    <w:rsid w:val="004668C6"/>
    <w:rsid w:val="004713A0"/>
    <w:rsid w:val="004714D0"/>
    <w:rsid w:val="00471B89"/>
    <w:rsid w:val="0047283A"/>
    <w:rsid w:val="004735B2"/>
    <w:rsid w:val="0047455C"/>
    <w:rsid w:val="00474E34"/>
    <w:rsid w:val="0047649B"/>
    <w:rsid w:val="004770C7"/>
    <w:rsid w:val="004810FB"/>
    <w:rsid w:val="0048147C"/>
    <w:rsid w:val="0048175C"/>
    <w:rsid w:val="0048183E"/>
    <w:rsid w:val="00481DBB"/>
    <w:rsid w:val="0048325D"/>
    <w:rsid w:val="00483415"/>
    <w:rsid w:val="00486A61"/>
    <w:rsid w:val="00487D6D"/>
    <w:rsid w:val="00490978"/>
    <w:rsid w:val="00490D1A"/>
    <w:rsid w:val="00490D67"/>
    <w:rsid w:val="00490F07"/>
    <w:rsid w:val="00491396"/>
    <w:rsid w:val="00492BF6"/>
    <w:rsid w:val="00492F2A"/>
    <w:rsid w:val="0049364B"/>
    <w:rsid w:val="00494D3B"/>
    <w:rsid w:val="00494F2E"/>
    <w:rsid w:val="00494FAE"/>
    <w:rsid w:val="004950A3"/>
    <w:rsid w:val="00495128"/>
    <w:rsid w:val="00497488"/>
    <w:rsid w:val="00497B04"/>
    <w:rsid w:val="004A0E80"/>
    <w:rsid w:val="004A2ADE"/>
    <w:rsid w:val="004A2ED0"/>
    <w:rsid w:val="004A3952"/>
    <w:rsid w:val="004A3FDC"/>
    <w:rsid w:val="004A4A58"/>
    <w:rsid w:val="004A5261"/>
    <w:rsid w:val="004A53F0"/>
    <w:rsid w:val="004A78D1"/>
    <w:rsid w:val="004B16E9"/>
    <w:rsid w:val="004B17CE"/>
    <w:rsid w:val="004B2D54"/>
    <w:rsid w:val="004B3F3C"/>
    <w:rsid w:val="004B4FB5"/>
    <w:rsid w:val="004B532F"/>
    <w:rsid w:val="004B6084"/>
    <w:rsid w:val="004B7D5F"/>
    <w:rsid w:val="004C0414"/>
    <w:rsid w:val="004C0BE0"/>
    <w:rsid w:val="004C117E"/>
    <w:rsid w:val="004C1B7A"/>
    <w:rsid w:val="004C1C32"/>
    <w:rsid w:val="004C1FB2"/>
    <w:rsid w:val="004C23AE"/>
    <w:rsid w:val="004C2654"/>
    <w:rsid w:val="004C2FB8"/>
    <w:rsid w:val="004C4112"/>
    <w:rsid w:val="004C4550"/>
    <w:rsid w:val="004C4F4A"/>
    <w:rsid w:val="004C5565"/>
    <w:rsid w:val="004C57DB"/>
    <w:rsid w:val="004C68F0"/>
    <w:rsid w:val="004C74F1"/>
    <w:rsid w:val="004C7945"/>
    <w:rsid w:val="004D00AF"/>
    <w:rsid w:val="004D03FB"/>
    <w:rsid w:val="004D206F"/>
    <w:rsid w:val="004D2502"/>
    <w:rsid w:val="004D252A"/>
    <w:rsid w:val="004D37C6"/>
    <w:rsid w:val="004D5FC3"/>
    <w:rsid w:val="004D63C8"/>
    <w:rsid w:val="004D799B"/>
    <w:rsid w:val="004E17F3"/>
    <w:rsid w:val="004E28D6"/>
    <w:rsid w:val="004E385A"/>
    <w:rsid w:val="004E38B1"/>
    <w:rsid w:val="004E3B78"/>
    <w:rsid w:val="004E40DB"/>
    <w:rsid w:val="004E4657"/>
    <w:rsid w:val="004E4B41"/>
    <w:rsid w:val="004E50DB"/>
    <w:rsid w:val="004E5F1B"/>
    <w:rsid w:val="004E6090"/>
    <w:rsid w:val="004E693B"/>
    <w:rsid w:val="004F04D2"/>
    <w:rsid w:val="004F17BE"/>
    <w:rsid w:val="004F248B"/>
    <w:rsid w:val="004F2630"/>
    <w:rsid w:val="004F50E7"/>
    <w:rsid w:val="004F52AE"/>
    <w:rsid w:val="004F5A02"/>
    <w:rsid w:val="00500330"/>
    <w:rsid w:val="00501E50"/>
    <w:rsid w:val="005030AF"/>
    <w:rsid w:val="00503462"/>
    <w:rsid w:val="00504847"/>
    <w:rsid w:val="005049DC"/>
    <w:rsid w:val="00504CEC"/>
    <w:rsid w:val="005052AE"/>
    <w:rsid w:val="005072CF"/>
    <w:rsid w:val="0050756E"/>
    <w:rsid w:val="00507727"/>
    <w:rsid w:val="00510353"/>
    <w:rsid w:val="00511D77"/>
    <w:rsid w:val="00512208"/>
    <w:rsid w:val="00512433"/>
    <w:rsid w:val="005129E5"/>
    <w:rsid w:val="0051380F"/>
    <w:rsid w:val="00513E1B"/>
    <w:rsid w:val="005147BB"/>
    <w:rsid w:val="00516599"/>
    <w:rsid w:val="00517B14"/>
    <w:rsid w:val="005204C7"/>
    <w:rsid w:val="00520B00"/>
    <w:rsid w:val="0052154D"/>
    <w:rsid w:val="005230A6"/>
    <w:rsid w:val="00523B16"/>
    <w:rsid w:val="0052509F"/>
    <w:rsid w:val="00526651"/>
    <w:rsid w:val="00527EF5"/>
    <w:rsid w:val="0053117C"/>
    <w:rsid w:val="0053137C"/>
    <w:rsid w:val="00531C39"/>
    <w:rsid w:val="005323B4"/>
    <w:rsid w:val="005324E5"/>
    <w:rsid w:val="00533C3C"/>
    <w:rsid w:val="005348D0"/>
    <w:rsid w:val="005357EE"/>
    <w:rsid w:val="005359C8"/>
    <w:rsid w:val="0053670A"/>
    <w:rsid w:val="00537C93"/>
    <w:rsid w:val="00541B31"/>
    <w:rsid w:val="00541F8B"/>
    <w:rsid w:val="0054227A"/>
    <w:rsid w:val="0054346E"/>
    <w:rsid w:val="00545723"/>
    <w:rsid w:val="005465C0"/>
    <w:rsid w:val="00546697"/>
    <w:rsid w:val="0054670A"/>
    <w:rsid w:val="00547855"/>
    <w:rsid w:val="005504ED"/>
    <w:rsid w:val="00550D05"/>
    <w:rsid w:val="00551745"/>
    <w:rsid w:val="00553811"/>
    <w:rsid w:val="0055382D"/>
    <w:rsid w:val="00553EAD"/>
    <w:rsid w:val="00554710"/>
    <w:rsid w:val="00555513"/>
    <w:rsid w:val="0055629F"/>
    <w:rsid w:val="00556625"/>
    <w:rsid w:val="005566C0"/>
    <w:rsid w:val="0056252D"/>
    <w:rsid w:val="00562945"/>
    <w:rsid w:val="00563F43"/>
    <w:rsid w:val="0056506E"/>
    <w:rsid w:val="005651E6"/>
    <w:rsid w:val="005657E6"/>
    <w:rsid w:val="005664E8"/>
    <w:rsid w:val="005667D9"/>
    <w:rsid w:val="00567E79"/>
    <w:rsid w:val="005708FB"/>
    <w:rsid w:val="005729A3"/>
    <w:rsid w:val="005738FC"/>
    <w:rsid w:val="00573D99"/>
    <w:rsid w:val="005748D8"/>
    <w:rsid w:val="00574976"/>
    <w:rsid w:val="00575730"/>
    <w:rsid w:val="00575D10"/>
    <w:rsid w:val="00582680"/>
    <w:rsid w:val="00582E08"/>
    <w:rsid w:val="00583269"/>
    <w:rsid w:val="005852A4"/>
    <w:rsid w:val="00585664"/>
    <w:rsid w:val="00585760"/>
    <w:rsid w:val="005859FC"/>
    <w:rsid w:val="00585F29"/>
    <w:rsid w:val="00586778"/>
    <w:rsid w:val="00586F45"/>
    <w:rsid w:val="005907A2"/>
    <w:rsid w:val="0059146E"/>
    <w:rsid w:val="005931E8"/>
    <w:rsid w:val="00594503"/>
    <w:rsid w:val="00594776"/>
    <w:rsid w:val="0059571E"/>
    <w:rsid w:val="0059614B"/>
    <w:rsid w:val="0059658A"/>
    <w:rsid w:val="0059715A"/>
    <w:rsid w:val="00597296"/>
    <w:rsid w:val="005A0136"/>
    <w:rsid w:val="005A062F"/>
    <w:rsid w:val="005A266F"/>
    <w:rsid w:val="005A2678"/>
    <w:rsid w:val="005A2A26"/>
    <w:rsid w:val="005A309C"/>
    <w:rsid w:val="005A30BF"/>
    <w:rsid w:val="005A322C"/>
    <w:rsid w:val="005A4867"/>
    <w:rsid w:val="005A5E58"/>
    <w:rsid w:val="005B0C52"/>
    <w:rsid w:val="005B0DC7"/>
    <w:rsid w:val="005B126A"/>
    <w:rsid w:val="005B1AFD"/>
    <w:rsid w:val="005B20A0"/>
    <w:rsid w:val="005B4E8C"/>
    <w:rsid w:val="005B4FA7"/>
    <w:rsid w:val="005B503C"/>
    <w:rsid w:val="005B57ED"/>
    <w:rsid w:val="005C00EA"/>
    <w:rsid w:val="005C1197"/>
    <w:rsid w:val="005C2446"/>
    <w:rsid w:val="005C2734"/>
    <w:rsid w:val="005C4358"/>
    <w:rsid w:val="005C55A1"/>
    <w:rsid w:val="005C5C07"/>
    <w:rsid w:val="005C629C"/>
    <w:rsid w:val="005C6682"/>
    <w:rsid w:val="005C68C2"/>
    <w:rsid w:val="005D038A"/>
    <w:rsid w:val="005D6834"/>
    <w:rsid w:val="005E0D57"/>
    <w:rsid w:val="005E1238"/>
    <w:rsid w:val="005E1775"/>
    <w:rsid w:val="005E30C0"/>
    <w:rsid w:val="005E3341"/>
    <w:rsid w:val="005E3BF8"/>
    <w:rsid w:val="005E6D48"/>
    <w:rsid w:val="005E70E7"/>
    <w:rsid w:val="005F0367"/>
    <w:rsid w:val="005F1173"/>
    <w:rsid w:val="005F11AC"/>
    <w:rsid w:val="005F1A11"/>
    <w:rsid w:val="005F1DA2"/>
    <w:rsid w:val="005F28A2"/>
    <w:rsid w:val="005F35A6"/>
    <w:rsid w:val="005F4DC1"/>
    <w:rsid w:val="005F6D56"/>
    <w:rsid w:val="00600AC2"/>
    <w:rsid w:val="00600BBF"/>
    <w:rsid w:val="00601498"/>
    <w:rsid w:val="0060209F"/>
    <w:rsid w:val="006032D8"/>
    <w:rsid w:val="00604356"/>
    <w:rsid w:val="00604CA5"/>
    <w:rsid w:val="0060568E"/>
    <w:rsid w:val="00607C52"/>
    <w:rsid w:val="00610471"/>
    <w:rsid w:val="006126E6"/>
    <w:rsid w:val="006133A6"/>
    <w:rsid w:val="00613FE3"/>
    <w:rsid w:val="006144C4"/>
    <w:rsid w:val="00615114"/>
    <w:rsid w:val="00615A1F"/>
    <w:rsid w:val="00615A6F"/>
    <w:rsid w:val="00616890"/>
    <w:rsid w:val="00617334"/>
    <w:rsid w:val="006173FD"/>
    <w:rsid w:val="00617C9B"/>
    <w:rsid w:val="006200FA"/>
    <w:rsid w:val="00620F7E"/>
    <w:rsid w:val="0062195A"/>
    <w:rsid w:val="00621CAF"/>
    <w:rsid w:val="00621D52"/>
    <w:rsid w:val="006221BA"/>
    <w:rsid w:val="006225D7"/>
    <w:rsid w:val="006245FA"/>
    <w:rsid w:val="0062470F"/>
    <w:rsid w:val="00625073"/>
    <w:rsid w:val="0063065B"/>
    <w:rsid w:val="006308F6"/>
    <w:rsid w:val="00630D4C"/>
    <w:rsid w:val="00630D9D"/>
    <w:rsid w:val="006322BC"/>
    <w:rsid w:val="006331B1"/>
    <w:rsid w:val="00635207"/>
    <w:rsid w:val="00635A52"/>
    <w:rsid w:val="0063631B"/>
    <w:rsid w:val="006371FC"/>
    <w:rsid w:val="00640D17"/>
    <w:rsid w:val="00642C9B"/>
    <w:rsid w:val="00644944"/>
    <w:rsid w:val="00644A55"/>
    <w:rsid w:val="006450BC"/>
    <w:rsid w:val="00645705"/>
    <w:rsid w:val="00645879"/>
    <w:rsid w:val="0064617D"/>
    <w:rsid w:val="0064707B"/>
    <w:rsid w:val="0064775A"/>
    <w:rsid w:val="006500BE"/>
    <w:rsid w:val="006511CB"/>
    <w:rsid w:val="00651377"/>
    <w:rsid w:val="00651553"/>
    <w:rsid w:val="00651A92"/>
    <w:rsid w:val="00652CAB"/>
    <w:rsid w:val="00652D98"/>
    <w:rsid w:val="00653095"/>
    <w:rsid w:val="00653E8A"/>
    <w:rsid w:val="0065406E"/>
    <w:rsid w:val="00654EEF"/>
    <w:rsid w:val="0066028F"/>
    <w:rsid w:val="0066077A"/>
    <w:rsid w:val="00661C9F"/>
    <w:rsid w:val="00662692"/>
    <w:rsid w:val="00663A1E"/>
    <w:rsid w:val="00664322"/>
    <w:rsid w:val="006649C4"/>
    <w:rsid w:val="00665247"/>
    <w:rsid w:val="00665665"/>
    <w:rsid w:val="00666DB3"/>
    <w:rsid w:val="006717FF"/>
    <w:rsid w:val="00672969"/>
    <w:rsid w:val="00672FAD"/>
    <w:rsid w:val="006731D8"/>
    <w:rsid w:val="00674E1E"/>
    <w:rsid w:val="00677FDE"/>
    <w:rsid w:val="0068078B"/>
    <w:rsid w:val="00683981"/>
    <w:rsid w:val="0068480B"/>
    <w:rsid w:val="00684C9B"/>
    <w:rsid w:val="00684FDA"/>
    <w:rsid w:val="006865E6"/>
    <w:rsid w:val="00690397"/>
    <w:rsid w:val="0069142C"/>
    <w:rsid w:val="00691D0F"/>
    <w:rsid w:val="00691E10"/>
    <w:rsid w:val="00692457"/>
    <w:rsid w:val="006925CD"/>
    <w:rsid w:val="006929F0"/>
    <w:rsid w:val="00694A04"/>
    <w:rsid w:val="00694A73"/>
    <w:rsid w:val="006953E1"/>
    <w:rsid w:val="00696849"/>
    <w:rsid w:val="00696C31"/>
    <w:rsid w:val="00696F5B"/>
    <w:rsid w:val="00696F67"/>
    <w:rsid w:val="00697832"/>
    <w:rsid w:val="006979AB"/>
    <w:rsid w:val="00697CB3"/>
    <w:rsid w:val="006A0CD9"/>
    <w:rsid w:val="006A1C29"/>
    <w:rsid w:val="006A2B61"/>
    <w:rsid w:val="006A2F30"/>
    <w:rsid w:val="006A48BF"/>
    <w:rsid w:val="006A4C59"/>
    <w:rsid w:val="006A52BB"/>
    <w:rsid w:val="006A54CB"/>
    <w:rsid w:val="006A59E9"/>
    <w:rsid w:val="006A5B0C"/>
    <w:rsid w:val="006A6175"/>
    <w:rsid w:val="006A70F9"/>
    <w:rsid w:val="006A72C0"/>
    <w:rsid w:val="006A7ABD"/>
    <w:rsid w:val="006A7BAF"/>
    <w:rsid w:val="006B0542"/>
    <w:rsid w:val="006B0DD1"/>
    <w:rsid w:val="006B15DC"/>
    <w:rsid w:val="006B1927"/>
    <w:rsid w:val="006B685C"/>
    <w:rsid w:val="006B73A0"/>
    <w:rsid w:val="006B74C4"/>
    <w:rsid w:val="006B7603"/>
    <w:rsid w:val="006B7CA1"/>
    <w:rsid w:val="006C03E7"/>
    <w:rsid w:val="006C11A1"/>
    <w:rsid w:val="006C210F"/>
    <w:rsid w:val="006C2C05"/>
    <w:rsid w:val="006C327B"/>
    <w:rsid w:val="006C55EF"/>
    <w:rsid w:val="006C61E2"/>
    <w:rsid w:val="006C7C93"/>
    <w:rsid w:val="006C7F1E"/>
    <w:rsid w:val="006D3CF4"/>
    <w:rsid w:val="006D4165"/>
    <w:rsid w:val="006D5029"/>
    <w:rsid w:val="006D56D9"/>
    <w:rsid w:val="006D5D29"/>
    <w:rsid w:val="006D5DF9"/>
    <w:rsid w:val="006D6609"/>
    <w:rsid w:val="006E0A5D"/>
    <w:rsid w:val="006E2985"/>
    <w:rsid w:val="006E5A9A"/>
    <w:rsid w:val="006E6469"/>
    <w:rsid w:val="006E6AC5"/>
    <w:rsid w:val="006E7128"/>
    <w:rsid w:val="006E7168"/>
    <w:rsid w:val="006F0701"/>
    <w:rsid w:val="006F0CE3"/>
    <w:rsid w:val="006F0EF9"/>
    <w:rsid w:val="006F12FD"/>
    <w:rsid w:val="006F16B6"/>
    <w:rsid w:val="006F2466"/>
    <w:rsid w:val="006F32C2"/>
    <w:rsid w:val="006F3902"/>
    <w:rsid w:val="006F3CC5"/>
    <w:rsid w:val="006F4840"/>
    <w:rsid w:val="006F68AB"/>
    <w:rsid w:val="006F6EF6"/>
    <w:rsid w:val="006F6FA4"/>
    <w:rsid w:val="006F76D8"/>
    <w:rsid w:val="006F7F26"/>
    <w:rsid w:val="00701C15"/>
    <w:rsid w:val="0070295D"/>
    <w:rsid w:val="0070314E"/>
    <w:rsid w:val="0070375E"/>
    <w:rsid w:val="0070696A"/>
    <w:rsid w:val="00706A93"/>
    <w:rsid w:val="007070EC"/>
    <w:rsid w:val="0071020E"/>
    <w:rsid w:val="007102B0"/>
    <w:rsid w:val="00711726"/>
    <w:rsid w:val="00713EC4"/>
    <w:rsid w:val="00714C75"/>
    <w:rsid w:val="007157A7"/>
    <w:rsid w:val="00715EFC"/>
    <w:rsid w:val="00723F68"/>
    <w:rsid w:val="00724993"/>
    <w:rsid w:val="00724E01"/>
    <w:rsid w:val="00725FF2"/>
    <w:rsid w:val="00727959"/>
    <w:rsid w:val="0073179D"/>
    <w:rsid w:val="00731D8F"/>
    <w:rsid w:val="00731DF4"/>
    <w:rsid w:val="00732AEA"/>
    <w:rsid w:val="007330C5"/>
    <w:rsid w:val="00733ABD"/>
    <w:rsid w:val="00733C1C"/>
    <w:rsid w:val="00733E6F"/>
    <w:rsid w:val="0073437B"/>
    <w:rsid w:val="0073534A"/>
    <w:rsid w:val="007355D8"/>
    <w:rsid w:val="00735964"/>
    <w:rsid w:val="0073752F"/>
    <w:rsid w:val="00741340"/>
    <w:rsid w:val="007424F1"/>
    <w:rsid w:val="007441A2"/>
    <w:rsid w:val="00744485"/>
    <w:rsid w:val="00746270"/>
    <w:rsid w:val="00746AA2"/>
    <w:rsid w:val="00747148"/>
    <w:rsid w:val="0075004E"/>
    <w:rsid w:val="00752B49"/>
    <w:rsid w:val="007549E6"/>
    <w:rsid w:val="007554F7"/>
    <w:rsid w:val="00756491"/>
    <w:rsid w:val="00757353"/>
    <w:rsid w:val="007601CE"/>
    <w:rsid w:val="00762D40"/>
    <w:rsid w:val="00763265"/>
    <w:rsid w:val="00763BCD"/>
    <w:rsid w:val="00764ABE"/>
    <w:rsid w:val="0076516B"/>
    <w:rsid w:val="00765326"/>
    <w:rsid w:val="00765F3B"/>
    <w:rsid w:val="00770ADD"/>
    <w:rsid w:val="0077200C"/>
    <w:rsid w:val="0077264C"/>
    <w:rsid w:val="00773129"/>
    <w:rsid w:val="00773E84"/>
    <w:rsid w:val="0077445E"/>
    <w:rsid w:val="00774E54"/>
    <w:rsid w:val="00775590"/>
    <w:rsid w:val="00775FDE"/>
    <w:rsid w:val="007762D5"/>
    <w:rsid w:val="0077631C"/>
    <w:rsid w:val="00776454"/>
    <w:rsid w:val="007771B5"/>
    <w:rsid w:val="007774D9"/>
    <w:rsid w:val="00777F37"/>
    <w:rsid w:val="00777F3C"/>
    <w:rsid w:val="0078132C"/>
    <w:rsid w:val="007817BB"/>
    <w:rsid w:val="00782D0E"/>
    <w:rsid w:val="007832D0"/>
    <w:rsid w:val="0078331E"/>
    <w:rsid w:val="007847EF"/>
    <w:rsid w:val="00784ACF"/>
    <w:rsid w:val="0078500E"/>
    <w:rsid w:val="007864ED"/>
    <w:rsid w:val="007871D5"/>
    <w:rsid w:val="00787D2F"/>
    <w:rsid w:val="00790C8B"/>
    <w:rsid w:val="00792114"/>
    <w:rsid w:val="007924AE"/>
    <w:rsid w:val="007925EE"/>
    <w:rsid w:val="00793113"/>
    <w:rsid w:val="00793844"/>
    <w:rsid w:val="00794397"/>
    <w:rsid w:val="00794B58"/>
    <w:rsid w:val="007952E6"/>
    <w:rsid w:val="00797691"/>
    <w:rsid w:val="00797CB7"/>
    <w:rsid w:val="007A003E"/>
    <w:rsid w:val="007A0552"/>
    <w:rsid w:val="007A0C62"/>
    <w:rsid w:val="007A0F11"/>
    <w:rsid w:val="007A164A"/>
    <w:rsid w:val="007A23CE"/>
    <w:rsid w:val="007A559E"/>
    <w:rsid w:val="007A7806"/>
    <w:rsid w:val="007A7FFA"/>
    <w:rsid w:val="007B2999"/>
    <w:rsid w:val="007B430B"/>
    <w:rsid w:val="007B4377"/>
    <w:rsid w:val="007B4951"/>
    <w:rsid w:val="007B6282"/>
    <w:rsid w:val="007B6944"/>
    <w:rsid w:val="007B726C"/>
    <w:rsid w:val="007B7B33"/>
    <w:rsid w:val="007B7DF9"/>
    <w:rsid w:val="007C1D74"/>
    <w:rsid w:val="007C20C8"/>
    <w:rsid w:val="007C350E"/>
    <w:rsid w:val="007C449B"/>
    <w:rsid w:val="007C486D"/>
    <w:rsid w:val="007C492B"/>
    <w:rsid w:val="007C4BE2"/>
    <w:rsid w:val="007C5AA0"/>
    <w:rsid w:val="007C7577"/>
    <w:rsid w:val="007C75CE"/>
    <w:rsid w:val="007C767F"/>
    <w:rsid w:val="007D000C"/>
    <w:rsid w:val="007D01B9"/>
    <w:rsid w:val="007D076D"/>
    <w:rsid w:val="007D0DDE"/>
    <w:rsid w:val="007D1019"/>
    <w:rsid w:val="007D207A"/>
    <w:rsid w:val="007D235A"/>
    <w:rsid w:val="007D2E1A"/>
    <w:rsid w:val="007D31CF"/>
    <w:rsid w:val="007D36AF"/>
    <w:rsid w:val="007D39B3"/>
    <w:rsid w:val="007D5BA4"/>
    <w:rsid w:val="007D647B"/>
    <w:rsid w:val="007D6506"/>
    <w:rsid w:val="007E07AD"/>
    <w:rsid w:val="007E08B2"/>
    <w:rsid w:val="007E18B0"/>
    <w:rsid w:val="007E1E69"/>
    <w:rsid w:val="007E2271"/>
    <w:rsid w:val="007E2AF1"/>
    <w:rsid w:val="007E3CBC"/>
    <w:rsid w:val="007E438A"/>
    <w:rsid w:val="007E4968"/>
    <w:rsid w:val="007E5ECA"/>
    <w:rsid w:val="007E5F9B"/>
    <w:rsid w:val="007E683E"/>
    <w:rsid w:val="007E699C"/>
    <w:rsid w:val="007E7AB9"/>
    <w:rsid w:val="007F40B3"/>
    <w:rsid w:val="007F4564"/>
    <w:rsid w:val="007F4E6F"/>
    <w:rsid w:val="007F6866"/>
    <w:rsid w:val="007F6C87"/>
    <w:rsid w:val="007F6D0F"/>
    <w:rsid w:val="007F7076"/>
    <w:rsid w:val="007F7B33"/>
    <w:rsid w:val="007F7EA7"/>
    <w:rsid w:val="00800319"/>
    <w:rsid w:val="008005D4"/>
    <w:rsid w:val="008009B3"/>
    <w:rsid w:val="00800CA0"/>
    <w:rsid w:val="00801116"/>
    <w:rsid w:val="008013DA"/>
    <w:rsid w:val="00801A92"/>
    <w:rsid w:val="00802ECD"/>
    <w:rsid w:val="00803997"/>
    <w:rsid w:val="00803C72"/>
    <w:rsid w:val="00803C92"/>
    <w:rsid w:val="00804004"/>
    <w:rsid w:val="008040A0"/>
    <w:rsid w:val="0080446F"/>
    <w:rsid w:val="00804611"/>
    <w:rsid w:val="00804734"/>
    <w:rsid w:val="008047E3"/>
    <w:rsid w:val="00804B3C"/>
    <w:rsid w:val="00805C5D"/>
    <w:rsid w:val="00806025"/>
    <w:rsid w:val="008065EE"/>
    <w:rsid w:val="00806A84"/>
    <w:rsid w:val="00806C0D"/>
    <w:rsid w:val="00807483"/>
    <w:rsid w:val="00807E14"/>
    <w:rsid w:val="00810DE1"/>
    <w:rsid w:val="008119CC"/>
    <w:rsid w:val="0081328B"/>
    <w:rsid w:val="00813BF1"/>
    <w:rsid w:val="0081489F"/>
    <w:rsid w:val="00815E0A"/>
    <w:rsid w:val="00816CE8"/>
    <w:rsid w:val="00817484"/>
    <w:rsid w:val="00820222"/>
    <w:rsid w:val="008218C1"/>
    <w:rsid w:val="00821F65"/>
    <w:rsid w:val="00822270"/>
    <w:rsid w:val="00823A5E"/>
    <w:rsid w:val="00823FBA"/>
    <w:rsid w:val="00824044"/>
    <w:rsid w:val="0082405A"/>
    <w:rsid w:val="008240FE"/>
    <w:rsid w:val="008243C9"/>
    <w:rsid w:val="00825DAB"/>
    <w:rsid w:val="00825E23"/>
    <w:rsid w:val="00827884"/>
    <w:rsid w:val="00827AE6"/>
    <w:rsid w:val="0083242B"/>
    <w:rsid w:val="00833F08"/>
    <w:rsid w:val="00835353"/>
    <w:rsid w:val="0083542D"/>
    <w:rsid w:val="008366FD"/>
    <w:rsid w:val="008367CA"/>
    <w:rsid w:val="008374E4"/>
    <w:rsid w:val="00837999"/>
    <w:rsid w:val="00840D0E"/>
    <w:rsid w:val="00840D14"/>
    <w:rsid w:val="00842CC0"/>
    <w:rsid w:val="00843469"/>
    <w:rsid w:val="00843B8E"/>
    <w:rsid w:val="008447F1"/>
    <w:rsid w:val="0084485E"/>
    <w:rsid w:val="008464EF"/>
    <w:rsid w:val="0084690A"/>
    <w:rsid w:val="00847C8B"/>
    <w:rsid w:val="00847E61"/>
    <w:rsid w:val="00847EC5"/>
    <w:rsid w:val="00850ADF"/>
    <w:rsid w:val="00852129"/>
    <w:rsid w:val="0085212A"/>
    <w:rsid w:val="0085226A"/>
    <w:rsid w:val="00852F1D"/>
    <w:rsid w:val="008533C3"/>
    <w:rsid w:val="008538D9"/>
    <w:rsid w:val="00853EB8"/>
    <w:rsid w:val="00854089"/>
    <w:rsid w:val="008555D0"/>
    <w:rsid w:val="008556DB"/>
    <w:rsid w:val="00855CB9"/>
    <w:rsid w:val="00856F72"/>
    <w:rsid w:val="0085706E"/>
    <w:rsid w:val="00857DD9"/>
    <w:rsid w:val="00860207"/>
    <w:rsid w:val="008605B2"/>
    <w:rsid w:val="00860F7B"/>
    <w:rsid w:val="0086207E"/>
    <w:rsid w:val="00863FE4"/>
    <w:rsid w:val="008650F2"/>
    <w:rsid w:val="00865F2E"/>
    <w:rsid w:val="008706A9"/>
    <w:rsid w:val="008728B7"/>
    <w:rsid w:val="00873D82"/>
    <w:rsid w:val="00874DB0"/>
    <w:rsid w:val="0087582F"/>
    <w:rsid w:val="008762B0"/>
    <w:rsid w:val="008765BF"/>
    <w:rsid w:val="00876CB7"/>
    <w:rsid w:val="0088018B"/>
    <w:rsid w:val="008803AE"/>
    <w:rsid w:val="00880A02"/>
    <w:rsid w:val="00880C1A"/>
    <w:rsid w:val="00880FAD"/>
    <w:rsid w:val="00883D55"/>
    <w:rsid w:val="00883E76"/>
    <w:rsid w:val="00884321"/>
    <w:rsid w:val="0088461C"/>
    <w:rsid w:val="00884920"/>
    <w:rsid w:val="00884F46"/>
    <w:rsid w:val="008872C4"/>
    <w:rsid w:val="00887F17"/>
    <w:rsid w:val="00890097"/>
    <w:rsid w:val="00891828"/>
    <w:rsid w:val="00891AE7"/>
    <w:rsid w:val="008922C4"/>
    <w:rsid w:val="00892C1C"/>
    <w:rsid w:val="0089413B"/>
    <w:rsid w:val="00895362"/>
    <w:rsid w:val="00896711"/>
    <w:rsid w:val="00897A39"/>
    <w:rsid w:val="008A2D30"/>
    <w:rsid w:val="008A43BB"/>
    <w:rsid w:val="008A5834"/>
    <w:rsid w:val="008A7890"/>
    <w:rsid w:val="008B10B5"/>
    <w:rsid w:val="008B11C5"/>
    <w:rsid w:val="008B37CF"/>
    <w:rsid w:val="008B4FE2"/>
    <w:rsid w:val="008B5F5C"/>
    <w:rsid w:val="008B7722"/>
    <w:rsid w:val="008C12F6"/>
    <w:rsid w:val="008C241D"/>
    <w:rsid w:val="008C2A97"/>
    <w:rsid w:val="008C39C9"/>
    <w:rsid w:val="008C42A0"/>
    <w:rsid w:val="008C4A7E"/>
    <w:rsid w:val="008C4CED"/>
    <w:rsid w:val="008C5B5E"/>
    <w:rsid w:val="008C6E5D"/>
    <w:rsid w:val="008C70F2"/>
    <w:rsid w:val="008D0DD4"/>
    <w:rsid w:val="008D14C0"/>
    <w:rsid w:val="008D424C"/>
    <w:rsid w:val="008D6CBD"/>
    <w:rsid w:val="008D6D9C"/>
    <w:rsid w:val="008D6DFD"/>
    <w:rsid w:val="008D7B35"/>
    <w:rsid w:val="008E0764"/>
    <w:rsid w:val="008E0FE7"/>
    <w:rsid w:val="008E296E"/>
    <w:rsid w:val="008E2D83"/>
    <w:rsid w:val="008E3689"/>
    <w:rsid w:val="008E38DB"/>
    <w:rsid w:val="008E42F7"/>
    <w:rsid w:val="008E43A2"/>
    <w:rsid w:val="008E5CED"/>
    <w:rsid w:val="008E7479"/>
    <w:rsid w:val="008E77B0"/>
    <w:rsid w:val="008E7DEA"/>
    <w:rsid w:val="008F00E6"/>
    <w:rsid w:val="008F095B"/>
    <w:rsid w:val="008F0A7E"/>
    <w:rsid w:val="008F1D05"/>
    <w:rsid w:val="008F393E"/>
    <w:rsid w:val="008F7649"/>
    <w:rsid w:val="008F7B93"/>
    <w:rsid w:val="008F7C23"/>
    <w:rsid w:val="009000EF"/>
    <w:rsid w:val="009007A3"/>
    <w:rsid w:val="0090161B"/>
    <w:rsid w:val="00904081"/>
    <w:rsid w:val="00904085"/>
    <w:rsid w:val="00904482"/>
    <w:rsid w:val="00905199"/>
    <w:rsid w:val="00907C1A"/>
    <w:rsid w:val="00907F4A"/>
    <w:rsid w:val="00910451"/>
    <w:rsid w:val="009109E5"/>
    <w:rsid w:val="00911632"/>
    <w:rsid w:val="009124D3"/>
    <w:rsid w:val="009151F9"/>
    <w:rsid w:val="0091575F"/>
    <w:rsid w:val="00915CC9"/>
    <w:rsid w:val="00916340"/>
    <w:rsid w:val="00916380"/>
    <w:rsid w:val="00917DAD"/>
    <w:rsid w:val="00917ED0"/>
    <w:rsid w:val="009207AD"/>
    <w:rsid w:val="00923746"/>
    <w:rsid w:val="0092597A"/>
    <w:rsid w:val="0092599A"/>
    <w:rsid w:val="00925C25"/>
    <w:rsid w:val="00927A52"/>
    <w:rsid w:val="00927C2F"/>
    <w:rsid w:val="009302F6"/>
    <w:rsid w:val="00930AD7"/>
    <w:rsid w:val="009317E1"/>
    <w:rsid w:val="00933D98"/>
    <w:rsid w:val="00934D2B"/>
    <w:rsid w:val="00936162"/>
    <w:rsid w:val="009373E1"/>
    <w:rsid w:val="00937F78"/>
    <w:rsid w:val="009411F8"/>
    <w:rsid w:val="009422A3"/>
    <w:rsid w:val="009433AC"/>
    <w:rsid w:val="009439E5"/>
    <w:rsid w:val="00943F8F"/>
    <w:rsid w:val="00944C3D"/>
    <w:rsid w:val="009456AB"/>
    <w:rsid w:val="00945A44"/>
    <w:rsid w:val="0094723C"/>
    <w:rsid w:val="00947AAC"/>
    <w:rsid w:val="009501DC"/>
    <w:rsid w:val="00952141"/>
    <w:rsid w:val="0095441F"/>
    <w:rsid w:val="00955063"/>
    <w:rsid w:val="00961467"/>
    <w:rsid w:val="00962E07"/>
    <w:rsid w:val="00963748"/>
    <w:rsid w:val="00963F7A"/>
    <w:rsid w:val="009642ED"/>
    <w:rsid w:val="00964E17"/>
    <w:rsid w:val="00967D82"/>
    <w:rsid w:val="0097007B"/>
    <w:rsid w:val="00970B2D"/>
    <w:rsid w:val="00972599"/>
    <w:rsid w:val="0097347E"/>
    <w:rsid w:val="00973D17"/>
    <w:rsid w:val="00973DD5"/>
    <w:rsid w:val="00973F7F"/>
    <w:rsid w:val="00974AB4"/>
    <w:rsid w:val="00974B19"/>
    <w:rsid w:val="009755B5"/>
    <w:rsid w:val="0097595B"/>
    <w:rsid w:val="00975DAE"/>
    <w:rsid w:val="00976A75"/>
    <w:rsid w:val="009772D6"/>
    <w:rsid w:val="00980549"/>
    <w:rsid w:val="009812C1"/>
    <w:rsid w:val="00981656"/>
    <w:rsid w:val="00981A0D"/>
    <w:rsid w:val="00981D3D"/>
    <w:rsid w:val="009824DC"/>
    <w:rsid w:val="009831C1"/>
    <w:rsid w:val="00985999"/>
    <w:rsid w:val="009860B6"/>
    <w:rsid w:val="009865CF"/>
    <w:rsid w:val="00987660"/>
    <w:rsid w:val="0099392F"/>
    <w:rsid w:val="00994BC9"/>
    <w:rsid w:val="0099619C"/>
    <w:rsid w:val="00996CFA"/>
    <w:rsid w:val="009A004E"/>
    <w:rsid w:val="009A014C"/>
    <w:rsid w:val="009A0F3B"/>
    <w:rsid w:val="009A1970"/>
    <w:rsid w:val="009A2179"/>
    <w:rsid w:val="009A318B"/>
    <w:rsid w:val="009A3408"/>
    <w:rsid w:val="009A4A27"/>
    <w:rsid w:val="009A53F6"/>
    <w:rsid w:val="009A6F72"/>
    <w:rsid w:val="009A7279"/>
    <w:rsid w:val="009B0A87"/>
    <w:rsid w:val="009B13B5"/>
    <w:rsid w:val="009B2FEC"/>
    <w:rsid w:val="009B3DB4"/>
    <w:rsid w:val="009B4D1D"/>
    <w:rsid w:val="009B4E3F"/>
    <w:rsid w:val="009B6039"/>
    <w:rsid w:val="009B7734"/>
    <w:rsid w:val="009C0BEC"/>
    <w:rsid w:val="009C2354"/>
    <w:rsid w:val="009C26F1"/>
    <w:rsid w:val="009C2BA6"/>
    <w:rsid w:val="009C2EAA"/>
    <w:rsid w:val="009C42B9"/>
    <w:rsid w:val="009C4816"/>
    <w:rsid w:val="009C6184"/>
    <w:rsid w:val="009C641C"/>
    <w:rsid w:val="009C6DE6"/>
    <w:rsid w:val="009C7C1C"/>
    <w:rsid w:val="009D047A"/>
    <w:rsid w:val="009D101A"/>
    <w:rsid w:val="009D20C6"/>
    <w:rsid w:val="009D3530"/>
    <w:rsid w:val="009D39D8"/>
    <w:rsid w:val="009D3D39"/>
    <w:rsid w:val="009D3DB4"/>
    <w:rsid w:val="009D5568"/>
    <w:rsid w:val="009D6381"/>
    <w:rsid w:val="009D63C8"/>
    <w:rsid w:val="009D6991"/>
    <w:rsid w:val="009D6A51"/>
    <w:rsid w:val="009D6F14"/>
    <w:rsid w:val="009E0B3F"/>
    <w:rsid w:val="009E17CD"/>
    <w:rsid w:val="009E255C"/>
    <w:rsid w:val="009E2759"/>
    <w:rsid w:val="009E45AB"/>
    <w:rsid w:val="009E7182"/>
    <w:rsid w:val="009E71D1"/>
    <w:rsid w:val="009E7300"/>
    <w:rsid w:val="009F039F"/>
    <w:rsid w:val="009F1E59"/>
    <w:rsid w:val="009F1F7E"/>
    <w:rsid w:val="009F227A"/>
    <w:rsid w:val="009F2CEC"/>
    <w:rsid w:val="009F3F0B"/>
    <w:rsid w:val="009F5F27"/>
    <w:rsid w:val="009F6197"/>
    <w:rsid w:val="009F61EC"/>
    <w:rsid w:val="009F7138"/>
    <w:rsid w:val="009F72AC"/>
    <w:rsid w:val="009F7612"/>
    <w:rsid w:val="00A0023F"/>
    <w:rsid w:val="00A01C81"/>
    <w:rsid w:val="00A01E2D"/>
    <w:rsid w:val="00A047F1"/>
    <w:rsid w:val="00A04C80"/>
    <w:rsid w:val="00A0779B"/>
    <w:rsid w:val="00A10590"/>
    <w:rsid w:val="00A10E22"/>
    <w:rsid w:val="00A11FB7"/>
    <w:rsid w:val="00A1272C"/>
    <w:rsid w:val="00A127D1"/>
    <w:rsid w:val="00A14026"/>
    <w:rsid w:val="00A14FFA"/>
    <w:rsid w:val="00A15224"/>
    <w:rsid w:val="00A154F0"/>
    <w:rsid w:val="00A175FA"/>
    <w:rsid w:val="00A178BC"/>
    <w:rsid w:val="00A17D7C"/>
    <w:rsid w:val="00A20686"/>
    <w:rsid w:val="00A207E9"/>
    <w:rsid w:val="00A20968"/>
    <w:rsid w:val="00A20C50"/>
    <w:rsid w:val="00A21ECF"/>
    <w:rsid w:val="00A24788"/>
    <w:rsid w:val="00A24B16"/>
    <w:rsid w:val="00A25154"/>
    <w:rsid w:val="00A26106"/>
    <w:rsid w:val="00A27211"/>
    <w:rsid w:val="00A27F99"/>
    <w:rsid w:val="00A30A1B"/>
    <w:rsid w:val="00A30E48"/>
    <w:rsid w:val="00A30EBD"/>
    <w:rsid w:val="00A30F10"/>
    <w:rsid w:val="00A3274D"/>
    <w:rsid w:val="00A3474A"/>
    <w:rsid w:val="00A35796"/>
    <w:rsid w:val="00A3589F"/>
    <w:rsid w:val="00A35EF5"/>
    <w:rsid w:val="00A36AD6"/>
    <w:rsid w:val="00A407C9"/>
    <w:rsid w:val="00A418BA"/>
    <w:rsid w:val="00A4206A"/>
    <w:rsid w:val="00A42831"/>
    <w:rsid w:val="00A42C87"/>
    <w:rsid w:val="00A44342"/>
    <w:rsid w:val="00A44E1D"/>
    <w:rsid w:val="00A44FE0"/>
    <w:rsid w:val="00A45112"/>
    <w:rsid w:val="00A4593E"/>
    <w:rsid w:val="00A45EBC"/>
    <w:rsid w:val="00A46C1D"/>
    <w:rsid w:val="00A50E30"/>
    <w:rsid w:val="00A51B4B"/>
    <w:rsid w:val="00A52770"/>
    <w:rsid w:val="00A53264"/>
    <w:rsid w:val="00A53B7C"/>
    <w:rsid w:val="00A5433D"/>
    <w:rsid w:val="00A5678C"/>
    <w:rsid w:val="00A60AE5"/>
    <w:rsid w:val="00A60BC6"/>
    <w:rsid w:val="00A6154C"/>
    <w:rsid w:val="00A621C8"/>
    <w:rsid w:val="00A639D5"/>
    <w:rsid w:val="00A64247"/>
    <w:rsid w:val="00A64622"/>
    <w:rsid w:val="00A65C93"/>
    <w:rsid w:val="00A6785E"/>
    <w:rsid w:val="00A67AD1"/>
    <w:rsid w:val="00A7125B"/>
    <w:rsid w:val="00A714F6"/>
    <w:rsid w:val="00A71F18"/>
    <w:rsid w:val="00A72643"/>
    <w:rsid w:val="00A73578"/>
    <w:rsid w:val="00A737D6"/>
    <w:rsid w:val="00A73F4B"/>
    <w:rsid w:val="00A747BB"/>
    <w:rsid w:val="00A7570C"/>
    <w:rsid w:val="00A7577E"/>
    <w:rsid w:val="00A75BBF"/>
    <w:rsid w:val="00A75C97"/>
    <w:rsid w:val="00A7766C"/>
    <w:rsid w:val="00A77CC9"/>
    <w:rsid w:val="00A77D41"/>
    <w:rsid w:val="00A8021C"/>
    <w:rsid w:val="00A807FE"/>
    <w:rsid w:val="00A80D09"/>
    <w:rsid w:val="00A80D30"/>
    <w:rsid w:val="00A82C66"/>
    <w:rsid w:val="00A83601"/>
    <w:rsid w:val="00A83B12"/>
    <w:rsid w:val="00A847EA"/>
    <w:rsid w:val="00A85990"/>
    <w:rsid w:val="00A8749D"/>
    <w:rsid w:val="00A90915"/>
    <w:rsid w:val="00A91807"/>
    <w:rsid w:val="00A92155"/>
    <w:rsid w:val="00A92725"/>
    <w:rsid w:val="00A928D9"/>
    <w:rsid w:val="00A9329B"/>
    <w:rsid w:val="00A94169"/>
    <w:rsid w:val="00A949F4"/>
    <w:rsid w:val="00A962D8"/>
    <w:rsid w:val="00A96E70"/>
    <w:rsid w:val="00A971C7"/>
    <w:rsid w:val="00AA06BB"/>
    <w:rsid w:val="00AA1317"/>
    <w:rsid w:val="00AA2D6A"/>
    <w:rsid w:val="00AA3047"/>
    <w:rsid w:val="00AA3B08"/>
    <w:rsid w:val="00AA3EF3"/>
    <w:rsid w:val="00AA409D"/>
    <w:rsid w:val="00AA44AD"/>
    <w:rsid w:val="00AA7833"/>
    <w:rsid w:val="00AA7CC1"/>
    <w:rsid w:val="00AB1186"/>
    <w:rsid w:val="00AB1751"/>
    <w:rsid w:val="00AB27CD"/>
    <w:rsid w:val="00AB2823"/>
    <w:rsid w:val="00AB2B92"/>
    <w:rsid w:val="00AB2F01"/>
    <w:rsid w:val="00AB3251"/>
    <w:rsid w:val="00AB3633"/>
    <w:rsid w:val="00AB4C91"/>
    <w:rsid w:val="00AB5F5E"/>
    <w:rsid w:val="00AC1601"/>
    <w:rsid w:val="00AC1F92"/>
    <w:rsid w:val="00AC2748"/>
    <w:rsid w:val="00AC4F18"/>
    <w:rsid w:val="00AC5C55"/>
    <w:rsid w:val="00AC6A0B"/>
    <w:rsid w:val="00AC6DB4"/>
    <w:rsid w:val="00AC7260"/>
    <w:rsid w:val="00AC75AA"/>
    <w:rsid w:val="00AD0E6E"/>
    <w:rsid w:val="00AD1E42"/>
    <w:rsid w:val="00AD3EFA"/>
    <w:rsid w:val="00AD4039"/>
    <w:rsid w:val="00AD43DA"/>
    <w:rsid w:val="00AD46EB"/>
    <w:rsid w:val="00AD490C"/>
    <w:rsid w:val="00AD4B80"/>
    <w:rsid w:val="00AD569B"/>
    <w:rsid w:val="00AD670F"/>
    <w:rsid w:val="00AE02F7"/>
    <w:rsid w:val="00AE0C3A"/>
    <w:rsid w:val="00AE13D7"/>
    <w:rsid w:val="00AE3D11"/>
    <w:rsid w:val="00AE3D9C"/>
    <w:rsid w:val="00AE3E93"/>
    <w:rsid w:val="00AE4B0B"/>
    <w:rsid w:val="00AE5B1D"/>
    <w:rsid w:val="00AE6641"/>
    <w:rsid w:val="00AE699F"/>
    <w:rsid w:val="00AF01ED"/>
    <w:rsid w:val="00AF1DAE"/>
    <w:rsid w:val="00AF2296"/>
    <w:rsid w:val="00AF2B00"/>
    <w:rsid w:val="00AF2F4D"/>
    <w:rsid w:val="00AF3556"/>
    <w:rsid w:val="00AF4D15"/>
    <w:rsid w:val="00AF4F96"/>
    <w:rsid w:val="00AF5054"/>
    <w:rsid w:val="00AF5C34"/>
    <w:rsid w:val="00AF62BB"/>
    <w:rsid w:val="00AF62C2"/>
    <w:rsid w:val="00AF731E"/>
    <w:rsid w:val="00AF7E39"/>
    <w:rsid w:val="00B002F2"/>
    <w:rsid w:val="00B0079D"/>
    <w:rsid w:val="00B00CE2"/>
    <w:rsid w:val="00B00E56"/>
    <w:rsid w:val="00B00F75"/>
    <w:rsid w:val="00B014DB"/>
    <w:rsid w:val="00B02480"/>
    <w:rsid w:val="00B024AD"/>
    <w:rsid w:val="00B02BD1"/>
    <w:rsid w:val="00B02FE5"/>
    <w:rsid w:val="00B044A5"/>
    <w:rsid w:val="00B049BB"/>
    <w:rsid w:val="00B05567"/>
    <w:rsid w:val="00B059E8"/>
    <w:rsid w:val="00B102CE"/>
    <w:rsid w:val="00B10A60"/>
    <w:rsid w:val="00B10CB4"/>
    <w:rsid w:val="00B11ADC"/>
    <w:rsid w:val="00B12326"/>
    <w:rsid w:val="00B12F9E"/>
    <w:rsid w:val="00B13462"/>
    <w:rsid w:val="00B13B17"/>
    <w:rsid w:val="00B145CF"/>
    <w:rsid w:val="00B14E73"/>
    <w:rsid w:val="00B15B7A"/>
    <w:rsid w:val="00B16654"/>
    <w:rsid w:val="00B1699B"/>
    <w:rsid w:val="00B16B93"/>
    <w:rsid w:val="00B16FC6"/>
    <w:rsid w:val="00B1710E"/>
    <w:rsid w:val="00B17157"/>
    <w:rsid w:val="00B17A27"/>
    <w:rsid w:val="00B21221"/>
    <w:rsid w:val="00B216EE"/>
    <w:rsid w:val="00B2244A"/>
    <w:rsid w:val="00B24970"/>
    <w:rsid w:val="00B27CAA"/>
    <w:rsid w:val="00B305D4"/>
    <w:rsid w:val="00B3214A"/>
    <w:rsid w:val="00B32395"/>
    <w:rsid w:val="00B33143"/>
    <w:rsid w:val="00B348CC"/>
    <w:rsid w:val="00B36086"/>
    <w:rsid w:val="00B3631E"/>
    <w:rsid w:val="00B36348"/>
    <w:rsid w:val="00B373C6"/>
    <w:rsid w:val="00B37AF0"/>
    <w:rsid w:val="00B4046B"/>
    <w:rsid w:val="00B40B83"/>
    <w:rsid w:val="00B4176B"/>
    <w:rsid w:val="00B41CF5"/>
    <w:rsid w:val="00B43B0D"/>
    <w:rsid w:val="00B44108"/>
    <w:rsid w:val="00B443A6"/>
    <w:rsid w:val="00B45132"/>
    <w:rsid w:val="00B452D5"/>
    <w:rsid w:val="00B4541B"/>
    <w:rsid w:val="00B4591E"/>
    <w:rsid w:val="00B46344"/>
    <w:rsid w:val="00B470A0"/>
    <w:rsid w:val="00B50429"/>
    <w:rsid w:val="00B510F7"/>
    <w:rsid w:val="00B5181E"/>
    <w:rsid w:val="00B51BF6"/>
    <w:rsid w:val="00B523F5"/>
    <w:rsid w:val="00B569F0"/>
    <w:rsid w:val="00B57734"/>
    <w:rsid w:val="00B6141C"/>
    <w:rsid w:val="00B617B5"/>
    <w:rsid w:val="00B625A8"/>
    <w:rsid w:val="00B62C63"/>
    <w:rsid w:val="00B635EC"/>
    <w:rsid w:val="00B6470F"/>
    <w:rsid w:val="00B64A74"/>
    <w:rsid w:val="00B661EE"/>
    <w:rsid w:val="00B66337"/>
    <w:rsid w:val="00B664A9"/>
    <w:rsid w:val="00B664F5"/>
    <w:rsid w:val="00B66CDC"/>
    <w:rsid w:val="00B6707A"/>
    <w:rsid w:val="00B67313"/>
    <w:rsid w:val="00B67A8A"/>
    <w:rsid w:val="00B67F6B"/>
    <w:rsid w:val="00B701F8"/>
    <w:rsid w:val="00B706A8"/>
    <w:rsid w:val="00B711C7"/>
    <w:rsid w:val="00B71842"/>
    <w:rsid w:val="00B74658"/>
    <w:rsid w:val="00B74CAE"/>
    <w:rsid w:val="00B756C7"/>
    <w:rsid w:val="00B7575D"/>
    <w:rsid w:val="00B75ED4"/>
    <w:rsid w:val="00B75EEA"/>
    <w:rsid w:val="00B76749"/>
    <w:rsid w:val="00B815F9"/>
    <w:rsid w:val="00B829E1"/>
    <w:rsid w:val="00B83AAF"/>
    <w:rsid w:val="00B864BF"/>
    <w:rsid w:val="00B8723E"/>
    <w:rsid w:val="00B872F9"/>
    <w:rsid w:val="00B87693"/>
    <w:rsid w:val="00B908A7"/>
    <w:rsid w:val="00B91036"/>
    <w:rsid w:val="00B912D1"/>
    <w:rsid w:val="00B9189B"/>
    <w:rsid w:val="00B939E9"/>
    <w:rsid w:val="00B93DD3"/>
    <w:rsid w:val="00B93F76"/>
    <w:rsid w:val="00B951F7"/>
    <w:rsid w:val="00B95204"/>
    <w:rsid w:val="00B95D14"/>
    <w:rsid w:val="00B965AA"/>
    <w:rsid w:val="00BA1784"/>
    <w:rsid w:val="00BA1FF0"/>
    <w:rsid w:val="00BA4A61"/>
    <w:rsid w:val="00BA5D28"/>
    <w:rsid w:val="00BA66CD"/>
    <w:rsid w:val="00BA6CCE"/>
    <w:rsid w:val="00BA6EBA"/>
    <w:rsid w:val="00BA7219"/>
    <w:rsid w:val="00BA733E"/>
    <w:rsid w:val="00BA754F"/>
    <w:rsid w:val="00BA79DA"/>
    <w:rsid w:val="00BA7B28"/>
    <w:rsid w:val="00BA7CA8"/>
    <w:rsid w:val="00BB05BA"/>
    <w:rsid w:val="00BB14A8"/>
    <w:rsid w:val="00BB1949"/>
    <w:rsid w:val="00BB26B4"/>
    <w:rsid w:val="00BB2AEE"/>
    <w:rsid w:val="00BB3230"/>
    <w:rsid w:val="00BB5764"/>
    <w:rsid w:val="00BB5B46"/>
    <w:rsid w:val="00BC15B0"/>
    <w:rsid w:val="00BC35EC"/>
    <w:rsid w:val="00BC41AE"/>
    <w:rsid w:val="00BC4A59"/>
    <w:rsid w:val="00BC7A56"/>
    <w:rsid w:val="00BC7AF6"/>
    <w:rsid w:val="00BC7B3B"/>
    <w:rsid w:val="00BD0760"/>
    <w:rsid w:val="00BD0828"/>
    <w:rsid w:val="00BD0AD1"/>
    <w:rsid w:val="00BD0DBB"/>
    <w:rsid w:val="00BD1902"/>
    <w:rsid w:val="00BD1D8E"/>
    <w:rsid w:val="00BD263E"/>
    <w:rsid w:val="00BD3598"/>
    <w:rsid w:val="00BD3F67"/>
    <w:rsid w:val="00BD6C79"/>
    <w:rsid w:val="00BD7E1E"/>
    <w:rsid w:val="00BE0262"/>
    <w:rsid w:val="00BE203C"/>
    <w:rsid w:val="00BE21A4"/>
    <w:rsid w:val="00BE24EC"/>
    <w:rsid w:val="00BE37BE"/>
    <w:rsid w:val="00BE5E8B"/>
    <w:rsid w:val="00BE77AC"/>
    <w:rsid w:val="00BE7AC3"/>
    <w:rsid w:val="00BF033A"/>
    <w:rsid w:val="00BF2151"/>
    <w:rsid w:val="00BF21D7"/>
    <w:rsid w:val="00BF2FE9"/>
    <w:rsid w:val="00BF3161"/>
    <w:rsid w:val="00BF35D6"/>
    <w:rsid w:val="00BF4AA0"/>
    <w:rsid w:val="00BF5259"/>
    <w:rsid w:val="00BF60F5"/>
    <w:rsid w:val="00C0014D"/>
    <w:rsid w:val="00C00787"/>
    <w:rsid w:val="00C0081A"/>
    <w:rsid w:val="00C01BEC"/>
    <w:rsid w:val="00C021FC"/>
    <w:rsid w:val="00C02E55"/>
    <w:rsid w:val="00C047B1"/>
    <w:rsid w:val="00C048C2"/>
    <w:rsid w:val="00C04FE2"/>
    <w:rsid w:val="00C05130"/>
    <w:rsid w:val="00C05224"/>
    <w:rsid w:val="00C052D0"/>
    <w:rsid w:val="00C06113"/>
    <w:rsid w:val="00C06489"/>
    <w:rsid w:val="00C06922"/>
    <w:rsid w:val="00C06D63"/>
    <w:rsid w:val="00C06F69"/>
    <w:rsid w:val="00C07084"/>
    <w:rsid w:val="00C1164C"/>
    <w:rsid w:val="00C12D43"/>
    <w:rsid w:val="00C13370"/>
    <w:rsid w:val="00C15762"/>
    <w:rsid w:val="00C1601F"/>
    <w:rsid w:val="00C16F42"/>
    <w:rsid w:val="00C17C83"/>
    <w:rsid w:val="00C204C5"/>
    <w:rsid w:val="00C206C8"/>
    <w:rsid w:val="00C21468"/>
    <w:rsid w:val="00C22560"/>
    <w:rsid w:val="00C23CD9"/>
    <w:rsid w:val="00C23D00"/>
    <w:rsid w:val="00C26996"/>
    <w:rsid w:val="00C26DC4"/>
    <w:rsid w:val="00C26E1E"/>
    <w:rsid w:val="00C26EBF"/>
    <w:rsid w:val="00C30979"/>
    <w:rsid w:val="00C3104B"/>
    <w:rsid w:val="00C31D3E"/>
    <w:rsid w:val="00C31EBD"/>
    <w:rsid w:val="00C3402E"/>
    <w:rsid w:val="00C34B2B"/>
    <w:rsid w:val="00C35561"/>
    <w:rsid w:val="00C36BA5"/>
    <w:rsid w:val="00C37721"/>
    <w:rsid w:val="00C37954"/>
    <w:rsid w:val="00C37AEC"/>
    <w:rsid w:val="00C37C51"/>
    <w:rsid w:val="00C4060B"/>
    <w:rsid w:val="00C40F00"/>
    <w:rsid w:val="00C4150D"/>
    <w:rsid w:val="00C42129"/>
    <w:rsid w:val="00C4231D"/>
    <w:rsid w:val="00C4401D"/>
    <w:rsid w:val="00C44811"/>
    <w:rsid w:val="00C45238"/>
    <w:rsid w:val="00C456F5"/>
    <w:rsid w:val="00C459CC"/>
    <w:rsid w:val="00C45EEE"/>
    <w:rsid w:val="00C460A0"/>
    <w:rsid w:val="00C46633"/>
    <w:rsid w:val="00C47B2B"/>
    <w:rsid w:val="00C50959"/>
    <w:rsid w:val="00C514DB"/>
    <w:rsid w:val="00C51826"/>
    <w:rsid w:val="00C518CA"/>
    <w:rsid w:val="00C5192F"/>
    <w:rsid w:val="00C550E9"/>
    <w:rsid w:val="00C5580F"/>
    <w:rsid w:val="00C56E44"/>
    <w:rsid w:val="00C56E5D"/>
    <w:rsid w:val="00C60A3E"/>
    <w:rsid w:val="00C60D26"/>
    <w:rsid w:val="00C62028"/>
    <w:rsid w:val="00C634C2"/>
    <w:rsid w:val="00C6399A"/>
    <w:rsid w:val="00C642E7"/>
    <w:rsid w:val="00C64931"/>
    <w:rsid w:val="00C64DBA"/>
    <w:rsid w:val="00C65B2A"/>
    <w:rsid w:val="00C65C10"/>
    <w:rsid w:val="00C65C50"/>
    <w:rsid w:val="00C66FBF"/>
    <w:rsid w:val="00C675C7"/>
    <w:rsid w:val="00C703C7"/>
    <w:rsid w:val="00C72BD9"/>
    <w:rsid w:val="00C73596"/>
    <w:rsid w:val="00C73A31"/>
    <w:rsid w:val="00C77B4E"/>
    <w:rsid w:val="00C801CF"/>
    <w:rsid w:val="00C80BAD"/>
    <w:rsid w:val="00C80F41"/>
    <w:rsid w:val="00C81339"/>
    <w:rsid w:val="00C81C40"/>
    <w:rsid w:val="00C82771"/>
    <w:rsid w:val="00C82F84"/>
    <w:rsid w:val="00C833C5"/>
    <w:rsid w:val="00C851FA"/>
    <w:rsid w:val="00C856F4"/>
    <w:rsid w:val="00C87668"/>
    <w:rsid w:val="00C90518"/>
    <w:rsid w:val="00C90C4A"/>
    <w:rsid w:val="00C90E6C"/>
    <w:rsid w:val="00C913CA"/>
    <w:rsid w:val="00C91B13"/>
    <w:rsid w:val="00C93AB8"/>
    <w:rsid w:val="00C93B53"/>
    <w:rsid w:val="00C93D8E"/>
    <w:rsid w:val="00C93F76"/>
    <w:rsid w:val="00C94D65"/>
    <w:rsid w:val="00C94F48"/>
    <w:rsid w:val="00C95B2E"/>
    <w:rsid w:val="00C960E9"/>
    <w:rsid w:val="00CA0807"/>
    <w:rsid w:val="00CA1132"/>
    <w:rsid w:val="00CA1A03"/>
    <w:rsid w:val="00CA39F1"/>
    <w:rsid w:val="00CA647F"/>
    <w:rsid w:val="00CA6850"/>
    <w:rsid w:val="00CA696E"/>
    <w:rsid w:val="00CA6A79"/>
    <w:rsid w:val="00CA6B60"/>
    <w:rsid w:val="00CB060A"/>
    <w:rsid w:val="00CB1208"/>
    <w:rsid w:val="00CB1979"/>
    <w:rsid w:val="00CB2F7A"/>
    <w:rsid w:val="00CB3B4F"/>
    <w:rsid w:val="00CB554C"/>
    <w:rsid w:val="00CB74A1"/>
    <w:rsid w:val="00CC0A5B"/>
    <w:rsid w:val="00CC1823"/>
    <w:rsid w:val="00CC25E8"/>
    <w:rsid w:val="00CC3411"/>
    <w:rsid w:val="00CC3708"/>
    <w:rsid w:val="00CC39F4"/>
    <w:rsid w:val="00CC7751"/>
    <w:rsid w:val="00CD0203"/>
    <w:rsid w:val="00CD0363"/>
    <w:rsid w:val="00CD4DFF"/>
    <w:rsid w:val="00CD5074"/>
    <w:rsid w:val="00CD74E3"/>
    <w:rsid w:val="00CE0390"/>
    <w:rsid w:val="00CE1B4B"/>
    <w:rsid w:val="00CE24C7"/>
    <w:rsid w:val="00CE2FEE"/>
    <w:rsid w:val="00CE309B"/>
    <w:rsid w:val="00CE40BD"/>
    <w:rsid w:val="00CE40FA"/>
    <w:rsid w:val="00CE535F"/>
    <w:rsid w:val="00CE7931"/>
    <w:rsid w:val="00CF2156"/>
    <w:rsid w:val="00CF230C"/>
    <w:rsid w:val="00CF3D25"/>
    <w:rsid w:val="00CF41D7"/>
    <w:rsid w:val="00CF5E34"/>
    <w:rsid w:val="00CF5F17"/>
    <w:rsid w:val="00CF7004"/>
    <w:rsid w:val="00D0068F"/>
    <w:rsid w:val="00D00B7A"/>
    <w:rsid w:val="00D0279B"/>
    <w:rsid w:val="00D02B15"/>
    <w:rsid w:val="00D0469E"/>
    <w:rsid w:val="00D04CBB"/>
    <w:rsid w:val="00D05184"/>
    <w:rsid w:val="00D0579F"/>
    <w:rsid w:val="00D05886"/>
    <w:rsid w:val="00D07FBC"/>
    <w:rsid w:val="00D11940"/>
    <w:rsid w:val="00D11EA8"/>
    <w:rsid w:val="00D12108"/>
    <w:rsid w:val="00D12B32"/>
    <w:rsid w:val="00D14DE2"/>
    <w:rsid w:val="00D165B2"/>
    <w:rsid w:val="00D16C78"/>
    <w:rsid w:val="00D178D2"/>
    <w:rsid w:val="00D216B8"/>
    <w:rsid w:val="00D22D22"/>
    <w:rsid w:val="00D23230"/>
    <w:rsid w:val="00D23DB0"/>
    <w:rsid w:val="00D250E2"/>
    <w:rsid w:val="00D25300"/>
    <w:rsid w:val="00D255C7"/>
    <w:rsid w:val="00D268F6"/>
    <w:rsid w:val="00D27512"/>
    <w:rsid w:val="00D27826"/>
    <w:rsid w:val="00D27B3A"/>
    <w:rsid w:val="00D3022E"/>
    <w:rsid w:val="00D31408"/>
    <w:rsid w:val="00D31C45"/>
    <w:rsid w:val="00D32502"/>
    <w:rsid w:val="00D3299B"/>
    <w:rsid w:val="00D33821"/>
    <w:rsid w:val="00D33C2F"/>
    <w:rsid w:val="00D3511E"/>
    <w:rsid w:val="00D360DE"/>
    <w:rsid w:val="00D367C7"/>
    <w:rsid w:val="00D3710A"/>
    <w:rsid w:val="00D37544"/>
    <w:rsid w:val="00D37EF9"/>
    <w:rsid w:val="00D402DA"/>
    <w:rsid w:val="00D41010"/>
    <w:rsid w:val="00D41B87"/>
    <w:rsid w:val="00D43AD0"/>
    <w:rsid w:val="00D43C24"/>
    <w:rsid w:val="00D446DC"/>
    <w:rsid w:val="00D45031"/>
    <w:rsid w:val="00D4504F"/>
    <w:rsid w:val="00D45163"/>
    <w:rsid w:val="00D46FF9"/>
    <w:rsid w:val="00D47AB7"/>
    <w:rsid w:val="00D47D27"/>
    <w:rsid w:val="00D47EE4"/>
    <w:rsid w:val="00D51D75"/>
    <w:rsid w:val="00D52D33"/>
    <w:rsid w:val="00D54112"/>
    <w:rsid w:val="00D547EE"/>
    <w:rsid w:val="00D60BAF"/>
    <w:rsid w:val="00D63124"/>
    <w:rsid w:val="00D63410"/>
    <w:rsid w:val="00D643CF"/>
    <w:rsid w:val="00D65AAD"/>
    <w:rsid w:val="00D65FCB"/>
    <w:rsid w:val="00D66C9E"/>
    <w:rsid w:val="00D71C39"/>
    <w:rsid w:val="00D738D5"/>
    <w:rsid w:val="00D73DF7"/>
    <w:rsid w:val="00D74401"/>
    <w:rsid w:val="00D7696C"/>
    <w:rsid w:val="00D76F75"/>
    <w:rsid w:val="00D8080E"/>
    <w:rsid w:val="00D80C34"/>
    <w:rsid w:val="00D81A7A"/>
    <w:rsid w:val="00D82C48"/>
    <w:rsid w:val="00D84C35"/>
    <w:rsid w:val="00D85AE6"/>
    <w:rsid w:val="00D86DAE"/>
    <w:rsid w:val="00D901CA"/>
    <w:rsid w:val="00D90B4D"/>
    <w:rsid w:val="00D93B82"/>
    <w:rsid w:val="00D97988"/>
    <w:rsid w:val="00DA1651"/>
    <w:rsid w:val="00DA1691"/>
    <w:rsid w:val="00DA202F"/>
    <w:rsid w:val="00DA2C75"/>
    <w:rsid w:val="00DA3528"/>
    <w:rsid w:val="00DB01BF"/>
    <w:rsid w:val="00DB044C"/>
    <w:rsid w:val="00DB0688"/>
    <w:rsid w:val="00DB23C0"/>
    <w:rsid w:val="00DB3E49"/>
    <w:rsid w:val="00DB5916"/>
    <w:rsid w:val="00DB5A66"/>
    <w:rsid w:val="00DB5C82"/>
    <w:rsid w:val="00DB6977"/>
    <w:rsid w:val="00DB7178"/>
    <w:rsid w:val="00DB7725"/>
    <w:rsid w:val="00DB7A27"/>
    <w:rsid w:val="00DB7F3B"/>
    <w:rsid w:val="00DC10EC"/>
    <w:rsid w:val="00DC148A"/>
    <w:rsid w:val="00DC17A9"/>
    <w:rsid w:val="00DC1966"/>
    <w:rsid w:val="00DC2EF6"/>
    <w:rsid w:val="00DC2F40"/>
    <w:rsid w:val="00DC3716"/>
    <w:rsid w:val="00DC4113"/>
    <w:rsid w:val="00DC5252"/>
    <w:rsid w:val="00DC6167"/>
    <w:rsid w:val="00DC6B15"/>
    <w:rsid w:val="00DD06AA"/>
    <w:rsid w:val="00DD1970"/>
    <w:rsid w:val="00DD20FD"/>
    <w:rsid w:val="00DD28E1"/>
    <w:rsid w:val="00DD2C1B"/>
    <w:rsid w:val="00DD3545"/>
    <w:rsid w:val="00DD399E"/>
    <w:rsid w:val="00DD4899"/>
    <w:rsid w:val="00DD5611"/>
    <w:rsid w:val="00DD5AC2"/>
    <w:rsid w:val="00DD6241"/>
    <w:rsid w:val="00DD6A36"/>
    <w:rsid w:val="00DD74B2"/>
    <w:rsid w:val="00DD7507"/>
    <w:rsid w:val="00DD75A8"/>
    <w:rsid w:val="00DD7700"/>
    <w:rsid w:val="00DD79BA"/>
    <w:rsid w:val="00DD7B5A"/>
    <w:rsid w:val="00DE0CC8"/>
    <w:rsid w:val="00DE0FC1"/>
    <w:rsid w:val="00DE12A4"/>
    <w:rsid w:val="00DE282D"/>
    <w:rsid w:val="00DE3638"/>
    <w:rsid w:val="00DE3BA6"/>
    <w:rsid w:val="00DE528A"/>
    <w:rsid w:val="00DE6EA8"/>
    <w:rsid w:val="00DE708D"/>
    <w:rsid w:val="00DE7D67"/>
    <w:rsid w:val="00DF36A5"/>
    <w:rsid w:val="00DF3725"/>
    <w:rsid w:val="00DF3BC0"/>
    <w:rsid w:val="00DF48B8"/>
    <w:rsid w:val="00DF52DF"/>
    <w:rsid w:val="00DF5845"/>
    <w:rsid w:val="00DF6691"/>
    <w:rsid w:val="00DF6C2F"/>
    <w:rsid w:val="00DF7490"/>
    <w:rsid w:val="00DF78FD"/>
    <w:rsid w:val="00E00B18"/>
    <w:rsid w:val="00E00CAC"/>
    <w:rsid w:val="00E019AC"/>
    <w:rsid w:val="00E03694"/>
    <w:rsid w:val="00E043BB"/>
    <w:rsid w:val="00E04DA1"/>
    <w:rsid w:val="00E051BC"/>
    <w:rsid w:val="00E07568"/>
    <w:rsid w:val="00E07AF7"/>
    <w:rsid w:val="00E10A2A"/>
    <w:rsid w:val="00E11745"/>
    <w:rsid w:val="00E11984"/>
    <w:rsid w:val="00E132B2"/>
    <w:rsid w:val="00E13EE3"/>
    <w:rsid w:val="00E15232"/>
    <w:rsid w:val="00E17EED"/>
    <w:rsid w:val="00E23162"/>
    <w:rsid w:val="00E23CA2"/>
    <w:rsid w:val="00E266E5"/>
    <w:rsid w:val="00E26B43"/>
    <w:rsid w:val="00E27095"/>
    <w:rsid w:val="00E27C20"/>
    <w:rsid w:val="00E3026C"/>
    <w:rsid w:val="00E30831"/>
    <w:rsid w:val="00E3456D"/>
    <w:rsid w:val="00E3614C"/>
    <w:rsid w:val="00E3634D"/>
    <w:rsid w:val="00E3695D"/>
    <w:rsid w:val="00E37F89"/>
    <w:rsid w:val="00E4014B"/>
    <w:rsid w:val="00E40264"/>
    <w:rsid w:val="00E40504"/>
    <w:rsid w:val="00E4375F"/>
    <w:rsid w:val="00E44210"/>
    <w:rsid w:val="00E44680"/>
    <w:rsid w:val="00E46C6D"/>
    <w:rsid w:val="00E46D63"/>
    <w:rsid w:val="00E47205"/>
    <w:rsid w:val="00E479AD"/>
    <w:rsid w:val="00E50369"/>
    <w:rsid w:val="00E509F7"/>
    <w:rsid w:val="00E53B1A"/>
    <w:rsid w:val="00E5576C"/>
    <w:rsid w:val="00E55B72"/>
    <w:rsid w:val="00E57ACF"/>
    <w:rsid w:val="00E62963"/>
    <w:rsid w:val="00E629D3"/>
    <w:rsid w:val="00E62CA9"/>
    <w:rsid w:val="00E64933"/>
    <w:rsid w:val="00E64B3F"/>
    <w:rsid w:val="00E64DC8"/>
    <w:rsid w:val="00E660FE"/>
    <w:rsid w:val="00E671F8"/>
    <w:rsid w:val="00E67FAB"/>
    <w:rsid w:val="00E7062B"/>
    <w:rsid w:val="00E70D22"/>
    <w:rsid w:val="00E714E2"/>
    <w:rsid w:val="00E716A1"/>
    <w:rsid w:val="00E71FDB"/>
    <w:rsid w:val="00E72D1C"/>
    <w:rsid w:val="00E7449B"/>
    <w:rsid w:val="00E75E86"/>
    <w:rsid w:val="00E80371"/>
    <w:rsid w:val="00E80E39"/>
    <w:rsid w:val="00E81BE5"/>
    <w:rsid w:val="00E81E3B"/>
    <w:rsid w:val="00E833A2"/>
    <w:rsid w:val="00E835B7"/>
    <w:rsid w:val="00E8374E"/>
    <w:rsid w:val="00E84C7D"/>
    <w:rsid w:val="00E84DBE"/>
    <w:rsid w:val="00E86569"/>
    <w:rsid w:val="00E87072"/>
    <w:rsid w:val="00E902AE"/>
    <w:rsid w:val="00E909D4"/>
    <w:rsid w:val="00E91998"/>
    <w:rsid w:val="00E92170"/>
    <w:rsid w:val="00E93548"/>
    <w:rsid w:val="00E936BF"/>
    <w:rsid w:val="00E94986"/>
    <w:rsid w:val="00E94E43"/>
    <w:rsid w:val="00E95079"/>
    <w:rsid w:val="00EA2409"/>
    <w:rsid w:val="00EA3B5D"/>
    <w:rsid w:val="00EA6C94"/>
    <w:rsid w:val="00EA7232"/>
    <w:rsid w:val="00EA763E"/>
    <w:rsid w:val="00EA7AD9"/>
    <w:rsid w:val="00EA7C74"/>
    <w:rsid w:val="00EB06C8"/>
    <w:rsid w:val="00EB1C68"/>
    <w:rsid w:val="00EB1C9D"/>
    <w:rsid w:val="00EB2C8C"/>
    <w:rsid w:val="00EB4A89"/>
    <w:rsid w:val="00EB5821"/>
    <w:rsid w:val="00EB71C0"/>
    <w:rsid w:val="00EC0149"/>
    <w:rsid w:val="00EC097A"/>
    <w:rsid w:val="00EC156D"/>
    <w:rsid w:val="00EC2544"/>
    <w:rsid w:val="00EC2557"/>
    <w:rsid w:val="00EC2DD7"/>
    <w:rsid w:val="00EC3554"/>
    <w:rsid w:val="00EC3B00"/>
    <w:rsid w:val="00EC3DEF"/>
    <w:rsid w:val="00EC41F1"/>
    <w:rsid w:val="00EC50C8"/>
    <w:rsid w:val="00EC63FC"/>
    <w:rsid w:val="00EC6804"/>
    <w:rsid w:val="00EC6917"/>
    <w:rsid w:val="00EC77AD"/>
    <w:rsid w:val="00EC7F74"/>
    <w:rsid w:val="00ED12AA"/>
    <w:rsid w:val="00ED12BD"/>
    <w:rsid w:val="00ED1645"/>
    <w:rsid w:val="00ED216F"/>
    <w:rsid w:val="00ED2ACC"/>
    <w:rsid w:val="00ED32BC"/>
    <w:rsid w:val="00ED3A9F"/>
    <w:rsid w:val="00ED3B7D"/>
    <w:rsid w:val="00ED3F17"/>
    <w:rsid w:val="00EE1443"/>
    <w:rsid w:val="00EE153D"/>
    <w:rsid w:val="00EE2459"/>
    <w:rsid w:val="00EE2990"/>
    <w:rsid w:val="00EE3375"/>
    <w:rsid w:val="00EE36D3"/>
    <w:rsid w:val="00EE39A5"/>
    <w:rsid w:val="00EE552D"/>
    <w:rsid w:val="00EE5918"/>
    <w:rsid w:val="00EE61C1"/>
    <w:rsid w:val="00EE6F78"/>
    <w:rsid w:val="00EE7BDF"/>
    <w:rsid w:val="00EF0038"/>
    <w:rsid w:val="00EF15B1"/>
    <w:rsid w:val="00EF1A3C"/>
    <w:rsid w:val="00EF1E87"/>
    <w:rsid w:val="00EF20F0"/>
    <w:rsid w:val="00EF2254"/>
    <w:rsid w:val="00EF2427"/>
    <w:rsid w:val="00EF2D47"/>
    <w:rsid w:val="00EF2DE0"/>
    <w:rsid w:val="00EF3A09"/>
    <w:rsid w:val="00EF4574"/>
    <w:rsid w:val="00EF4CBC"/>
    <w:rsid w:val="00EF750E"/>
    <w:rsid w:val="00EF7A9A"/>
    <w:rsid w:val="00EF7D6D"/>
    <w:rsid w:val="00F0239F"/>
    <w:rsid w:val="00F028E0"/>
    <w:rsid w:val="00F02B97"/>
    <w:rsid w:val="00F0431C"/>
    <w:rsid w:val="00F0617D"/>
    <w:rsid w:val="00F06910"/>
    <w:rsid w:val="00F07C80"/>
    <w:rsid w:val="00F10100"/>
    <w:rsid w:val="00F106FF"/>
    <w:rsid w:val="00F10F9F"/>
    <w:rsid w:val="00F11F9D"/>
    <w:rsid w:val="00F13524"/>
    <w:rsid w:val="00F13A4A"/>
    <w:rsid w:val="00F13AEB"/>
    <w:rsid w:val="00F204B2"/>
    <w:rsid w:val="00F204D5"/>
    <w:rsid w:val="00F2229E"/>
    <w:rsid w:val="00F222AB"/>
    <w:rsid w:val="00F22450"/>
    <w:rsid w:val="00F23FFE"/>
    <w:rsid w:val="00F24AD1"/>
    <w:rsid w:val="00F267A0"/>
    <w:rsid w:val="00F268A1"/>
    <w:rsid w:val="00F2752A"/>
    <w:rsid w:val="00F30B61"/>
    <w:rsid w:val="00F3123B"/>
    <w:rsid w:val="00F3297D"/>
    <w:rsid w:val="00F3458D"/>
    <w:rsid w:val="00F3614C"/>
    <w:rsid w:val="00F3690F"/>
    <w:rsid w:val="00F371AB"/>
    <w:rsid w:val="00F374A1"/>
    <w:rsid w:val="00F4192D"/>
    <w:rsid w:val="00F4274A"/>
    <w:rsid w:val="00F4419E"/>
    <w:rsid w:val="00F44F7B"/>
    <w:rsid w:val="00F455F8"/>
    <w:rsid w:val="00F45C02"/>
    <w:rsid w:val="00F4614E"/>
    <w:rsid w:val="00F469F5"/>
    <w:rsid w:val="00F46D42"/>
    <w:rsid w:val="00F46F25"/>
    <w:rsid w:val="00F47827"/>
    <w:rsid w:val="00F47B74"/>
    <w:rsid w:val="00F47FDC"/>
    <w:rsid w:val="00F510EB"/>
    <w:rsid w:val="00F51C98"/>
    <w:rsid w:val="00F53333"/>
    <w:rsid w:val="00F538A0"/>
    <w:rsid w:val="00F553E7"/>
    <w:rsid w:val="00F55885"/>
    <w:rsid w:val="00F5614E"/>
    <w:rsid w:val="00F565EE"/>
    <w:rsid w:val="00F6006D"/>
    <w:rsid w:val="00F600A1"/>
    <w:rsid w:val="00F602CE"/>
    <w:rsid w:val="00F603E0"/>
    <w:rsid w:val="00F60452"/>
    <w:rsid w:val="00F63588"/>
    <w:rsid w:val="00F63983"/>
    <w:rsid w:val="00F63F29"/>
    <w:rsid w:val="00F6437D"/>
    <w:rsid w:val="00F64905"/>
    <w:rsid w:val="00F64F72"/>
    <w:rsid w:val="00F65B54"/>
    <w:rsid w:val="00F67A9B"/>
    <w:rsid w:val="00F72FED"/>
    <w:rsid w:val="00F730D6"/>
    <w:rsid w:val="00F73160"/>
    <w:rsid w:val="00F7340E"/>
    <w:rsid w:val="00F7433C"/>
    <w:rsid w:val="00F75BD6"/>
    <w:rsid w:val="00F762FF"/>
    <w:rsid w:val="00F76A22"/>
    <w:rsid w:val="00F76A6C"/>
    <w:rsid w:val="00F76BA8"/>
    <w:rsid w:val="00F831CC"/>
    <w:rsid w:val="00F845D7"/>
    <w:rsid w:val="00F849D1"/>
    <w:rsid w:val="00F852E0"/>
    <w:rsid w:val="00F86A7B"/>
    <w:rsid w:val="00F86B8B"/>
    <w:rsid w:val="00F90091"/>
    <w:rsid w:val="00F90549"/>
    <w:rsid w:val="00F91D5A"/>
    <w:rsid w:val="00F93375"/>
    <w:rsid w:val="00F97A54"/>
    <w:rsid w:val="00FA085D"/>
    <w:rsid w:val="00FA0EE3"/>
    <w:rsid w:val="00FA1730"/>
    <w:rsid w:val="00FA2C21"/>
    <w:rsid w:val="00FA3564"/>
    <w:rsid w:val="00FA3635"/>
    <w:rsid w:val="00FA3D94"/>
    <w:rsid w:val="00FA5276"/>
    <w:rsid w:val="00FA58A3"/>
    <w:rsid w:val="00FA5D5A"/>
    <w:rsid w:val="00FA76E2"/>
    <w:rsid w:val="00FA77FB"/>
    <w:rsid w:val="00FB031B"/>
    <w:rsid w:val="00FB06DC"/>
    <w:rsid w:val="00FB0F89"/>
    <w:rsid w:val="00FB133B"/>
    <w:rsid w:val="00FB1DAE"/>
    <w:rsid w:val="00FB3625"/>
    <w:rsid w:val="00FB4051"/>
    <w:rsid w:val="00FB4228"/>
    <w:rsid w:val="00FB4772"/>
    <w:rsid w:val="00FB4B1B"/>
    <w:rsid w:val="00FB5820"/>
    <w:rsid w:val="00FB59D4"/>
    <w:rsid w:val="00FB6488"/>
    <w:rsid w:val="00FB6B0A"/>
    <w:rsid w:val="00FB6B25"/>
    <w:rsid w:val="00FB7596"/>
    <w:rsid w:val="00FB7AAC"/>
    <w:rsid w:val="00FC20B9"/>
    <w:rsid w:val="00FC399F"/>
    <w:rsid w:val="00FC3C69"/>
    <w:rsid w:val="00FC651F"/>
    <w:rsid w:val="00FC6813"/>
    <w:rsid w:val="00FC77F4"/>
    <w:rsid w:val="00FC7E94"/>
    <w:rsid w:val="00FD0835"/>
    <w:rsid w:val="00FD15E4"/>
    <w:rsid w:val="00FD1D21"/>
    <w:rsid w:val="00FD1E42"/>
    <w:rsid w:val="00FD3A16"/>
    <w:rsid w:val="00FD3EB5"/>
    <w:rsid w:val="00FD3F5F"/>
    <w:rsid w:val="00FD4242"/>
    <w:rsid w:val="00FD573C"/>
    <w:rsid w:val="00FD63FF"/>
    <w:rsid w:val="00FD6B62"/>
    <w:rsid w:val="00FD6CEC"/>
    <w:rsid w:val="00FD7B90"/>
    <w:rsid w:val="00FD7C50"/>
    <w:rsid w:val="00FD7F49"/>
    <w:rsid w:val="00FE1503"/>
    <w:rsid w:val="00FE3DD3"/>
    <w:rsid w:val="00FE48FF"/>
    <w:rsid w:val="00FE77A8"/>
    <w:rsid w:val="00FE77B2"/>
    <w:rsid w:val="00FE787C"/>
    <w:rsid w:val="00FE7903"/>
    <w:rsid w:val="00FF14F0"/>
    <w:rsid w:val="00FF25E0"/>
    <w:rsid w:val="00FF2EC6"/>
    <w:rsid w:val="00FF47F6"/>
    <w:rsid w:val="00FF641D"/>
    <w:rsid w:val="00FF69B2"/>
    <w:rsid w:val="00FF7805"/>
    <w:rsid w:val="00FF7B12"/>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42769"/>
  <w15:docId w15:val="{3A817F33-B0A3-4271-826B-0127DC4D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762B0"/>
    <w:rPr>
      <w:sz w:val="24"/>
      <w:szCs w:val="24"/>
    </w:rPr>
  </w:style>
  <w:style w:type="paragraph" w:styleId="Heading1">
    <w:name w:val="heading 1"/>
    <w:basedOn w:val="Normal"/>
    <w:next w:val="Normal"/>
    <w:link w:val="Heading1Char"/>
    <w:qFormat/>
    <w:rsid w:val="00DD6A36"/>
    <w:pPr>
      <w:keepNext/>
      <w:pBdr>
        <w:bottom w:val="single" w:sz="24" w:space="2" w:color="auto"/>
      </w:pBdr>
      <w:spacing w:before="120" w:after="480"/>
      <w:outlineLvl w:val="0"/>
    </w:pPr>
    <w:rPr>
      <w:rFonts w:ascii="Arial" w:hAnsi="Arial"/>
      <w:b/>
      <w:kern w:val="28"/>
      <w:sz w:val="48"/>
      <w:szCs w:val="20"/>
    </w:rPr>
  </w:style>
  <w:style w:type="paragraph" w:styleId="Heading2">
    <w:name w:val="heading 2"/>
    <w:basedOn w:val="Normal"/>
    <w:next w:val="TopLine"/>
    <w:qFormat/>
    <w:rsid w:val="00DD6A36"/>
    <w:pPr>
      <w:keepNext/>
      <w:pageBreakBefore/>
      <w:spacing w:after="60"/>
      <w:outlineLvl w:val="1"/>
    </w:pPr>
    <w:rPr>
      <w:rFonts w:ascii="Arial" w:hAnsi="Arial"/>
      <w:b/>
      <w:sz w:val="40"/>
      <w:szCs w:val="20"/>
    </w:rPr>
  </w:style>
  <w:style w:type="paragraph" w:styleId="Heading3">
    <w:name w:val="heading 3"/>
    <w:basedOn w:val="Normal"/>
    <w:next w:val="TopLine"/>
    <w:link w:val="Heading3Char"/>
    <w:qFormat/>
    <w:rsid w:val="008D6D9C"/>
    <w:pPr>
      <w:keepNext/>
      <w:pageBreakBefore/>
      <w:spacing w:after="60"/>
      <w:outlineLvl w:val="2"/>
    </w:pPr>
    <w:rPr>
      <w:rFonts w:ascii="Arial" w:hAnsi="Arial"/>
      <w:b/>
      <w:i/>
      <w:sz w:val="36"/>
      <w:szCs w:val="20"/>
    </w:rPr>
  </w:style>
  <w:style w:type="paragraph" w:styleId="Heading4">
    <w:name w:val="heading 4"/>
    <w:basedOn w:val="Heading3"/>
    <w:next w:val="TopLine"/>
    <w:qFormat/>
    <w:rsid w:val="008D6D9C"/>
    <w:pPr>
      <w:outlineLvl w:val="3"/>
    </w:pPr>
    <w:rPr>
      <w:i w:val="0"/>
      <w:sz w:val="32"/>
      <w:szCs w:val="24"/>
    </w:rPr>
  </w:style>
  <w:style w:type="paragraph" w:styleId="Heading5">
    <w:name w:val="heading 5"/>
    <w:basedOn w:val="Heading3"/>
    <w:next w:val="BlockText"/>
    <w:link w:val="Heading5Char"/>
    <w:qFormat/>
    <w:rsid w:val="00AE0C3A"/>
    <w:pPr>
      <w:pageBreakBefore w:val="0"/>
      <w:outlineLvl w:val="4"/>
    </w:pPr>
    <w:rPr>
      <w:i w:val="0"/>
      <w:vanish/>
      <w:sz w:val="22"/>
    </w:rPr>
  </w:style>
  <w:style w:type="paragraph" w:styleId="Heading9">
    <w:name w:val="heading 9"/>
    <w:basedOn w:val="Heading5"/>
    <w:next w:val="Normal"/>
    <w:qFormat/>
    <w:rsid w:val="00732AE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
    <w:name w:val="Top Line"/>
    <w:basedOn w:val="Normal"/>
    <w:next w:val="Heading4"/>
    <w:rsid w:val="00DD6A36"/>
    <w:pPr>
      <w:pBdr>
        <w:top w:val="single" w:sz="12" w:space="1" w:color="auto"/>
        <w:between w:val="single" w:sz="12" w:space="1" w:color="auto"/>
      </w:pBdr>
      <w:spacing w:before="120" w:after="120"/>
      <w:ind w:left="1800"/>
    </w:pPr>
    <w:rPr>
      <w:sz w:val="22"/>
      <w:szCs w:val="20"/>
    </w:rPr>
  </w:style>
  <w:style w:type="paragraph" w:styleId="BlockText">
    <w:name w:val="Block Text"/>
    <w:aliases w:val="Block Text Char2 Char,Block Text Char1 Char Char,Block Text Char Char Char Char,Block Text Char1 Char Char Char Char,Block Text Char Char Char Char Char Char,Block Text Char1 Char Char Char Char Char Char,Block Text Char2,B..."/>
    <w:basedOn w:val="Normal"/>
    <w:link w:val="BlockTextChar"/>
    <w:rsid w:val="00DD6A36"/>
    <w:pPr>
      <w:keepLines/>
      <w:suppressAutoHyphens/>
      <w:ind w:left="1800"/>
    </w:pPr>
    <w:rPr>
      <w:sz w:val="22"/>
    </w:rPr>
  </w:style>
  <w:style w:type="character" w:customStyle="1" w:styleId="BlockTextChar">
    <w:name w:val="Block Text Char"/>
    <w:aliases w:val="Block Text Char2 Char Char,Block Text Char1 Char Char Char,Block Text Char Char Char Char Char,Block Text Char1 Char Char Char Char Char,Block Text Char Char Char Char Char Char Char,Block Text Char1 Char Char Char Char Char Char Char"/>
    <w:basedOn w:val="DefaultParagraphFont"/>
    <w:link w:val="BlockText"/>
    <w:rsid w:val="00DD6A36"/>
    <w:rPr>
      <w:sz w:val="22"/>
      <w:szCs w:val="24"/>
      <w:lang w:val="en-US" w:eastAsia="en-US" w:bidi="ar-SA"/>
    </w:rPr>
  </w:style>
  <w:style w:type="numbering" w:customStyle="1" w:styleId="Style2">
    <w:name w:val="Style2"/>
    <w:basedOn w:val="NoList"/>
    <w:rsid w:val="00E902AE"/>
    <w:pPr>
      <w:numPr>
        <w:numId w:val="4"/>
      </w:numPr>
    </w:pPr>
  </w:style>
  <w:style w:type="paragraph" w:styleId="Footer">
    <w:name w:val="footer"/>
    <w:basedOn w:val="Normal"/>
    <w:rsid w:val="00DD6A36"/>
    <w:pPr>
      <w:tabs>
        <w:tab w:val="center" w:pos="4320"/>
        <w:tab w:val="right" w:pos="8640"/>
      </w:tabs>
    </w:pPr>
    <w:rPr>
      <w:sz w:val="22"/>
    </w:rPr>
  </w:style>
  <w:style w:type="paragraph" w:customStyle="1" w:styleId="copyright">
    <w:name w:val="copyright"/>
    <w:rsid w:val="00DD6A36"/>
    <w:rPr>
      <w:rFonts w:ascii="Arial" w:hAnsi="Arial"/>
      <w:noProof/>
      <w:sz w:val="16"/>
    </w:rPr>
  </w:style>
  <w:style w:type="paragraph" w:customStyle="1" w:styleId="Bullet1">
    <w:name w:val="Bullet 1"/>
    <w:basedOn w:val="BlockText"/>
    <w:rsid w:val="00D255C7"/>
    <w:pPr>
      <w:numPr>
        <w:numId w:val="2"/>
      </w:numPr>
    </w:pPr>
  </w:style>
  <w:style w:type="paragraph" w:customStyle="1" w:styleId="BulletDash1">
    <w:name w:val="Bullet Dash 1"/>
    <w:basedOn w:val="Normal"/>
    <w:rsid w:val="003D40B2"/>
    <w:pPr>
      <w:numPr>
        <w:numId w:val="1"/>
      </w:numPr>
      <w:tabs>
        <w:tab w:val="clear" w:pos="360"/>
      </w:tabs>
      <w:ind w:left="2520"/>
    </w:pPr>
    <w:rPr>
      <w:sz w:val="22"/>
      <w:szCs w:val="22"/>
    </w:rPr>
  </w:style>
  <w:style w:type="paragraph" w:customStyle="1" w:styleId="BlockCode">
    <w:name w:val="Block Code"/>
    <w:basedOn w:val="BlockText"/>
    <w:link w:val="BlockCodeChar"/>
    <w:rsid w:val="00DD6A36"/>
    <w:pPr>
      <w:pBdr>
        <w:top w:val="single" w:sz="12" w:space="1" w:color="auto"/>
        <w:left w:val="single" w:sz="12" w:space="1" w:color="auto"/>
        <w:bottom w:val="single" w:sz="12" w:space="1" w:color="auto"/>
        <w:right w:val="single" w:sz="12" w:space="1" w:color="auto"/>
      </w:pBdr>
      <w:ind w:left="1890" w:right="90"/>
    </w:pPr>
    <w:rPr>
      <w:rFonts w:ascii="Courier New" w:hAnsi="Courier New"/>
      <w:noProof/>
      <w:sz w:val="18"/>
    </w:rPr>
  </w:style>
  <w:style w:type="character" w:customStyle="1" w:styleId="BlockCodeChar">
    <w:name w:val="Block Code Char"/>
    <w:basedOn w:val="DefaultParagraphFont"/>
    <w:link w:val="BlockCode"/>
    <w:rsid w:val="00DD6A36"/>
    <w:rPr>
      <w:rFonts w:ascii="Courier New" w:hAnsi="Courier New"/>
      <w:noProof/>
      <w:sz w:val="18"/>
      <w:szCs w:val="24"/>
      <w:lang w:val="en-US" w:eastAsia="en-US" w:bidi="ar-SA"/>
    </w:rPr>
  </w:style>
  <w:style w:type="paragraph" w:customStyle="1" w:styleId="BlockLine">
    <w:name w:val="Block Line"/>
    <w:basedOn w:val="Normal"/>
    <w:next w:val="Heading5"/>
    <w:link w:val="BlockLineChar"/>
    <w:rsid w:val="00DD6A36"/>
    <w:pPr>
      <w:pBdr>
        <w:top w:val="single" w:sz="6" w:space="1" w:color="auto"/>
        <w:between w:val="single" w:sz="6" w:space="1" w:color="auto"/>
      </w:pBdr>
      <w:spacing w:before="240"/>
      <w:ind w:left="1800"/>
      <w:jc w:val="right"/>
    </w:pPr>
    <w:rPr>
      <w:i/>
      <w:sz w:val="18"/>
      <w:szCs w:val="20"/>
    </w:rPr>
  </w:style>
  <w:style w:type="character" w:customStyle="1" w:styleId="BlockLineChar">
    <w:name w:val="Block Line Char"/>
    <w:basedOn w:val="DefaultParagraphFont"/>
    <w:link w:val="BlockLine"/>
    <w:rsid w:val="00DD6A36"/>
    <w:rPr>
      <w:i/>
      <w:sz w:val="18"/>
      <w:lang w:val="en-US" w:eastAsia="en-US" w:bidi="ar-SA"/>
    </w:rPr>
  </w:style>
  <w:style w:type="paragraph" w:customStyle="1" w:styleId="Heading3cont">
    <w:name w:val="Heading 3 cont."/>
    <w:basedOn w:val="Heading3"/>
    <w:next w:val="TopLine"/>
    <w:link w:val="Heading3contChar"/>
    <w:rsid w:val="00DD6A36"/>
    <w:pPr>
      <w:outlineLvl w:val="9"/>
    </w:pPr>
  </w:style>
  <w:style w:type="character" w:styleId="Hyperlink">
    <w:name w:val="Hyperlink"/>
    <w:basedOn w:val="DefaultParagraphFont"/>
    <w:uiPriority w:val="99"/>
    <w:rsid w:val="00DD6A36"/>
    <w:rPr>
      <w:color w:val="0000FF"/>
      <w:u w:val="single"/>
    </w:rPr>
  </w:style>
  <w:style w:type="paragraph" w:customStyle="1" w:styleId="TableHeading">
    <w:name w:val="Table Heading"/>
    <w:basedOn w:val="Heading3"/>
    <w:next w:val="Normal"/>
    <w:rsid w:val="00DD6A36"/>
    <w:pPr>
      <w:pageBreakBefore w:val="0"/>
      <w:spacing w:before="80" w:after="120" w:line="280" w:lineRule="exact"/>
      <w:jc w:val="center"/>
      <w:outlineLvl w:val="9"/>
    </w:pPr>
    <w:rPr>
      <w:i w:val="0"/>
      <w:sz w:val="22"/>
    </w:rPr>
  </w:style>
  <w:style w:type="paragraph" w:customStyle="1" w:styleId="table-text">
    <w:name w:val="table-text"/>
    <w:basedOn w:val="Normal"/>
    <w:link w:val="table-textChar"/>
    <w:rsid w:val="00DD6A36"/>
    <w:pPr>
      <w:spacing w:before="40" w:after="60"/>
    </w:pPr>
    <w:rPr>
      <w:sz w:val="20"/>
      <w:szCs w:val="20"/>
    </w:rPr>
  </w:style>
  <w:style w:type="character" w:customStyle="1" w:styleId="table-textChar">
    <w:name w:val="table-text Char"/>
    <w:basedOn w:val="DefaultParagraphFont"/>
    <w:link w:val="table-text"/>
    <w:rsid w:val="00DD6A36"/>
    <w:rPr>
      <w:lang w:val="en-US" w:eastAsia="en-US" w:bidi="ar-SA"/>
    </w:rPr>
  </w:style>
  <w:style w:type="character" w:customStyle="1" w:styleId="CourseTitle">
    <w:name w:val="Course Title"/>
    <w:basedOn w:val="DefaultParagraphFont"/>
    <w:rsid w:val="00DD6A36"/>
    <w:rPr>
      <w:rFonts w:ascii="Arial" w:hAnsi="Arial"/>
      <w:i/>
      <w:sz w:val="22"/>
    </w:rPr>
  </w:style>
  <w:style w:type="character" w:customStyle="1" w:styleId="LessonNumber">
    <w:name w:val="Lesson Number"/>
    <w:basedOn w:val="DefaultParagraphFont"/>
    <w:rsid w:val="00DD6A36"/>
    <w:rPr>
      <w:rFonts w:ascii="Arial" w:hAnsi="Arial"/>
      <w:sz w:val="22"/>
    </w:rPr>
  </w:style>
  <w:style w:type="paragraph" w:customStyle="1" w:styleId="DraftDate">
    <w:name w:val="Draft Date"/>
    <w:rsid w:val="00DD6A36"/>
    <w:pPr>
      <w:widowControl w:val="0"/>
      <w:jc w:val="center"/>
    </w:pPr>
    <w:rPr>
      <w:rFonts w:ascii="Arial" w:hAnsi="Arial"/>
      <w:noProof/>
      <w:vanish/>
      <w:sz w:val="16"/>
    </w:rPr>
  </w:style>
  <w:style w:type="paragraph" w:customStyle="1" w:styleId="Footero">
    <w:name w:val="Footero"/>
    <w:basedOn w:val="Footer"/>
    <w:rsid w:val="00DD6A36"/>
    <w:pPr>
      <w:tabs>
        <w:tab w:val="clear" w:pos="4320"/>
        <w:tab w:val="clear" w:pos="8640"/>
        <w:tab w:val="right" w:pos="9360"/>
      </w:tabs>
    </w:pPr>
  </w:style>
  <w:style w:type="character" w:customStyle="1" w:styleId="LessonTitle">
    <w:name w:val="Lesson Title"/>
    <w:basedOn w:val="DefaultParagraphFont"/>
    <w:rsid w:val="00DD6A36"/>
    <w:rPr>
      <w:rFonts w:ascii="Arial" w:hAnsi="Arial"/>
      <w:i/>
      <w:sz w:val="22"/>
    </w:rPr>
  </w:style>
  <w:style w:type="paragraph" w:styleId="Header">
    <w:name w:val="header"/>
    <w:basedOn w:val="Normal"/>
    <w:rsid w:val="00DD6A36"/>
    <w:pPr>
      <w:tabs>
        <w:tab w:val="center" w:pos="4320"/>
        <w:tab w:val="right" w:pos="8640"/>
      </w:tabs>
    </w:pPr>
    <w:rPr>
      <w:sz w:val="22"/>
    </w:rPr>
  </w:style>
  <w:style w:type="paragraph" w:customStyle="1" w:styleId="OddHeader">
    <w:name w:val="OddHeader"/>
    <w:basedOn w:val="Header"/>
    <w:rsid w:val="00DD6A36"/>
    <w:pPr>
      <w:tabs>
        <w:tab w:val="clear" w:pos="8640"/>
        <w:tab w:val="right" w:pos="9360"/>
      </w:tabs>
    </w:pPr>
    <w:rPr>
      <w:rFonts w:ascii="Arial" w:hAnsi="Arial"/>
      <w:b/>
      <w:i/>
      <w:vanish/>
      <w:color w:val="C0C0C0"/>
    </w:rPr>
  </w:style>
  <w:style w:type="paragraph" w:customStyle="1" w:styleId="EvenHeader">
    <w:name w:val="EvenHeader"/>
    <w:basedOn w:val="Header"/>
    <w:rsid w:val="00DD6A36"/>
    <w:rPr>
      <w:rFonts w:ascii="Arial" w:hAnsi="Arial"/>
      <w:b/>
      <w:i/>
      <w:vanish/>
      <w:color w:val="C0C0C0"/>
    </w:rPr>
  </w:style>
  <w:style w:type="numbering" w:customStyle="1" w:styleId="Style1">
    <w:name w:val="Style1"/>
    <w:basedOn w:val="NoList"/>
    <w:rsid w:val="004810FB"/>
    <w:pPr>
      <w:numPr>
        <w:numId w:val="5"/>
      </w:numPr>
    </w:pPr>
  </w:style>
  <w:style w:type="character" w:styleId="PageNumber">
    <w:name w:val="page number"/>
    <w:basedOn w:val="DefaultParagraphFont"/>
    <w:rsid w:val="00DD6A36"/>
  </w:style>
  <w:style w:type="paragraph" w:styleId="TOC1">
    <w:name w:val="toc 1"/>
    <w:basedOn w:val="Normal"/>
    <w:next w:val="Normal"/>
    <w:autoRedefine/>
    <w:uiPriority w:val="39"/>
    <w:rsid w:val="00FC6813"/>
    <w:pPr>
      <w:tabs>
        <w:tab w:val="right" w:leader="dot" w:pos="9360"/>
      </w:tabs>
      <w:spacing w:before="240" w:after="240"/>
    </w:pPr>
    <w:rPr>
      <w:b/>
      <w:caps/>
      <w:sz w:val="22"/>
    </w:rPr>
  </w:style>
  <w:style w:type="paragraph" w:styleId="TOC3">
    <w:name w:val="toc 3"/>
    <w:basedOn w:val="Normal"/>
    <w:next w:val="Normal"/>
    <w:autoRedefine/>
    <w:uiPriority w:val="39"/>
    <w:rsid w:val="00C518CA"/>
    <w:pPr>
      <w:ind w:left="440"/>
    </w:pPr>
    <w:rPr>
      <w:i/>
      <w:sz w:val="20"/>
    </w:rPr>
  </w:style>
  <w:style w:type="paragraph" w:styleId="TOC2">
    <w:name w:val="toc 2"/>
    <w:basedOn w:val="Normal"/>
    <w:next w:val="Normal"/>
    <w:autoRedefine/>
    <w:uiPriority w:val="39"/>
    <w:rsid w:val="00FC6813"/>
    <w:pPr>
      <w:tabs>
        <w:tab w:val="right" w:leader="dot" w:pos="9360"/>
      </w:tabs>
      <w:ind w:left="220"/>
    </w:pPr>
    <w:rPr>
      <w:smallCaps/>
      <w:sz w:val="20"/>
    </w:rPr>
  </w:style>
  <w:style w:type="paragraph" w:customStyle="1" w:styleId="Hotword">
    <w:name w:val="Hotword"/>
    <w:basedOn w:val="BlockText"/>
    <w:link w:val="HotwordChar"/>
    <w:rsid w:val="009D39D8"/>
    <w:rPr>
      <w:i/>
      <w:iCs/>
    </w:rPr>
  </w:style>
  <w:style w:type="character" w:customStyle="1" w:styleId="HotwordChar">
    <w:name w:val="Hotword Char"/>
    <w:basedOn w:val="BlockTextChar"/>
    <w:link w:val="Hotword"/>
    <w:rsid w:val="009D39D8"/>
    <w:rPr>
      <w:i/>
      <w:iCs/>
      <w:sz w:val="22"/>
      <w:szCs w:val="24"/>
      <w:lang w:val="en-US" w:eastAsia="en-US" w:bidi="ar-SA"/>
    </w:rPr>
  </w:style>
  <w:style w:type="paragraph" w:customStyle="1" w:styleId="Footnote">
    <w:name w:val="Footnote"/>
    <w:basedOn w:val="BlockText"/>
    <w:rsid w:val="005A2678"/>
    <w:rPr>
      <w:sz w:val="16"/>
    </w:rPr>
  </w:style>
  <w:style w:type="paragraph" w:customStyle="1" w:styleId="TableBullet">
    <w:name w:val="Table Bullet"/>
    <w:basedOn w:val="table-text"/>
    <w:rsid w:val="00EF2254"/>
    <w:pPr>
      <w:numPr>
        <w:numId w:val="3"/>
      </w:numPr>
    </w:pPr>
  </w:style>
  <w:style w:type="paragraph" w:customStyle="1" w:styleId="NumberList">
    <w:name w:val="Number List"/>
    <w:basedOn w:val="Bullet1"/>
    <w:rsid w:val="00E902AE"/>
    <w:pPr>
      <w:numPr>
        <w:numId w:val="4"/>
      </w:numPr>
    </w:pPr>
  </w:style>
  <w:style w:type="paragraph" w:styleId="TOC4">
    <w:name w:val="toc 4"/>
    <w:basedOn w:val="Normal"/>
    <w:next w:val="Normal"/>
    <w:autoRedefine/>
    <w:uiPriority w:val="39"/>
    <w:rsid w:val="001327A4"/>
    <w:pPr>
      <w:ind w:left="720"/>
    </w:pPr>
    <w:rPr>
      <w:sz w:val="20"/>
    </w:rPr>
  </w:style>
  <w:style w:type="character" w:customStyle="1" w:styleId="Heading3Char">
    <w:name w:val="Heading 3 Char"/>
    <w:basedOn w:val="DefaultParagraphFont"/>
    <w:link w:val="Heading3"/>
    <w:rsid w:val="008D6D9C"/>
    <w:rPr>
      <w:rFonts w:ascii="Arial" w:hAnsi="Arial"/>
      <w:b/>
      <w:i/>
      <w:sz w:val="36"/>
      <w:lang w:val="en-US" w:eastAsia="en-US" w:bidi="ar-SA"/>
    </w:rPr>
  </w:style>
  <w:style w:type="character" w:customStyle="1" w:styleId="Heading3contChar">
    <w:name w:val="Heading 3 cont. Char"/>
    <w:basedOn w:val="Heading3Char"/>
    <w:link w:val="Heading3cont"/>
    <w:rsid w:val="005A2678"/>
    <w:rPr>
      <w:rFonts w:ascii="Arial" w:hAnsi="Arial"/>
      <w:b/>
      <w:i/>
      <w:sz w:val="36"/>
      <w:lang w:val="en-US" w:eastAsia="en-US" w:bidi="ar-SA"/>
    </w:rPr>
  </w:style>
  <w:style w:type="paragraph" w:styleId="BalloonText">
    <w:name w:val="Balloon Text"/>
    <w:basedOn w:val="Normal"/>
    <w:semiHidden/>
    <w:rsid w:val="006C61E2"/>
    <w:rPr>
      <w:rFonts w:ascii="Tahoma" w:hAnsi="Tahoma" w:cs="Tahoma"/>
      <w:sz w:val="16"/>
      <w:szCs w:val="16"/>
    </w:rPr>
  </w:style>
  <w:style w:type="paragraph" w:customStyle="1" w:styleId="Blocklinehidden">
    <w:name w:val="Block line (hidden)"/>
    <w:basedOn w:val="BlockLine"/>
    <w:next w:val="Heading5"/>
    <w:rsid w:val="00CA6A79"/>
    <w:rPr>
      <w:vanish/>
      <w:szCs w:val="22"/>
    </w:rPr>
  </w:style>
  <w:style w:type="paragraph" w:customStyle="1" w:styleId="Heading4cont">
    <w:name w:val="Heading 4 cont."/>
    <w:basedOn w:val="Heading4"/>
    <w:next w:val="TopLine"/>
    <w:rsid w:val="003E2DF0"/>
    <w:rPr>
      <w:i/>
    </w:rPr>
  </w:style>
  <w:style w:type="character" w:customStyle="1" w:styleId="Heading1Char">
    <w:name w:val="Heading 1 Char"/>
    <w:basedOn w:val="DefaultParagraphFont"/>
    <w:link w:val="Heading1"/>
    <w:rsid w:val="002D0471"/>
    <w:rPr>
      <w:rFonts w:ascii="Arial" w:hAnsi="Arial"/>
      <w:b/>
      <w:kern w:val="28"/>
      <w:sz w:val="48"/>
      <w:lang w:val="en-US" w:eastAsia="en-US" w:bidi="ar-SA"/>
    </w:rPr>
  </w:style>
  <w:style w:type="numbering" w:customStyle="1" w:styleId="Style3">
    <w:name w:val="Style3"/>
    <w:basedOn w:val="NoList"/>
    <w:rsid w:val="00A45EBC"/>
    <w:pPr>
      <w:numPr>
        <w:numId w:val="6"/>
      </w:numPr>
    </w:pPr>
  </w:style>
  <w:style w:type="table" w:customStyle="1" w:styleId="TableHide">
    <w:name w:val="Table Hide"/>
    <w:basedOn w:val="TableNormal"/>
    <w:rsid w:val="00EF7D6D"/>
    <w:tblPr/>
  </w:style>
  <w:style w:type="table" w:styleId="TableGrid">
    <w:name w:val="Table Grid"/>
    <w:basedOn w:val="TableNormal"/>
    <w:rsid w:val="00BD1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0C0C0"/>
      </w:tcPr>
    </w:tblStylePr>
  </w:style>
  <w:style w:type="paragraph" w:customStyle="1" w:styleId="Numbersublist">
    <w:name w:val="Number sublist"/>
    <w:basedOn w:val="Normal"/>
    <w:rsid w:val="004810FB"/>
    <w:pPr>
      <w:numPr>
        <w:numId w:val="5"/>
      </w:numPr>
    </w:pPr>
    <w:rPr>
      <w:sz w:val="22"/>
    </w:rPr>
  </w:style>
  <w:style w:type="paragraph" w:customStyle="1" w:styleId="BulletQuestions">
    <w:name w:val="Bullet Questions"/>
    <w:basedOn w:val="Normal"/>
    <w:rsid w:val="00C40F00"/>
    <w:pPr>
      <w:numPr>
        <w:numId w:val="7"/>
      </w:numPr>
    </w:pPr>
    <w:rPr>
      <w:sz w:val="22"/>
    </w:rPr>
  </w:style>
  <w:style w:type="paragraph" w:customStyle="1" w:styleId="Tablesub-step">
    <w:name w:val="Table sub-step"/>
    <w:rsid w:val="00B05567"/>
    <w:pPr>
      <w:numPr>
        <w:numId w:val="6"/>
      </w:numPr>
    </w:pPr>
    <w:rPr>
      <w:szCs w:val="22"/>
    </w:rPr>
  </w:style>
  <w:style w:type="paragraph" w:customStyle="1" w:styleId="Numberedsublist">
    <w:name w:val="Numbered sub list"/>
    <w:basedOn w:val="Normal"/>
    <w:rsid w:val="00A45EBC"/>
  </w:style>
  <w:style w:type="paragraph" w:customStyle="1" w:styleId="NumberListTable">
    <w:name w:val="Number List Table"/>
    <w:basedOn w:val="NumberList"/>
    <w:rsid w:val="00C40F00"/>
    <w:rPr>
      <w:sz w:val="20"/>
    </w:rPr>
  </w:style>
  <w:style w:type="paragraph" w:customStyle="1" w:styleId="NumberListHidden">
    <w:name w:val="Number List Hidden"/>
    <w:basedOn w:val="NumberList"/>
    <w:rsid w:val="00EC7F74"/>
    <w:rPr>
      <w:vanish/>
    </w:rPr>
  </w:style>
  <w:style w:type="character" w:styleId="CommentReference">
    <w:name w:val="annotation reference"/>
    <w:basedOn w:val="DefaultParagraphFont"/>
    <w:semiHidden/>
    <w:unhideWhenUsed/>
    <w:rsid w:val="009C2BA6"/>
    <w:rPr>
      <w:sz w:val="16"/>
      <w:szCs w:val="16"/>
    </w:rPr>
  </w:style>
  <w:style w:type="paragraph" w:styleId="CommentText">
    <w:name w:val="annotation text"/>
    <w:basedOn w:val="Normal"/>
    <w:link w:val="CommentTextChar"/>
    <w:semiHidden/>
    <w:unhideWhenUsed/>
    <w:rsid w:val="009C2BA6"/>
    <w:rPr>
      <w:sz w:val="20"/>
      <w:szCs w:val="20"/>
    </w:rPr>
  </w:style>
  <w:style w:type="character" w:customStyle="1" w:styleId="CommentTextChar">
    <w:name w:val="Comment Text Char"/>
    <w:basedOn w:val="DefaultParagraphFont"/>
    <w:link w:val="CommentText"/>
    <w:semiHidden/>
    <w:rsid w:val="009C2BA6"/>
  </w:style>
  <w:style w:type="paragraph" w:styleId="CommentSubject">
    <w:name w:val="annotation subject"/>
    <w:basedOn w:val="CommentText"/>
    <w:next w:val="CommentText"/>
    <w:link w:val="CommentSubjectChar"/>
    <w:semiHidden/>
    <w:unhideWhenUsed/>
    <w:rsid w:val="009C2BA6"/>
    <w:rPr>
      <w:b/>
      <w:bCs/>
    </w:rPr>
  </w:style>
  <w:style w:type="character" w:customStyle="1" w:styleId="CommentSubjectChar">
    <w:name w:val="Comment Subject Char"/>
    <w:basedOn w:val="CommentTextChar"/>
    <w:link w:val="CommentSubject"/>
    <w:semiHidden/>
    <w:rsid w:val="009C2BA6"/>
    <w:rPr>
      <w:b/>
      <w:bCs/>
    </w:rPr>
  </w:style>
  <w:style w:type="paragraph" w:styleId="Revision">
    <w:name w:val="Revision"/>
    <w:hidden/>
    <w:uiPriority w:val="99"/>
    <w:semiHidden/>
    <w:rsid w:val="00141EBE"/>
    <w:rPr>
      <w:sz w:val="24"/>
      <w:szCs w:val="24"/>
    </w:rPr>
  </w:style>
  <w:style w:type="character" w:styleId="FollowedHyperlink">
    <w:name w:val="FollowedHyperlink"/>
    <w:basedOn w:val="DefaultParagraphFont"/>
    <w:semiHidden/>
    <w:unhideWhenUsed/>
    <w:rsid w:val="00354BB0"/>
    <w:rPr>
      <w:color w:val="800080" w:themeColor="followedHyperlink"/>
      <w:u w:val="single"/>
    </w:rPr>
  </w:style>
  <w:style w:type="character" w:customStyle="1" w:styleId="Heading5Char">
    <w:name w:val="Heading 5 Char"/>
    <w:basedOn w:val="DefaultParagraphFont"/>
    <w:link w:val="Heading5"/>
    <w:rsid w:val="00C34B2B"/>
    <w:rPr>
      <w:rFonts w:ascii="Arial" w:hAnsi="Arial"/>
      <w:b/>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26679">
      <w:bodyDiv w:val="1"/>
      <w:marLeft w:val="0"/>
      <w:marRight w:val="0"/>
      <w:marTop w:val="0"/>
      <w:marBottom w:val="0"/>
      <w:divBdr>
        <w:top w:val="none" w:sz="0" w:space="0" w:color="auto"/>
        <w:left w:val="none" w:sz="0" w:space="0" w:color="auto"/>
        <w:bottom w:val="none" w:sz="0" w:space="0" w:color="auto"/>
        <w:right w:val="none" w:sz="0" w:space="0" w:color="auto"/>
      </w:divBdr>
      <w:divsChild>
        <w:div w:id="1360619521">
          <w:marLeft w:val="547"/>
          <w:marRight w:val="0"/>
          <w:marTop w:val="180"/>
          <w:marBottom w:val="0"/>
          <w:divBdr>
            <w:top w:val="none" w:sz="0" w:space="0" w:color="auto"/>
            <w:left w:val="none" w:sz="0" w:space="0" w:color="auto"/>
            <w:bottom w:val="none" w:sz="0" w:space="0" w:color="auto"/>
            <w:right w:val="none" w:sz="0" w:space="0" w:color="auto"/>
          </w:divBdr>
        </w:div>
        <w:div w:id="1700886864">
          <w:marLeft w:val="547"/>
          <w:marRight w:val="0"/>
          <w:marTop w:val="180"/>
          <w:marBottom w:val="0"/>
          <w:divBdr>
            <w:top w:val="none" w:sz="0" w:space="0" w:color="auto"/>
            <w:left w:val="none" w:sz="0" w:space="0" w:color="auto"/>
            <w:bottom w:val="none" w:sz="0" w:space="0" w:color="auto"/>
            <w:right w:val="none" w:sz="0" w:space="0" w:color="auto"/>
          </w:divBdr>
        </w:div>
        <w:div w:id="1141845231">
          <w:marLeft w:val="1166"/>
          <w:marRight w:val="0"/>
          <w:marTop w:val="180"/>
          <w:marBottom w:val="0"/>
          <w:divBdr>
            <w:top w:val="none" w:sz="0" w:space="0" w:color="auto"/>
            <w:left w:val="none" w:sz="0" w:space="0" w:color="auto"/>
            <w:bottom w:val="none" w:sz="0" w:space="0" w:color="auto"/>
            <w:right w:val="none" w:sz="0" w:space="0" w:color="auto"/>
          </w:divBdr>
        </w:div>
        <w:div w:id="473067935">
          <w:marLeft w:val="1166"/>
          <w:marRight w:val="0"/>
          <w:marTop w:val="180"/>
          <w:marBottom w:val="0"/>
          <w:divBdr>
            <w:top w:val="none" w:sz="0" w:space="0" w:color="auto"/>
            <w:left w:val="none" w:sz="0" w:space="0" w:color="auto"/>
            <w:bottom w:val="none" w:sz="0" w:space="0" w:color="auto"/>
            <w:right w:val="none" w:sz="0" w:space="0" w:color="auto"/>
          </w:divBdr>
        </w:div>
        <w:div w:id="501166954">
          <w:marLeft w:val="1166"/>
          <w:marRight w:val="0"/>
          <w:marTop w:val="180"/>
          <w:marBottom w:val="0"/>
          <w:divBdr>
            <w:top w:val="none" w:sz="0" w:space="0" w:color="auto"/>
            <w:left w:val="none" w:sz="0" w:space="0" w:color="auto"/>
            <w:bottom w:val="none" w:sz="0" w:space="0" w:color="auto"/>
            <w:right w:val="none" w:sz="0" w:space="0" w:color="auto"/>
          </w:divBdr>
        </w:div>
        <w:div w:id="8485719">
          <w:marLeft w:val="1166"/>
          <w:marRight w:val="0"/>
          <w:marTop w:val="180"/>
          <w:marBottom w:val="0"/>
          <w:divBdr>
            <w:top w:val="none" w:sz="0" w:space="0" w:color="auto"/>
            <w:left w:val="none" w:sz="0" w:space="0" w:color="auto"/>
            <w:bottom w:val="none" w:sz="0" w:space="0" w:color="auto"/>
            <w:right w:val="none" w:sz="0" w:space="0" w:color="auto"/>
          </w:divBdr>
        </w:div>
        <w:div w:id="1725524935">
          <w:marLeft w:val="1166"/>
          <w:marRight w:val="0"/>
          <w:marTop w:val="180"/>
          <w:marBottom w:val="0"/>
          <w:divBdr>
            <w:top w:val="none" w:sz="0" w:space="0" w:color="auto"/>
            <w:left w:val="none" w:sz="0" w:space="0" w:color="auto"/>
            <w:bottom w:val="none" w:sz="0" w:space="0" w:color="auto"/>
            <w:right w:val="none" w:sz="0" w:space="0" w:color="auto"/>
          </w:divBdr>
        </w:div>
        <w:div w:id="1300725418">
          <w:marLeft w:val="1166"/>
          <w:marRight w:val="0"/>
          <w:marTop w:val="180"/>
          <w:marBottom w:val="0"/>
          <w:divBdr>
            <w:top w:val="none" w:sz="0" w:space="0" w:color="auto"/>
            <w:left w:val="none" w:sz="0" w:space="0" w:color="auto"/>
            <w:bottom w:val="none" w:sz="0" w:space="0" w:color="auto"/>
            <w:right w:val="none" w:sz="0" w:space="0" w:color="auto"/>
          </w:divBdr>
        </w:div>
        <w:div w:id="1261137281">
          <w:marLeft w:val="1166"/>
          <w:marRight w:val="0"/>
          <w:marTop w:val="180"/>
          <w:marBottom w:val="0"/>
          <w:divBdr>
            <w:top w:val="none" w:sz="0" w:space="0" w:color="auto"/>
            <w:left w:val="none" w:sz="0" w:space="0" w:color="auto"/>
            <w:bottom w:val="none" w:sz="0" w:space="0" w:color="auto"/>
            <w:right w:val="none" w:sz="0" w:space="0" w:color="auto"/>
          </w:divBdr>
        </w:div>
      </w:divsChild>
    </w:div>
    <w:div w:id="877738257">
      <w:bodyDiv w:val="1"/>
      <w:marLeft w:val="0"/>
      <w:marRight w:val="0"/>
      <w:marTop w:val="0"/>
      <w:marBottom w:val="0"/>
      <w:divBdr>
        <w:top w:val="none" w:sz="0" w:space="0" w:color="auto"/>
        <w:left w:val="none" w:sz="0" w:space="0" w:color="auto"/>
        <w:bottom w:val="none" w:sz="0" w:space="0" w:color="auto"/>
        <w:right w:val="none" w:sz="0" w:space="0" w:color="auto"/>
      </w:divBdr>
    </w:div>
    <w:div w:id="15629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umentation.progress.com/output/ua/OpenEdge_latest/" TargetMode="External"/><Relationship Id="rId18" Type="http://schemas.openxmlformats.org/officeDocument/2006/relationships/hyperlink" Target="http://www.progress.com/support-and-services/support-services/contact-suppor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youtube.com/channel/UCNxy1VY73tYJ7o_R25HjohQ/playlists?shelf_id=10&amp;view=50&amp;sort=dd" TargetMode="External"/><Relationship Id="rId17" Type="http://schemas.openxmlformats.org/officeDocument/2006/relationships/hyperlink" Target="http://www.progress.com/support-and-services/support-services/contact-support" TargetMode="External"/><Relationship Id="rId2" Type="http://schemas.openxmlformats.org/officeDocument/2006/relationships/customXml" Target="../customXml/item2.xml"/><Relationship Id="rId16" Type="http://schemas.openxmlformats.org/officeDocument/2006/relationships/hyperlink" Target="https://wbt.progres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ogress.com/openedg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mmunity.progress.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progress.com/support-and-services/support-services/contact-sup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ogress.com/support/reference-guide"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an\AppData\Roaming\Microsoft\Templates\LessonDesignTemplate201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B80EC531CDE4BA5CCC220CF39A60F" ma:contentTypeVersion="17" ma:contentTypeDescription="Create a new document." ma:contentTypeScope="" ma:versionID="27c3358b849c650bdb8d7ecbedb49f95">
  <xsd:schema xmlns:xsd="http://www.w3.org/2001/XMLSchema" xmlns:xs="http://www.w3.org/2001/XMLSchema" xmlns:p="http://schemas.microsoft.com/office/2006/metadata/properties" targetNamespace="http://schemas.microsoft.com/office/2006/metadata/properties" ma:root="true" ma:fieldsID="6cdbb856a103e30456dcb38d55f48b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C57A-A225-497F-953B-563FEF5862EA}">
  <ds:schemaRefs>
    <ds:schemaRef ds:uri="http://schemas.microsoft.com/sharepoint/v3/contenttype/forms"/>
  </ds:schemaRefs>
</ds:datastoreItem>
</file>

<file path=customXml/itemProps2.xml><?xml version="1.0" encoding="utf-8"?>
<ds:datastoreItem xmlns:ds="http://schemas.openxmlformats.org/officeDocument/2006/customXml" ds:itemID="{F09E4CAF-F253-4038-9F60-CF4C329F2426}"/>
</file>

<file path=customXml/itemProps3.xml><?xml version="1.0" encoding="utf-8"?>
<ds:datastoreItem xmlns:ds="http://schemas.openxmlformats.org/officeDocument/2006/customXml" ds:itemID="{CD787E1E-39DE-49CC-9ECA-EE566C0588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841D64-33E3-47D5-B46E-C9E313FA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LessonDesignTemplate2016</Template>
  <TotalTime>2</TotalTime>
  <Pages>6</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Lesson #: Title</vt:lpstr>
    </vt:vector>
  </TitlesOfParts>
  <Company>Progress Software Corporation</Company>
  <LinksUpToDate>false</LinksUpToDate>
  <CharactersWithSpaces>2813</CharactersWithSpaces>
  <SharedDoc>false</SharedDoc>
  <HLinks>
    <vt:vector size="54" baseType="variant">
      <vt:variant>
        <vt:i4>1769525</vt:i4>
      </vt:variant>
      <vt:variant>
        <vt:i4>50</vt:i4>
      </vt:variant>
      <vt:variant>
        <vt:i4>0</vt:i4>
      </vt:variant>
      <vt:variant>
        <vt:i4>5</vt:i4>
      </vt:variant>
      <vt:variant>
        <vt:lpwstr/>
      </vt:variant>
      <vt:variant>
        <vt:lpwstr>_Toc237408037</vt:lpwstr>
      </vt:variant>
      <vt:variant>
        <vt:i4>1769525</vt:i4>
      </vt:variant>
      <vt:variant>
        <vt:i4>44</vt:i4>
      </vt:variant>
      <vt:variant>
        <vt:i4>0</vt:i4>
      </vt:variant>
      <vt:variant>
        <vt:i4>5</vt:i4>
      </vt:variant>
      <vt:variant>
        <vt:lpwstr/>
      </vt:variant>
      <vt:variant>
        <vt:lpwstr>_Toc237408036</vt:lpwstr>
      </vt:variant>
      <vt:variant>
        <vt:i4>1769525</vt:i4>
      </vt:variant>
      <vt:variant>
        <vt:i4>38</vt:i4>
      </vt:variant>
      <vt:variant>
        <vt:i4>0</vt:i4>
      </vt:variant>
      <vt:variant>
        <vt:i4>5</vt:i4>
      </vt:variant>
      <vt:variant>
        <vt:lpwstr/>
      </vt:variant>
      <vt:variant>
        <vt:lpwstr>_Toc237408035</vt:lpwstr>
      </vt:variant>
      <vt:variant>
        <vt:i4>1769525</vt:i4>
      </vt:variant>
      <vt:variant>
        <vt:i4>32</vt:i4>
      </vt:variant>
      <vt:variant>
        <vt:i4>0</vt:i4>
      </vt:variant>
      <vt:variant>
        <vt:i4>5</vt:i4>
      </vt:variant>
      <vt:variant>
        <vt:lpwstr/>
      </vt:variant>
      <vt:variant>
        <vt:lpwstr>_Toc237408034</vt:lpwstr>
      </vt:variant>
      <vt:variant>
        <vt:i4>1769525</vt:i4>
      </vt:variant>
      <vt:variant>
        <vt:i4>26</vt:i4>
      </vt:variant>
      <vt:variant>
        <vt:i4>0</vt:i4>
      </vt:variant>
      <vt:variant>
        <vt:i4>5</vt:i4>
      </vt:variant>
      <vt:variant>
        <vt:lpwstr/>
      </vt:variant>
      <vt:variant>
        <vt:lpwstr>_Toc237408033</vt:lpwstr>
      </vt:variant>
      <vt:variant>
        <vt:i4>1769525</vt:i4>
      </vt:variant>
      <vt:variant>
        <vt:i4>20</vt:i4>
      </vt:variant>
      <vt:variant>
        <vt:i4>0</vt:i4>
      </vt:variant>
      <vt:variant>
        <vt:i4>5</vt:i4>
      </vt:variant>
      <vt:variant>
        <vt:lpwstr/>
      </vt:variant>
      <vt:variant>
        <vt:lpwstr>_Toc237408032</vt:lpwstr>
      </vt:variant>
      <vt:variant>
        <vt:i4>1769525</vt:i4>
      </vt:variant>
      <vt:variant>
        <vt:i4>14</vt:i4>
      </vt:variant>
      <vt:variant>
        <vt:i4>0</vt:i4>
      </vt:variant>
      <vt:variant>
        <vt:i4>5</vt:i4>
      </vt:variant>
      <vt:variant>
        <vt:lpwstr/>
      </vt:variant>
      <vt:variant>
        <vt:lpwstr>_Toc237408031</vt:lpwstr>
      </vt:variant>
      <vt:variant>
        <vt:i4>1769525</vt:i4>
      </vt:variant>
      <vt:variant>
        <vt:i4>8</vt:i4>
      </vt:variant>
      <vt:variant>
        <vt:i4>0</vt:i4>
      </vt:variant>
      <vt:variant>
        <vt:i4>5</vt:i4>
      </vt:variant>
      <vt:variant>
        <vt:lpwstr/>
      </vt:variant>
      <vt:variant>
        <vt:lpwstr>_Toc237408030</vt:lpwstr>
      </vt:variant>
      <vt:variant>
        <vt:i4>1703989</vt:i4>
      </vt:variant>
      <vt:variant>
        <vt:i4>2</vt:i4>
      </vt:variant>
      <vt:variant>
        <vt:i4>0</vt:i4>
      </vt:variant>
      <vt:variant>
        <vt:i4>5</vt:i4>
      </vt:variant>
      <vt:variant>
        <vt:lpwstr/>
      </vt:variant>
      <vt:variant>
        <vt:lpwstr>_Toc237408029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 Title</dc:title>
  <dc:creator>ubanerje</dc:creator>
  <cp:lastModifiedBy>Annie Khan</cp:lastModifiedBy>
  <cp:revision>3</cp:revision>
  <cp:lastPrinted>2016-07-05T09:19:00Z</cp:lastPrinted>
  <dcterms:created xsi:type="dcterms:W3CDTF">2017-06-12T09:07:00Z</dcterms:created>
  <dcterms:modified xsi:type="dcterms:W3CDTF">2017-06-12T09:09:00Z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0x010100596B80EC531CDE4BA5CCC220CF39A60F</vt:lpwstr>
  </property>
  <property fmtid="{D5CDD505-2E9C-101B-9397-08002B2CF9AE}" pid="4" name="_dlc_DocIdItemGuid">
    <vt:lpwstr>04397be0-7fc7-4183-9776-1d925c6ce030</vt:lpwstr>
  </property>
  <property fmtid="{D5CDD505-2E9C-101B-9397-08002B2CF9AE}" pid="5" name="Order">
    <vt:r8>100</vt:r8>
  </property>
  <property fmtid="{D5CDD505-2E9C-101B-9397-08002B2CF9AE}" pid="6" name="TemplateUrl">
    <vt:lpwstr/>
  </property>
  <property fmtid="{D5CDD505-2E9C-101B-9397-08002B2CF9AE}" pid="7" name="_SourceUrl">
    <vt:lpwstr/>
  </property>
  <property fmtid="{D5CDD505-2E9C-101B-9397-08002B2CF9AE}" pid="8" name="xd_Signature">
    <vt:bool>false</vt:bool>
  </property>
  <property fmtid="{D5CDD505-2E9C-101B-9397-08002B2CF9AE}" pid="9" name="xd_ProgID">
    <vt:lpwstr/>
  </property>
</Properties>
</file>