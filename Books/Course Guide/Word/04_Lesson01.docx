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38B03" w14:textId="77777777" w:rsidR="00465BF9" w:rsidRPr="00395DC0" w:rsidRDefault="00604BE5" w:rsidP="0043343F">
      <w:pPr>
        <w:pStyle w:val="Heading1"/>
      </w:pPr>
      <w:bookmarkStart w:id="0" w:name="_Toc529071709"/>
      <w:bookmarkStart w:id="1" w:name="_Toc511027450"/>
      <w:bookmarkStart w:id="2" w:name="_Toc509222646"/>
      <w:bookmarkStart w:id="3" w:name="_Toc69796722"/>
      <w:bookmarkStart w:id="4" w:name="_Toc70146173"/>
      <w:bookmarkStart w:id="5" w:name="_Toc70389301"/>
      <w:bookmarkStart w:id="6" w:name="_Toc70748490"/>
      <w:bookmarkStart w:id="7" w:name="_Toc70826791"/>
      <w:bookmarkStart w:id="8" w:name="_Toc70899074"/>
      <w:bookmarkStart w:id="9" w:name="_Toc224016225"/>
      <w:bookmarkStart w:id="10" w:name="_Toc334631744"/>
      <w:bookmarkStart w:id="11" w:name="_Toc372890581"/>
      <w:bookmarkStart w:id="12" w:name="_Toc393795395"/>
      <w:bookmarkStart w:id="13" w:name="_Toc430702146"/>
      <w:r>
        <w:t>L</w:t>
      </w:r>
      <w:r w:rsidR="00C052D0" w:rsidRPr="00395DC0">
        <w:t xml:space="preserve">esson </w:t>
      </w:r>
      <w:r w:rsidR="00FF042E" w:rsidRPr="00395DC0">
        <w:t>1</w:t>
      </w:r>
      <w:r w:rsidR="00C052D0" w:rsidRPr="00395DC0">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r w:rsidR="000070C6">
        <w:t>Introduction to</w:t>
      </w:r>
      <w:r w:rsidR="00DF3DBF">
        <w:t xml:space="preserve"> </w:t>
      </w:r>
      <w:r w:rsidR="00BA7455">
        <w:br/>
      </w:r>
      <w:r w:rsidR="00DF3DBF">
        <w:t>Object-</w:t>
      </w:r>
      <w:r w:rsidR="000070C6">
        <w:t>oriented programming</w:t>
      </w:r>
    </w:p>
    <w:p w14:paraId="4668BDD8" w14:textId="77777777" w:rsidR="00C052D0" w:rsidRPr="00395DC0" w:rsidRDefault="00C052D0" w:rsidP="00C052D0">
      <w:pPr>
        <w:pStyle w:val="Heading5"/>
      </w:pPr>
      <w:r w:rsidRPr="00395DC0">
        <w:t>Lesson description</w:t>
      </w:r>
    </w:p>
    <w:p w14:paraId="3B47D372" w14:textId="77777777" w:rsidR="00C052D0" w:rsidRPr="00395DC0" w:rsidRDefault="00C052D0" w:rsidP="00C052D0">
      <w:pPr>
        <w:pStyle w:val="Blocklinehidden"/>
      </w:pPr>
      <w:r w:rsidRPr="00395DC0">
        <w:t>Block line</w:t>
      </w:r>
    </w:p>
    <w:p w14:paraId="4D879D4C" w14:textId="77777777" w:rsidR="00C052D0" w:rsidRPr="00395DC0" w:rsidRDefault="00C052D0" w:rsidP="00C052D0">
      <w:pPr>
        <w:pStyle w:val="Heading5"/>
      </w:pPr>
      <w:r w:rsidRPr="00395DC0">
        <w:t>Course title</w:t>
      </w:r>
    </w:p>
    <w:p w14:paraId="66AA4120" w14:textId="77777777" w:rsidR="00C052D0" w:rsidRPr="00395DC0" w:rsidRDefault="00807C5D" w:rsidP="00C052D0">
      <w:pPr>
        <w:pStyle w:val="BlockText"/>
        <w:keepNext/>
        <w:tabs>
          <w:tab w:val="left" w:pos="446"/>
        </w:tabs>
        <w:rPr>
          <w:vanish/>
          <w:color w:val="000000"/>
          <w:szCs w:val="22"/>
        </w:rPr>
      </w:pPr>
      <w:r w:rsidRPr="00395DC0">
        <w:rPr>
          <w:vanish/>
          <w:color w:val="000000"/>
          <w:szCs w:val="22"/>
        </w:rPr>
        <w:t>Introduction to OpenEdge</w:t>
      </w:r>
    </w:p>
    <w:p w14:paraId="2C9164A2" w14:textId="77777777" w:rsidR="00C052D0" w:rsidRPr="00395DC0" w:rsidRDefault="00C052D0" w:rsidP="00C052D0">
      <w:pPr>
        <w:pStyle w:val="Blocklinehidden"/>
      </w:pPr>
      <w:r w:rsidRPr="00395DC0">
        <w:t>Block line</w:t>
      </w:r>
    </w:p>
    <w:p w14:paraId="60CE65EE" w14:textId="77777777" w:rsidR="00C052D0" w:rsidRPr="00395DC0" w:rsidRDefault="00C052D0" w:rsidP="00C052D0">
      <w:pPr>
        <w:pStyle w:val="Heading5"/>
      </w:pPr>
      <w:r w:rsidRPr="00395DC0">
        <w:t>Product family</w:t>
      </w:r>
    </w:p>
    <w:p w14:paraId="69293573" w14:textId="77777777" w:rsidR="00C052D0" w:rsidRPr="00395DC0" w:rsidRDefault="00807C5D" w:rsidP="00C052D0">
      <w:pPr>
        <w:pStyle w:val="BlockText"/>
        <w:keepNext/>
        <w:tabs>
          <w:tab w:val="left" w:pos="446"/>
        </w:tabs>
        <w:rPr>
          <w:vanish/>
          <w:color w:val="000000"/>
          <w:szCs w:val="22"/>
        </w:rPr>
      </w:pPr>
      <w:r w:rsidRPr="00395DC0">
        <w:rPr>
          <w:vanish/>
          <w:color w:val="000000"/>
          <w:szCs w:val="22"/>
        </w:rPr>
        <w:t>OpenEdge</w:t>
      </w:r>
    </w:p>
    <w:p w14:paraId="6CF45C62" w14:textId="77777777" w:rsidR="00C052D0" w:rsidRPr="00395DC0" w:rsidRDefault="00C052D0" w:rsidP="00C052D0">
      <w:pPr>
        <w:pStyle w:val="Blocklinehidden"/>
      </w:pPr>
      <w:r w:rsidRPr="00395DC0">
        <w:t>Block line</w:t>
      </w:r>
    </w:p>
    <w:p w14:paraId="7589131C" w14:textId="77777777" w:rsidR="00FB7596" w:rsidRPr="00395DC0" w:rsidRDefault="00FB7596" w:rsidP="004C0414">
      <w:pPr>
        <w:pStyle w:val="Heading5"/>
      </w:pPr>
    </w:p>
    <w:p w14:paraId="26AF0E96" w14:textId="77777777" w:rsidR="007B6554" w:rsidRPr="00395DC0" w:rsidRDefault="007B6554" w:rsidP="007B6554">
      <w:pPr>
        <w:pStyle w:val="Heading5"/>
      </w:pPr>
    </w:p>
    <w:p w14:paraId="24CF5C3F" w14:textId="77777777" w:rsidR="00C052D0" w:rsidRPr="00395DC0" w:rsidRDefault="00C052D0" w:rsidP="00C052D0">
      <w:pPr>
        <w:pStyle w:val="Heading2"/>
      </w:pPr>
      <w:bookmarkStart w:id="14" w:name="_Toc526931127"/>
      <w:bookmarkStart w:id="15" w:name="_Toc527176081"/>
      <w:bookmarkStart w:id="16" w:name="_Toc527177444"/>
      <w:bookmarkStart w:id="17" w:name="_Toc527200651"/>
      <w:bookmarkStart w:id="18" w:name="_Toc527200705"/>
      <w:bookmarkStart w:id="19" w:name="_Toc527266295"/>
      <w:bookmarkStart w:id="20" w:name="_Toc527281439"/>
      <w:bookmarkStart w:id="21" w:name="_Toc527442586"/>
      <w:bookmarkStart w:id="22" w:name="_Toc535143883"/>
      <w:bookmarkStart w:id="23" w:name="_Toc535221255"/>
      <w:bookmarkStart w:id="24" w:name="_Toc535290791"/>
      <w:bookmarkStart w:id="25" w:name="_Toc535290964"/>
      <w:bookmarkStart w:id="26" w:name="_Toc535381391"/>
      <w:bookmarkStart w:id="27" w:name="_Toc535389112"/>
      <w:bookmarkStart w:id="28" w:name="_Toc535390402"/>
      <w:bookmarkStart w:id="29" w:name="_Toc535394421"/>
      <w:bookmarkStart w:id="30" w:name="_Toc536413814"/>
      <w:bookmarkStart w:id="31" w:name="_Toc536414244"/>
      <w:bookmarkStart w:id="32" w:name="_Toc536498200"/>
      <w:bookmarkStart w:id="33" w:name="_Toc536512719"/>
      <w:bookmarkStart w:id="34" w:name="_Toc536595003"/>
      <w:bookmarkStart w:id="35" w:name="_Toc536600933"/>
      <w:bookmarkStart w:id="36" w:name="_Toc536602593"/>
      <w:bookmarkStart w:id="37" w:name="_Toc536850674"/>
      <w:bookmarkStart w:id="38" w:name="_Toc62071"/>
      <w:bookmarkStart w:id="39" w:name="_Toc36867429"/>
      <w:bookmarkStart w:id="40" w:name="_Toc37127247"/>
      <w:bookmarkStart w:id="41" w:name="_Toc37642318"/>
      <w:bookmarkStart w:id="42" w:name="_Toc38170963"/>
      <w:bookmarkStart w:id="43" w:name="_Toc39025109"/>
      <w:bookmarkStart w:id="44" w:name="_Toc39038084"/>
      <w:bookmarkStart w:id="45" w:name="_Toc45333995"/>
      <w:bookmarkStart w:id="46" w:name="_Toc45585342"/>
      <w:bookmarkStart w:id="47" w:name="_Toc45589144"/>
      <w:bookmarkStart w:id="48" w:name="_Toc45589305"/>
      <w:bookmarkStart w:id="49" w:name="_Toc45591016"/>
      <w:bookmarkStart w:id="50" w:name="_Toc45592481"/>
      <w:bookmarkStart w:id="51" w:name="_Toc45673390"/>
      <w:bookmarkStart w:id="52" w:name="_Toc45689775"/>
      <w:bookmarkStart w:id="53" w:name="_Toc46549463"/>
      <w:bookmarkStart w:id="54" w:name="_Toc46646485"/>
      <w:bookmarkStart w:id="55" w:name="_Toc55886966"/>
      <w:bookmarkStart w:id="56" w:name="_Toc68584816"/>
      <w:bookmarkStart w:id="57" w:name="_Toc68921907"/>
      <w:bookmarkStart w:id="58" w:name="_Toc68932261"/>
      <w:bookmarkStart w:id="59" w:name="_Toc69108013"/>
      <w:bookmarkStart w:id="60" w:name="_Toc69108904"/>
      <w:bookmarkStart w:id="61" w:name="_Toc69796724"/>
      <w:bookmarkStart w:id="62" w:name="_Toc70146175"/>
      <w:bookmarkStart w:id="63" w:name="_Toc70389303"/>
      <w:bookmarkStart w:id="64" w:name="_Toc70748492"/>
      <w:bookmarkStart w:id="65" w:name="_Toc70826793"/>
      <w:bookmarkStart w:id="66" w:name="_Toc70899076"/>
      <w:bookmarkStart w:id="67" w:name="_Toc224016226"/>
      <w:bookmarkStart w:id="68" w:name="_Toc334631745"/>
      <w:bookmarkStart w:id="69" w:name="_Toc372890582"/>
      <w:bookmarkStart w:id="70" w:name="_Toc393795396"/>
      <w:bookmarkStart w:id="71" w:name="_Toc430702147"/>
      <w:bookmarkStart w:id="72" w:name="_Toc529071710"/>
      <w:bookmarkStart w:id="73" w:name="_Toc511027451"/>
      <w:bookmarkStart w:id="74" w:name="_Toc509222647"/>
      <w:bookmarkStart w:id="75" w:name="_Toc415989212"/>
      <w:r w:rsidRPr="00395DC0">
        <w:lastRenderedPageBreak/>
        <w:t>Lesson introduction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212A8DD" w14:textId="77777777" w:rsidR="00C052D0" w:rsidRPr="00395DC0" w:rsidRDefault="00C052D0" w:rsidP="00C052D0">
      <w:pPr>
        <w:pStyle w:val="TopLine"/>
      </w:pPr>
    </w:p>
    <w:p w14:paraId="60E5072A" w14:textId="77777777" w:rsidR="00C052D0" w:rsidRPr="00395DC0" w:rsidRDefault="00C052D0" w:rsidP="00C052D0">
      <w:pPr>
        <w:pStyle w:val="Heading5"/>
      </w:pPr>
      <w:r w:rsidRPr="00395DC0">
        <w:t>Page name: l</w:t>
      </w:r>
      <w:r w:rsidR="00BA13CB" w:rsidRPr="00395DC0">
        <w:t>1</w:t>
      </w:r>
      <w:r w:rsidRPr="00395DC0">
        <w:t>t1p000</w:t>
      </w:r>
    </w:p>
    <w:p w14:paraId="4D50D124" w14:textId="77777777" w:rsidR="00C052D0" w:rsidRPr="00395DC0" w:rsidRDefault="00C052D0" w:rsidP="00C052D0">
      <w:pPr>
        <w:pStyle w:val="BlockText"/>
        <w:rPr>
          <w:vanish/>
          <w:szCs w:val="22"/>
        </w:rPr>
      </w:pPr>
      <w:r w:rsidRPr="00395DC0">
        <w:rPr>
          <w:vanish/>
          <w:szCs w:val="22"/>
        </w:rPr>
        <w:t>Next:</w:t>
      </w:r>
      <w:r w:rsidR="00BA13CB" w:rsidRPr="00395DC0">
        <w:rPr>
          <w:vanish/>
          <w:szCs w:val="22"/>
        </w:rPr>
        <w:t xml:space="preserve"> l1t</w:t>
      </w:r>
      <w:r w:rsidRPr="00395DC0">
        <w:rPr>
          <w:vanish/>
          <w:szCs w:val="22"/>
        </w:rPr>
        <w:t>1p005</w:t>
      </w:r>
    </w:p>
    <w:p w14:paraId="307427B9" w14:textId="77777777" w:rsidR="00C052D0" w:rsidRPr="00395DC0" w:rsidRDefault="00C052D0" w:rsidP="00C052D0">
      <w:pPr>
        <w:pStyle w:val="Blocklinehidden"/>
      </w:pPr>
      <w:r w:rsidRPr="00395DC0">
        <w:t>Block line</w:t>
      </w:r>
    </w:p>
    <w:p w14:paraId="7324AF48" w14:textId="77777777" w:rsidR="00C052D0" w:rsidRPr="00395DC0" w:rsidRDefault="00C052D0" w:rsidP="00C052D0">
      <w:pPr>
        <w:pStyle w:val="Heading5"/>
      </w:pPr>
      <w:r w:rsidRPr="00395DC0">
        <w:t>Page type</w:t>
      </w:r>
    </w:p>
    <w:p w14:paraId="61655D82" w14:textId="77777777" w:rsidR="00C052D0" w:rsidRPr="00395DC0" w:rsidRDefault="00C052D0" w:rsidP="00C052D0">
      <w:pPr>
        <w:pStyle w:val="BlockText"/>
        <w:rPr>
          <w:vanish/>
          <w:szCs w:val="22"/>
        </w:rPr>
      </w:pPr>
      <w:r w:rsidRPr="00395DC0">
        <w:rPr>
          <w:vanish/>
          <w:szCs w:val="22"/>
        </w:rPr>
        <w:t>Lesson introduction</w:t>
      </w:r>
    </w:p>
    <w:p w14:paraId="08C123EA" w14:textId="77777777" w:rsidR="00C052D0" w:rsidRPr="00395DC0" w:rsidRDefault="00C052D0" w:rsidP="00C052D0">
      <w:pPr>
        <w:pStyle w:val="Blocklinehidden"/>
      </w:pPr>
      <w:r w:rsidRPr="00395DC0">
        <w:t>Block line</w:t>
      </w:r>
    </w:p>
    <w:p w14:paraId="748B79C2" w14:textId="77777777" w:rsidR="00815597" w:rsidRDefault="00C052D0" w:rsidP="00815597">
      <w:pPr>
        <w:pStyle w:val="Heading5"/>
      </w:pPr>
      <w:r w:rsidRPr="00395DC0">
        <w:t>Text</w:t>
      </w:r>
    </w:p>
    <w:p w14:paraId="25CAF8B2" w14:textId="77777777" w:rsidR="00D37FCD" w:rsidRPr="00D37FCD" w:rsidRDefault="00D37FCD" w:rsidP="00D37FCD">
      <w:pPr>
        <w:pStyle w:val="BlockText"/>
      </w:pPr>
      <w:r>
        <w:t xml:space="preserve">In this lesson, you will be introduced to object-oriented programming and </w:t>
      </w:r>
      <w:r w:rsidR="00B84114">
        <w:t xml:space="preserve">to </w:t>
      </w:r>
      <w:r>
        <w:t xml:space="preserve">key features of </w:t>
      </w:r>
      <w:r w:rsidR="00B84114">
        <w:t>Progress</w:t>
      </w:r>
      <w:r w:rsidR="004E3E82" w:rsidRPr="00A36F86">
        <w:rPr>
          <w:vertAlign w:val="superscript"/>
        </w:rPr>
        <w:t>®</w:t>
      </w:r>
      <w:r w:rsidR="00B84114">
        <w:t xml:space="preserve"> Software’s </w:t>
      </w:r>
      <w:r>
        <w:t>object-oriented</w:t>
      </w:r>
      <w:r w:rsidR="00B84114">
        <w:t xml:space="preserve"> </w:t>
      </w:r>
      <w:r w:rsidR="001944AC">
        <w:t>Advanced B</w:t>
      </w:r>
      <w:r w:rsidR="00B84114">
        <w:t>usiness Language (</w:t>
      </w:r>
      <w:r>
        <w:t>ABL</w:t>
      </w:r>
      <w:r w:rsidR="00B84114">
        <w:t>)</w:t>
      </w:r>
      <w:r>
        <w:t>. You will also set up your development environment for the exercises in this course.</w:t>
      </w:r>
      <w:r w:rsidRPr="00D37FCD">
        <w:t xml:space="preserve"> </w:t>
      </w:r>
    </w:p>
    <w:p w14:paraId="76B389D2" w14:textId="77777777" w:rsidR="006F6EF6" w:rsidRPr="00395DC0" w:rsidRDefault="006F6EF6" w:rsidP="006F6EF6">
      <w:pPr>
        <w:pStyle w:val="BlockLine"/>
      </w:pPr>
    </w:p>
    <w:p w14:paraId="60BB303A" w14:textId="77777777" w:rsidR="00BB2AEE" w:rsidRPr="00395DC0" w:rsidRDefault="00BB2AEE" w:rsidP="007A559E">
      <w:pPr>
        <w:pStyle w:val="Heading5"/>
      </w:pPr>
    </w:p>
    <w:p w14:paraId="0836137D" w14:textId="77777777" w:rsidR="00C052D0" w:rsidRPr="00395DC0" w:rsidRDefault="00C052D0" w:rsidP="00C052D0">
      <w:pPr>
        <w:pStyle w:val="Heading3"/>
      </w:pPr>
      <w:bookmarkStart w:id="76" w:name="_Toc69796725"/>
      <w:bookmarkStart w:id="77" w:name="_Toc70146176"/>
      <w:bookmarkStart w:id="78" w:name="_Toc70389304"/>
      <w:bookmarkStart w:id="79" w:name="_Toc70748493"/>
      <w:bookmarkStart w:id="80" w:name="_Toc70826794"/>
      <w:bookmarkStart w:id="81" w:name="_Toc70899077"/>
      <w:bookmarkStart w:id="82" w:name="_Toc224016227"/>
      <w:bookmarkStart w:id="83" w:name="_Toc334631746"/>
      <w:bookmarkStart w:id="84" w:name="_Toc372890583"/>
      <w:bookmarkStart w:id="85" w:name="_Toc393795397"/>
      <w:bookmarkStart w:id="86" w:name="_Toc430702148"/>
      <w:r w:rsidRPr="00395DC0">
        <w:lastRenderedPageBreak/>
        <w:t>Learning objectives</w:t>
      </w:r>
      <w:bookmarkEnd w:id="76"/>
      <w:bookmarkEnd w:id="77"/>
      <w:bookmarkEnd w:id="78"/>
      <w:bookmarkEnd w:id="79"/>
      <w:bookmarkEnd w:id="80"/>
      <w:bookmarkEnd w:id="81"/>
      <w:bookmarkEnd w:id="82"/>
      <w:bookmarkEnd w:id="83"/>
      <w:bookmarkEnd w:id="84"/>
      <w:bookmarkEnd w:id="85"/>
      <w:bookmarkEnd w:id="86"/>
    </w:p>
    <w:p w14:paraId="1D9663E6" w14:textId="77777777" w:rsidR="00C052D0" w:rsidRPr="00395DC0" w:rsidRDefault="00C052D0" w:rsidP="00C052D0">
      <w:pPr>
        <w:pStyle w:val="TopLine"/>
      </w:pPr>
    </w:p>
    <w:p w14:paraId="2D833EF4" w14:textId="77777777" w:rsidR="00C052D0" w:rsidRPr="00395DC0" w:rsidRDefault="00C052D0" w:rsidP="00C052D0">
      <w:pPr>
        <w:pStyle w:val="Heading5"/>
      </w:pPr>
      <w:r w:rsidRPr="00395DC0">
        <w:t>Page name:</w:t>
      </w:r>
      <w:r w:rsidR="00BA13CB" w:rsidRPr="00395DC0">
        <w:t xml:space="preserve"> l1t</w:t>
      </w:r>
      <w:r w:rsidRPr="00395DC0">
        <w:t>1p005</w:t>
      </w:r>
    </w:p>
    <w:p w14:paraId="1F12ECA9" w14:textId="77777777" w:rsidR="00C052D0" w:rsidRPr="00395DC0" w:rsidRDefault="00C052D0" w:rsidP="00C052D0">
      <w:pPr>
        <w:pStyle w:val="BlockText"/>
        <w:rPr>
          <w:vanish/>
          <w:szCs w:val="22"/>
        </w:rPr>
      </w:pPr>
      <w:r w:rsidRPr="00395DC0">
        <w:rPr>
          <w:vanish/>
          <w:szCs w:val="22"/>
        </w:rPr>
        <w:t>Next:</w:t>
      </w:r>
      <w:r w:rsidR="00BA13CB" w:rsidRPr="00395DC0">
        <w:rPr>
          <w:vanish/>
          <w:szCs w:val="22"/>
        </w:rPr>
        <w:t xml:space="preserve"> l1t</w:t>
      </w:r>
      <w:r w:rsidRPr="00395DC0">
        <w:rPr>
          <w:vanish/>
          <w:szCs w:val="22"/>
        </w:rPr>
        <w:t>1p010</w:t>
      </w:r>
    </w:p>
    <w:p w14:paraId="340DD6F4" w14:textId="77777777" w:rsidR="00C052D0" w:rsidRPr="00395DC0" w:rsidRDefault="00C052D0" w:rsidP="00C052D0">
      <w:pPr>
        <w:pStyle w:val="Blocklinehidden"/>
      </w:pPr>
      <w:r w:rsidRPr="00395DC0">
        <w:t>Block line</w:t>
      </w:r>
    </w:p>
    <w:p w14:paraId="11FC1407" w14:textId="77777777" w:rsidR="00C052D0" w:rsidRPr="00395DC0" w:rsidRDefault="00C052D0" w:rsidP="00C052D0">
      <w:pPr>
        <w:pStyle w:val="Heading5"/>
      </w:pPr>
      <w:r w:rsidRPr="00395DC0">
        <w:t>Page type</w:t>
      </w:r>
    </w:p>
    <w:p w14:paraId="0E990BAA" w14:textId="77777777" w:rsidR="00C052D0" w:rsidRPr="00395DC0" w:rsidRDefault="00C052D0" w:rsidP="00C052D0">
      <w:pPr>
        <w:pStyle w:val="BlockText"/>
        <w:rPr>
          <w:vanish/>
          <w:szCs w:val="22"/>
        </w:rPr>
      </w:pPr>
      <w:r w:rsidRPr="00395DC0">
        <w:rPr>
          <w:vanish/>
          <w:szCs w:val="22"/>
        </w:rPr>
        <w:t>Learning objectives</w:t>
      </w:r>
    </w:p>
    <w:p w14:paraId="2061384D" w14:textId="77777777" w:rsidR="00C052D0" w:rsidRPr="00395DC0" w:rsidRDefault="00C052D0" w:rsidP="00C052D0">
      <w:pPr>
        <w:pStyle w:val="Blocklinehidden"/>
      </w:pPr>
      <w:r w:rsidRPr="00395DC0">
        <w:t>Block line</w:t>
      </w:r>
    </w:p>
    <w:p w14:paraId="4CB996A6" w14:textId="77777777" w:rsidR="00C052D0" w:rsidRPr="00395DC0" w:rsidRDefault="00C052D0" w:rsidP="00C052D0">
      <w:pPr>
        <w:pStyle w:val="Heading5"/>
      </w:pPr>
      <w:r w:rsidRPr="00395DC0">
        <w:t>Text</w:t>
      </w:r>
    </w:p>
    <w:p w14:paraId="06D52C62" w14:textId="77777777" w:rsidR="00FB4F5B" w:rsidRPr="00395DC0" w:rsidRDefault="00C052D0" w:rsidP="00E90DC1">
      <w:pPr>
        <w:pStyle w:val="BlockText"/>
      </w:pPr>
      <w:r w:rsidRPr="00395DC0">
        <w:t>When you complete thi</w:t>
      </w:r>
      <w:r w:rsidR="00396282">
        <w:t>s lesson, you should be able to d</w:t>
      </w:r>
      <w:r w:rsidR="00FB4F5B" w:rsidRPr="00395DC0">
        <w:t xml:space="preserve">escribe </w:t>
      </w:r>
      <w:r w:rsidR="00396282">
        <w:t>the key features of object-oriented ABL programming</w:t>
      </w:r>
      <w:r w:rsidR="00B84114">
        <w:t>.</w:t>
      </w:r>
    </w:p>
    <w:p w14:paraId="3B14696B" w14:textId="77777777" w:rsidR="00C052D0" w:rsidRPr="00395DC0" w:rsidRDefault="00C052D0" w:rsidP="00C052D0">
      <w:pPr>
        <w:pStyle w:val="BlockLine"/>
      </w:pPr>
    </w:p>
    <w:p w14:paraId="191D0218" w14:textId="77777777" w:rsidR="00456BDE" w:rsidRPr="00395DC0" w:rsidRDefault="00456BDE" w:rsidP="00364109">
      <w:pPr>
        <w:pStyle w:val="Heading5"/>
      </w:pPr>
    </w:p>
    <w:p w14:paraId="08E60C7E" w14:textId="77777777" w:rsidR="00C052D0" w:rsidRPr="00395DC0" w:rsidRDefault="00363696" w:rsidP="00C052D0">
      <w:pPr>
        <w:pStyle w:val="Heading3"/>
        <w:rPr>
          <w:b w:val="0"/>
          <w:color w:val="FF0000"/>
          <w:sz w:val="22"/>
          <w:szCs w:val="22"/>
        </w:rPr>
      </w:pPr>
      <w:bookmarkStart w:id="87" w:name="_Toc334631747"/>
      <w:bookmarkStart w:id="88" w:name="_Toc372890584"/>
      <w:bookmarkStart w:id="89" w:name="_Toc393795398"/>
      <w:bookmarkStart w:id="90" w:name="_Toc430702149"/>
      <w:r w:rsidRPr="00395DC0">
        <w:lastRenderedPageBreak/>
        <w:t>Prerequisites</w:t>
      </w:r>
      <w:bookmarkEnd w:id="87"/>
      <w:bookmarkEnd w:id="88"/>
      <w:bookmarkEnd w:id="89"/>
      <w:bookmarkEnd w:id="90"/>
    </w:p>
    <w:p w14:paraId="7C79F2F8" w14:textId="77777777" w:rsidR="00C052D0" w:rsidRPr="00395DC0" w:rsidRDefault="00C052D0" w:rsidP="00C052D0">
      <w:pPr>
        <w:pStyle w:val="TopLine"/>
      </w:pPr>
    </w:p>
    <w:p w14:paraId="6D6B12F2" w14:textId="77777777" w:rsidR="00C052D0" w:rsidRPr="00395DC0" w:rsidRDefault="00C052D0" w:rsidP="00C052D0">
      <w:pPr>
        <w:pStyle w:val="Heading5"/>
      </w:pPr>
      <w:r w:rsidRPr="00395DC0">
        <w:t>Page name:</w:t>
      </w:r>
      <w:r w:rsidR="00BA13CB" w:rsidRPr="00395DC0">
        <w:t xml:space="preserve"> l1t</w:t>
      </w:r>
      <w:r w:rsidRPr="00395DC0">
        <w:t>1p010</w:t>
      </w:r>
    </w:p>
    <w:p w14:paraId="3FC2BBAF" w14:textId="77777777" w:rsidR="00C052D0" w:rsidRPr="00395DC0" w:rsidRDefault="00C052D0" w:rsidP="00C052D0">
      <w:pPr>
        <w:pStyle w:val="BlockText"/>
        <w:rPr>
          <w:vanish/>
          <w:szCs w:val="22"/>
        </w:rPr>
      </w:pPr>
      <w:r w:rsidRPr="00395DC0">
        <w:rPr>
          <w:vanish/>
          <w:szCs w:val="22"/>
        </w:rPr>
        <w:t>Next:</w:t>
      </w:r>
      <w:r w:rsidR="00BA13CB" w:rsidRPr="00395DC0">
        <w:rPr>
          <w:vanish/>
          <w:szCs w:val="22"/>
        </w:rPr>
        <w:t xml:space="preserve"> l1t2p000</w:t>
      </w:r>
      <w:r w:rsidRPr="00395DC0">
        <w:rPr>
          <w:vanish/>
          <w:szCs w:val="22"/>
        </w:rPr>
        <w:t xml:space="preserve"> </w:t>
      </w:r>
    </w:p>
    <w:p w14:paraId="2CA70676" w14:textId="77777777" w:rsidR="00C052D0" w:rsidRPr="00395DC0" w:rsidRDefault="00C052D0" w:rsidP="00C052D0">
      <w:pPr>
        <w:pStyle w:val="Blocklinehidden"/>
      </w:pPr>
      <w:r w:rsidRPr="00395DC0">
        <w:t>Block line</w:t>
      </w:r>
    </w:p>
    <w:p w14:paraId="1EAFA733" w14:textId="77777777" w:rsidR="00C052D0" w:rsidRPr="00395DC0" w:rsidRDefault="00C052D0" w:rsidP="00C052D0">
      <w:pPr>
        <w:pStyle w:val="Heading5"/>
      </w:pPr>
      <w:r w:rsidRPr="00395DC0">
        <w:t>Page type</w:t>
      </w:r>
    </w:p>
    <w:p w14:paraId="53AE0A32" w14:textId="77777777" w:rsidR="00C052D0" w:rsidRPr="00395DC0" w:rsidRDefault="00C052D0" w:rsidP="00C052D0">
      <w:pPr>
        <w:pStyle w:val="BlockText"/>
        <w:rPr>
          <w:vanish/>
          <w:szCs w:val="22"/>
        </w:rPr>
      </w:pPr>
      <w:r w:rsidRPr="00395DC0">
        <w:rPr>
          <w:vanish/>
          <w:szCs w:val="22"/>
        </w:rPr>
        <w:t>Prerequisites</w:t>
      </w:r>
    </w:p>
    <w:p w14:paraId="56CA029E" w14:textId="77777777" w:rsidR="00C052D0" w:rsidRPr="00395DC0" w:rsidRDefault="00C052D0" w:rsidP="00C052D0">
      <w:pPr>
        <w:pStyle w:val="Blocklinehidden"/>
      </w:pPr>
      <w:r w:rsidRPr="00395DC0">
        <w:t>Block line</w:t>
      </w:r>
    </w:p>
    <w:p w14:paraId="1ED35B2A" w14:textId="77777777" w:rsidR="00C052D0" w:rsidRDefault="00C052D0" w:rsidP="00C052D0">
      <w:pPr>
        <w:pStyle w:val="Heading5"/>
      </w:pPr>
      <w:r w:rsidRPr="00395DC0">
        <w:t>Graphic/Slide</w:t>
      </w:r>
    </w:p>
    <w:p w14:paraId="2D5D2616" w14:textId="77777777" w:rsidR="00C052D0" w:rsidRPr="00395DC0" w:rsidRDefault="00C052D0" w:rsidP="00310A4C">
      <w:pPr>
        <w:pStyle w:val="Heading5"/>
      </w:pPr>
      <w:r w:rsidRPr="00395DC0">
        <w:t>Text</w:t>
      </w:r>
    </w:p>
    <w:p w14:paraId="698AECF0" w14:textId="77777777" w:rsidR="00C052D0" w:rsidRPr="00395DC0" w:rsidRDefault="00C052D0" w:rsidP="00C052D0">
      <w:pPr>
        <w:pStyle w:val="BlockText"/>
      </w:pPr>
      <w:r w:rsidRPr="00395DC0">
        <w:t>Before you begin this lesson, you should meet the following prerequisites:</w:t>
      </w:r>
    </w:p>
    <w:p w14:paraId="11B08FF4" w14:textId="77777777" w:rsidR="00C052D0" w:rsidRPr="00395DC0" w:rsidRDefault="00C052D0" w:rsidP="00C052D0">
      <w:pPr>
        <w:pStyle w:val="BlockText"/>
      </w:pPr>
    </w:p>
    <w:tbl>
      <w:tblPr>
        <w:tblW w:w="7560" w:type="dxa"/>
        <w:tblInd w:w="1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C052D0" w:rsidRPr="00395DC0" w14:paraId="2E32ACA5" w14:textId="77777777" w:rsidTr="00FF641D">
        <w:tc>
          <w:tcPr>
            <w:tcW w:w="2700" w:type="dxa"/>
            <w:shd w:val="clear" w:color="auto" w:fill="CCCCCC"/>
          </w:tcPr>
          <w:p w14:paraId="3D8F322C" w14:textId="77777777" w:rsidR="00C052D0" w:rsidRPr="00395DC0" w:rsidRDefault="00C052D0" w:rsidP="00C833C5">
            <w:pPr>
              <w:pStyle w:val="TableHeading"/>
            </w:pPr>
            <w:r w:rsidRPr="00395DC0">
              <w:t>Prerequisite</w:t>
            </w:r>
          </w:p>
        </w:tc>
        <w:tc>
          <w:tcPr>
            <w:tcW w:w="4860" w:type="dxa"/>
            <w:shd w:val="clear" w:color="auto" w:fill="CCCCCC"/>
          </w:tcPr>
          <w:p w14:paraId="3984941B" w14:textId="77777777" w:rsidR="00487D6D" w:rsidRPr="00395DC0" w:rsidRDefault="00396FCD" w:rsidP="00DA0553">
            <w:pPr>
              <w:pStyle w:val="TableHeading"/>
            </w:pPr>
            <w:r>
              <w:t>Resource</w:t>
            </w:r>
          </w:p>
        </w:tc>
      </w:tr>
      <w:tr w:rsidR="00C052D0" w:rsidRPr="00395DC0" w14:paraId="7172C3F3" w14:textId="77777777" w:rsidTr="00FF641D">
        <w:tc>
          <w:tcPr>
            <w:tcW w:w="2700" w:type="dxa"/>
            <w:shd w:val="clear" w:color="auto" w:fill="auto"/>
          </w:tcPr>
          <w:p w14:paraId="691611CD" w14:textId="77777777" w:rsidR="00C052D0" w:rsidRPr="00395DC0" w:rsidRDefault="00B02A46" w:rsidP="0083700C">
            <w:pPr>
              <w:pStyle w:val="table-text"/>
            </w:pPr>
            <w:r w:rsidRPr="00395DC0">
              <w:t>E</w:t>
            </w:r>
            <w:r w:rsidR="00DA0553" w:rsidRPr="00395DC0">
              <w:t xml:space="preserve">xperience </w:t>
            </w:r>
            <w:r w:rsidRPr="00395DC0">
              <w:t xml:space="preserve">with </w:t>
            </w:r>
            <w:r w:rsidR="0083700C">
              <w:t>ABL procedural</w:t>
            </w:r>
            <w:r w:rsidR="00DA0553" w:rsidRPr="00395DC0">
              <w:t xml:space="preserve"> </w:t>
            </w:r>
            <w:r w:rsidR="00785C58">
              <w:t>programming</w:t>
            </w:r>
          </w:p>
        </w:tc>
        <w:tc>
          <w:tcPr>
            <w:tcW w:w="4860" w:type="dxa"/>
            <w:shd w:val="clear" w:color="auto" w:fill="auto"/>
          </w:tcPr>
          <w:p w14:paraId="0EB5D9D7" w14:textId="77777777" w:rsidR="00487D6D" w:rsidRPr="00395DC0" w:rsidRDefault="0083700C" w:rsidP="0083700C">
            <w:pPr>
              <w:pStyle w:val="table-text"/>
            </w:pPr>
            <w:r>
              <w:t xml:space="preserve">The course </w:t>
            </w:r>
            <w:r w:rsidRPr="0083700C">
              <w:rPr>
                <w:i/>
              </w:rPr>
              <w:t>4GL Essentials</w:t>
            </w:r>
          </w:p>
        </w:tc>
      </w:tr>
      <w:tr w:rsidR="00DC46AE" w:rsidRPr="00395DC0" w14:paraId="7F1B5F80" w14:textId="77777777" w:rsidTr="00FF641D">
        <w:tc>
          <w:tcPr>
            <w:tcW w:w="2700" w:type="dxa"/>
            <w:shd w:val="clear" w:color="auto" w:fill="auto"/>
          </w:tcPr>
          <w:p w14:paraId="5AD43FFB" w14:textId="77777777" w:rsidR="00DC46AE" w:rsidRPr="00395DC0" w:rsidRDefault="00E155C4" w:rsidP="004E3E82">
            <w:pPr>
              <w:pStyle w:val="table-text"/>
            </w:pPr>
            <w:r>
              <w:t>C</w:t>
            </w:r>
            <w:r w:rsidRPr="00BC4730">
              <w:t>reate OpenEdge projects in</w:t>
            </w:r>
            <w:r w:rsidR="004E3E82">
              <w:t xml:space="preserve"> Progress</w:t>
            </w:r>
            <w:r w:rsidR="004E3E82" w:rsidRPr="00A36F86">
              <w:rPr>
                <w:vertAlign w:val="superscript"/>
              </w:rPr>
              <w:t>®</w:t>
            </w:r>
            <w:r w:rsidRPr="00BC4730">
              <w:t xml:space="preserve"> Developer Studio</w:t>
            </w:r>
            <w:r w:rsidR="004E3E82">
              <w:t xml:space="preserve"> for OpenEdge</w:t>
            </w:r>
            <w:r w:rsidR="004E3E82" w:rsidRPr="00A36F86">
              <w:rPr>
                <w:vertAlign w:val="superscript"/>
              </w:rPr>
              <w:t>®</w:t>
            </w:r>
          </w:p>
        </w:tc>
        <w:tc>
          <w:tcPr>
            <w:tcW w:w="4860" w:type="dxa"/>
            <w:shd w:val="clear" w:color="auto" w:fill="auto"/>
          </w:tcPr>
          <w:p w14:paraId="1BA76005" w14:textId="77777777" w:rsidR="00DC46AE" w:rsidRPr="00395DC0" w:rsidRDefault="00043092" w:rsidP="00043092">
            <w:pPr>
              <w:pStyle w:val="table-text"/>
            </w:pPr>
            <w:r>
              <w:t xml:space="preserve">The course </w:t>
            </w:r>
            <w:r w:rsidRPr="00043092">
              <w:rPr>
                <w:i/>
              </w:rPr>
              <w:t xml:space="preserve">Introduction to </w:t>
            </w:r>
            <w:r w:rsidR="00DC46AE" w:rsidRPr="00043092">
              <w:rPr>
                <w:i/>
              </w:rPr>
              <w:t xml:space="preserve">Progress Developer Studio for </w:t>
            </w:r>
            <w:r w:rsidR="00B9268B" w:rsidRPr="00043092">
              <w:rPr>
                <w:i/>
              </w:rPr>
              <w:t>OpenEdge</w:t>
            </w:r>
          </w:p>
        </w:tc>
      </w:tr>
    </w:tbl>
    <w:p w14:paraId="582BC0D6" w14:textId="77777777" w:rsidR="00CD1A98" w:rsidRPr="00395DC0" w:rsidRDefault="00A77ABF" w:rsidP="009433AC">
      <w:pPr>
        <w:pStyle w:val="BlockLine"/>
      </w:pPr>
      <w:r>
        <w:br/>
      </w:r>
    </w:p>
    <w:p w14:paraId="2191BE04" w14:textId="77777777" w:rsidR="004C3BAC" w:rsidRPr="00395DC0" w:rsidRDefault="004C3BAC" w:rsidP="00B423CB">
      <w:pPr>
        <w:pStyle w:val="Heading2"/>
      </w:pPr>
      <w:r w:rsidRPr="00395DC0">
        <w:lastRenderedPageBreak/>
        <w:t xml:space="preserve"> </w:t>
      </w:r>
      <w:r w:rsidR="0043343F" w:rsidRPr="003A46F3">
        <w:rPr>
          <w:noProof/>
        </w:rPr>
        <w:t>Object-oriented programming</w:t>
      </w:r>
    </w:p>
    <w:p w14:paraId="6F3364FC" w14:textId="77777777" w:rsidR="004C3BAC" w:rsidRPr="00395DC0" w:rsidRDefault="004C3BAC" w:rsidP="004C3BAC">
      <w:pPr>
        <w:pStyle w:val="TopLine"/>
      </w:pPr>
    </w:p>
    <w:p w14:paraId="21B606F8" w14:textId="77777777" w:rsidR="004C3BAC" w:rsidRPr="00395DC0" w:rsidRDefault="004C3BAC" w:rsidP="004C3BAC">
      <w:pPr>
        <w:pStyle w:val="Heading5"/>
      </w:pPr>
      <w:r w:rsidRPr="00395DC0">
        <w:t>Page name: l</w:t>
      </w:r>
      <w:r w:rsidR="00253FBB" w:rsidRPr="00395DC0">
        <w:t>1</w:t>
      </w:r>
      <w:r w:rsidRPr="00395DC0">
        <w:t>t</w:t>
      </w:r>
      <w:r w:rsidR="00253FBB" w:rsidRPr="00395DC0">
        <w:t>2</w:t>
      </w:r>
      <w:r w:rsidRPr="00395DC0">
        <w:t>p</w:t>
      </w:r>
      <w:r w:rsidR="00253FBB" w:rsidRPr="00395DC0">
        <w:t>000</w:t>
      </w:r>
    </w:p>
    <w:p w14:paraId="5F360F77" w14:textId="77777777" w:rsidR="004C3BAC" w:rsidRPr="00395DC0" w:rsidRDefault="004C3BAC" w:rsidP="004C3BAC">
      <w:pPr>
        <w:pStyle w:val="Blocklinehidden"/>
      </w:pPr>
      <w:r w:rsidRPr="00395DC0">
        <w:t>Block line</w:t>
      </w:r>
    </w:p>
    <w:p w14:paraId="37FC2AFD" w14:textId="77777777" w:rsidR="004C3BAC" w:rsidRPr="00395DC0" w:rsidRDefault="004C3BAC" w:rsidP="004C3BAC">
      <w:pPr>
        <w:pStyle w:val="Heading5"/>
      </w:pPr>
      <w:r w:rsidRPr="00395DC0">
        <w:t>Page type</w:t>
      </w:r>
    </w:p>
    <w:p w14:paraId="6009EED2" w14:textId="77777777" w:rsidR="004C3BAC" w:rsidRPr="00395DC0" w:rsidRDefault="004C3BAC" w:rsidP="004C3BAC">
      <w:pPr>
        <w:pStyle w:val="BlockText"/>
        <w:rPr>
          <w:vanish/>
        </w:rPr>
      </w:pPr>
      <w:r w:rsidRPr="00395DC0">
        <w:rPr>
          <w:vanish/>
        </w:rPr>
        <w:t>Conceptual animation</w:t>
      </w:r>
    </w:p>
    <w:p w14:paraId="781BCFFE" w14:textId="77777777" w:rsidR="004C3BAC" w:rsidRPr="00395DC0" w:rsidRDefault="004C3BAC" w:rsidP="004C3BAC">
      <w:pPr>
        <w:pStyle w:val="Blocklinehidden"/>
      </w:pPr>
      <w:r w:rsidRPr="00395DC0">
        <w:t>Block line</w:t>
      </w:r>
    </w:p>
    <w:p w14:paraId="5E073E14" w14:textId="77777777" w:rsidR="004C3BAC" w:rsidRDefault="004C3BAC" w:rsidP="004C3BAC">
      <w:pPr>
        <w:pStyle w:val="Heading5"/>
      </w:pPr>
      <w:r w:rsidRPr="00395DC0">
        <w:t>Graphics/Slide</w:t>
      </w:r>
    </w:p>
    <w:p w14:paraId="56E57A61" w14:textId="77777777" w:rsidR="0043343F" w:rsidRDefault="0043343F" w:rsidP="0043343F">
      <w:pPr>
        <w:autoSpaceDE w:val="0"/>
        <w:autoSpaceDN w:val="0"/>
        <w:adjustRightInd w:val="0"/>
        <w:ind w:left="1800"/>
        <w:rPr>
          <w:sz w:val="22"/>
          <w:szCs w:val="22"/>
        </w:rPr>
      </w:pPr>
      <w:r>
        <w:rPr>
          <w:sz w:val="22"/>
          <w:szCs w:val="22"/>
        </w:rPr>
        <w:t>ABL supports object-oriented programming. Object-oriented programming is</w:t>
      </w:r>
    </w:p>
    <w:p w14:paraId="3C94B168" w14:textId="77777777" w:rsidR="0043343F" w:rsidRDefault="0043343F" w:rsidP="0043343F">
      <w:pPr>
        <w:autoSpaceDE w:val="0"/>
        <w:autoSpaceDN w:val="0"/>
        <w:adjustRightInd w:val="0"/>
        <w:ind w:left="1800"/>
        <w:rPr>
          <w:sz w:val="22"/>
          <w:szCs w:val="22"/>
        </w:rPr>
      </w:pPr>
      <w:r>
        <w:rPr>
          <w:sz w:val="22"/>
          <w:szCs w:val="22"/>
        </w:rPr>
        <w:t xml:space="preserve">important for developing </w:t>
      </w:r>
      <w:r w:rsidR="00834FB3">
        <w:rPr>
          <w:sz w:val="22"/>
          <w:szCs w:val="22"/>
        </w:rPr>
        <w:t xml:space="preserve">OpenEdge </w:t>
      </w:r>
      <w:r>
        <w:rPr>
          <w:sz w:val="22"/>
          <w:szCs w:val="22"/>
        </w:rPr>
        <w:t>application</w:t>
      </w:r>
      <w:r w:rsidR="00AD75C3">
        <w:rPr>
          <w:sz w:val="22"/>
          <w:szCs w:val="22"/>
        </w:rPr>
        <w:t>s</w:t>
      </w:r>
      <w:r>
        <w:rPr>
          <w:sz w:val="22"/>
          <w:szCs w:val="22"/>
        </w:rPr>
        <w:t xml:space="preserve"> because it enables you to explicitly</w:t>
      </w:r>
      <w:r w:rsidR="00766442">
        <w:rPr>
          <w:sz w:val="22"/>
          <w:szCs w:val="22"/>
        </w:rPr>
        <w:t xml:space="preserve"> </w:t>
      </w:r>
      <w:r>
        <w:rPr>
          <w:sz w:val="22"/>
          <w:szCs w:val="22"/>
        </w:rPr>
        <w:t>model the users, systems, and objects that make up the use cases of the application.</w:t>
      </w:r>
    </w:p>
    <w:p w14:paraId="2F66B847" w14:textId="77777777" w:rsidR="00766442" w:rsidRDefault="00766442" w:rsidP="0043343F">
      <w:pPr>
        <w:autoSpaceDE w:val="0"/>
        <w:autoSpaceDN w:val="0"/>
        <w:adjustRightInd w:val="0"/>
        <w:ind w:left="1800"/>
        <w:rPr>
          <w:sz w:val="22"/>
          <w:szCs w:val="22"/>
        </w:rPr>
      </w:pPr>
    </w:p>
    <w:p w14:paraId="12B838F0" w14:textId="77777777" w:rsidR="0043343F" w:rsidRDefault="0043343F" w:rsidP="00FE00B7">
      <w:pPr>
        <w:autoSpaceDE w:val="0"/>
        <w:autoSpaceDN w:val="0"/>
        <w:adjustRightInd w:val="0"/>
        <w:ind w:left="1800"/>
        <w:rPr>
          <w:sz w:val="22"/>
          <w:szCs w:val="22"/>
        </w:rPr>
      </w:pPr>
      <w:r>
        <w:rPr>
          <w:sz w:val="22"/>
          <w:szCs w:val="22"/>
        </w:rPr>
        <w:t>ABL classes are used to represents the users, systems, or objects. Each class contains</w:t>
      </w:r>
      <w:r w:rsidR="00FE00B7">
        <w:rPr>
          <w:sz w:val="22"/>
          <w:szCs w:val="22"/>
        </w:rPr>
        <w:t xml:space="preserve"> </w:t>
      </w:r>
      <w:r>
        <w:rPr>
          <w:sz w:val="22"/>
          <w:szCs w:val="22"/>
        </w:rPr>
        <w:t xml:space="preserve">definitions for data and the code that implements the behaviors. An </w:t>
      </w:r>
      <w:r w:rsidR="00360CCC">
        <w:rPr>
          <w:sz w:val="22"/>
          <w:szCs w:val="22"/>
        </w:rPr>
        <w:t xml:space="preserve">object-oriented </w:t>
      </w:r>
      <w:r>
        <w:rPr>
          <w:sz w:val="22"/>
          <w:szCs w:val="22"/>
        </w:rPr>
        <w:t>application is</w:t>
      </w:r>
      <w:r w:rsidR="007F780E">
        <w:rPr>
          <w:sz w:val="22"/>
          <w:szCs w:val="22"/>
        </w:rPr>
        <w:t xml:space="preserve"> </w:t>
      </w:r>
      <w:r>
        <w:rPr>
          <w:sz w:val="22"/>
          <w:szCs w:val="22"/>
        </w:rPr>
        <w:t>typically a set of classes that relate to each other to implement use cases.</w:t>
      </w:r>
      <w:r w:rsidR="00FE00B7" w:rsidRPr="00FE00B7">
        <w:t xml:space="preserve"> </w:t>
      </w:r>
      <w:r w:rsidR="00FE00B7" w:rsidRPr="00FE00B7">
        <w:rPr>
          <w:sz w:val="22"/>
          <w:szCs w:val="22"/>
        </w:rPr>
        <w:t>Classes</w:t>
      </w:r>
      <w:proofErr w:type="gramStart"/>
      <w:r w:rsidR="00FE00B7" w:rsidRPr="00FE00B7">
        <w:rPr>
          <w:sz w:val="22"/>
          <w:szCs w:val="22"/>
        </w:rPr>
        <w:t>, by definition, support</w:t>
      </w:r>
      <w:proofErr w:type="gramEnd"/>
      <w:r w:rsidR="00FE00B7" w:rsidRPr="00FE00B7">
        <w:rPr>
          <w:sz w:val="22"/>
          <w:szCs w:val="22"/>
        </w:rPr>
        <w:t xml:space="preserve"> a variety of object-oriented features that help to organize state and behavior in an application.</w:t>
      </w:r>
    </w:p>
    <w:p w14:paraId="406D0B0E" w14:textId="77777777" w:rsidR="00766442" w:rsidRPr="00FE00B7" w:rsidRDefault="00766442" w:rsidP="00FE00B7">
      <w:pPr>
        <w:autoSpaceDE w:val="0"/>
        <w:autoSpaceDN w:val="0"/>
        <w:adjustRightInd w:val="0"/>
        <w:ind w:left="1800"/>
        <w:rPr>
          <w:sz w:val="22"/>
          <w:szCs w:val="22"/>
        </w:rPr>
      </w:pPr>
    </w:p>
    <w:p w14:paraId="324DF6F2" w14:textId="77777777" w:rsidR="0043343F" w:rsidRDefault="0043343F" w:rsidP="0043343F">
      <w:pPr>
        <w:autoSpaceDE w:val="0"/>
        <w:autoSpaceDN w:val="0"/>
        <w:adjustRightInd w:val="0"/>
        <w:ind w:left="1800"/>
        <w:rPr>
          <w:sz w:val="22"/>
          <w:szCs w:val="22"/>
        </w:rPr>
      </w:pPr>
      <w:r>
        <w:rPr>
          <w:sz w:val="22"/>
          <w:szCs w:val="22"/>
        </w:rPr>
        <w:t>When you develop an ABL class (</w:t>
      </w:r>
      <w:r w:rsidR="00677F23">
        <w:rPr>
          <w:sz w:val="22"/>
          <w:szCs w:val="22"/>
        </w:rPr>
        <w:t>its</w:t>
      </w:r>
      <w:r>
        <w:rPr>
          <w:sz w:val="22"/>
          <w:szCs w:val="22"/>
        </w:rPr>
        <w:t xml:space="preserve"> file that uses </w:t>
      </w:r>
      <w:proofErr w:type="gramStart"/>
      <w:r>
        <w:rPr>
          <w:sz w:val="22"/>
          <w:szCs w:val="22"/>
        </w:rPr>
        <w:t>the</w:t>
      </w:r>
      <w:r w:rsidR="007F780E">
        <w:rPr>
          <w:sz w:val="22"/>
          <w:szCs w:val="22"/>
        </w:rPr>
        <w:t xml:space="preserve"> </w:t>
      </w:r>
      <w:r>
        <w:rPr>
          <w:b/>
          <w:bCs/>
          <w:sz w:val="22"/>
          <w:szCs w:val="22"/>
        </w:rPr>
        <w:t>.</w:t>
      </w:r>
      <w:proofErr w:type="spellStart"/>
      <w:r>
        <w:rPr>
          <w:b/>
          <w:bCs/>
          <w:sz w:val="22"/>
          <w:szCs w:val="22"/>
        </w:rPr>
        <w:t>cls</w:t>
      </w:r>
      <w:proofErr w:type="spellEnd"/>
      <w:proofErr w:type="gramEnd"/>
      <w:r>
        <w:rPr>
          <w:b/>
          <w:bCs/>
          <w:sz w:val="22"/>
          <w:szCs w:val="22"/>
        </w:rPr>
        <w:t xml:space="preserve"> </w:t>
      </w:r>
      <w:r>
        <w:rPr>
          <w:sz w:val="22"/>
          <w:szCs w:val="22"/>
        </w:rPr>
        <w:t>extension), you define data</w:t>
      </w:r>
    </w:p>
    <w:p w14:paraId="74077A1A" w14:textId="77777777" w:rsidR="0043343F" w:rsidRDefault="0043343F" w:rsidP="0043343F">
      <w:pPr>
        <w:autoSpaceDE w:val="0"/>
        <w:autoSpaceDN w:val="0"/>
        <w:adjustRightInd w:val="0"/>
        <w:ind w:left="1800"/>
        <w:rPr>
          <w:sz w:val="22"/>
          <w:szCs w:val="22"/>
        </w:rPr>
      </w:pPr>
      <w:r>
        <w:rPr>
          <w:sz w:val="22"/>
          <w:szCs w:val="22"/>
        </w:rPr>
        <w:t>members (which represent the data) and methods (which represent the behaviors). An</w:t>
      </w:r>
    </w:p>
    <w:p w14:paraId="5DE42FA1" w14:textId="77777777" w:rsidR="0043343F" w:rsidRDefault="0043343F" w:rsidP="0043343F">
      <w:pPr>
        <w:autoSpaceDE w:val="0"/>
        <w:autoSpaceDN w:val="0"/>
        <w:adjustRightInd w:val="0"/>
        <w:ind w:left="1800"/>
        <w:rPr>
          <w:sz w:val="22"/>
          <w:szCs w:val="22"/>
        </w:rPr>
      </w:pPr>
      <w:r>
        <w:rPr>
          <w:sz w:val="22"/>
          <w:szCs w:val="22"/>
        </w:rPr>
        <w:t>ABL class is a definition of how a user, system, or object will behave at runtime. In</w:t>
      </w:r>
    </w:p>
    <w:p w14:paraId="16041AD1" w14:textId="77777777" w:rsidR="0043343F" w:rsidRDefault="0043343F" w:rsidP="0043343F">
      <w:pPr>
        <w:autoSpaceDE w:val="0"/>
        <w:autoSpaceDN w:val="0"/>
        <w:adjustRightInd w:val="0"/>
        <w:ind w:left="1800"/>
        <w:rPr>
          <w:sz w:val="22"/>
          <w:szCs w:val="22"/>
        </w:rPr>
      </w:pPr>
      <w:r>
        <w:rPr>
          <w:sz w:val="22"/>
          <w:szCs w:val="22"/>
        </w:rPr>
        <w:t>your application, you write code to create instances of a class. At runtime, the</w:t>
      </w:r>
    </w:p>
    <w:p w14:paraId="368589E9" w14:textId="77777777" w:rsidR="0043343F" w:rsidRDefault="0043343F" w:rsidP="0043343F">
      <w:pPr>
        <w:autoSpaceDE w:val="0"/>
        <w:autoSpaceDN w:val="0"/>
        <w:adjustRightInd w:val="0"/>
        <w:ind w:left="1800"/>
        <w:rPr>
          <w:sz w:val="22"/>
          <w:szCs w:val="22"/>
        </w:rPr>
      </w:pPr>
      <w:r>
        <w:rPr>
          <w:sz w:val="22"/>
          <w:szCs w:val="22"/>
        </w:rPr>
        <w:t xml:space="preserve">instance is populated with data and </w:t>
      </w:r>
      <w:proofErr w:type="gramStart"/>
      <w:r>
        <w:rPr>
          <w:sz w:val="22"/>
          <w:szCs w:val="22"/>
        </w:rPr>
        <w:t>is capable of executing</w:t>
      </w:r>
      <w:proofErr w:type="gramEnd"/>
      <w:r>
        <w:rPr>
          <w:sz w:val="22"/>
          <w:szCs w:val="22"/>
        </w:rPr>
        <w:t xml:space="preserve"> the desired methods,</w:t>
      </w:r>
    </w:p>
    <w:p w14:paraId="3C087C26" w14:textId="77777777" w:rsidR="0043343F" w:rsidRDefault="0043343F" w:rsidP="0043343F">
      <w:pPr>
        <w:autoSpaceDE w:val="0"/>
        <w:autoSpaceDN w:val="0"/>
        <w:adjustRightInd w:val="0"/>
        <w:ind w:left="1800"/>
        <w:rPr>
          <w:sz w:val="22"/>
          <w:szCs w:val="22"/>
        </w:rPr>
      </w:pPr>
      <w:r>
        <w:rPr>
          <w:sz w:val="22"/>
          <w:szCs w:val="22"/>
        </w:rPr>
        <w:t>depending on the use case.</w:t>
      </w:r>
    </w:p>
    <w:p w14:paraId="2C8F82BD" w14:textId="77777777" w:rsidR="00766442" w:rsidRDefault="00766442" w:rsidP="0043343F">
      <w:pPr>
        <w:autoSpaceDE w:val="0"/>
        <w:autoSpaceDN w:val="0"/>
        <w:adjustRightInd w:val="0"/>
        <w:ind w:left="1800"/>
        <w:rPr>
          <w:sz w:val="22"/>
          <w:szCs w:val="22"/>
        </w:rPr>
      </w:pPr>
    </w:p>
    <w:p w14:paraId="18976AB3" w14:textId="77777777" w:rsidR="009B758A" w:rsidRDefault="0043343F" w:rsidP="0043343F">
      <w:pPr>
        <w:autoSpaceDE w:val="0"/>
        <w:autoSpaceDN w:val="0"/>
        <w:adjustRightInd w:val="0"/>
        <w:ind w:left="1800"/>
        <w:rPr>
          <w:sz w:val="22"/>
          <w:szCs w:val="22"/>
        </w:rPr>
      </w:pPr>
      <w:r>
        <w:rPr>
          <w:sz w:val="22"/>
          <w:szCs w:val="22"/>
        </w:rPr>
        <w:t xml:space="preserve">For example, you can create a </w:t>
      </w:r>
      <w:r>
        <w:rPr>
          <w:i/>
          <w:iCs/>
          <w:sz w:val="22"/>
          <w:szCs w:val="22"/>
        </w:rPr>
        <w:t>Customer</w:t>
      </w:r>
      <w:r w:rsidR="00D730B3">
        <w:rPr>
          <w:i/>
          <w:iCs/>
          <w:sz w:val="22"/>
          <w:szCs w:val="22"/>
        </w:rPr>
        <w:t>s</w:t>
      </w:r>
      <w:r>
        <w:rPr>
          <w:i/>
          <w:iCs/>
          <w:sz w:val="22"/>
          <w:szCs w:val="22"/>
        </w:rPr>
        <w:t xml:space="preserve"> </w:t>
      </w:r>
      <w:r>
        <w:rPr>
          <w:sz w:val="22"/>
          <w:szCs w:val="22"/>
        </w:rPr>
        <w:t>class that represent</w:t>
      </w:r>
      <w:r w:rsidR="001D2504">
        <w:rPr>
          <w:sz w:val="22"/>
          <w:szCs w:val="22"/>
        </w:rPr>
        <w:t>s</w:t>
      </w:r>
      <w:r>
        <w:rPr>
          <w:sz w:val="22"/>
          <w:szCs w:val="22"/>
        </w:rPr>
        <w:t xml:space="preserve"> customers and their associated set of orders. An</w:t>
      </w:r>
      <w:r w:rsidR="001D2504">
        <w:rPr>
          <w:sz w:val="22"/>
          <w:szCs w:val="22"/>
        </w:rPr>
        <w:t xml:space="preserve"> </w:t>
      </w:r>
      <w:r>
        <w:rPr>
          <w:sz w:val="22"/>
          <w:szCs w:val="22"/>
        </w:rPr>
        <w:t xml:space="preserve">instance of </w:t>
      </w:r>
      <w:r>
        <w:rPr>
          <w:i/>
          <w:iCs/>
          <w:sz w:val="22"/>
          <w:szCs w:val="22"/>
        </w:rPr>
        <w:t>Customer</w:t>
      </w:r>
      <w:r w:rsidR="00D730B3">
        <w:rPr>
          <w:i/>
          <w:iCs/>
          <w:sz w:val="22"/>
          <w:szCs w:val="22"/>
        </w:rPr>
        <w:t>s</w:t>
      </w:r>
      <w:r>
        <w:rPr>
          <w:i/>
          <w:iCs/>
          <w:sz w:val="22"/>
          <w:szCs w:val="22"/>
        </w:rPr>
        <w:t xml:space="preserve"> </w:t>
      </w:r>
      <w:r>
        <w:rPr>
          <w:sz w:val="22"/>
          <w:szCs w:val="22"/>
        </w:rPr>
        <w:t xml:space="preserve">is created to represent a customer or set of customers. </w:t>
      </w:r>
    </w:p>
    <w:p w14:paraId="03E506EF" w14:textId="77777777" w:rsidR="009B758A" w:rsidRDefault="009B758A" w:rsidP="0043343F">
      <w:pPr>
        <w:autoSpaceDE w:val="0"/>
        <w:autoSpaceDN w:val="0"/>
        <w:adjustRightInd w:val="0"/>
        <w:ind w:left="1800"/>
        <w:rPr>
          <w:sz w:val="22"/>
          <w:szCs w:val="22"/>
        </w:rPr>
      </w:pPr>
    </w:p>
    <w:p w14:paraId="0447B141" w14:textId="57C6826C" w:rsidR="0043343F" w:rsidRDefault="0043343F" w:rsidP="0043343F">
      <w:pPr>
        <w:autoSpaceDE w:val="0"/>
        <w:autoSpaceDN w:val="0"/>
        <w:adjustRightInd w:val="0"/>
        <w:ind w:left="1800"/>
        <w:rPr>
          <w:sz w:val="22"/>
          <w:szCs w:val="22"/>
        </w:rPr>
      </w:pPr>
      <w:r>
        <w:rPr>
          <w:sz w:val="22"/>
          <w:szCs w:val="22"/>
        </w:rPr>
        <w:t>ABL object-oriented programming supports the following features:</w:t>
      </w:r>
    </w:p>
    <w:p w14:paraId="75865E58" w14:textId="77777777" w:rsidR="00AB5697" w:rsidRDefault="00AB5697" w:rsidP="0043343F">
      <w:pPr>
        <w:autoSpaceDE w:val="0"/>
        <w:autoSpaceDN w:val="0"/>
        <w:adjustRightInd w:val="0"/>
        <w:ind w:left="1800"/>
        <w:rPr>
          <w:sz w:val="22"/>
          <w:szCs w:val="22"/>
        </w:rPr>
      </w:pPr>
    </w:p>
    <w:p w14:paraId="4D67C774" w14:textId="77777777" w:rsidR="0043343F" w:rsidRPr="0043343F" w:rsidRDefault="0043343F" w:rsidP="00CD0376">
      <w:pPr>
        <w:pStyle w:val="ListParagraph"/>
        <w:numPr>
          <w:ilvl w:val="0"/>
          <w:numId w:val="17"/>
        </w:numPr>
        <w:autoSpaceDE w:val="0"/>
        <w:autoSpaceDN w:val="0"/>
        <w:adjustRightInd w:val="0"/>
        <w:ind w:left="1800" w:firstLine="0"/>
        <w:rPr>
          <w:sz w:val="22"/>
          <w:szCs w:val="22"/>
        </w:rPr>
      </w:pPr>
      <w:r w:rsidRPr="0043343F">
        <w:rPr>
          <w:sz w:val="22"/>
          <w:szCs w:val="22"/>
        </w:rPr>
        <w:t>Inheritance</w:t>
      </w:r>
    </w:p>
    <w:p w14:paraId="215B99DD" w14:textId="77777777" w:rsidR="0043343F" w:rsidRPr="0043343F" w:rsidRDefault="0043343F" w:rsidP="00CD0376">
      <w:pPr>
        <w:pStyle w:val="ListParagraph"/>
        <w:numPr>
          <w:ilvl w:val="0"/>
          <w:numId w:val="17"/>
        </w:numPr>
        <w:autoSpaceDE w:val="0"/>
        <w:autoSpaceDN w:val="0"/>
        <w:adjustRightInd w:val="0"/>
        <w:ind w:left="1800" w:firstLine="0"/>
        <w:rPr>
          <w:sz w:val="22"/>
          <w:szCs w:val="22"/>
        </w:rPr>
      </w:pPr>
      <w:r w:rsidRPr="0043343F">
        <w:rPr>
          <w:sz w:val="22"/>
          <w:szCs w:val="22"/>
        </w:rPr>
        <w:t>Encapsulation</w:t>
      </w:r>
    </w:p>
    <w:p w14:paraId="522A7C44" w14:textId="77777777" w:rsidR="0043343F" w:rsidRDefault="0043343F" w:rsidP="00CD0376">
      <w:pPr>
        <w:pStyle w:val="ListParagraph"/>
        <w:numPr>
          <w:ilvl w:val="0"/>
          <w:numId w:val="17"/>
        </w:numPr>
        <w:autoSpaceDE w:val="0"/>
        <w:autoSpaceDN w:val="0"/>
        <w:adjustRightInd w:val="0"/>
        <w:ind w:left="1800" w:firstLine="0"/>
        <w:rPr>
          <w:sz w:val="22"/>
          <w:szCs w:val="22"/>
        </w:rPr>
      </w:pPr>
      <w:r w:rsidRPr="0043343F">
        <w:rPr>
          <w:sz w:val="22"/>
          <w:szCs w:val="22"/>
        </w:rPr>
        <w:t>Interfaces</w:t>
      </w:r>
    </w:p>
    <w:p w14:paraId="42EE1365" w14:textId="77777777" w:rsidR="00617B3D" w:rsidRPr="0043343F" w:rsidRDefault="00617B3D" w:rsidP="00CD0376">
      <w:pPr>
        <w:pStyle w:val="ListParagraph"/>
        <w:numPr>
          <w:ilvl w:val="0"/>
          <w:numId w:val="17"/>
        </w:numPr>
        <w:autoSpaceDE w:val="0"/>
        <w:autoSpaceDN w:val="0"/>
        <w:adjustRightInd w:val="0"/>
        <w:ind w:left="1800" w:firstLine="0"/>
        <w:rPr>
          <w:sz w:val="22"/>
          <w:szCs w:val="22"/>
        </w:rPr>
      </w:pPr>
      <w:r>
        <w:rPr>
          <w:sz w:val="22"/>
          <w:szCs w:val="22"/>
        </w:rPr>
        <w:t>Polymorphism</w:t>
      </w:r>
    </w:p>
    <w:p w14:paraId="426AE99A" w14:textId="77777777" w:rsidR="00DA4E20" w:rsidRDefault="00DA4E20" w:rsidP="0043343F">
      <w:pPr>
        <w:pStyle w:val="BlockLine"/>
      </w:pPr>
    </w:p>
    <w:p w14:paraId="1A907F9B" w14:textId="77777777" w:rsidR="00FE00B7" w:rsidRDefault="00FE00B7" w:rsidP="00FE00B7">
      <w:pPr>
        <w:pStyle w:val="Heading3"/>
      </w:pPr>
      <w:bookmarkStart w:id="91" w:name="_Toc429127531"/>
      <w:bookmarkStart w:id="92" w:name="_Toc3267579"/>
      <w:bookmarkStart w:id="93" w:name="_Toc438002073"/>
      <w:bookmarkStart w:id="94" w:name="_Toc438555813"/>
      <w:bookmarkStart w:id="95" w:name="_Toc438558099"/>
      <w:bookmarkStart w:id="96" w:name="_Toc444241336"/>
      <w:bookmarkStart w:id="97" w:name="_Toc447599900"/>
      <w:bookmarkStart w:id="98" w:name="_Toc447617160"/>
      <w:bookmarkStart w:id="99" w:name="_Toc447619525"/>
      <w:bookmarkStart w:id="100" w:name="_Toc447619627"/>
      <w:bookmarkStart w:id="101" w:name="_Toc447620226"/>
      <w:bookmarkStart w:id="102" w:name="_Toc448557379"/>
      <w:bookmarkStart w:id="103" w:name="_Toc448826932"/>
      <w:bookmarkStart w:id="104" w:name="_Toc448826971"/>
      <w:bookmarkStart w:id="105" w:name="_Toc448894585"/>
      <w:bookmarkStart w:id="106" w:name="_Toc448903014"/>
      <w:bookmarkStart w:id="107" w:name="_Toc449410808"/>
      <w:bookmarkStart w:id="108" w:name="_Toc450530138"/>
      <w:bookmarkStart w:id="109" w:name="_Toc450534351"/>
      <w:bookmarkStart w:id="110" w:name="_Toc450903780"/>
      <w:bookmarkStart w:id="111" w:name="_Toc224016229"/>
      <w:bookmarkEnd w:id="72"/>
      <w:bookmarkEnd w:id="73"/>
      <w:bookmarkEnd w:id="74"/>
      <w:bookmarkEnd w:id="75"/>
      <w:r>
        <w:lastRenderedPageBreak/>
        <w:t>Inheritance</w:t>
      </w:r>
      <w:bookmarkEnd w:id="91"/>
    </w:p>
    <w:p w14:paraId="347C1BCD" w14:textId="77777777" w:rsidR="00FE00B7" w:rsidRDefault="00FE00B7" w:rsidP="00FE00B7">
      <w:pPr>
        <w:pStyle w:val="TopLine"/>
      </w:pPr>
    </w:p>
    <w:p w14:paraId="18434DAF" w14:textId="77777777" w:rsidR="00FE00B7" w:rsidRDefault="00FE00B7" w:rsidP="00FE00B7">
      <w:pPr>
        <w:pStyle w:val="Heading5"/>
      </w:pPr>
      <w:r>
        <w:t>Page name: l1t4p015</w:t>
      </w:r>
    </w:p>
    <w:p w14:paraId="6907ED9E" w14:textId="77777777" w:rsidR="00FE00B7" w:rsidRDefault="00FE00B7" w:rsidP="00FE00B7">
      <w:pPr>
        <w:pStyle w:val="BlockText"/>
        <w:rPr>
          <w:vanish/>
        </w:rPr>
      </w:pPr>
      <w:r>
        <w:rPr>
          <w:vanish/>
        </w:rPr>
        <w:t>Next: l1t4p020</w:t>
      </w:r>
    </w:p>
    <w:p w14:paraId="7033A554" w14:textId="77777777" w:rsidR="00FE00B7" w:rsidRDefault="00FE00B7" w:rsidP="00FE00B7">
      <w:pPr>
        <w:pStyle w:val="Blocklinehidden"/>
      </w:pPr>
      <w:r>
        <w:t>Block line</w:t>
      </w:r>
    </w:p>
    <w:p w14:paraId="085A8D0B" w14:textId="77777777" w:rsidR="00FE00B7" w:rsidRPr="00BC4730" w:rsidRDefault="00FE00B7" w:rsidP="00FE00B7">
      <w:pPr>
        <w:pStyle w:val="Heading5"/>
      </w:pPr>
      <w:r w:rsidRPr="00BC4730">
        <w:t>Page type</w:t>
      </w:r>
    </w:p>
    <w:p w14:paraId="14E1867C" w14:textId="77777777" w:rsidR="00FE00B7" w:rsidRPr="00BC4730" w:rsidRDefault="00FE00B7" w:rsidP="00FE00B7">
      <w:pPr>
        <w:pStyle w:val="BlockText"/>
        <w:rPr>
          <w:vanish/>
        </w:rPr>
      </w:pPr>
      <w:r w:rsidRPr="00BC4730">
        <w:rPr>
          <w:vanish/>
        </w:rPr>
        <w:t>Basic content</w:t>
      </w:r>
    </w:p>
    <w:p w14:paraId="2AF11253" w14:textId="77777777" w:rsidR="00FE00B7" w:rsidRPr="00BC4730" w:rsidRDefault="00FE00B7" w:rsidP="00FE00B7">
      <w:pPr>
        <w:pStyle w:val="Blocklinehidden"/>
      </w:pPr>
    </w:p>
    <w:p w14:paraId="7D58B45E" w14:textId="77777777" w:rsidR="00FE00B7" w:rsidRPr="00BC4730" w:rsidRDefault="00FE00B7" w:rsidP="00FE00B7">
      <w:pPr>
        <w:pStyle w:val="Heading5"/>
      </w:pPr>
      <w:r w:rsidRPr="00BC4730">
        <w:t>Keywords</w:t>
      </w:r>
    </w:p>
    <w:p w14:paraId="4F0C7F85" w14:textId="77777777" w:rsidR="00FE00B7" w:rsidRPr="00BC4730" w:rsidRDefault="00FE00B7" w:rsidP="00FE00B7">
      <w:pPr>
        <w:pStyle w:val="BlockText"/>
        <w:rPr>
          <w:vanish/>
        </w:rPr>
      </w:pPr>
      <w:r w:rsidRPr="00BC4730">
        <w:rPr>
          <w:vanish/>
        </w:rPr>
        <w:t>class, inheritance, reuse, derived class, super class</w:t>
      </w:r>
    </w:p>
    <w:p w14:paraId="2D84F772" w14:textId="77777777" w:rsidR="00FE00B7" w:rsidRPr="00BC4730" w:rsidRDefault="00FE00B7" w:rsidP="00FE00B7">
      <w:pPr>
        <w:pStyle w:val="Blocklinehidden"/>
      </w:pPr>
      <w:r w:rsidRPr="00BC4730">
        <w:t>Block line</w:t>
      </w:r>
    </w:p>
    <w:p w14:paraId="611599FE" w14:textId="77777777" w:rsidR="00FE00B7" w:rsidRDefault="00FE00B7" w:rsidP="00FE00B7">
      <w:pPr>
        <w:pStyle w:val="Heading5"/>
      </w:pPr>
      <w:r w:rsidRPr="00BC4730">
        <w:t>Graphics/Slide</w:t>
      </w:r>
    </w:p>
    <w:p w14:paraId="14C18D5A" w14:textId="77777777" w:rsidR="00FE00B7" w:rsidRPr="00BC4730" w:rsidRDefault="00FE00B7" w:rsidP="000104EC">
      <w:pPr>
        <w:pStyle w:val="Heading5"/>
        <w:tabs>
          <w:tab w:val="left" w:pos="3836"/>
        </w:tabs>
      </w:pPr>
      <w:r w:rsidRPr="00BC4730">
        <w:t>Text</w:t>
      </w:r>
    </w:p>
    <w:p w14:paraId="605874A2" w14:textId="77777777" w:rsidR="00FE00B7" w:rsidRDefault="00FE00B7" w:rsidP="00FE00B7">
      <w:pPr>
        <w:pStyle w:val="BlockText"/>
      </w:pPr>
      <w:r>
        <w:t xml:space="preserve">In object-oriented programming, classes can inherit data and methods from other classes. </w:t>
      </w:r>
      <w:r w:rsidR="009A7872">
        <w:t>So,</w:t>
      </w:r>
      <w:r w:rsidR="005C2F69">
        <w:t xml:space="preserve"> </w:t>
      </w:r>
      <w:r>
        <w:t xml:space="preserve">some or </w:t>
      </w:r>
      <w:r w:rsidR="009A7872">
        <w:t>all</w:t>
      </w:r>
      <w:r>
        <w:t xml:space="preserve"> the data or methods </w:t>
      </w:r>
      <w:r w:rsidR="005C2F69">
        <w:t xml:space="preserve">of </w:t>
      </w:r>
      <w:r>
        <w:t>the super class are inherited by the derived class.</w:t>
      </w:r>
      <w:r w:rsidRPr="00BC4730">
        <w:t xml:space="preserve"> </w:t>
      </w:r>
      <w:r>
        <w:t>Note that the</w:t>
      </w:r>
      <w:r w:rsidRPr="00BC4730">
        <w:t xml:space="preserve"> </w:t>
      </w:r>
      <w:r>
        <w:t>opposite is not true</w:t>
      </w:r>
      <w:r w:rsidRPr="00BC4730">
        <w:t xml:space="preserve">. </w:t>
      </w:r>
      <w:r w:rsidR="005C2F69">
        <w:t>A</w:t>
      </w:r>
      <w:r w:rsidR="005C2F69" w:rsidRPr="00BC4730">
        <w:t xml:space="preserve"> </w:t>
      </w:r>
      <w:r w:rsidRPr="00BC4730">
        <w:t xml:space="preserve">super class </w:t>
      </w:r>
      <w:r>
        <w:t>cannot</w:t>
      </w:r>
      <w:r w:rsidRPr="00BC4730">
        <w:t xml:space="preserve"> </w:t>
      </w:r>
      <w:r>
        <w:t xml:space="preserve">inherit the data or methods of </w:t>
      </w:r>
      <w:r w:rsidR="005C2F69">
        <w:t xml:space="preserve">its </w:t>
      </w:r>
      <w:r>
        <w:t>derived class. Derived classes can also define their own data members and methods. Inheritance promotes code reuse.</w:t>
      </w:r>
    </w:p>
    <w:p w14:paraId="3C7F5ADF" w14:textId="77777777" w:rsidR="00D27DC5" w:rsidRDefault="00D27DC5" w:rsidP="00FE00B7">
      <w:pPr>
        <w:pStyle w:val="BlockText"/>
      </w:pPr>
    </w:p>
    <w:p w14:paraId="7CCDE5B0" w14:textId="77777777" w:rsidR="00D27DC5" w:rsidRPr="00BC4730" w:rsidRDefault="005C2F69" w:rsidP="00FE00B7">
      <w:pPr>
        <w:pStyle w:val="BlockText"/>
      </w:pPr>
      <w:r>
        <w:t xml:space="preserve">A </w:t>
      </w:r>
      <w:r w:rsidR="00D27DC5">
        <w:t xml:space="preserve">derived class can </w:t>
      </w:r>
      <w:r w:rsidR="00D27DC5" w:rsidRPr="00D27DC5">
        <w:t xml:space="preserve">inherit all the non-private data members, properties, methods, and events of </w:t>
      </w:r>
      <w:r>
        <w:t>a</w:t>
      </w:r>
      <w:r w:rsidRPr="00D27DC5">
        <w:t xml:space="preserve"> </w:t>
      </w:r>
      <w:r w:rsidR="00D27DC5" w:rsidRPr="00D27DC5">
        <w:t>super class</w:t>
      </w:r>
      <w:r w:rsidR="00D27DC5">
        <w:t>.</w:t>
      </w:r>
    </w:p>
    <w:p w14:paraId="01F1987D" w14:textId="77777777" w:rsidR="00FE00B7" w:rsidRDefault="00FE00B7" w:rsidP="00FE00B7">
      <w:pPr>
        <w:pStyle w:val="BlockText"/>
      </w:pPr>
    </w:p>
    <w:p w14:paraId="2C739727" w14:textId="77777777" w:rsidR="00D27DC5" w:rsidRPr="00D27DC5" w:rsidRDefault="00D27DC5" w:rsidP="00FE00B7">
      <w:pPr>
        <w:pStyle w:val="BlockText"/>
      </w:pPr>
      <w:r w:rsidRPr="00D27DC5">
        <w:t xml:space="preserve">A super class itself might be a derived class that </w:t>
      </w:r>
      <w:r w:rsidRPr="005C2F69">
        <w:t>extends</w:t>
      </w:r>
      <w:r w:rsidRPr="00D27DC5">
        <w:t xml:space="preserve"> its own super class</w:t>
      </w:r>
      <w:r>
        <w:t>. This</w:t>
      </w:r>
      <w:r w:rsidRPr="00D27DC5">
        <w:t xml:space="preserve"> form</w:t>
      </w:r>
      <w:r>
        <w:t>s</w:t>
      </w:r>
      <w:r w:rsidRPr="00D27DC5">
        <w:t xml:space="preserve"> a class hierarchy </w:t>
      </w:r>
      <w:r>
        <w:t>w</w:t>
      </w:r>
      <w:r w:rsidR="000574B0">
        <w:t>ith</w:t>
      </w:r>
      <w:r w:rsidRPr="00D27DC5">
        <w:t xml:space="preserve"> super class and subclass relationships.</w:t>
      </w:r>
    </w:p>
    <w:p w14:paraId="697A7F4C" w14:textId="77777777" w:rsidR="00D27DC5" w:rsidRDefault="00D27DC5" w:rsidP="00FE00B7">
      <w:pPr>
        <w:pStyle w:val="BlockText"/>
      </w:pPr>
    </w:p>
    <w:p w14:paraId="1B726612" w14:textId="77777777" w:rsidR="00FE00B7" w:rsidRPr="00BC4730" w:rsidRDefault="00FE00B7" w:rsidP="00FE00B7">
      <w:pPr>
        <w:pStyle w:val="BlockText"/>
      </w:pPr>
      <w:r>
        <w:t xml:space="preserve">A special type of super class is an abstract class, which is used as a template for a set of derived classes. You cannot create an instance of an abstract class. </w:t>
      </w:r>
    </w:p>
    <w:p w14:paraId="0EC283C1" w14:textId="77777777" w:rsidR="00C26FB0" w:rsidRDefault="00C26FB0" w:rsidP="00C26FB0">
      <w:pPr>
        <w:pStyle w:val="BlockLine"/>
      </w:pPr>
    </w:p>
    <w:p w14:paraId="574533F7" w14:textId="77777777" w:rsidR="00FE00B7" w:rsidRDefault="00FE00B7" w:rsidP="00FE00B7">
      <w:pPr>
        <w:pStyle w:val="BlockText"/>
      </w:pPr>
    </w:p>
    <w:p w14:paraId="14E7750F" w14:textId="77777777" w:rsidR="0061053A" w:rsidRPr="00395DC0" w:rsidRDefault="00BB7575" w:rsidP="0061053A">
      <w:pPr>
        <w:pStyle w:val="Heading3"/>
      </w:pPr>
      <w:r>
        <w:lastRenderedPageBreak/>
        <w:t>Encapsulation</w:t>
      </w:r>
    </w:p>
    <w:p w14:paraId="0E826A43" w14:textId="77777777" w:rsidR="0061053A" w:rsidRPr="00395DC0" w:rsidRDefault="0061053A" w:rsidP="0061053A">
      <w:pPr>
        <w:pStyle w:val="TopLine"/>
      </w:pPr>
    </w:p>
    <w:p w14:paraId="3C334D74" w14:textId="77777777" w:rsidR="0061053A" w:rsidRPr="00395DC0" w:rsidRDefault="0061053A" w:rsidP="009A7872">
      <w:pPr>
        <w:pStyle w:val="Heading5"/>
        <w:ind w:left="1800"/>
      </w:pPr>
      <w:r w:rsidRPr="00395DC0">
        <w:t>Page name:</w:t>
      </w:r>
      <w:r w:rsidR="00BA13CB" w:rsidRPr="00395DC0">
        <w:t xml:space="preserve"> l1t2</w:t>
      </w:r>
      <w:r w:rsidRPr="00395DC0">
        <w:t>p</w:t>
      </w:r>
      <w:r w:rsidR="00BA13CB" w:rsidRPr="00395DC0">
        <w:t>005</w:t>
      </w:r>
    </w:p>
    <w:p w14:paraId="172F2F10" w14:textId="77777777" w:rsidR="0061053A" w:rsidRPr="00395DC0" w:rsidRDefault="0061053A" w:rsidP="009A7872">
      <w:pPr>
        <w:pStyle w:val="BlockText"/>
        <w:rPr>
          <w:vanish/>
        </w:rPr>
      </w:pPr>
      <w:r w:rsidRPr="00395DC0">
        <w:rPr>
          <w:vanish/>
        </w:rPr>
        <w:t>Next:</w:t>
      </w:r>
      <w:r w:rsidR="00BA13CB" w:rsidRPr="00395DC0">
        <w:rPr>
          <w:vanish/>
        </w:rPr>
        <w:t xml:space="preserve"> l1t2</w:t>
      </w:r>
      <w:r w:rsidRPr="00395DC0">
        <w:rPr>
          <w:vanish/>
        </w:rPr>
        <w:t>p</w:t>
      </w:r>
      <w:r w:rsidR="00BA13CB" w:rsidRPr="00395DC0">
        <w:rPr>
          <w:vanish/>
        </w:rPr>
        <w:t>010</w:t>
      </w:r>
    </w:p>
    <w:p w14:paraId="082D3D13" w14:textId="77777777" w:rsidR="0061053A" w:rsidRPr="00395DC0" w:rsidRDefault="0061053A" w:rsidP="009A7872">
      <w:pPr>
        <w:pStyle w:val="Blocklinehidden"/>
      </w:pPr>
      <w:r w:rsidRPr="00395DC0">
        <w:t>Block line</w:t>
      </w:r>
    </w:p>
    <w:p w14:paraId="4A8CC796" w14:textId="77777777" w:rsidR="0061053A" w:rsidRPr="00395DC0" w:rsidRDefault="0061053A" w:rsidP="009A7872">
      <w:pPr>
        <w:pStyle w:val="Heading5"/>
        <w:ind w:left="1800"/>
      </w:pPr>
      <w:r w:rsidRPr="00395DC0">
        <w:t>Page type</w:t>
      </w:r>
    </w:p>
    <w:p w14:paraId="15D19C7D" w14:textId="77777777" w:rsidR="0061053A" w:rsidRPr="00395DC0" w:rsidRDefault="0061053A" w:rsidP="009A7872">
      <w:pPr>
        <w:pStyle w:val="BlockText"/>
        <w:rPr>
          <w:vanish/>
        </w:rPr>
      </w:pPr>
      <w:r w:rsidRPr="00395DC0">
        <w:rPr>
          <w:vanish/>
        </w:rPr>
        <w:t>Basic content</w:t>
      </w:r>
    </w:p>
    <w:p w14:paraId="256D1678" w14:textId="77777777" w:rsidR="0061053A" w:rsidRPr="00395DC0" w:rsidRDefault="0061053A" w:rsidP="009A7872">
      <w:pPr>
        <w:pStyle w:val="Blocklinehidden"/>
      </w:pPr>
      <w:r w:rsidRPr="00395DC0">
        <w:t>Block line</w:t>
      </w:r>
    </w:p>
    <w:p w14:paraId="6503AFC4" w14:textId="77777777" w:rsidR="00690254" w:rsidRPr="00395DC0" w:rsidRDefault="00690254" w:rsidP="009A7872">
      <w:pPr>
        <w:pStyle w:val="Heading5"/>
        <w:ind w:left="1800"/>
      </w:pPr>
      <w:r w:rsidRPr="00395DC0">
        <w:t>Keywords</w:t>
      </w:r>
    </w:p>
    <w:p w14:paraId="597AD88E" w14:textId="77777777" w:rsidR="00690254" w:rsidRPr="00395DC0" w:rsidRDefault="00690254" w:rsidP="009A7872">
      <w:pPr>
        <w:pStyle w:val="BlockText"/>
        <w:rPr>
          <w:vanish/>
        </w:rPr>
      </w:pPr>
      <w:r w:rsidRPr="00395DC0">
        <w:rPr>
          <w:vanish/>
        </w:rPr>
        <w:t xml:space="preserve">Application architecture, architecture, client, business logic, business data, OERA, OpenEdge Reference </w:t>
      </w:r>
      <w:r w:rsidR="00061EC0" w:rsidRPr="00395DC0">
        <w:rPr>
          <w:vanish/>
        </w:rPr>
        <w:t>Architecture</w:t>
      </w:r>
    </w:p>
    <w:p w14:paraId="58D29E12" w14:textId="77777777" w:rsidR="00690254" w:rsidRPr="00395DC0" w:rsidRDefault="00690254" w:rsidP="009A7872">
      <w:pPr>
        <w:pStyle w:val="Blocklinehidden"/>
      </w:pPr>
      <w:r w:rsidRPr="00395DC0">
        <w:t>Block line</w:t>
      </w:r>
    </w:p>
    <w:p w14:paraId="2306F441" w14:textId="77777777" w:rsidR="00CF25AF" w:rsidRDefault="00CF25AF" w:rsidP="009A7872">
      <w:pPr>
        <w:pStyle w:val="Heading5"/>
        <w:ind w:left="1800"/>
      </w:pPr>
      <w:r w:rsidRPr="00BC4730">
        <w:t>Graphics/Slide</w:t>
      </w:r>
    </w:p>
    <w:p w14:paraId="5CD521AD" w14:textId="77777777" w:rsidR="00BB7575" w:rsidRDefault="00BB7575" w:rsidP="009A7872">
      <w:pPr>
        <w:autoSpaceDE w:val="0"/>
        <w:autoSpaceDN w:val="0"/>
        <w:adjustRightInd w:val="0"/>
        <w:ind w:left="1800"/>
        <w:rPr>
          <w:sz w:val="22"/>
          <w:szCs w:val="22"/>
        </w:rPr>
      </w:pPr>
      <w:r>
        <w:rPr>
          <w:sz w:val="22"/>
          <w:szCs w:val="22"/>
        </w:rPr>
        <w:t>Encapsulation is a way of restricting data and methods that are exposed to users</w:t>
      </w:r>
    </w:p>
    <w:p w14:paraId="3EDA3F30" w14:textId="5D111616" w:rsidR="00BB7575" w:rsidRDefault="00BB7575" w:rsidP="009A7872">
      <w:pPr>
        <w:autoSpaceDE w:val="0"/>
        <w:autoSpaceDN w:val="0"/>
        <w:adjustRightInd w:val="0"/>
        <w:ind w:left="1800"/>
        <w:rPr>
          <w:sz w:val="22"/>
          <w:szCs w:val="22"/>
        </w:rPr>
      </w:pPr>
      <w:r>
        <w:rPr>
          <w:sz w:val="22"/>
          <w:szCs w:val="22"/>
        </w:rPr>
        <w:t xml:space="preserve">of </w:t>
      </w:r>
      <w:r w:rsidR="005C2F69">
        <w:rPr>
          <w:sz w:val="22"/>
          <w:szCs w:val="22"/>
        </w:rPr>
        <w:t xml:space="preserve">a </w:t>
      </w:r>
      <w:r>
        <w:rPr>
          <w:sz w:val="22"/>
          <w:szCs w:val="22"/>
        </w:rPr>
        <w:t>class.</w:t>
      </w:r>
      <w:r w:rsidR="00AB5697">
        <w:rPr>
          <w:sz w:val="22"/>
          <w:szCs w:val="22"/>
        </w:rPr>
        <w:t xml:space="preserve"> </w:t>
      </w:r>
      <w:r>
        <w:rPr>
          <w:sz w:val="22"/>
          <w:szCs w:val="22"/>
        </w:rPr>
        <w:t>When you define a class, you specify the type of access each data member and</w:t>
      </w:r>
      <w:r w:rsidR="00AB5697">
        <w:rPr>
          <w:sz w:val="22"/>
          <w:szCs w:val="22"/>
        </w:rPr>
        <w:t xml:space="preserve"> </w:t>
      </w:r>
      <w:r>
        <w:rPr>
          <w:sz w:val="22"/>
          <w:szCs w:val="22"/>
        </w:rPr>
        <w:t>method will have at runtime.</w:t>
      </w:r>
    </w:p>
    <w:p w14:paraId="55B6FD56" w14:textId="77777777" w:rsidR="00BB7575" w:rsidRDefault="00BB7575" w:rsidP="009A7872">
      <w:pPr>
        <w:autoSpaceDE w:val="0"/>
        <w:autoSpaceDN w:val="0"/>
        <w:adjustRightInd w:val="0"/>
        <w:ind w:left="1440"/>
        <w:rPr>
          <w:sz w:val="22"/>
          <w:szCs w:val="22"/>
        </w:rPr>
      </w:pPr>
    </w:p>
    <w:tbl>
      <w:tblPr>
        <w:tblW w:w="7560" w:type="dxa"/>
        <w:tblInd w:w="1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BB7575" w:rsidRPr="00395DC0" w14:paraId="3C5753BE" w14:textId="77777777" w:rsidTr="009A7872">
        <w:tc>
          <w:tcPr>
            <w:tcW w:w="2700" w:type="dxa"/>
            <w:shd w:val="clear" w:color="auto" w:fill="CCCCCC"/>
          </w:tcPr>
          <w:p w14:paraId="6821B178" w14:textId="77777777" w:rsidR="00BB7575" w:rsidRPr="00395DC0" w:rsidRDefault="00BB7575" w:rsidP="00FF6549">
            <w:pPr>
              <w:pStyle w:val="TableHeading"/>
            </w:pPr>
            <w:r>
              <w:t>Access</w:t>
            </w:r>
          </w:p>
        </w:tc>
        <w:tc>
          <w:tcPr>
            <w:tcW w:w="4860" w:type="dxa"/>
            <w:shd w:val="clear" w:color="auto" w:fill="CCCCCC"/>
          </w:tcPr>
          <w:p w14:paraId="6FA231A4" w14:textId="77777777" w:rsidR="00BB7575" w:rsidRPr="00395DC0" w:rsidRDefault="00BB7575" w:rsidP="00FF6549">
            <w:pPr>
              <w:pStyle w:val="TableHeading"/>
            </w:pPr>
            <w:r>
              <w:t>Description</w:t>
            </w:r>
          </w:p>
        </w:tc>
      </w:tr>
      <w:tr w:rsidR="00BB7575" w:rsidRPr="00395DC0" w14:paraId="1CBE461E" w14:textId="77777777" w:rsidTr="009A7872">
        <w:tc>
          <w:tcPr>
            <w:tcW w:w="2700" w:type="dxa"/>
            <w:shd w:val="clear" w:color="auto" w:fill="auto"/>
          </w:tcPr>
          <w:p w14:paraId="7D3480E7" w14:textId="77777777" w:rsidR="00BB7575" w:rsidRPr="00395DC0" w:rsidRDefault="00BB7575" w:rsidP="00FF6549">
            <w:pPr>
              <w:pStyle w:val="table-text"/>
            </w:pPr>
            <w:r>
              <w:t>private</w:t>
            </w:r>
          </w:p>
        </w:tc>
        <w:tc>
          <w:tcPr>
            <w:tcW w:w="4860" w:type="dxa"/>
            <w:shd w:val="clear" w:color="auto" w:fill="auto"/>
          </w:tcPr>
          <w:p w14:paraId="624218CC" w14:textId="77777777" w:rsidR="00BB7575" w:rsidRPr="00395DC0" w:rsidRDefault="00BB7575" w:rsidP="00BB7575">
            <w:pPr>
              <w:pStyle w:val="table-text"/>
            </w:pPr>
            <w:r>
              <w:t>A method or data member is only accessible from methods within the class. The methods of a derived class cannot access a private method or private data member of a super class.</w:t>
            </w:r>
          </w:p>
        </w:tc>
      </w:tr>
      <w:tr w:rsidR="00BB7575" w:rsidRPr="00395DC0" w14:paraId="26660D59" w14:textId="77777777" w:rsidTr="009A7872">
        <w:tc>
          <w:tcPr>
            <w:tcW w:w="2700" w:type="dxa"/>
            <w:shd w:val="clear" w:color="auto" w:fill="auto"/>
          </w:tcPr>
          <w:p w14:paraId="4A94B7FA" w14:textId="77777777" w:rsidR="00BB7575" w:rsidRPr="00395DC0" w:rsidRDefault="00BB7575" w:rsidP="00FF6549">
            <w:pPr>
              <w:pStyle w:val="table-text"/>
            </w:pPr>
            <w:r>
              <w:t>protected</w:t>
            </w:r>
          </w:p>
        </w:tc>
        <w:tc>
          <w:tcPr>
            <w:tcW w:w="4860" w:type="dxa"/>
            <w:shd w:val="clear" w:color="auto" w:fill="auto"/>
          </w:tcPr>
          <w:p w14:paraId="4662CBCF" w14:textId="77777777" w:rsidR="00BB7575" w:rsidRDefault="00BB7575" w:rsidP="00BB7575">
            <w:pPr>
              <w:pStyle w:val="table-text"/>
            </w:pPr>
            <w:r>
              <w:t>A method or data member is accessible from the methods</w:t>
            </w:r>
          </w:p>
          <w:p w14:paraId="5731A3CE" w14:textId="77777777" w:rsidR="00BB7575" w:rsidRPr="00395DC0" w:rsidRDefault="00BB7575" w:rsidP="005C2F69">
            <w:pPr>
              <w:pStyle w:val="table-text"/>
            </w:pPr>
            <w:r>
              <w:t xml:space="preserve">within the class or by the methods of </w:t>
            </w:r>
            <w:r w:rsidR="005C2F69">
              <w:t xml:space="preserve">its </w:t>
            </w:r>
            <w:r>
              <w:t>derived class.</w:t>
            </w:r>
          </w:p>
        </w:tc>
      </w:tr>
      <w:tr w:rsidR="00BB7575" w:rsidRPr="00395DC0" w14:paraId="41E8BC0F" w14:textId="77777777" w:rsidTr="009A7872">
        <w:tc>
          <w:tcPr>
            <w:tcW w:w="2700" w:type="dxa"/>
            <w:shd w:val="clear" w:color="auto" w:fill="auto"/>
          </w:tcPr>
          <w:p w14:paraId="341ADE4F" w14:textId="77777777" w:rsidR="00BB7575" w:rsidRDefault="00BB7575" w:rsidP="00FF6549">
            <w:pPr>
              <w:pStyle w:val="table-text"/>
            </w:pPr>
            <w:r>
              <w:t>public</w:t>
            </w:r>
          </w:p>
        </w:tc>
        <w:tc>
          <w:tcPr>
            <w:tcW w:w="4860" w:type="dxa"/>
            <w:shd w:val="clear" w:color="auto" w:fill="auto"/>
          </w:tcPr>
          <w:p w14:paraId="05CF416A" w14:textId="77777777" w:rsidR="00BB7575" w:rsidRDefault="00BB7575" w:rsidP="00BB7575">
            <w:pPr>
              <w:pStyle w:val="table-text"/>
            </w:pPr>
            <w:r>
              <w:t>A method or data member is accessible from the class</w:t>
            </w:r>
          </w:p>
          <w:p w14:paraId="7B0D2245" w14:textId="77777777" w:rsidR="00BB7575" w:rsidRDefault="00BB7575" w:rsidP="00BB7575">
            <w:pPr>
              <w:pStyle w:val="table-text"/>
            </w:pPr>
            <w:r>
              <w:t>methods or derived class methods. It is also accessible by any ABL code that creates or uses an instance of the class.</w:t>
            </w:r>
          </w:p>
        </w:tc>
      </w:tr>
    </w:tbl>
    <w:p w14:paraId="18836331" w14:textId="77777777" w:rsidR="00BB7575" w:rsidRDefault="00BB7575" w:rsidP="009A7872">
      <w:pPr>
        <w:autoSpaceDE w:val="0"/>
        <w:autoSpaceDN w:val="0"/>
        <w:adjustRightInd w:val="0"/>
        <w:ind w:left="1440"/>
        <w:rPr>
          <w:sz w:val="22"/>
          <w:szCs w:val="22"/>
        </w:rPr>
      </w:pPr>
    </w:p>
    <w:p w14:paraId="03811D2E" w14:textId="61D9A96E" w:rsidR="009A7872" w:rsidRDefault="00BB7575" w:rsidP="009A7872">
      <w:pPr>
        <w:autoSpaceDE w:val="0"/>
        <w:autoSpaceDN w:val="0"/>
        <w:adjustRightInd w:val="0"/>
        <w:ind w:left="1800"/>
        <w:rPr>
          <w:sz w:val="22"/>
          <w:szCs w:val="22"/>
        </w:rPr>
      </w:pPr>
      <w:r>
        <w:rPr>
          <w:sz w:val="22"/>
          <w:szCs w:val="22"/>
        </w:rPr>
        <w:t>The benefits of encapsulation are:</w:t>
      </w:r>
    </w:p>
    <w:p w14:paraId="7645CEA7" w14:textId="77777777" w:rsidR="00AB5697" w:rsidRDefault="00AB5697" w:rsidP="009A7872">
      <w:pPr>
        <w:autoSpaceDE w:val="0"/>
        <w:autoSpaceDN w:val="0"/>
        <w:adjustRightInd w:val="0"/>
        <w:ind w:left="1800"/>
        <w:rPr>
          <w:sz w:val="22"/>
          <w:szCs w:val="22"/>
        </w:rPr>
      </w:pPr>
    </w:p>
    <w:p w14:paraId="0F85405F" w14:textId="3AE8EC8F" w:rsidR="009A7872" w:rsidRDefault="00BB7575" w:rsidP="004964FE">
      <w:pPr>
        <w:pStyle w:val="Bullet1"/>
      </w:pPr>
      <w:r w:rsidRPr="009A7872">
        <w:t>Only what is needed to interact with a class instance is exposed. Other parts</w:t>
      </w:r>
      <w:r w:rsidR="00A77ABF" w:rsidRPr="009A7872">
        <w:t xml:space="preserve"> </w:t>
      </w:r>
      <w:r w:rsidRPr="009A7872">
        <w:t>of the application are shielded from (and do not need to know about)</w:t>
      </w:r>
      <w:r w:rsidR="002437BB">
        <w:t xml:space="preserve"> </w:t>
      </w:r>
      <w:r w:rsidRPr="00BB7575">
        <w:t>implementation details or changes.</w:t>
      </w:r>
    </w:p>
    <w:p w14:paraId="060337C9" w14:textId="77777777" w:rsidR="009A7872" w:rsidRDefault="00BB7575" w:rsidP="009A7872">
      <w:pPr>
        <w:pStyle w:val="Bullet1"/>
      </w:pPr>
      <w:r w:rsidRPr="009A7872">
        <w:t>The implementation of the behavior is localized.</w:t>
      </w:r>
    </w:p>
    <w:p w14:paraId="447FC122" w14:textId="77777777" w:rsidR="009A7872" w:rsidRDefault="00BB7575" w:rsidP="009A7872">
      <w:pPr>
        <w:pStyle w:val="Bullet1"/>
      </w:pPr>
      <w:r w:rsidRPr="009A7872">
        <w:t>Code is easy to maintain.</w:t>
      </w:r>
    </w:p>
    <w:p w14:paraId="74210825" w14:textId="77777777" w:rsidR="009A7872" w:rsidRDefault="009A7872" w:rsidP="009A7872">
      <w:pPr>
        <w:pStyle w:val="ListParagraph"/>
        <w:tabs>
          <w:tab w:val="left" w:pos="1800"/>
        </w:tabs>
        <w:autoSpaceDE w:val="0"/>
        <w:autoSpaceDN w:val="0"/>
        <w:adjustRightInd w:val="0"/>
        <w:ind w:left="1800"/>
        <w:rPr>
          <w:sz w:val="22"/>
          <w:szCs w:val="22"/>
        </w:rPr>
      </w:pPr>
    </w:p>
    <w:p w14:paraId="324268A1" w14:textId="77777777" w:rsidR="00BB7575" w:rsidRDefault="00BB7575" w:rsidP="009A7872">
      <w:pPr>
        <w:pStyle w:val="ListParagraph"/>
        <w:tabs>
          <w:tab w:val="left" w:pos="1800"/>
        </w:tabs>
        <w:autoSpaceDE w:val="0"/>
        <w:autoSpaceDN w:val="0"/>
        <w:adjustRightInd w:val="0"/>
        <w:ind w:left="1800"/>
        <w:rPr>
          <w:szCs w:val="22"/>
        </w:rPr>
      </w:pPr>
      <w:r>
        <w:rPr>
          <w:sz w:val="22"/>
          <w:szCs w:val="22"/>
        </w:rPr>
        <w:t>The best practice is to hide as much data as possible, that is, to make all data</w:t>
      </w:r>
      <w:r w:rsidR="009A7872">
        <w:rPr>
          <w:sz w:val="22"/>
          <w:szCs w:val="22"/>
        </w:rPr>
        <w:t xml:space="preserve"> </w:t>
      </w:r>
      <w:r>
        <w:rPr>
          <w:sz w:val="22"/>
          <w:szCs w:val="22"/>
        </w:rPr>
        <w:t>members private or protected. Then, class data is only accessible by methods within</w:t>
      </w:r>
      <w:r w:rsidR="009A7872">
        <w:rPr>
          <w:sz w:val="22"/>
          <w:szCs w:val="22"/>
        </w:rPr>
        <w:t xml:space="preserve"> </w:t>
      </w:r>
      <w:r>
        <w:rPr>
          <w:szCs w:val="22"/>
        </w:rPr>
        <w:t>the class.</w:t>
      </w:r>
    </w:p>
    <w:p w14:paraId="38B4C5A0" w14:textId="77777777" w:rsidR="009A7872" w:rsidRPr="00395DC0" w:rsidRDefault="009A7872" w:rsidP="009A7872">
      <w:pPr>
        <w:pStyle w:val="BlockLine"/>
      </w:pPr>
    </w:p>
    <w:p w14:paraId="0A0E5C80" w14:textId="77777777" w:rsidR="00E5686F" w:rsidRPr="00395DC0" w:rsidRDefault="009A7872" w:rsidP="00E5686F">
      <w:pPr>
        <w:pStyle w:val="Heading3"/>
      </w:pPr>
      <w:r>
        <w:lastRenderedPageBreak/>
        <w:t>I</w:t>
      </w:r>
      <w:r w:rsidR="0068152E">
        <w:t>nterfaces</w:t>
      </w:r>
    </w:p>
    <w:p w14:paraId="63FF5804" w14:textId="77777777" w:rsidR="00E5686F" w:rsidRPr="00395DC0" w:rsidRDefault="00E5686F" w:rsidP="00E5686F">
      <w:pPr>
        <w:pStyle w:val="TopLine"/>
      </w:pPr>
    </w:p>
    <w:p w14:paraId="55E07029" w14:textId="77777777" w:rsidR="00E5686F" w:rsidRPr="00395DC0" w:rsidRDefault="00E5686F" w:rsidP="00E5686F">
      <w:pPr>
        <w:pStyle w:val="Heading5"/>
      </w:pPr>
      <w:r w:rsidRPr="00395DC0">
        <w:t>Page name:</w:t>
      </w:r>
      <w:r w:rsidR="00BA13CB" w:rsidRPr="00395DC0">
        <w:t xml:space="preserve"> l1t2</w:t>
      </w:r>
      <w:r w:rsidRPr="00395DC0">
        <w:t>p</w:t>
      </w:r>
      <w:r w:rsidR="00BA13CB" w:rsidRPr="00395DC0">
        <w:t>010</w:t>
      </w:r>
    </w:p>
    <w:p w14:paraId="1E3BC584" w14:textId="77777777" w:rsidR="00E5686F" w:rsidRPr="00395DC0" w:rsidRDefault="00E5686F" w:rsidP="00E5686F">
      <w:pPr>
        <w:pStyle w:val="BlockText"/>
        <w:rPr>
          <w:vanish/>
        </w:rPr>
      </w:pPr>
      <w:r w:rsidRPr="00395DC0">
        <w:rPr>
          <w:vanish/>
        </w:rPr>
        <w:t>Next:</w:t>
      </w:r>
      <w:r w:rsidR="00BA13CB" w:rsidRPr="00395DC0">
        <w:rPr>
          <w:vanish/>
        </w:rPr>
        <w:t xml:space="preserve"> l1t2</w:t>
      </w:r>
      <w:r w:rsidRPr="00395DC0">
        <w:rPr>
          <w:vanish/>
        </w:rPr>
        <w:t>p</w:t>
      </w:r>
      <w:r w:rsidR="00BA13CB" w:rsidRPr="00395DC0">
        <w:rPr>
          <w:vanish/>
        </w:rPr>
        <w:t>015</w:t>
      </w:r>
    </w:p>
    <w:p w14:paraId="76150CA7" w14:textId="77777777" w:rsidR="00E5686F" w:rsidRPr="00395DC0" w:rsidRDefault="00E5686F" w:rsidP="00E5686F">
      <w:pPr>
        <w:pStyle w:val="Blocklinehidden"/>
      </w:pPr>
      <w:r w:rsidRPr="00395DC0">
        <w:t>Block line</w:t>
      </w:r>
    </w:p>
    <w:p w14:paraId="2093493F" w14:textId="77777777" w:rsidR="00E5686F" w:rsidRPr="00395DC0" w:rsidRDefault="00E5686F" w:rsidP="00E5686F">
      <w:pPr>
        <w:pStyle w:val="Heading5"/>
      </w:pPr>
      <w:r w:rsidRPr="00395DC0">
        <w:t>Page type</w:t>
      </w:r>
    </w:p>
    <w:p w14:paraId="4D6DC2FD" w14:textId="77777777" w:rsidR="00E5686F" w:rsidRPr="00395DC0" w:rsidRDefault="00E5686F" w:rsidP="00E5686F">
      <w:pPr>
        <w:pStyle w:val="BlockText"/>
        <w:rPr>
          <w:vanish/>
        </w:rPr>
      </w:pPr>
      <w:r w:rsidRPr="00395DC0">
        <w:rPr>
          <w:vanish/>
        </w:rPr>
        <w:t>Basic content</w:t>
      </w:r>
    </w:p>
    <w:p w14:paraId="06DE3A3B" w14:textId="77777777" w:rsidR="00E5686F" w:rsidRPr="00395DC0" w:rsidRDefault="00E5686F" w:rsidP="00E5686F">
      <w:pPr>
        <w:pStyle w:val="Blocklinehidden"/>
      </w:pPr>
      <w:r w:rsidRPr="00395DC0">
        <w:t>Block line</w:t>
      </w:r>
    </w:p>
    <w:p w14:paraId="166CA681" w14:textId="77777777" w:rsidR="00690254" w:rsidRPr="00395DC0" w:rsidRDefault="00690254" w:rsidP="00690254">
      <w:pPr>
        <w:pStyle w:val="Heading5"/>
      </w:pPr>
      <w:r w:rsidRPr="00395DC0">
        <w:t>Keywords</w:t>
      </w:r>
    </w:p>
    <w:p w14:paraId="613C57C3" w14:textId="77777777" w:rsidR="00690254" w:rsidRPr="00395DC0" w:rsidRDefault="00690254" w:rsidP="00690254">
      <w:pPr>
        <w:pStyle w:val="BlockText"/>
        <w:rPr>
          <w:vanish/>
        </w:rPr>
      </w:pPr>
      <w:r w:rsidRPr="00395DC0">
        <w:rPr>
          <w:vanish/>
        </w:rPr>
        <w:t>Process architecture, architecture, client, server, client process, server process</w:t>
      </w:r>
    </w:p>
    <w:p w14:paraId="62FFB6D1" w14:textId="77777777" w:rsidR="00690254" w:rsidRPr="00395DC0" w:rsidRDefault="00690254" w:rsidP="00690254">
      <w:pPr>
        <w:pStyle w:val="Blocklinehidden"/>
      </w:pPr>
      <w:r w:rsidRPr="00395DC0">
        <w:t>Block line</w:t>
      </w:r>
    </w:p>
    <w:p w14:paraId="07156E1C" w14:textId="77777777" w:rsidR="00E5686F" w:rsidRPr="00395DC0" w:rsidRDefault="00E5686F" w:rsidP="00690254">
      <w:pPr>
        <w:pStyle w:val="Heading5"/>
      </w:pPr>
      <w:r w:rsidRPr="00395DC0">
        <w:t>Graphics/Slide</w:t>
      </w:r>
    </w:p>
    <w:p w14:paraId="5C2DD727" w14:textId="77777777" w:rsidR="0068152E" w:rsidRDefault="0068152E" w:rsidP="0068152E">
      <w:pPr>
        <w:autoSpaceDE w:val="0"/>
        <w:autoSpaceDN w:val="0"/>
        <w:adjustRightInd w:val="0"/>
        <w:ind w:left="1800"/>
        <w:rPr>
          <w:sz w:val="22"/>
          <w:szCs w:val="22"/>
        </w:rPr>
      </w:pPr>
      <w:r>
        <w:rPr>
          <w:sz w:val="22"/>
          <w:szCs w:val="22"/>
        </w:rPr>
        <w:t>An interface is an ABL class used to define public data members and methods that</w:t>
      </w:r>
    </w:p>
    <w:p w14:paraId="65A3C8BC" w14:textId="77777777" w:rsidR="0068152E" w:rsidRDefault="0068152E" w:rsidP="0068152E">
      <w:pPr>
        <w:autoSpaceDE w:val="0"/>
        <w:autoSpaceDN w:val="0"/>
        <w:adjustRightInd w:val="0"/>
        <w:ind w:left="1800"/>
        <w:rPr>
          <w:sz w:val="22"/>
          <w:szCs w:val="22"/>
        </w:rPr>
      </w:pPr>
      <w:r>
        <w:rPr>
          <w:sz w:val="22"/>
          <w:szCs w:val="22"/>
        </w:rPr>
        <w:t>must be implemented by other classes. The interface class does not provide any code,</w:t>
      </w:r>
    </w:p>
    <w:p w14:paraId="5758BEC5" w14:textId="77777777" w:rsidR="0068152E" w:rsidRDefault="0068152E" w:rsidP="0068152E">
      <w:pPr>
        <w:autoSpaceDE w:val="0"/>
        <w:autoSpaceDN w:val="0"/>
        <w:adjustRightInd w:val="0"/>
        <w:ind w:left="1800"/>
        <w:rPr>
          <w:sz w:val="22"/>
          <w:szCs w:val="22"/>
        </w:rPr>
      </w:pPr>
      <w:r>
        <w:rPr>
          <w:sz w:val="22"/>
          <w:szCs w:val="22"/>
        </w:rPr>
        <w:t>but simply the names and parameters for methods that must be implemented. An</w:t>
      </w:r>
    </w:p>
    <w:p w14:paraId="029B69AE" w14:textId="77777777" w:rsidR="0068152E" w:rsidRDefault="0068152E" w:rsidP="0068152E">
      <w:pPr>
        <w:autoSpaceDE w:val="0"/>
        <w:autoSpaceDN w:val="0"/>
        <w:adjustRightInd w:val="0"/>
        <w:ind w:left="1800"/>
        <w:rPr>
          <w:sz w:val="22"/>
          <w:szCs w:val="22"/>
        </w:rPr>
      </w:pPr>
      <w:r>
        <w:rPr>
          <w:sz w:val="22"/>
          <w:szCs w:val="22"/>
        </w:rPr>
        <w:t>interface enforces coding standards for classes that implement the interface. Classes</w:t>
      </w:r>
    </w:p>
    <w:p w14:paraId="1F31F115" w14:textId="77777777" w:rsidR="0068152E" w:rsidRDefault="0068152E" w:rsidP="0068152E">
      <w:pPr>
        <w:autoSpaceDE w:val="0"/>
        <w:autoSpaceDN w:val="0"/>
        <w:adjustRightInd w:val="0"/>
        <w:ind w:left="1800"/>
        <w:rPr>
          <w:sz w:val="22"/>
          <w:szCs w:val="22"/>
        </w:rPr>
      </w:pPr>
      <w:r>
        <w:rPr>
          <w:sz w:val="22"/>
          <w:szCs w:val="22"/>
        </w:rPr>
        <w:t>that implement an interface must define and provide code for all data members and</w:t>
      </w:r>
    </w:p>
    <w:p w14:paraId="59FA874D" w14:textId="77777777" w:rsidR="0068152E" w:rsidRDefault="0068152E" w:rsidP="0068152E">
      <w:pPr>
        <w:autoSpaceDE w:val="0"/>
        <w:autoSpaceDN w:val="0"/>
        <w:adjustRightInd w:val="0"/>
        <w:ind w:left="1800"/>
        <w:rPr>
          <w:sz w:val="22"/>
          <w:szCs w:val="22"/>
        </w:rPr>
      </w:pPr>
      <w:r>
        <w:rPr>
          <w:sz w:val="22"/>
          <w:szCs w:val="22"/>
        </w:rPr>
        <w:t>methods defined in the interface class, with identical names, parameters, and return</w:t>
      </w:r>
    </w:p>
    <w:p w14:paraId="7B256930" w14:textId="77777777" w:rsidR="0068152E" w:rsidRDefault="0068152E" w:rsidP="0068152E">
      <w:pPr>
        <w:autoSpaceDE w:val="0"/>
        <w:autoSpaceDN w:val="0"/>
        <w:adjustRightInd w:val="0"/>
        <w:ind w:left="1800"/>
        <w:rPr>
          <w:sz w:val="22"/>
          <w:szCs w:val="22"/>
        </w:rPr>
      </w:pPr>
      <w:r>
        <w:rPr>
          <w:sz w:val="22"/>
          <w:szCs w:val="22"/>
        </w:rPr>
        <w:t>types. Multiple classes can implement the same interface, which ensures that they all</w:t>
      </w:r>
    </w:p>
    <w:p w14:paraId="65415CEF" w14:textId="77777777" w:rsidR="0068152E" w:rsidRDefault="0068152E" w:rsidP="0068152E">
      <w:pPr>
        <w:autoSpaceDE w:val="0"/>
        <w:autoSpaceDN w:val="0"/>
        <w:adjustRightInd w:val="0"/>
        <w:ind w:left="1800"/>
        <w:rPr>
          <w:sz w:val="22"/>
          <w:szCs w:val="22"/>
        </w:rPr>
      </w:pPr>
      <w:r>
        <w:rPr>
          <w:sz w:val="22"/>
          <w:szCs w:val="22"/>
        </w:rPr>
        <w:t>behave in the same way.</w:t>
      </w:r>
    </w:p>
    <w:p w14:paraId="17971877" w14:textId="77777777" w:rsidR="0068152E" w:rsidRDefault="0068152E" w:rsidP="0068152E">
      <w:pPr>
        <w:autoSpaceDE w:val="0"/>
        <w:autoSpaceDN w:val="0"/>
        <w:adjustRightInd w:val="0"/>
        <w:ind w:left="1800"/>
        <w:rPr>
          <w:sz w:val="22"/>
          <w:szCs w:val="22"/>
        </w:rPr>
      </w:pPr>
    </w:p>
    <w:p w14:paraId="1A924654" w14:textId="77777777" w:rsidR="0068152E" w:rsidRDefault="0068152E" w:rsidP="0068152E">
      <w:pPr>
        <w:autoSpaceDE w:val="0"/>
        <w:autoSpaceDN w:val="0"/>
        <w:adjustRightInd w:val="0"/>
        <w:ind w:left="1800"/>
        <w:rPr>
          <w:sz w:val="22"/>
          <w:szCs w:val="22"/>
        </w:rPr>
      </w:pPr>
      <w:r>
        <w:rPr>
          <w:sz w:val="22"/>
          <w:szCs w:val="22"/>
        </w:rPr>
        <w:t xml:space="preserve">For example, an interface class, </w:t>
      </w:r>
      <w:proofErr w:type="spellStart"/>
      <w:r>
        <w:rPr>
          <w:i/>
          <w:iCs/>
          <w:sz w:val="22"/>
          <w:szCs w:val="22"/>
        </w:rPr>
        <w:t>ICustomerInvoice</w:t>
      </w:r>
      <w:proofErr w:type="spellEnd"/>
      <w:r>
        <w:rPr>
          <w:sz w:val="22"/>
          <w:szCs w:val="22"/>
        </w:rPr>
        <w:t>, could define the required methods</w:t>
      </w:r>
    </w:p>
    <w:p w14:paraId="78A0C7B9" w14:textId="77777777" w:rsidR="0068152E" w:rsidRDefault="0068152E" w:rsidP="0068152E">
      <w:pPr>
        <w:autoSpaceDE w:val="0"/>
        <w:autoSpaceDN w:val="0"/>
        <w:adjustRightInd w:val="0"/>
        <w:ind w:left="1800"/>
        <w:rPr>
          <w:sz w:val="22"/>
          <w:szCs w:val="22"/>
        </w:rPr>
      </w:pPr>
      <w:r>
        <w:rPr>
          <w:sz w:val="22"/>
          <w:szCs w:val="22"/>
        </w:rPr>
        <w:t xml:space="preserve">related to customer billing functionality such as a method named </w:t>
      </w:r>
      <w:proofErr w:type="spellStart"/>
      <w:proofErr w:type="gramStart"/>
      <w:r>
        <w:rPr>
          <w:i/>
          <w:iCs/>
          <w:sz w:val="22"/>
          <w:szCs w:val="22"/>
        </w:rPr>
        <w:t>SendInvoice</w:t>
      </w:r>
      <w:proofErr w:type="spellEnd"/>
      <w:r>
        <w:rPr>
          <w:sz w:val="22"/>
          <w:szCs w:val="22"/>
        </w:rPr>
        <w:t>(</w:t>
      </w:r>
      <w:proofErr w:type="gramEnd"/>
      <w:r>
        <w:rPr>
          <w:sz w:val="22"/>
          <w:szCs w:val="22"/>
        </w:rPr>
        <w:t>). Two</w:t>
      </w:r>
    </w:p>
    <w:p w14:paraId="4B1B01C9" w14:textId="77777777" w:rsidR="0068152E" w:rsidRDefault="0068152E" w:rsidP="0068152E">
      <w:pPr>
        <w:autoSpaceDE w:val="0"/>
        <w:autoSpaceDN w:val="0"/>
        <w:adjustRightInd w:val="0"/>
        <w:ind w:left="1800"/>
        <w:rPr>
          <w:sz w:val="22"/>
          <w:szCs w:val="22"/>
        </w:rPr>
      </w:pPr>
      <w:r>
        <w:rPr>
          <w:sz w:val="22"/>
          <w:szCs w:val="22"/>
        </w:rPr>
        <w:t xml:space="preserve">classes </w:t>
      </w:r>
      <w:r w:rsidR="00F52065">
        <w:rPr>
          <w:sz w:val="22"/>
          <w:szCs w:val="22"/>
        </w:rPr>
        <w:t xml:space="preserve">would be </w:t>
      </w:r>
      <w:r>
        <w:rPr>
          <w:sz w:val="22"/>
          <w:szCs w:val="22"/>
        </w:rPr>
        <w:t xml:space="preserve">defined to implement the </w:t>
      </w:r>
      <w:proofErr w:type="spellStart"/>
      <w:r>
        <w:rPr>
          <w:i/>
          <w:iCs/>
          <w:sz w:val="22"/>
          <w:szCs w:val="22"/>
        </w:rPr>
        <w:t>ICustomerInvoice</w:t>
      </w:r>
      <w:proofErr w:type="spellEnd"/>
      <w:r>
        <w:rPr>
          <w:i/>
          <w:iCs/>
          <w:sz w:val="22"/>
          <w:szCs w:val="22"/>
        </w:rPr>
        <w:t xml:space="preserve"> </w:t>
      </w:r>
      <w:r>
        <w:rPr>
          <w:sz w:val="22"/>
          <w:szCs w:val="22"/>
        </w:rPr>
        <w:t xml:space="preserve">interface. </w:t>
      </w:r>
      <w:r w:rsidR="00F52065">
        <w:rPr>
          <w:sz w:val="22"/>
          <w:szCs w:val="22"/>
        </w:rPr>
        <w:t>A</w:t>
      </w:r>
    </w:p>
    <w:p w14:paraId="0442628F" w14:textId="6177A36A" w:rsidR="0068152E" w:rsidRDefault="0068152E" w:rsidP="0068152E">
      <w:pPr>
        <w:autoSpaceDE w:val="0"/>
        <w:autoSpaceDN w:val="0"/>
        <w:adjustRightInd w:val="0"/>
        <w:ind w:left="1800"/>
        <w:rPr>
          <w:sz w:val="22"/>
          <w:szCs w:val="22"/>
        </w:rPr>
      </w:pPr>
      <w:proofErr w:type="spellStart"/>
      <w:r>
        <w:rPr>
          <w:i/>
          <w:iCs/>
          <w:sz w:val="22"/>
          <w:szCs w:val="22"/>
        </w:rPr>
        <w:t>RetailCustomerInvoice</w:t>
      </w:r>
      <w:proofErr w:type="spellEnd"/>
      <w:r>
        <w:rPr>
          <w:i/>
          <w:iCs/>
          <w:sz w:val="22"/>
          <w:szCs w:val="22"/>
        </w:rPr>
        <w:t xml:space="preserve"> </w:t>
      </w:r>
      <w:r>
        <w:rPr>
          <w:sz w:val="22"/>
          <w:szCs w:val="22"/>
        </w:rPr>
        <w:t xml:space="preserve">class </w:t>
      </w:r>
      <w:r w:rsidR="00F52065">
        <w:rPr>
          <w:sz w:val="22"/>
          <w:szCs w:val="22"/>
        </w:rPr>
        <w:t xml:space="preserve">would </w:t>
      </w:r>
      <w:r>
        <w:rPr>
          <w:sz w:val="22"/>
          <w:szCs w:val="22"/>
        </w:rPr>
        <w:t xml:space="preserve">implement its version of </w:t>
      </w:r>
      <w:proofErr w:type="spellStart"/>
      <w:proofErr w:type="gramStart"/>
      <w:r>
        <w:rPr>
          <w:i/>
          <w:iCs/>
          <w:sz w:val="22"/>
          <w:szCs w:val="22"/>
        </w:rPr>
        <w:t>SendInvoice</w:t>
      </w:r>
      <w:proofErr w:type="spellEnd"/>
      <w:r>
        <w:rPr>
          <w:sz w:val="22"/>
          <w:szCs w:val="22"/>
        </w:rPr>
        <w:t>(</w:t>
      </w:r>
      <w:proofErr w:type="gramEnd"/>
      <w:r>
        <w:rPr>
          <w:sz w:val="22"/>
          <w:szCs w:val="22"/>
        </w:rPr>
        <w:t>) that</w:t>
      </w:r>
      <w:r w:rsidR="00F52065">
        <w:rPr>
          <w:sz w:val="22"/>
          <w:szCs w:val="22"/>
        </w:rPr>
        <w:t>, which would</w:t>
      </w:r>
      <w:r>
        <w:rPr>
          <w:sz w:val="22"/>
          <w:szCs w:val="22"/>
        </w:rPr>
        <w:t xml:space="preserve"> send an</w:t>
      </w:r>
      <w:r w:rsidR="002437BB">
        <w:rPr>
          <w:sz w:val="22"/>
          <w:szCs w:val="22"/>
        </w:rPr>
        <w:t xml:space="preserve"> </w:t>
      </w:r>
      <w:r>
        <w:rPr>
          <w:sz w:val="22"/>
          <w:szCs w:val="22"/>
        </w:rPr>
        <w:t xml:space="preserve">invoice to a customer at home. The </w:t>
      </w:r>
      <w:proofErr w:type="spellStart"/>
      <w:r>
        <w:rPr>
          <w:i/>
          <w:iCs/>
          <w:sz w:val="22"/>
          <w:szCs w:val="22"/>
        </w:rPr>
        <w:t>RetailCustomerInvoice</w:t>
      </w:r>
      <w:proofErr w:type="spellEnd"/>
      <w:r>
        <w:rPr>
          <w:i/>
          <w:iCs/>
          <w:sz w:val="22"/>
          <w:szCs w:val="22"/>
        </w:rPr>
        <w:t xml:space="preserve"> </w:t>
      </w:r>
      <w:r>
        <w:rPr>
          <w:sz w:val="22"/>
          <w:szCs w:val="22"/>
        </w:rPr>
        <w:t xml:space="preserve">class </w:t>
      </w:r>
      <w:r w:rsidR="00F52065">
        <w:rPr>
          <w:sz w:val="22"/>
          <w:szCs w:val="22"/>
        </w:rPr>
        <w:t xml:space="preserve">would </w:t>
      </w:r>
      <w:r>
        <w:rPr>
          <w:sz w:val="22"/>
          <w:szCs w:val="22"/>
        </w:rPr>
        <w:t>implement its</w:t>
      </w:r>
      <w:r w:rsidR="002437BB">
        <w:rPr>
          <w:sz w:val="22"/>
          <w:szCs w:val="22"/>
        </w:rPr>
        <w:t xml:space="preserve"> </w:t>
      </w:r>
      <w:r>
        <w:rPr>
          <w:sz w:val="22"/>
          <w:szCs w:val="22"/>
        </w:rPr>
        <w:t xml:space="preserve">version of </w:t>
      </w:r>
      <w:proofErr w:type="spellStart"/>
      <w:proofErr w:type="gramStart"/>
      <w:r>
        <w:rPr>
          <w:i/>
          <w:iCs/>
          <w:sz w:val="22"/>
          <w:szCs w:val="22"/>
        </w:rPr>
        <w:t>SendInvoice</w:t>
      </w:r>
      <w:proofErr w:type="spellEnd"/>
      <w:r>
        <w:rPr>
          <w:sz w:val="22"/>
          <w:szCs w:val="22"/>
        </w:rPr>
        <w:t>(</w:t>
      </w:r>
      <w:proofErr w:type="gramEnd"/>
      <w:r>
        <w:rPr>
          <w:sz w:val="22"/>
          <w:szCs w:val="22"/>
        </w:rPr>
        <w:t>)</w:t>
      </w:r>
      <w:r w:rsidR="00F52065">
        <w:rPr>
          <w:sz w:val="22"/>
          <w:szCs w:val="22"/>
        </w:rPr>
        <w:t xml:space="preserve">, which would </w:t>
      </w:r>
      <w:r>
        <w:rPr>
          <w:sz w:val="22"/>
          <w:szCs w:val="22"/>
        </w:rPr>
        <w:t>send an invoice to a business using a purchase order (PO) number.</w:t>
      </w:r>
    </w:p>
    <w:p w14:paraId="01CBB582" w14:textId="77777777" w:rsidR="00AA252F" w:rsidRPr="00395DC0" w:rsidRDefault="00AA252F" w:rsidP="0068152E">
      <w:pPr>
        <w:pStyle w:val="BlockLine"/>
      </w:pPr>
    </w:p>
    <w:p w14:paraId="7EFF007C" w14:textId="77777777" w:rsidR="00E5686F" w:rsidRPr="00395DC0" w:rsidRDefault="00E5686F" w:rsidP="00E5686F">
      <w:pPr>
        <w:pStyle w:val="Heading5"/>
      </w:pPr>
    </w:p>
    <w:p w14:paraId="17C28119" w14:textId="77777777" w:rsidR="00C50959" w:rsidRPr="00395DC0" w:rsidRDefault="00C50959" w:rsidP="0061053A">
      <w:pPr>
        <w:pStyle w:val="Heading5"/>
      </w:pPr>
    </w:p>
    <w:p w14:paraId="1BDF63CA" w14:textId="77777777" w:rsidR="00B33100" w:rsidRPr="00395DC0" w:rsidRDefault="0068152E" w:rsidP="00B33100">
      <w:pPr>
        <w:pStyle w:val="Heading3"/>
      </w:pPr>
      <w:r>
        <w:lastRenderedPageBreak/>
        <w:t>Polymorphism</w:t>
      </w:r>
    </w:p>
    <w:p w14:paraId="64040FB4" w14:textId="77777777" w:rsidR="00B33100" w:rsidRPr="00395DC0" w:rsidRDefault="00B33100" w:rsidP="00B33100">
      <w:pPr>
        <w:pStyle w:val="TopLine"/>
      </w:pPr>
    </w:p>
    <w:p w14:paraId="0ADB45A2" w14:textId="77777777" w:rsidR="00B33100" w:rsidRPr="00395DC0" w:rsidRDefault="00B33100" w:rsidP="00B33100">
      <w:pPr>
        <w:pStyle w:val="Heading5"/>
      </w:pPr>
      <w:r w:rsidRPr="00395DC0">
        <w:t>Page name:</w:t>
      </w:r>
      <w:r w:rsidR="00BA13CB" w:rsidRPr="00395DC0">
        <w:t xml:space="preserve"> l1t2</w:t>
      </w:r>
      <w:r w:rsidRPr="00395DC0">
        <w:t>p</w:t>
      </w:r>
      <w:r w:rsidR="00901341">
        <w:t>025</w:t>
      </w:r>
    </w:p>
    <w:p w14:paraId="190B1825" w14:textId="77777777" w:rsidR="00B33100" w:rsidRPr="00395DC0" w:rsidRDefault="00B33100" w:rsidP="00B33100">
      <w:pPr>
        <w:pStyle w:val="BlockText"/>
        <w:rPr>
          <w:vanish/>
        </w:rPr>
      </w:pPr>
      <w:r w:rsidRPr="00395DC0">
        <w:rPr>
          <w:vanish/>
        </w:rPr>
        <w:t>Next:</w:t>
      </w:r>
      <w:r w:rsidR="00BA13CB" w:rsidRPr="00395DC0">
        <w:rPr>
          <w:vanish/>
        </w:rPr>
        <w:t xml:space="preserve"> l1t2</w:t>
      </w:r>
      <w:r w:rsidRPr="00395DC0">
        <w:rPr>
          <w:vanish/>
        </w:rPr>
        <w:t>p</w:t>
      </w:r>
      <w:r w:rsidR="00BA13CB" w:rsidRPr="00395DC0">
        <w:rPr>
          <w:vanish/>
        </w:rPr>
        <w:t>03</w:t>
      </w:r>
      <w:r w:rsidR="00901341">
        <w:rPr>
          <w:vanish/>
        </w:rPr>
        <w:t>0</w:t>
      </w:r>
    </w:p>
    <w:p w14:paraId="59A9F112" w14:textId="77777777" w:rsidR="00B33100" w:rsidRPr="00395DC0" w:rsidRDefault="00B33100" w:rsidP="00B33100">
      <w:pPr>
        <w:pStyle w:val="Blocklinehidden"/>
      </w:pPr>
      <w:r w:rsidRPr="00395DC0">
        <w:t>Block line</w:t>
      </w:r>
    </w:p>
    <w:p w14:paraId="67923121" w14:textId="77777777" w:rsidR="00B33100" w:rsidRPr="00395DC0" w:rsidRDefault="00B33100" w:rsidP="00B33100">
      <w:pPr>
        <w:pStyle w:val="Heading5"/>
      </w:pPr>
      <w:r w:rsidRPr="00395DC0">
        <w:t>Page type</w:t>
      </w:r>
    </w:p>
    <w:p w14:paraId="6E73A6E9" w14:textId="77777777" w:rsidR="00B33100" w:rsidRPr="00395DC0" w:rsidRDefault="00B33100" w:rsidP="00B33100">
      <w:pPr>
        <w:pStyle w:val="BlockText"/>
        <w:rPr>
          <w:vanish/>
        </w:rPr>
      </w:pPr>
      <w:r w:rsidRPr="00395DC0">
        <w:rPr>
          <w:vanish/>
        </w:rPr>
        <w:t>Basic content</w:t>
      </w:r>
    </w:p>
    <w:p w14:paraId="65D7365F" w14:textId="77777777" w:rsidR="00B33100" w:rsidRPr="00395DC0" w:rsidRDefault="00B33100" w:rsidP="00B33100">
      <w:pPr>
        <w:pStyle w:val="Blocklinehidden"/>
      </w:pPr>
      <w:r w:rsidRPr="00395DC0">
        <w:t>Block line</w:t>
      </w:r>
    </w:p>
    <w:p w14:paraId="0C4DD2ED" w14:textId="77777777" w:rsidR="00690254" w:rsidRPr="00395DC0" w:rsidRDefault="00690254" w:rsidP="00690254">
      <w:pPr>
        <w:pStyle w:val="Heading5"/>
      </w:pPr>
      <w:r w:rsidRPr="00395DC0">
        <w:t>Keywords</w:t>
      </w:r>
    </w:p>
    <w:p w14:paraId="20A17D9B" w14:textId="77777777" w:rsidR="00690254" w:rsidRPr="00395DC0" w:rsidRDefault="00690254" w:rsidP="00690254">
      <w:pPr>
        <w:pStyle w:val="BlockText"/>
        <w:rPr>
          <w:vanish/>
        </w:rPr>
      </w:pPr>
      <w:r w:rsidRPr="00395DC0">
        <w:rPr>
          <w:vanish/>
        </w:rPr>
        <w:t>OpenEdge client, cl</w:t>
      </w:r>
      <w:r w:rsidR="00C5016F">
        <w:rPr>
          <w:vanish/>
        </w:rPr>
        <w:t>ient, ABL client, Open Client, w</w:t>
      </w:r>
      <w:r w:rsidRPr="00395DC0">
        <w:rPr>
          <w:vanish/>
        </w:rPr>
        <w:t xml:space="preserve">eb services, </w:t>
      </w:r>
      <w:r w:rsidR="00C5016F">
        <w:rPr>
          <w:vanish/>
        </w:rPr>
        <w:t>w</w:t>
      </w:r>
      <w:r w:rsidRPr="00395DC0">
        <w:rPr>
          <w:vanish/>
        </w:rPr>
        <w:t>eb services client, WebSpeed, WebSpeed client, SQL, SQL client</w:t>
      </w:r>
      <w:r w:rsidR="00371C5B" w:rsidRPr="00395DC0">
        <w:rPr>
          <w:vanish/>
        </w:rPr>
        <w:t>, Mobile client</w:t>
      </w:r>
      <w:r w:rsidR="00896B60" w:rsidRPr="00395DC0">
        <w:rPr>
          <w:vanish/>
        </w:rPr>
        <w:t>, Mobile App</w:t>
      </w:r>
    </w:p>
    <w:p w14:paraId="6E5C5CED" w14:textId="77777777" w:rsidR="00690254" w:rsidRPr="00395DC0" w:rsidRDefault="00690254" w:rsidP="00690254">
      <w:pPr>
        <w:pStyle w:val="Blocklinehidden"/>
      </w:pPr>
      <w:r w:rsidRPr="00395DC0">
        <w:t>Block line</w:t>
      </w:r>
    </w:p>
    <w:p w14:paraId="6865E416" w14:textId="77777777" w:rsidR="00B33100" w:rsidRPr="00395DC0" w:rsidRDefault="00B33100" w:rsidP="00690254">
      <w:pPr>
        <w:pStyle w:val="Heading5"/>
      </w:pPr>
      <w:r w:rsidRPr="00395DC0">
        <w:t>Graphics/Slide</w:t>
      </w:r>
    </w:p>
    <w:p w14:paraId="27EC00BA" w14:textId="77777777" w:rsidR="0068152E" w:rsidRDefault="0068152E" w:rsidP="0068152E">
      <w:pPr>
        <w:autoSpaceDE w:val="0"/>
        <w:autoSpaceDN w:val="0"/>
        <w:adjustRightInd w:val="0"/>
        <w:ind w:left="1710"/>
        <w:rPr>
          <w:sz w:val="22"/>
          <w:szCs w:val="22"/>
        </w:rPr>
      </w:pPr>
      <w:r w:rsidRPr="00F52065">
        <w:rPr>
          <w:sz w:val="22"/>
          <w:szCs w:val="22"/>
        </w:rPr>
        <w:t>Polymorphism</w:t>
      </w:r>
      <w:r>
        <w:rPr>
          <w:sz w:val="22"/>
          <w:szCs w:val="22"/>
        </w:rPr>
        <w:t xml:space="preserve"> is a powerful object-oriented feature that reduces the amount of ABL</w:t>
      </w:r>
    </w:p>
    <w:p w14:paraId="23E4A628" w14:textId="77777777" w:rsidR="0068152E" w:rsidRDefault="0068152E" w:rsidP="0068152E">
      <w:pPr>
        <w:autoSpaceDE w:val="0"/>
        <w:autoSpaceDN w:val="0"/>
        <w:adjustRightInd w:val="0"/>
        <w:ind w:left="1710"/>
        <w:rPr>
          <w:sz w:val="22"/>
          <w:szCs w:val="22"/>
        </w:rPr>
      </w:pPr>
      <w:r>
        <w:rPr>
          <w:sz w:val="22"/>
          <w:szCs w:val="22"/>
        </w:rPr>
        <w:t>code you need to write.</w:t>
      </w:r>
    </w:p>
    <w:p w14:paraId="15C7040E" w14:textId="77777777" w:rsidR="0068152E" w:rsidRDefault="0068152E" w:rsidP="0068152E">
      <w:pPr>
        <w:autoSpaceDE w:val="0"/>
        <w:autoSpaceDN w:val="0"/>
        <w:adjustRightInd w:val="0"/>
        <w:ind w:left="1710"/>
        <w:rPr>
          <w:sz w:val="22"/>
          <w:szCs w:val="22"/>
        </w:rPr>
      </w:pPr>
    </w:p>
    <w:p w14:paraId="0EF3576B" w14:textId="77777777" w:rsidR="0068152E" w:rsidRDefault="0068152E" w:rsidP="0068152E">
      <w:pPr>
        <w:autoSpaceDE w:val="0"/>
        <w:autoSpaceDN w:val="0"/>
        <w:adjustRightInd w:val="0"/>
        <w:ind w:left="1710"/>
        <w:rPr>
          <w:sz w:val="22"/>
          <w:szCs w:val="22"/>
        </w:rPr>
      </w:pPr>
      <w:r>
        <w:rPr>
          <w:sz w:val="22"/>
          <w:szCs w:val="22"/>
        </w:rPr>
        <w:t>To use polymorphism, you must write your classes to use either inheritance or</w:t>
      </w:r>
    </w:p>
    <w:p w14:paraId="286D5E8B" w14:textId="77777777" w:rsidR="0068152E" w:rsidRDefault="0068152E" w:rsidP="0068152E">
      <w:pPr>
        <w:autoSpaceDE w:val="0"/>
        <w:autoSpaceDN w:val="0"/>
        <w:adjustRightInd w:val="0"/>
        <w:ind w:left="1710"/>
        <w:rPr>
          <w:sz w:val="22"/>
          <w:szCs w:val="22"/>
        </w:rPr>
      </w:pPr>
      <w:r>
        <w:rPr>
          <w:sz w:val="22"/>
          <w:szCs w:val="22"/>
        </w:rPr>
        <w:t>interfaces. If you use inheritance, the derived classes must all define the same method</w:t>
      </w:r>
    </w:p>
    <w:p w14:paraId="06D0B698" w14:textId="77777777" w:rsidR="0068152E" w:rsidRDefault="0068152E" w:rsidP="0068152E">
      <w:pPr>
        <w:autoSpaceDE w:val="0"/>
        <w:autoSpaceDN w:val="0"/>
        <w:adjustRightInd w:val="0"/>
        <w:ind w:left="1710"/>
        <w:rPr>
          <w:sz w:val="22"/>
          <w:szCs w:val="22"/>
        </w:rPr>
      </w:pPr>
      <w:r>
        <w:rPr>
          <w:sz w:val="22"/>
          <w:szCs w:val="22"/>
        </w:rPr>
        <w:t>defined in the super class. Interfaces already provide this capability as all</w:t>
      </w:r>
    </w:p>
    <w:p w14:paraId="0FF98C42" w14:textId="77777777" w:rsidR="0068152E" w:rsidRDefault="0068152E" w:rsidP="0068152E">
      <w:pPr>
        <w:autoSpaceDE w:val="0"/>
        <w:autoSpaceDN w:val="0"/>
        <w:adjustRightInd w:val="0"/>
        <w:ind w:left="1710"/>
        <w:rPr>
          <w:sz w:val="22"/>
          <w:szCs w:val="22"/>
        </w:rPr>
      </w:pPr>
      <w:r>
        <w:rPr>
          <w:sz w:val="22"/>
          <w:szCs w:val="22"/>
        </w:rPr>
        <w:t>implementations of an interface class must implement the same method.</w:t>
      </w:r>
    </w:p>
    <w:p w14:paraId="73868BCD" w14:textId="77777777" w:rsidR="0068152E" w:rsidRDefault="0068152E" w:rsidP="0068152E">
      <w:pPr>
        <w:autoSpaceDE w:val="0"/>
        <w:autoSpaceDN w:val="0"/>
        <w:adjustRightInd w:val="0"/>
        <w:ind w:left="1710"/>
        <w:rPr>
          <w:sz w:val="22"/>
          <w:szCs w:val="22"/>
        </w:rPr>
      </w:pPr>
    </w:p>
    <w:p w14:paraId="0BAE30C9" w14:textId="77777777" w:rsidR="0068152E" w:rsidRDefault="0068152E" w:rsidP="0068152E">
      <w:pPr>
        <w:autoSpaceDE w:val="0"/>
        <w:autoSpaceDN w:val="0"/>
        <w:adjustRightInd w:val="0"/>
        <w:ind w:left="1710"/>
        <w:rPr>
          <w:sz w:val="22"/>
          <w:szCs w:val="22"/>
        </w:rPr>
      </w:pPr>
      <w:r>
        <w:rPr>
          <w:sz w:val="22"/>
          <w:szCs w:val="22"/>
        </w:rPr>
        <w:t xml:space="preserve">Polymorphism allows you to write ABL code to access an instance of </w:t>
      </w:r>
      <w:r w:rsidR="00F52065">
        <w:rPr>
          <w:sz w:val="22"/>
          <w:szCs w:val="22"/>
        </w:rPr>
        <w:t xml:space="preserve">a </w:t>
      </w:r>
      <w:r>
        <w:rPr>
          <w:sz w:val="22"/>
          <w:szCs w:val="22"/>
        </w:rPr>
        <w:t>super class</w:t>
      </w:r>
    </w:p>
    <w:p w14:paraId="3492457E" w14:textId="77777777" w:rsidR="0068152E" w:rsidRDefault="0068152E" w:rsidP="0068152E">
      <w:pPr>
        <w:autoSpaceDE w:val="0"/>
        <w:autoSpaceDN w:val="0"/>
        <w:adjustRightInd w:val="0"/>
        <w:ind w:left="1710"/>
        <w:rPr>
          <w:sz w:val="22"/>
          <w:szCs w:val="22"/>
        </w:rPr>
      </w:pPr>
      <w:r>
        <w:rPr>
          <w:sz w:val="22"/>
          <w:szCs w:val="22"/>
        </w:rPr>
        <w:t xml:space="preserve">or interface class (without worrying about </w:t>
      </w:r>
      <w:proofErr w:type="gramStart"/>
      <w:r>
        <w:rPr>
          <w:sz w:val="22"/>
          <w:szCs w:val="22"/>
        </w:rPr>
        <w:t>particulars of</w:t>
      </w:r>
      <w:proofErr w:type="gramEnd"/>
      <w:r>
        <w:rPr>
          <w:sz w:val="22"/>
          <w:szCs w:val="22"/>
        </w:rPr>
        <w:t xml:space="preserve"> the derived or implemented</w:t>
      </w:r>
    </w:p>
    <w:p w14:paraId="6A80CEA2" w14:textId="77777777" w:rsidR="0068152E" w:rsidRDefault="0068152E" w:rsidP="0068152E">
      <w:pPr>
        <w:autoSpaceDE w:val="0"/>
        <w:autoSpaceDN w:val="0"/>
        <w:adjustRightInd w:val="0"/>
        <w:ind w:left="1710"/>
        <w:rPr>
          <w:sz w:val="22"/>
          <w:szCs w:val="22"/>
        </w:rPr>
      </w:pPr>
      <w:r>
        <w:rPr>
          <w:sz w:val="22"/>
          <w:szCs w:val="22"/>
        </w:rPr>
        <w:t>classes or methods), but at runtime, ABL dynamically calls the method for the</w:t>
      </w:r>
    </w:p>
    <w:p w14:paraId="6A841137" w14:textId="77777777" w:rsidR="0068152E" w:rsidRDefault="0068152E" w:rsidP="0068152E">
      <w:pPr>
        <w:autoSpaceDE w:val="0"/>
        <w:autoSpaceDN w:val="0"/>
        <w:adjustRightInd w:val="0"/>
        <w:ind w:left="1710"/>
        <w:rPr>
          <w:sz w:val="22"/>
          <w:szCs w:val="22"/>
        </w:rPr>
      </w:pPr>
      <w:r>
        <w:rPr>
          <w:sz w:val="22"/>
          <w:szCs w:val="22"/>
        </w:rPr>
        <w:t>derived or implemented class.</w:t>
      </w:r>
    </w:p>
    <w:p w14:paraId="67954830" w14:textId="77777777" w:rsidR="0068152E" w:rsidRDefault="0068152E" w:rsidP="0068152E">
      <w:pPr>
        <w:autoSpaceDE w:val="0"/>
        <w:autoSpaceDN w:val="0"/>
        <w:adjustRightInd w:val="0"/>
        <w:ind w:left="1710"/>
        <w:rPr>
          <w:sz w:val="22"/>
          <w:szCs w:val="22"/>
        </w:rPr>
      </w:pPr>
    </w:p>
    <w:p w14:paraId="64FF5824" w14:textId="77777777" w:rsidR="0068152E" w:rsidRDefault="0068152E" w:rsidP="0068152E">
      <w:pPr>
        <w:autoSpaceDE w:val="0"/>
        <w:autoSpaceDN w:val="0"/>
        <w:adjustRightInd w:val="0"/>
        <w:ind w:left="1710"/>
        <w:rPr>
          <w:i/>
          <w:iCs/>
          <w:sz w:val="22"/>
          <w:szCs w:val="22"/>
        </w:rPr>
      </w:pPr>
      <w:r>
        <w:rPr>
          <w:sz w:val="22"/>
          <w:szCs w:val="22"/>
        </w:rPr>
        <w:t xml:space="preserve">Here is an example with interfaces. Suppose you have defined the </w:t>
      </w:r>
      <w:proofErr w:type="spellStart"/>
      <w:r>
        <w:rPr>
          <w:i/>
          <w:iCs/>
          <w:sz w:val="22"/>
          <w:szCs w:val="22"/>
        </w:rPr>
        <w:t>ICustomerInvoice</w:t>
      </w:r>
      <w:proofErr w:type="spellEnd"/>
    </w:p>
    <w:p w14:paraId="32E53CD6" w14:textId="77777777" w:rsidR="0068152E" w:rsidRDefault="0068152E" w:rsidP="0068152E">
      <w:pPr>
        <w:autoSpaceDE w:val="0"/>
        <w:autoSpaceDN w:val="0"/>
        <w:adjustRightInd w:val="0"/>
        <w:ind w:left="1710"/>
        <w:rPr>
          <w:sz w:val="22"/>
          <w:szCs w:val="22"/>
        </w:rPr>
      </w:pPr>
      <w:r>
        <w:rPr>
          <w:sz w:val="22"/>
          <w:szCs w:val="22"/>
        </w:rPr>
        <w:t xml:space="preserve">interface class that specifies that a method named </w:t>
      </w:r>
      <w:proofErr w:type="spellStart"/>
      <w:proofErr w:type="gramStart"/>
      <w:r>
        <w:rPr>
          <w:i/>
          <w:iCs/>
          <w:sz w:val="22"/>
          <w:szCs w:val="22"/>
        </w:rPr>
        <w:t>SendInvoice</w:t>
      </w:r>
      <w:proofErr w:type="spellEnd"/>
      <w:r>
        <w:rPr>
          <w:sz w:val="22"/>
          <w:szCs w:val="22"/>
        </w:rPr>
        <w:t>(</w:t>
      </w:r>
      <w:proofErr w:type="gramEnd"/>
      <w:r>
        <w:rPr>
          <w:sz w:val="22"/>
          <w:szCs w:val="22"/>
        </w:rPr>
        <w:t>) must be</w:t>
      </w:r>
    </w:p>
    <w:p w14:paraId="1F5BBCD4" w14:textId="77777777" w:rsidR="0068152E" w:rsidRDefault="0068152E" w:rsidP="0068152E">
      <w:pPr>
        <w:autoSpaceDE w:val="0"/>
        <w:autoSpaceDN w:val="0"/>
        <w:adjustRightInd w:val="0"/>
        <w:ind w:left="1710"/>
        <w:rPr>
          <w:i/>
          <w:iCs/>
          <w:sz w:val="22"/>
          <w:szCs w:val="22"/>
        </w:rPr>
      </w:pPr>
      <w:r>
        <w:rPr>
          <w:sz w:val="22"/>
          <w:szCs w:val="22"/>
        </w:rPr>
        <w:t xml:space="preserve">implemented. You define the </w:t>
      </w:r>
      <w:proofErr w:type="spellStart"/>
      <w:r>
        <w:rPr>
          <w:i/>
          <w:iCs/>
          <w:sz w:val="22"/>
          <w:szCs w:val="22"/>
        </w:rPr>
        <w:t>RetailCustomerInvoice</w:t>
      </w:r>
      <w:proofErr w:type="spellEnd"/>
      <w:r>
        <w:rPr>
          <w:i/>
          <w:iCs/>
          <w:sz w:val="22"/>
          <w:szCs w:val="22"/>
        </w:rPr>
        <w:t xml:space="preserve"> </w:t>
      </w:r>
      <w:r>
        <w:rPr>
          <w:sz w:val="22"/>
          <w:szCs w:val="22"/>
        </w:rPr>
        <w:t xml:space="preserve">and </w:t>
      </w:r>
      <w:proofErr w:type="spellStart"/>
      <w:r>
        <w:rPr>
          <w:i/>
          <w:iCs/>
          <w:sz w:val="22"/>
          <w:szCs w:val="22"/>
        </w:rPr>
        <w:t>EnterpriseCustomerInvoice</w:t>
      </w:r>
      <w:proofErr w:type="spellEnd"/>
    </w:p>
    <w:p w14:paraId="1D67D7C0" w14:textId="77777777" w:rsidR="0068152E" w:rsidRDefault="0068152E" w:rsidP="0068152E">
      <w:pPr>
        <w:autoSpaceDE w:val="0"/>
        <w:autoSpaceDN w:val="0"/>
        <w:adjustRightInd w:val="0"/>
        <w:ind w:left="1710"/>
        <w:rPr>
          <w:sz w:val="22"/>
          <w:szCs w:val="22"/>
        </w:rPr>
      </w:pPr>
      <w:r>
        <w:rPr>
          <w:sz w:val="22"/>
          <w:szCs w:val="22"/>
        </w:rPr>
        <w:t xml:space="preserve">classes to implement </w:t>
      </w:r>
      <w:proofErr w:type="spellStart"/>
      <w:r>
        <w:rPr>
          <w:i/>
          <w:iCs/>
          <w:sz w:val="22"/>
          <w:szCs w:val="22"/>
        </w:rPr>
        <w:t>ICustomerInvoice</w:t>
      </w:r>
      <w:proofErr w:type="spellEnd"/>
      <w:r>
        <w:rPr>
          <w:sz w:val="22"/>
          <w:szCs w:val="22"/>
        </w:rPr>
        <w:t xml:space="preserve">. The </w:t>
      </w:r>
      <w:proofErr w:type="spellStart"/>
      <w:proofErr w:type="gramStart"/>
      <w:r>
        <w:rPr>
          <w:i/>
          <w:iCs/>
          <w:sz w:val="22"/>
          <w:szCs w:val="22"/>
        </w:rPr>
        <w:t>SendInvoice</w:t>
      </w:r>
      <w:proofErr w:type="spellEnd"/>
      <w:r>
        <w:rPr>
          <w:sz w:val="22"/>
          <w:szCs w:val="22"/>
        </w:rPr>
        <w:t>(</w:t>
      </w:r>
      <w:proofErr w:type="gramEnd"/>
      <w:r>
        <w:rPr>
          <w:sz w:val="22"/>
          <w:szCs w:val="22"/>
        </w:rPr>
        <w:t>) method in</w:t>
      </w:r>
    </w:p>
    <w:p w14:paraId="33CCA636" w14:textId="77777777" w:rsidR="0068152E" w:rsidRDefault="0068152E" w:rsidP="0068152E">
      <w:pPr>
        <w:autoSpaceDE w:val="0"/>
        <w:autoSpaceDN w:val="0"/>
        <w:adjustRightInd w:val="0"/>
        <w:ind w:left="1710"/>
        <w:rPr>
          <w:sz w:val="22"/>
          <w:szCs w:val="22"/>
        </w:rPr>
      </w:pPr>
      <w:proofErr w:type="spellStart"/>
      <w:r>
        <w:rPr>
          <w:i/>
          <w:iCs/>
          <w:sz w:val="22"/>
          <w:szCs w:val="22"/>
        </w:rPr>
        <w:t>RetailCustomerInvoice</w:t>
      </w:r>
      <w:proofErr w:type="spellEnd"/>
      <w:r>
        <w:rPr>
          <w:i/>
          <w:iCs/>
          <w:sz w:val="22"/>
          <w:szCs w:val="22"/>
        </w:rPr>
        <w:t xml:space="preserve"> </w:t>
      </w:r>
      <w:r>
        <w:rPr>
          <w:sz w:val="22"/>
          <w:szCs w:val="22"/>
        </w:rPr>
        <w:t>uses a home address format for sending the invoice. The</w:t>
      </w:r>
    </w:p>
    <w:p w14:paraId="4D1127B4" w14:textId="77777777" w:rsidR="0068152E" w:rsidRDefault="0068152E" w:rsidP="0068152E">
      <w:pPr>
        <w:autoSpaceDE w:val="0"/>
        <w:autoSpaceDN w:val="0"/>
        <w:adjustRightInd w:val="0"/>
        <w:ind w:left="1710"/>
        <w:rPr>
          <w:sz w:val="22"/>
          <w:szCs w:val="22"/>
        </w:rPr>
      </w:pPr>
      <w:proofErr w:type="spellStart"/>
      <w:proofErr w:type="gramStart"/>
      <w:r>
        <w:rPr>
          <w:i/>
          <w:iCs/>
          <w:sz w:val="22"/>
          <w:szCs w:val="22"/>
        </w:rPr>
        <w:t>SendInvoice</w:t>
      </w:r>
      <w:proofErr w:type="spellEnd"/>
      <w:r>
        <w:rPr>
          <w:sz w:val="22"/>
          <w:szCs w:val="22"/>
        </w:rPr>
        <w:t>(</w:t>
      </w:r>
      <w:proofErr w:type="gramEnd"/>
      <w:r>
        <w:rPr>
          <w:sz w:val="22"/>
          <w:szCs w:val="22"/>
        </w:rPr>
        <w:t xml:space="preserve">) method in </w:t>
      </w:r>
      <w:proofErr w:type="spellStart"/>
      <w:r>
        <w:rPr>
          <w:i/>
          <w:iCs/>
          <w:sz w:val="22"/>
          <w:szCs w:val="22"/>
        </w:rPr>
        <w:t>EnterpriseCustomerInvoice</w:t>
      </w:r>
      <w:proofErr w:type="spellEnd"/>
      <w:r>
        <w:rPr>
          <w:i/>
          <w:iCs/>
          <w:sz w:val="22"/>
          <w:szCs w:val="22"/>
        </w:rPr>
        <w:t xml:space="preserve"> </w:t>
      </w:r>
      <w:r>
        <w:rPr>
          <w:sz w:val="22"/>
          <w:szCs w:val="22"/>
        </w:rPr>
        <w:t>uses a business address format</w:t>
      </w:r>
    </w:p>
    <w:p w14:paraId="262D062D" w14:textId="77777777" w:rsidR="0068152E" w:rsidRDefault="0068152E" w:rsidP="0068152E">
      <w:pPr>
        <w:autoSpaceDE w:val="0"/>
        <w:autoSpaceDN w:val="0"/>
        <w:adjustRightInd w:val="0"/>
        <w:ind w:left="1710"/>
        <w:rPr>
          <w:sz w:val="22"/>
          <w:szCs w:val="22"/>
        </w:rPr>
      </w:pPr>
      <w:r>
        <w:rPr>
          <w:sz w:val="22"/>
          <w:szCs w:val="22"/>
        </w:rPr>
        <w:t>with a PO number for sending the invoice. Polymorphism enables you to write code</w:t>
      </w:r>
    </w:p>
    <w:p w14:paraId="2852A166" w14:textId="77777777" w:rsidR="0068152E" w:rsidRDefault="0068152E" w:rsidP="0068152E">
      <w:pPr>
        <w:autoSpaceDE w:val="0"/>
        <w:autoSpaceDN w:val="0"/>
        <w:adjustRightInd w:val="0"/>
        <w:ind w:left="1710"/>
        <w:rPr>
          <w:sz w:val="22"/>
          <w:szCs w:val="22"/>
        </w:rPr>
      </w:pPr>
      <w:r>
        <w:rPr>
          <w:sz w:val="22"/>
          <w:szCs w:val="22"/>
        </w:rPr>
        <w:t>to process all invoices, regardless of whether they are for retail or enterprise</w:t>
      </w:r>
    </w:p>
    <w:p w14:paraId="0506909D" w14:textId="77777777" w:rsidR="0068152E" w:rsidRDefault="0068152E" w:rsidP="0068152E">
      <w:pPr>
        <w:autoSpaceDE w:val="0"/>
        <w:autoSpaceDN w:val="0"/>
        <w:adjustRightInd w:val="0"/>
        <w:ind w:left="1710"/>
        <w:rPr>
          <w:sz w:val="22"/>
          <w:szCs w:val="22"/>
        </w:rPr>
      </w:pPr>
      <w:r>
        <w:rPr>
          <w:sz w:val="22"/>
          <w:szCs w:val="22"/>
        </w:rPr>
        <w:t xml:space="preserve">customers. The code you write calls the </w:t>
      </w:r>
      <w:proofErr w:type="spellStart"/>
      <w:proofErr w:type="gramStart"/>
      <w:r>
        <w:rPr>
          <w:i/>
          <w:iCs/>
          <w:sz w:val="22"/>
          <w:szCs w:val="22"/>
        </w:rPr>
        <w:t>SendInvoice</w:t>
      </w:r>
      <w:proofErr w:type="spellEnd"/>
      <w:r>
        <w:rPr>
          <w:sz w:val="22"/>
          <w:szCs w:val="22"/>
        </w:rPr>
        <w:t>(</w:t>
      </w:r>
      <w:proofErr w:type="gramEnd"/>
      <w:r>
        <w:rPr>
          <w:sz w:val="22"/>
          <w:szCs w:val="22"/>
        </w:rPr>
        <w:t>) method for the instance of the</w:t>
      </w:r>
    </w:p>
    <w:p w14:paraId="67E6803E" w14:textId="77777777" w:rsidR="0068152E" w:rsidRDefault="0068152E" w:rsidP="0068152E">
      <w:pPr>
        <w:autoSpaceDE w:val="0"/>
        <w:autoSpaceDN w:val="0"/>
        <w:adjustRightInd w:val="0"/>
        <w:ind w:left="1710"/>
        <w:rPr>
          <w:sz w:val="22"/>
          <w:szCs w:val="22"/>
        </w:rPr>
      </w:pPr>
      <w:proofErr w:type="spellStart"/>
      <w:r>
        <w:rPr>
          <w:i/>
          <w:iCs/>
          <w:sz w:val="22"/>
          <w:szCs w:val="22"/>
        </w:rPr>
        <w:t>ICustomerInvoice</w:t>
      </w:r>
      <w:proofErr w:type="spellEnd"/>
      <w:r>
        <w:rPr>
          <w:i/>
          <w:iCs/>
          <w:sz w:val="22"/>
          <w:szCs w:val="22"/>
        </w:rPr>
        <w:t xml:space="preserve"> </w:t>
      </w:r>
      <w:r>
        <w:rPr>
          <w:sz w:val="22"/>
          <w:szCs w:val="22"/>
        </w:rPr>
        <w:t>interface class. It does not have to determine whether an instance is</w:t>
      </w:r>
    </w:p>
    <w:p w14:paraId="10D2C6FC" w14:textId="77777777" w:rsidR="0068152E" w:rsidRDefault="0068152E" w:rsidP="0068152E">
      <w:pPr>
        <w:autoSpaceDE w:val="0"/>
        <w:autoSpaceDN w:val="0"/>
        <w:adjustRightInd w:val="0"/>
        <w:ind w:left="1710"/>
        <w:rPr>
          <w:sz w:val="22"/>
          <w:szCs w:val="22"/>
        </w:rPr>
      </w:pPr>
      <w:r>
        <w:rPr>
          <w:sz w:val="22"/>
          <w:szCs w:val="22"/>
        </w:rPr>
        <w:t>for a retail customer or enterprise customer. ABL dynamically chooses the correct</w:t>
      </w:r>
    </w:p>
    <w:p w14:paraId="012859B6" w14:textId="42A43871" w:rsidR="0068152E" w:rsidRDefault="0068152E" w:rsidP="0068152E">
      <w:pPr>
        <w:pStyle w:val="Bullet1"/>
        <w:numPr>
          <w:ilvl w:val="0"/>
          <w:numId w:val="0"/>
        </w:numPr>
        <w:ind w:left="1710"/>
        <w:rPr>
          <w:szCs w:val="22"/>
        </w:rPr>
      </w:pPr>
      <w:r>
        <w:rPr>
          <w:szCs w:val="22"/>
        </w:rPr>
        <w:t>method to call at runtime.</w:t>
      </w:r>
    </w:p>
    <w:p w14:paraId="311621DD" w14:textId="77777777" w:rsidR="00AB5697" w:rsidRPr="00395DC0" w:rsidRDefault="00AB5697" w:rsidP="0068152E">
      <w:pPr>
        <w:pStyle w:val="Bullet1"/>
        <w:numPr>
          <w:ilvl w:val="0"/>
          <w:numId w:val="0"/>
        </w:numPr>
        <w:ind w:left="1710"/>
      </w:pPr>
    </w:p>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14:paraId="04065C62" w14:textId="77777777" w:rsidR="00DF3DBF" w:rsidRPr="00CD5505" w:rsidRDefault="00DF3DBF" w:rsidP="00DF3DBF">
      <w:pPr>
        <w:pStyle w:val="BlockLine"/>
      </w:pPr>
    </w:p>
    <w:p w14:paraId="0312D71A" w14:textId="77777777" w:rsidR="00DF3DBF" w:rsidRDefault="00DF3DBF" w:rsidP="00DF3DBF">
      <w:pPr>
        <w:pStyle w:val="Heading5"/>
      </w:pPr>
      <w:r>
        <w:t>Implementation notes</w:t>
      </w:r>
    </w:p>
    <w:p w14:paraId="04D2A19A" w14:textId="77777777" w:rsidR="00DF3DBF" w:rsidRPr="00155AF4" w:rsidRDefault="00DF3DBF" w:rsidP="00DF3DBF">
      <w:pPr>
        <w:pStyle w:val="Blocklinehidden"/>
      </w:pPr>
      <w:r>
        <w:t>Block line</w:t>
      </w:r>
    </w:p>
    <w:p w14:paraId="2F13DD9E" w14:textId="77777777" w:rsidR="00DE13CD" w:rsidRPr="00CD5505" w:rsidRDefault="00DE13CD" w:rsidP="00DE13CD">
      <w:pPr>
        <w:pStyle w:val="Heading3"/>
      </w:pPr>
      <w:bookmarkStart w:id="112" w:name="_Toc341105731"/>
      <w:bookmarkStart w:id="113" w:name="_Toc348015797"/>
      <w:bookmarkStart w:id="114" w:name="_Toc429127540"/>
      <w:r>
        <w:lastRenderedPageBreak/>
        <w:t>Guided Exercise 1.1</w:t>
      </w:r>
      <w:r w:rsidRPr="00CD5505">
        <w:t>: Set</w:t>
      </w:r>
      <w:r>
        <w:t>ting</w:t>
      </w:r>
      <w:r w:rsidRPr="00CD5505">
        <w:t xml:space="preserve"> up your application development environment</w:t>
      </w:r>
      <w:bookmarkEnd w:id="112"/>
      <w:bookmarkEnd w:id="113"/>
      <w:bookmarkEnd w:id="114"/>
    </w:p>
    <w:p w14:paraId="2829CD04" w14:textId="77777777" w:rsidR="00DE13CD" w:rsidRPr="00CD5505" w:rsidRDefault="00DE13CD" w:rsidP="00DE13CD">
      <w:pPr>
        <w:pStyle w:val="TopLine"/>
      </w:pPr>
    </w:p>
    <w:p w14:paraId="66AAEB64" w14:textId="77777777" w:rsidR="00DE13CD" w:rsidRPr="00CD5505" w:rsidRDefault="00DE13CD" w:rsidP="00DE13CD">
      <w:pPr>
        <w:pStyle w:val="Heading5"/>
      </w:pPr>
      <w:r w:rsidRPr="00CD5505">
        <w:t>Page name: l1t</w:t>
      </w:r>
      <w:r>
        <w:t>5</w:t>
      </w:r>
      <w:r w:rsidRPr="00CD5505">
        <w:t>p025</w:t>
      </w:r>
    </w:p>
    <w:p w14:paraId="46154C78" w14:textId="77777777" w:rsidR="00DE13CD" w:rsidRPr="00CD5505" w:rsidRDefault="00DE13CD" w:rsidP="00DE13CD">
      <w:pPr>
        <w:pStyle w:val="BlockText"/>
        <w:rPr>
          <w:vanish/>
        </w:rPr>
      </w:pPr>
      <w:r w:rsidRPr="00CD5505">
        <w:rPr>
          <w:vanish/>
        </w:rPr>
        <w:t>Next: l1t</w:t>
      </w:r>
      <w:r>
        <w:rPr>
          <w:vanish/>
        </w:rPr>
        <w:t>6</w:t>
      </w:r>
      <w:r w:rsidRPr="00CD5505">
        <w:rPr>
          <w:vanish/>
        </w:rPr>
        <w:t>p000</w:t>
      </w:r>
    </w:p>
    <w:p w14:paraId="3A237C13" w14:textId="77777777" w:rsidR="00DE13CD" w:rsidRPr="00CD5505" w:rsidRDefault="00DE13CD" w:rsidP="00DE13CD">
      <w:pPr>
        <w:pStyle w:val="Blocklinehidden"/>
      </w:pPr>
      <w:r w:rsidRPr="00CD5505">
        <w:t>Block line</w:t>
      </w:r>
    </w:p>
    <w:p w14:paraId="7E5BAEA1" w14:textId="77777777" w:rsidR="00DE13CD" w:rsidRPr="00CD5505" w:rsidRDefault="00DE13CD" w:rsidP="00DE13CD">
      <w:pPr>
        <w:pStyle w:val="Heading5"/>
      </w:pPr>
      <w:r w:rsidRPr="00CD5505">
        <w:t>Page type</w:t>
      </w:r>
    </w:p>
    <w:p w14:paraId="1E474C81" w14:textId="77777777" w:rsidR="00DE13CD" w:rsidRPr="00CD5505" w:rsidRDefault="00DE13CD" w:rsidP="00DE13CD">
      <w:pPr>
        <w:pStyle w:val="BlockText"/>
        <w:rPr>
          <w:vanish/>
        </w:rPr>
      </w:pPr>
      <w:r w:rsidRPr="00CD5505">
        <w:rPr>
          <w:vanish/>
        </w:rPr>
        <w:t>Guided exercise structure</w:t>
      </w:r>
    </w:p>
    <w:p w14:paraId="304EA7A3" w14:textId="77777777" w:rsidR="00DE13CD" w:rsidRPr="00CD5505" w:rsidRDefault="00DE13CD" w:rsidP="00DE13CD">
      <w:pPr>
        <w:pStyle w:val="Blocklinehidden"/>
      </w:pPr>
      <w:r w:rsidRPr="00CD5505">
        <w:t>Block line</w:t>
      </w:r>
    </w:p>
    <w:p w14:paraId="5481E996" w14:textId="77777777" w:rsidR="00DE13CD" w:rsidRPr="00395DC0" w:rsidRDefault="00DE13CD" w:rsidP="00DE13CD">
      <w:pPr>
        <w:pStyle w:val="Heading5"/>
      </w:pPr>
      <w:r w:rsidRPr="00395DC0">
        <w:t>Graphics/Slide</w:t>
      </w:r>
    </w:p>
    <w:p w14:paraId="50ED3238" w14:textId="77777777" w:rsidR="00DE13CD" w:rsidRPr="00CD5505" w:rsidRDefault="00DE13CD" w:rsidP="00DE13CD">
      <w:pPr>
        <w:pStyle w:val="BlockText"/>
      </w:pPr>
      <w:r w:rsidRPr="00CD5505">
        <w:t>In this Guided Exercise, you will prepare your development environment for writing, testing, and debugging an ABL application.</w:t>
      </w:r>
    </w:p>
    <w:p w14:paraId="36AC7EF6" w14:textId="77777777" w:rsidR="00DE13CD" w:rsidRPr="00CD5505" w:rsidRDefault="00DE13CD" w:rsidP="00DE13CD">
      <w:pPr>
        <w:pStyle w:val="BlockText"/>
      </w:pPr>
    </w:p>
    <w:p w14:paraId="128F7D6F" w14:textId="03B5EAD2" w:rsidR="00DE13CD" w:rsidRPr="00C90AD5" w:rsidRDefault="00DE13CD" w:rsidP="00DE13CD">
      <w:pPr>
        <w:pStyle w:val="BlockText"/>
      </w:pPr>
      <w:r w:rsidRPr="002437BB">
        <w:rPr>
          <w:b/>
        </w:rPr>
        <w:t>Important</w:t>
      </w:r>
      <w:r w:rsidR="002437BB">
        <w:rPr>
          <w:b/>
        </w:rPr>
        <w:t>:</w:t>
      </w:r>
      <w:r w:rsidRPr="00C90AD5">
        <w:t xml:space="preserve"> You must complete this Guided Exercise to perform subsequent Try It Exercises in this course.</w:t>
      </w:r>
    </w:p>
    <w:p w14:paraId="25CBCB8A" w14:textId="77777777" w:rsidR="00DE13CD" w:rsidRPr="00C90AD5" w:rsidRDefault="00DE13CD" w:rsidP="00DE13CD">
      <w:pPr>
        <w:pStyle w:val="BlockText"/>
      </w:pPr>
    </w:p>
    <w:p w14:paraId="164C3A29" w14:textId="2202C5E9" w:rsidR="00DE13CD" w:rsidRDefault="00DE13CD" w:rsidP="00DE13CD">
      <w:pPr>
        <w:pStyle w:val="BlockText"/>
      </w:pPr>
      <w:r w:rsidRPr="00C90AD5">
        <w:t xml:space="preserve">The exercise steps take approximately 30 minutes to complete. </w:t>
      </w:r>
    </w:p>
    <w:p w14:paraId="5F6F41C7" w14:textId="5EDC101C" w:rsidR="00CB29B0" w:rsidRDefault="00CB29B0" w:rsidP="00DE13CD">
      <w:pPr>
        <w:pStyle w:val="BlockText"/>
      </w:pPr>
    </w:p>
    <w:p w14:paraId="495DEF6B" w14:textId="4669B9C0" w:rsidR="00CB29B0" w:rsidRDefault="00CB29B0" w:rsidP="00CB29B0">
      <w:pPr>
        <w:pStyle w:val="BlockText"/>
      </w:pPr>
      <w:r>
        <w:t xml:space="preserve">Please refer to the </w:t>
      </w:r>
      <w:r w:rsidRPr="00BF2BDD">
        <w:rPr>
          <w:i/>
        </w:rPr>
        <w:t>Exercise Guide</w:t>
      </w:r>
      <w:r>
        <w:t xml:space="preserve"> for </w:t>
      </w:r>
      <w:r>
        <w:t>the instructions for this Guided Exercise</w:t>
      </w:r>
      <w:r>
        <w:t>.</w:t>
      </w:r>
    </w:p>
    <w:p w14:paraId="0560063F" w14:textId="77777777" w:rsidR="00DE13CD" w:rsidRPr="00CD5505" w:rsidRDefault="00DE13CD" w:rsidP="00DE13CD">
      <w:pPr>
        <w:pStyle w:val="BlockLine"/>
      </w:pPr>
      <w:bookmarkStart w:id="115" w:name="_GoBack"/>
      <w:bookmarkEnd w:id="115"/>
    </w:p>
    <w:p w14:paraId="33E22FA8" w14:textId="77777777" w:rsidR="00AB5697" w:rsidRPr="004B0C6D" w:rsidRDefault="00AB5697" w:rsidP="00AB5697">
      <w:pPr>
        <w:pStyle w:val="Heading5"/>
      </w:pPr>
    </w:p>
    <w:p w14:paraId="1E25A017" w14:textId="77777777" w:rsidR="00195FF8" w:rsidRPr="00CD5505" w:rsidRDefault="00195FF8" w:rsidP="00195FF8">
      <w:pPr>
        <w:pStyle w:val="Heading2"/>
      </w:pPr>
      <w:r>
        <w:lastRenderedPageBreak/>
        <w:tab/>
      </w:r>
      <w:bookmarkStart w:id="116" w:name="_Toc224016271"/>
      <w:bookmarkStart w:id="117" w:name="_Toc341105738"/>
      <w:bookmarkStart w:id="118" w:name="_Toc348015815"/>
      <w:bookmarkStart w:id="119" w:name="_Toc429127556"/>
      <w:r w:rsidRPr="00CD5505">
        <w:t>Lesson summary</w:t>
      </w:r>
      <w:bookmarkEnd w:id="116"/>
      <w:bookmarkEnd w:id="117"/>
      <w:bookmarkEnd w:id="118"/>
      <w:bookmarkEnd w:id="119"/>
    </w:p>
    <w:p w14:paraId="247B5545" w14:textId="77777777" w:rsidR="00195FF8" w:rsidRPr="00CD5505" w:rsidRDefault="00195FF8" w:rsidP="00195FF8">
      <w:pPr>
        <w:pStyle w:val="TopLine"/>
      </w:pPr>
    </w:p>
    <w:p w14:paraId="2A82F369" w14:textId="77777777" w:rsidR="00195FF8" w:rsidRPr="00CD5505" w:rsidRDefault="00195FF8" w:rsidP="00195FF8">
      <w:pPr>
        <w:pStyle w:val="Heading5"/>
      </w:pPr>
      <w:r w:rsidRPr="00CD5505">
        <w:t>Page name: l1t7p000</w:t>
      </w:r>
    </w:p>
    <w:p w14:paraId="7CC0D796" w14:textId="77777777" w:rsidR="00195FF8" w:rsidRPr="00CD5505" w:rsidRDefault="00195FF8" w:rsidP="00195FF8">
      <w:pPr>
        <w:pStyle w:val="BlockText"/>
        <w:rPr>
          <w:vanish/>
          <w:szCs w:val="22"/>
        </w:rPr>
      </w:pPr>
      <w:r w:rsidRPr="00CD5505">
        <w:rPr>
          <w:vanish/>
          <w:szCs w:val="22"/>
        </w:rPr>
        <w:t xml:space="preserve">Next: </w:t>
      </w:r>
    </w:p>
    <w:p w14:paraId="0D1B8A89" w14:textId="77777777" w:rsidR="00195FF8" w:rsidRPr="00CD5505" w:rsidRDefault="00195FF8" w:rsidP="00195FF8">
      <w:pPr>
        <w:pStyle w:val="Blocklinehidden"/>
      </w:pPr>
      <w:r w:rsidRPr="00CD5505">
        <w:t>Block line</w:t>
      </w:r>
    </w:p>
    <w:p w14:paraId="749E52C1" w14:textId="77777777" w:rsidR="00195FF8" w:rsidRPr="00CD5505" w:rsidRDefault="00195FF8" w:rsidP="00195FF8">
      <w:pPr>
        <w:pStyle w:val="Heading5"/>
      </w:pPr>
      <w:r w:rsidRPr="00CD5505">
        <w:t>Page type</w:t>
      </w:r>
    </w:p>
    <w:p w14:paraId="78D99DA9" w14:textId="77777777" w:rsidR="00195FF8" w:rsidRPr="00CD5505" w:rsidRDefault="00195FF8" w:rsidP="00195FF8">
      <w:pPr>
        <w:pStyle w:val="BlockText"/>
        <w:rPr>
          <w:vanish/>
          <w:szCs w:val="22"/>
        </w:rPr>
      </w:pPr>
      <w:r w:rsidRPr="00CD5505">
        <w:rPr>
          <w:vanish/>
          <w:szCs w:val="22"/>
        </w:rPr>
        <w:t>Lesson summary</w:t>
      </w:r>
    </w:p>
    <w:p w14:paraId="4F825DCC" w14:textId="77777777" w:rsidR="00195FF8" w:rsidRPr="00CD5505" w:rsidRDefault="00195FF8" w:rsidP="00195FF8">
      <w:pPr>
        <w:pStyle w:val="Blocklinehidden"/>
      </w:pPr>
      <w:r w:rsidRPr="00CD5505">
        <w:t>Block line</w:t>
      </w:r>
    </w:p>
    <w:p w14:paraId="57552942" w14:textId="77777777" w:rsidR="0012237D" w:rsidRDefault="00195FF8" w:rsidP="00E638B4">
      <w:pPr>
        <w:pStyle w:val="Heading5"/>
        <w:tabs>
          <w:tab w:val="left" w:pos="5184"/>
        </w:tabs>
      </w:pPr>
      <w:r w:rsidRPr="00CD5505">
        <w:t>Graphic/Slide</w:t>
      </w:r>
    </w:p>
    <w:p w14:paraId="791CB41F" w14:textId="77777777" w:rsidR="00195FF8" w:rsidRPr="00CD5505" w:rsidRDefault="00195FF8" w:rsidP="00195FF8">
      <w:pPr>
        <w:pStyle w:val="Heading5"/>
      </w:pPr>
      <w:r w:rsidRPr="00CD5505">
        <w:t>Text</w:t>
      </w:r>
    </w:p>
    <w:p w14:paraId="5D36FFB9" w14:textId="77777777" w:rsidR="003D11DB" w:rsidRPr="00395DC0" w:rsidRDefault="004961A7" w:rsidP="004961A7">
      <w:pPr>
        <w:pStyle w:val="BlockText"/>
      </w:pPr>
      <w:r>
        <w:t>You should now be able to d</w:t>
      </w:r>
      <w:r w:rsidR="003D11DB" w:rsidRPr="00395DC0">
        <w:t xml:space="preserve">escribe </w:t>
      </w:r>
      <w:r w:rsidR="005C0A45">
        <w:t>the key features of object-oriented ABL programming</w:t>
      </w:r>
      <w:r w:rsidR="00656CBA">
        <w:t>.</w:t>
      </w:r>
    </w:p>
    <w:p w14:paraId="21FD3CCB" w14:textId="77777777" w:rsidR="00195FF8" w:rsidRDefault="00195FF8" w:rsidP="00195FF8">
      <w:pPr>
        <w:pStyle w:val="BlockLine"/>
      </w:pPr>
    </w:p>
    <w:p w14:paraId="1710DC16" w14:textId="7010F632" w:rsidR="00AB5697" w:rsidRDefault="00AB5697">
      <w:r>
        <w:br w:type="page"/>
      </w:r>
    </w:p>
    <w:p w14:paraId="55C1DCE4" w14:textId="7DC328C9" w:rsidR="004B0C6D" w:rsidRPr="00AB5697" w:rsidRDefault="00AB5697" w:rsidP="00AB5697">
      <w:pPr>
        <w:jc w:val="center"/>
        <w:rPr>
          <w:b/>
        </w:rPr>
      </w:pPr>
      <w:r w:rsidRPr="00AB5697">
        <w:rPr>
          <w:b/>
        </w:rPr>
        <w:lastRenderedPageBreak/>
        <w:t>Notes</w:t>
      </w:r>
    </w:p>
    <w:sectPr w:rsidR="004B0C6D" w:rsidRPr="00AB5697" w:rsidSect="00274B23">
      <w:headerReference w:type="default" r:id="rId11"/>
      <w:footerReference w:type="even" r:id="rId12"/>
      <w:footerReference w:type="default" r:id="rId13"/>
      <w:pgSz w:w="12240" w:h="15840"/>
      <w:pgMar w:top="1440"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AEF0C" w14:textId="77777777" w:rsidR="002D4C0A" w:rsidRDefault="002D4C0A">
      <w:r>
        <w:separator/>
      </w:r>
    </w:p>
  </w:endnote>
  <w:endnote w:type="continuationSeparator" w:id="0">
    <w:p w14:paraId="52E722B8" w14:textId="77777777" w:rsidR="002D4C0A" w:rsidRDefault="002D4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2EA2C" w14:textId="77777777" w:rsidR="0003284A" w:rsidRDefault="0003284A" w:rsidP="00617C9B">
    <w:pPr>
      <w:pStyle w:val="Footer"/>
      <w:tabs>
        <w:tab w:val="clear" w:pos="8640"/>
      </w:tabs>
      <w:rPr>
        <w:rStyle w:val="LessonNumber"/>
      </w:rPr>
    </w:pPr>
  </w:p>
  <w:p w14:paraId="419E68BC" w14:textId="2CD00E81" w:rsidR="0003284A" w:rsidRDefault="0003284A" w:rsidP="00594776">
    <w:pPr>
      <w:pStyle w:val="Footer"/>
      <w:tabs>
        <w:tab w:val="clear" w:pos="8640"/>
        <w:tab w:val="right" w:pos="9360"/>
      </w:tabs>
    </w:pPr>
    <w:r>
      <w:rPr>
        <w:rStyle w:val="PageNumber"/>
        <w:rFonts w:ascii="Arial" w:hAnsi="Arial" w:cs="Arial"/>
        <w:szCs w:val="22"/>
      </w:rPr>
      <w:t>1-</w:t>
    </w:r>
    <w:r w:rsidR="004B3A2F"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004B3A2F" w:rsidRPr="00021482">
      <w:rPr>
        <w:rStyle w:val="PageNumber"/>
        <w:rFonts w:ascii="Arial" w:hAnsi="Arial" w:cs="Arial"/>
        <w:szCs w:val="22"/>
      </w:rPr>
      <w:fldChar w:fldCharType="separate"/>
    </w:r>
    <w:r w:rsidR="00CB29B0">
      <w:rPr>
        <w:rStyle w:val="PageNumber"/>
        <w:rFonts w:ascii="Arial" w:hAnsi="Arial" w:cs="Arial"/>
        <w:noProof/>
        <w:szCs w:val="22"/>
      </w:rPr>
      <w:t>12</w:t>
    </w:r>
    <w:r w:rsidR="004B3A2F" w:rsidRPr="00021482">
      <w:rPr>
        <w:rStyle w:val="PageNumber"/>
        <w:rFonts w:ascii="Arial" w:hAnsi="Arial" w:cs="Arial"/>
        <w:szCs w:val="22"/>
      </w:rPr>
      <w:fldChar w:fldCharType="end"/>
    </w:r>
    <w:r>
      <w:tab/>
    </w:r>
    <w:r>
      <w:tab/>
    </w:r>
    <w:r>
      <w:rPr>
        <w:rStyle w:val="CourseTitle"/>
      </w:rPr>
      <w:t>Introduction to Object-oriented Programming</w:t>
    </w:r>
  </w:p>
  <w:p w14:paraId="7524CA76" w14:textId="3D47BAF6" w:rsidR="0003284A" w:rsidRDefault="0003284A" w:rsidP="00617C9B">
    <w:pPr>
      <w:pStyle w:val="copyright"/>
      <w:jc w:val="right"/>
    </w:pPr>
    <w:r>
      <w:t>©</w:t>
    </w:r>
    <w:r w:rsidR="00A2319C">
      <w:t xml:space="preserve"> 2017</w:t>
    </w:r>
    <w:r w:rsidRPr="004A78D1">
      <w:t xml:space="preserve"> Progress Software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CF8C9" w14:textId="77777777" w:rsidR="0003284A" w:rsidRDefault="0003284A">
    <w:pPr>
      <w:pStyle w:val="Footero"/>
      <w:rPr>
        <w:rStyle w:val="LessonTitle"/>
      </w:rPr>
    </w:pPr>
  </w:p>
  <w:p w14:paraId="4A312038" w14:textId="1110B3CC" w:rsidR="0003284A" w:rsidRDefault="0003284A" w:rsidP="00594776">
    <w:pPr>
      <w:pStyle w:val="Footer"/>
      <w:tabs>
        <w:tab w:val="clear" w:pos="4320"/>
        <w:tab w:val="clear" w:pos="8640"/>
        <w:tab w:val="right" w:pos="9360"/>
      </w:tabs>
    </w:pPr>
    <w:r>
      <w:rPr>
        <w:rStyle w:val="LessonTitle"/>
      </w:rPr>
      <w:t>Introduction to Object-oriented Programming</w:t>
    </w:r>
    <w:r>
      <w:tab/>
    </w:r>
    <w:r w:rsidRPr="00DF26FE">
      <w:rPr>
        <w:rFonts w:ascii="Arial" w:hAnsi="Arial" w:cs="Arial"/>
      </w:rPr>
      <w:t>1-</w:t>
    </w:r>
    <w:r w:rsidR="004B3A2F"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004B3A2F" w:rsidRPr="00021482">
      <w:rPr>
        <w:rStyle w:val="PageNumber"/>
        <w:rFonts w:ascii="Arial" w:hAnsi="Arial" w:cs="Arial"/>
        <w:szCs w:val="22"/>
      </w:rPr>
      <w:fldChar w:fldCharType="separate"/>
    </w:r>
    <w:r w:rsidR="00CB29B0">
      <w:rPr>
        <w:rStyle w:val="PageNumber"/>
        <w:rFonts w:ascii="Arial" w:hAnsi="Arial" w:cs="Arial"/>
        <w:noProof/>
        <w:szCs w:val="22"/>
      </w:rPr>
      <w:t>11</w:t>
    </w:r>
    <w:r w:rsidR="004B3A2F" w:rsidRPr="00021482">
      <w:rPr>
        <w:rStyle w:val="PageNumber"/>
        <w:rFonts w:ascii="Arial" w:hAnsi="Arial" w:cs="Arial"/>
        <w:szCs w:val="22"/>
      </w:rPr>
      <w:fldChar w:fldCharType="end"/>
    </w:r>
  </w:p>
  <w:p w14:paraId="59ADDF15" w14:textId="42F620E2" w:rsidR="0003284A" w:rsidRDefault="00CD6962" w:rsidP="004A78D1">
    <w:pPr>
      <w:pStyle w:val="copyright"/>
    </w:pPr>
    <w:r>
      <w:t>© 2017</w:t>
    </w:r>
    <w:r w:rsidR="0003284A" w:rsidRPr="004A78D1">
      <w:t xml:space="preserve"> Progress Software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E2312" w14:textId="77777777" w:rsidR="002D4C0A" w:rsidRDefault="002D4C0A">
      <w:r>
        <w:separator/>
      </w:r>
    </w:p>
  </w:footnote>
  <w:footnote w:type="continuationSeparator" w:id="0">
    <w:p w14:paraId="4EFB92F2" w14:textId="77777777" w:rsidR="002D4C0A" w:rsidRDefault="002D4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B64A" w14:textId="77777777" w:rsidR="0003284A" w:rsidRDefault="0003284A">
    <w:pPr>
      <w:pStyle w:val="Header"/>
    </w:pPr>
  </w:p>
  <w:p w14:paraId="3E1D0728" w14:textId="77777777" w:rsidR="0003284A" w:rsidRDefault="00032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547"/>
    <w:multiLevelType w:val="multilevel"/>
    <w:tmpl w:val="927AE450"/>
    <w:styleLink w:val="Style3"/>
    <w:lvl w:ilvl="0">
      <w:start w:val="1"/>
      <w:numFmt w:val="lowerLetter"/>
      <w:pStyle w:val="Tablesub-step"/>
      <w:lvlText w:val="%1."/>
      <w:lvlJc w:val="left"/>
      <w:pPr>
        <w:tabs>
          <w:tab w:val="num" w:pos="-1440"/>
        </w:tabs>
        <w:ind w:left="36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1" w15:restartNumberingAfterBreak="0">
    <w:nsid w:val="079A3E25"/>
    <w:multiLevelType w:val="hybridMultilevel"/>
    <w:tmpl w:val="9BBE52D2"/>
    <w:lvl w:ilvl="0" w:tplc="6420A908">
      <w:start w:val="1"/>
      <w:numFmt w:val="decimal"/>
      <w:lvlRestart w:val="0"/>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0B36"/>
    <w:multiLevelType w:val="hybridMultilevel"/>
    <w:tmpl w:val="EBAE10B6"/>
    <w:lvl w:ilvl="0" w:tplc="B11CFE5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21E8D"/>
    <w:multiLevelType w:val="hybridMultilevel"/>
    <w:tmpl w:val="5866C216"/>
    <w:lvl w:ilvl="0" w:tplc="BF9C7904">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25186"/>
    <w:multiLevelType w:val="hybridMultilevel"/>
    <w:tmpl w:val="B6DC8B10"/>
    <w:lvl w:ilvl="0" w:tplc="B3BE329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64E7"/>
    <w:multiLevelType w:val="hybridMultilevel"/>
    <w:tmpl w:val="05747F54"/>
    <w:lvl w:ilvl="0" w:tplc="AE16EFD6">
      <w:start w:val="1"/>
      <w:numFmt w:val="bullet"/>
      <w:pStyle w:val="TableBullet"/>
      <w:lvlText w:val=""/>
      <w:lvlJc w:val="left"/>
      <w:pPr>
        <w:tabs>
          <w:tab w:val="num" w:pos="360"/>
        </w:tabs>
        <w:ind w:left="360" w:hanging="360"/>
      </w:pPr>
      <w:rPr>
        <w:rFonts w:ascii="Symbol" w:hAnsi="Symbol" w:hint="default"/>
      </w:rPr>
    </w:lvl>
    <w:lvl w:ilvl="1" w:tplc="9530C2C4" w:tentative="1">
      <w:start w:val="1"/>
      <w:numFmt w:val="bullet"/>
      <w:lvlText w:val="o"/>
      <w:lvlJc w:val="left"/>
      <w:pPr>
        <w:tabs>
          <w:tab w:val="num" w:pos="1440"/>
        </w:tabs>
        <w:ind w:left="1440" w:hanging="360"/>
      </w:pPr>
      <w:rPr>
        <w:rFonts w:ascii="Courier New" w:hAnsi="Courier New" w:cs="Courier New" w:hint="default"/>
      </w:rPr>
    </w:lvl>
    <w:lvl w:ilvl="2" w:tplc="6CA212BA" w:tentative="1">
      <w:start w:val="1"/>
      <w:numFmt w:val="bullet"/>
      <w:lvlText w:val=""/>
      <w:lvlJc w:val="left"/>
      <w:pPr>
        <w:tabs>
          <w:tab w:val="num" w:pos="2160"/>
        </w:tabs>
        <w:ind w:left="2160" w:hanging="360"/>
      </w:pPr>
      <w:rPr>
        <w:rFonts w:ascii="Wingdings" w:hAnsi="Wingdings" w:hint="default"/>
      </w:rPr>
    </w:lvl>
    <w:lvl w:ilvl="3" w:tplc="EAB60570" w:tentative="1">
      <w:start w:val="1"/>
      <w:numFmt w:val="bullet"/>
      <w:lvlText w:val=""/>
      <w:lvlJc w:val="left"/>
      <w:pPr>
        <w:tabs>
          <w:tab w:val="num" w:pos="2880"/>
        </w:tabs>
        <w:ind w:left="2880" w:hanging="360"/>
      </w:pPr>
      <w:rPr>
        <w:rFonts w:ascii="Symbol" w:hAnsi="Symbol" w:hint="default"/>
      </w:rPr>
    </w:lvl>
    <w:lvl w:ilvl="4" w:tplc="E3CE0970" w:tentative="1">
      <w:start w:val="1"/>
      <w:numFmt w:val="bullet"/>
      <w:lvlText w:val="o"/>
      <w:lvlJc w:val="left"/>
      <w:pPr>
        <w:tabs>
          <w:tab w:val="num" w:pos="3600"/>
        </w:tabs>
        <w:ind w:left="3600" w:hanging="360"/>
      </w:pPr>
      <w:rPr>
        <w:rFonts w:ascii="Courier New" w:hAnsi="Courier New" w:cs="Courier New" w:hint="default"/>
      </w:rPr>
    </w:lvl>
    <w:lvl w:ilvl="5" w:tplc="5A027CE4" w:tentative="1">
      <w:start w:val="1"/>
      <w:numFmt w:val="bullet"/>
      <w:lvlText w:val=""/>
      <w:lvlJc w:val="left"/>
      <w:pPr>
        <w:tabs>
          <w:tab w:val="num" w:pos="4320"/>
        </w:tabs>
        <w:ind w:left="4320" w:hanging="360"/>
      </w:pPr>
      <w:rPr>
        <w:rFonts w:ascii="Wingdings" w:hAnsi="Wingdings" w:hint="default"/>
      </w:rPr>
    </w:lvl>
    <w:lvl w:ilvl="6" w:tplc="BA7CDCAC" w:tentative="1">
      <w:start w:val="1"/>
      <w:numFmt w:val="bullet"/>
      <w:lvlText w:val=""/>
      <w:lvlJc w:val="left"/>
      <w:pPr>
        <w:tabs>
          <w:tab w:val="num" w:pos="5040"/>
        </w:tabs>
        <w:ind w:left="5040" w:hanging="360"/>
      </w:pPr>
      <w:rPr>
        <w:rFonts w:ascii="Symbol" w:hAnsi="Symbol" w:hint="default"/>
      </w:rPr>
    </w:lvl>
    <w:lvl w:ilvl="7" w:tplc="4B70919A" w:tentative="1">
      <w:start w:val="1"/>
      <w:numFmt w:val="bullet"/>
      <w:lvlText w:val="o"/>
      <w:lvlJc w:val="left"/>
      <w:pPr>
        <w:tabs>
          <w:tab w:val="num" w:pos="5760"/>
        </w:tabs>
        <w:ind w:left="5760" w:hanging="360"/>
      </w:pPr>
      <w:rPr>
        <w:rFonts w:ascii="Courier New" w:hAnsi="Courier New" w:cs="Courier New" w:hint="default"/>
      </w:rPr>
    </w:lvl>
    <w:lvl w:ilvl="8" w:tplc="409C35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047C5"/>
    <w:multiLevelType w:val="hybridMultilevel"/>
    <w:tmpl w:val="19B48EDC"/>
    <w:lvl w:ilvl="0" w:tplc="68B66D7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C4428"/>
    <w:multiLevelType w:val="hybridMultilevel"/>
    <w:tmpl w:val="F9165D3A"/>
    <w:lvl w:ilvl="0" w:tplc="AA32F1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034CC"/>
    <w:multiLevelType w:val="hybridMultilevel"/>
    <w:tmpl w:val="EBAE10B6"/>
    <w:lvl w:ilvl="0" w:tplc="B11CFE5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85CCA"/>
    <w:multiLevelType w:val="multilevel"/>
    <w:tmpl w:val="02D85386"/>
    <w:numStyleLink w:val="Style2"/>
  </w:abstractNum>
  <w:abstractNum w:abstractNumId="10" w15:restartNumberingAfterBreak="0">
    <w:nsid w:val="29723998"/>
    <w:multiLevelType w:val="hybridMultilevel"/>
    <w:tmpl w:val="6A06F93C"/>
    <w:lvl w:ilvl="0" w:tplc="4C525B46">
      <w:start w:val="1"/>
      <w:numFmt w:val="upperLetter"/>
      <w:lvlRestart w:val="0"/>
      <w:pStyle w:val="BulletQuestions"/>
      <w:lvlText w:val="%1."/>
      <w:lvlJc w:val="left"/>
      <w:pPr>
        <w:tabs>
          <w:tab w:val="num" w:pos="180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11" w15:restartNumberingAfterBreak="0">
    <w:nsid w:val="2D432826"/>
    <w:multiLevelType w:val="hybridMultilevel"/>
    <w:tmpl w:val="D20EFE16"/>
    <w:lvl w:ilvl="0" w:tplc="6428DEAE">
      <w:start w:val="1"/>
      <w:numFmt w:val="decimal"/>
      <w:lvlRestart w:val="0"/>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92599"/>
    <w:multiLevelType w:val="hybridMultilevel"/>
    <w:tmpl w:val="48402B3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F6770"/>
    <w:multiLevelType w:val="hybridMultilevel"/>
    <w:tmpl w:val="0D107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F700B1"/>
    <w:multiLevelType w:val="multilevel"/>
    <w:tmpl w:val="02D85386"/>
    <w:styleLink w:val="Style2"/>
    <w:lvl w:ilvl="0">
      <w:start w:val="1"/>
      <w:numFmt w:val="decimal"/>
      <w:pStyle w:val="NumberList"/>
      <w:lvlText w:val="%1."/>
      <w:lvlJc w:val="left"/>
      <w:pPr>
        <w:tabs>
          <w:tab w:val="num" w:pos="360"/>
        </w:tabs>
        <w:ind w:left="2160" w:hanging="360"/>
      </w:pPr>
      <w:rPr>
        <w:rFonts w:ascii="Times New Roman" w:hAnsi="Times New Roman" w:hint="default"/>
        <w:sz w:val="22"/>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2160"/>
        </w:tabs>
        <w:ind w:left="2880" w:firstLine="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3E57CE1"/>
    <w:multiLevelType w:val="hybridMultilevel"/>
    <w:tmpl w:val="19B48EDC"/>
    <w:lvl w:ilvl="0" w:tplc="68B66D7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943B7"/>
    <w:multiLevelType w:val="hybridMultilevel"/>
    <w:tmpl w:val="0A525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0465AEE"/>
    <w:multiLevelType w:val="hybridMultilevel"/>
    <w:tmpl w:val="09A8DF50"/>
    <w:lvl w:ilvl="0" w:tplc="F590224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0438C"/>
    <w:multiLevelType w:val="multilevel"/>
    <w:tmpl w:val="441A233C"/>
    <w:styleLink w:val="Style1"/>
    <w:lvl w:ilvl="0">
      <w:start w:val="1"/>
      <w:numFmt w:val="lowerLetter"/>
      <w:pStyle w:val="Numbersublist"/>
      <w:lvlText w:val="%1."/>
      <w:lvlJc w:val="left"/>
      <w:pPr>
        <w:tabs>
          <w:tab w:val="num" w:pos="-1440"/>
        </w:tabs>
        <w:ind w:left="252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19" w15:restartNumberingAfterBreak="0">
    <w:nsid w:val="527D3ADA"/>
    <w:multiLevelType w:val="hybridMultilevel"/>
    <w:tmpl w:val="CF1C0044"/>
    <w:lvl w:ilvl="0" w:tplc="6386AA6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C55E1"/>
    <w:multiLevelType w:val="hybridMultilevel"/>
    <w:tmpl w:val="EF94C6FE"/>
    <w:lvl w:ilvl="0" w:tplc="F8FED318">
      <w:start w:val="1"/>
      <w:numFmt w:val="bullet"/>
      <w:pStyle w:val="Bullet1"/>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433E71"/>
    <w:multiLevelType w:val="hybridMultilevel"/>
    <w:tmpl w:val="54026376"/>
    <w:lvl w:ilvl="0" w:tplc="CDB4F84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0571A"/>
    <w:multiLevelType w:val="hybridMultilevel"/>
    <w:tmpl w:val="A30CB0E2"/>
    <w:lvl w:ilvl="0" w:tplc="65C2474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16B0F"/>
    <w:multiLevelType w:val="hybridMultilevel"/>
    <w:tmpl w:val="5E1483B4"/>
    <w:lvl w:ilvl="0" w:tplc="D46E3C3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5248B"/>
    <w:multiLevelType w:val="singleLevel"/>
    <w:tmpl w:val="3F44942C"/>
    <w:lvl w:ilvl="0">
      <w:start w:val="1"/>
      <w:numFmt w:val="bullet"/>
      <w:pStyle w:val="BulletDash1"/>
      <w:lvlText w:val="–"/>
      <w:lvlJc w:val="left"/>
      <w:pPr>
        <w:tabs>
          <w:tab w:val="num" w:pos="360"/>
        </w:tabs>
        <w:ind w:left="360" w:hanging="360"/>
      </w:pPr>
      <w:rPr>
        <w:rFonts w:ascii="Times New Roman" w:hAnsi="Times New Roman" w:hint="default"/>
        <w:sz w:val="20"/>
      </w:rPr>
    </w:lvl>
  </w:abstractNum>
  <w:abstractNum w:abstractNumId="25" w15:restartNumberingAfterBreak="0">
    <w:nsid w:val="721260C8"/>
    <w:multiLevelType w:val="hybridMultilevel"/>
    <w:tmpl w:val="59E898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7464DA"/>
    <w:multiLevelType w:val="hybridMultilevel"/>
    <w:tmpl w:val="F8B4ACFA"/>
    <w:lvl w:ilvl="0" w:tplc="0FB28634">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F3774"/>
    <w:multiLevelType w:val="multilevel"/>
    <w:tmpl w:val="02D85386"/>
    <w:numStyleLink w:val="Style2"/>
  </w:abstractNum>
  <w:num w:numId="1">
    <w:abstractNumId w:val="24"/>
  </w:num>
  <w:num w:numId="2">
    <w:abstractNumId w:val="20"/>
  </w:num>
  <w:num w:numId="3">
    <w:abstractNumId w:val="5"/>
  </w:num>
  <w:num w:numId="4">
    <w:abstractNumId w:val="14"/>
  </w:num>
  <w:num w:numId="5">
    <w:abstractNumId w:val="18"/>
  </w:num>
  <w:num w:numId="6">
    <w:abstractNumId w:val="0"/>
  </w:num>
  <w:num w:numId="7">
    <w:abstractNumId w:val="10"/>
  </w:num>
  <w:num w:numId="8">
    <w:abstractNumId w:val="1"/>
  </w:num>
  <w:num w:numId="9">
    <w:abstractNumId w:val="2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
  </w:num>
  <w:num w:numId="13">
    <w:abstractNumId w:val="21"/>
  </w:num>
  <w:num w:numId="14">
    <w:abstractNumId w:val="7"/>
  </w:num>
  <w:num w:numId="15">
    <w:abstractNumId w:val="26"/>
  </w:num>
  <w:num w:numId="16">
    <w:abstractNumId w:val="8"/>
  </w:num>
  <w:num w:numId="17">
    <w:abstractNumId w:val="13"/>
  </w:num>
  <w:num w:numId="18">
    <w:abstractNumId w:val="16"/>
  </w:num>
  <w:num w:numId="19">
    <w:abstractNumId w:val="17"/>
  </w:num>
  <w:num w:numId="20">
    <w:abstractNumId w:val="22"/>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4"/>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7"/>
  </w:num>
  <w:num w:numId="40">
    <w:abstractNumId w:val="1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en-US" w:vendorID="64" w:dllVersion="0" w:nlCheck="1" w:checkStyle="0"/>
  <w:activeWritingStyle w:appName="MSWord" w:lang="fr-FR" w:vendorID="64" w:dllVersion="0" w:nlCheck="1" w:checkStyle="1"/>
  <w:activeWritingStyle w:appName="MSWord" w:lang="en-IN" w:vendorID="64" w:dllVersion="0" w:nlCheck="1"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lockTex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BE"/>
    <w:rsid w:val="0000106C"/>
    <w:rsid w:val="00001F20"/>
    <w:rsid w:val="000029E0"/>
    <w:rsid w:val="000034F9"/>
    <w:rsid w:val="00003500"/>
    <w:rsid w:val="000035C1"/>
    <w:rsid w:val="000035E5"/>
    <w:rsid w:val="00003629"/>
    <w:rsid w:val="00003CC1"/>
    <w:rsid w:val="00003FD3"/>
    <w:rsid w:val="00004C63"/>
    <w:rsid w:val="00005135"/>
    <w:rsid w:val="00005D68"/>
    <w:rsid w:val="00005F5A"/>
    <w:rsid w:val="00006C7B"/>
    <w:rsid w:val="00006F5F"/>
    <w:rsid w:val="000070C6"/>
    <w:rsid w:val="000104EC"/>
    <w:rsid w:val="00010A0A"/>
    <w:rsid w:val="0001157A"/>
    <w:rsid w:val="00011A14"/>
    <w:rsid w:val="00013851"/>
    <w:rsid w:val="00014119"/>
    <w:rsid w:val="000167D6"/>
    <w:rsid w:val="0001693F"/>
    <w:rsid w:val="000169BA"/>
    <w:rsid w:val="000169BC"/>
    <w:rsid w:val="000171E0"/>
    <w:rsid w:val="000174FA"/>
    <w:rsid w:val="00017F21"/>
    <w:rsid w:val="00020032"/>
    <w:rsid w:val="00020516"/>
    <w:rsid w:val="00020CD8"/>
    <w:rsid w:val="00021543"/>
    <w:rsid w:val="00021907"/>
    <w:rsid w:val="00021991"/>
    <w:rsid w:val="000223F9"/>
    <w:rsid w:val="00022565"/>
    <w:rsid w:val="0002271F"/>
    <w:rsid w:val="00023187"/>
    <w:rsid w:val="000231B0"/>
    <w:rsid w:val="0002335E"/>
    <w:rsid w:val="000244CA"/>
    <w:rsid w:val="00024821"/>
    <w:rsid w:val="000252CF"/>
    <w:rsid w:val="00025C1F"/>
    <w:rsid w:val="0002638F"/>
    <w:rsid w:val="000265CC"/>
    <w:rsid w:val="00026E8F"/>
    <w:rsid w:val="0002757A"/>
    <w:rsid w:val="000275ED"/>
    <w:rsid w:val="0002779D"/>
    <w:rsid w:val="00027826"/>
    <w:rsid w:val="00027BAC"/>
    <w:rsid w:val="000313E3"/>
    <w:rsid w:val="000318A4"/>
    <w:rsid w:val="000324C4"/>
    <w:rsid w:val="0003284A"/>
    <w:rsid w:val="00032C74"/>
    <w:rsid w:val="00032C7D"/>
    <w:rsid w:val="00033BC8"/>
    <w:rsid w:val="00033BE4"/>
    <w:rsid w:val="00033FE9"/>
    <w:rsid w:val="00034062"/>
    <w:rsid w:val="000340DE"/>
    <w:rsid w:val="0003416A"/>
    <w:rsid w:val="00034C20"/>
    <w:rsid w:val="0003685A"/>
    <w:rsid w:val="0003709C"/>
    <w:rsid w:val="000405A5"/>
    <w:rsid w:val="000408B9"/>
    <w:rsid w:val="000410B1"/>
    <w:rsid w:val="00041BAD"/>
    <w:rsid w:val="0004253B"/>
    <w:rsid w:val="00042CD7"/>
    <w:rsid w:val="0004306D"/>
    <w:rsid w:val="00043092"/>
    <w:rsid w:val="00043748"/>
    <w:rsid w:val="00043920"/>
    <w:rsid w:val="00043DA4"/>
    <w:rsid w:val="00044BD3"/>
    <w:rsid w:val="00045247"/>
    <w:rsid w:val="00045A34"/>
    <w:rsid w:val="00045F5F"/>
    <w:rsid w:val="0004609B"/>
    <w:rsid w:val="0004618F"/>
    <w:rsid w:val="0004634B"/>
    <w:rsid w:val="000467A1"/>
    <w:rsid w:val="00046DC9"/>
    <w:rsid w:val="00047055"/>
    <w:rsid w:val="000474EB"/>
    <w:rsid w:val="00047948"/>
    <w:rsid w:val="00050AEE"/>
    <w:rsid w:val="000512FA"/>
    <w:rsid w:val="00052954"/>
    <w:rsid w:val="00054380"/>
    <w:rsid w:val="000543E5"/>
    <w:rsid w:val="0005494A"/>
    <w:rsid w:val="000553C8"/>
    <w:rsid w:val="0005573E"/>
    <w:rsid w:val="0005582D"/>
    <w:rsid w:val="000563C8"/>
    <w:rsid w:val="00056635"/>
    <w:rsid w:val="00056A35"/>
    <w:rsid w:val="00056B4D"/>
    <w:rsid w:val="00056CA4"/>
    <w:rsid w:val="000574B0"/>
    <w:rsid w:val="000602BC"/>
    <w:rsid w:val="000607D2"/>
    <w:rsid w:val="00060A6E"/>
    <w:rsid w:val="00061348"/>
    <w:rsid w:val="00061904"/>
    <w:rsid w:val="00061B36"/>
    <w:rsid w:val="00061B4C"/>
    <w:rsid w:val="00061EC0"/>
    <w:rsid w:val="000620B1"/>
    <w:rsid w:val="0006235D"/>
    <w:rsid w:val="00062502"/>
    <w:rsid w:val="0006346F"/>
    <w:rsid w:val="00063899"/>
    <w:rsid w:val="000643F5"/>
    <w:rsid w:val="00064B08"/>
    <w:rsid w:val="0006559C"/>
    <w:rsid w:val="00066149"/>
    <w:rsid w:val="000663D8"/>
    <w:rsid w:val="000667FA"/>
    <w:rsid w:val="00066806"/>
    <w:rsid w:val="00067EC6"/>
    <w:rsid w:val="00071033"/>
    <w:rsid w:val="00071DBF"/>
    <w:rsid w:val="00073632"/>
    <w:rsid w:val="0007399E"/>
    <w:rsid w:val="00073AA9"/>
    <w:rsid w:val="00073F18"/>
    <w:rsid w:val="000740AA"/>
    <w:rsid w:val="00074178"/>
    <w:rsid w:val="0007480B"/>
    <w:rsid w:val="00074940"/>
    <w:rsid w:val="00074BA1"/>
    <w:rsid w:val="000750D0"/>
    <w:rsid w:val="00075609"/>
    <w:rsid w:val="00075675"/>
    <w:rsid w:val="0007588D"/>
    <w:rsid w:val="00075B87"/>
    <w:rsid w:val="00075E45"/>
    <w:rsid w:val="00075F03"/>
    <w:rsid w:val="00076E23"/>
    <w:rsid w:val="000771F5"/>
    <w:rsid w:val="00077B58"/>
    <w:rsid w:val="00077E26"/>
    <w:rsid w:val="00077EB9"/>
    <w:rsid w:val="00080260"/>
    <w:rsid w:val="00080A09"/>
    <w:rsid w:val="00080A32"/>
    <w:rsid w:val="00080F25"/>
    <w:rsid w:val="00080FA2"/>
    <w:rsid w:val="00081408"/>
    <w:rsid w:val="00082287"/>
    <w:rsid w:val="000823B9"/>
    <w:rsid w:val="00082663"/>
    <w:rsid w:val="00082DF7"/>
    <w:rsid w:val="00082EE8"/>
    <w:rsid w:val="000830B3"/>
    <w:rsid w:val="0008383D"/>
    <w:rsid w:val="00085DAA"/>
    <w:rsid w:val="00085FBB"/>
    <w:rsid w:val="00086789"/>
    <w:rsid w:val="0008684A"/>
    <w:rsid w:val="00086926"/>
    <w:rsid w:val="00086CF3"/>
    <w:rsid w:val="000871AB"/>
    <w:rsid w:val="000872E1"/>
    <w:rsid w:val="00087883"/>
    <w:rsid w:val="000901B9"/>
    <w:rsid w:val="0009036A"/>
    <w:rsid w:val="000906A8"/>
    <w:rsid w:val="0009076B"/>
    <w:rsid w:val="0009111B"/>
    <w:rsid w:val="00091DB4"/>
    <w:rsid w:val="0009281E"/>
    <w:rsid w:val="00092BC3"/>
    <w:rsid w:val="00092E9A"/>
    <w:rsid w:val="00093003"/>
    <w:rsid w:val="000931C8"/>
    <w:rsid w:val="0009459A"/>
    <w:rsid w:val="0009466F"/>
    <w:rsid w:val="000953C0"/>
    <w:rsid w:val="00095814"/>
    <w:rsid w:val="00095C09"/>
    <w:rsid w:val="00095D5B"/>
    <w:rsid w:val="00096C11"/>
    <w:rsid w:val="00096D56"/>
    <w:rsid w:val="000973FE"/>
    <w:rsid w:val="000A05C7"/>
    <w:rsid w:val="000A07FC"/>
    <w:rsid w:val="000A08B3"/>
    <w:rsid w:val="000A2653"/>
    <w:rsid w:val="000A28FA"/>
    <w:rsid w:val="000A2CC5"/>
    <w:rsid w:val="000A3BFF"/>
    <w:rsid w:val="000A4092"/>
    <w:rsid w:val="000A5152"/>
    <w:rsid w:val="000A56A8"/>
    <w:rsid w:val="000A5BB7"/>
    <w:rsid w:val="000A60AC"/>
    <w:rsid w:val="000A627A"/>
    <w:rsid w:val="000A67C9"/>
    <w:rsid w:val="000A6D34"/>
    <w:rsid w:val="000A6DE6"/>
    <w:rsid w:val="000A779F"/>
    <w:rsid w:val="000A7D40"/>
    <w:rsid w:val="000A7F61"/>
    <w:rsid w:val="000B01A6"/>
    <w:rsid w:val="000B072E"/>
    <w:rsid w:val="000B0871"/>
    <w:rsid w:val="000B0F11"/>
    <w:rsid w:val="000B1158"/>
    <w:rsid w:val="000B1371"/>
    <w:rsid w:val="000B1A08"/>
    <w:rsid w:val="000B1CCB"/>
    <w:rsid w:val="000B2168"/>
    <w:rsid w:val="000B2490"/>
    <w:rsid w:val="000B2D59"/>
    <w:rsid w:val="000B3076"/>
    <w:rsid w:val="000B35DC"/>
    <w:rsid w:val="000B3D92"/>
    <w:rsid w:val="000B4238"/>
    <w:rsid w:val="000B5177"/>
    <w:rsid w:val="000B5561"/>
    <w:rsid w:val="000B5850"/>
    <w:rsid w:val="000B5940"/>
    <w:rsid w:val="000B5BD0"/>
    <w:rsid w:val="000B64FE"/>
    <w:rsid w:val="000B673F"/>
    <w:rsid w:val="000B68DF"/>
    <w:rsid w:val="000B6990"/>
    <w:rsid w:val="000B757B"/>
    <w:rsid w:val="000B76BC"/>
    <w:rsid w:val="000B7724"/>
    <w:rsid w:val="000B796C"/>
    <w:rsid w:val="000B7A12"/>
    <w:rsid w:val="000B7A3C"/>
    <w:rsid w:val="000B7A98"/>
    <w:rsid w:val="000B7AA8"/>
    <w:rsid w:val="000C0361"/>
    <w:rsid w:val="000C09A5"/>
    <w:rsid w:val="000C0C09"/>
    <w:rsid w:val="000C0DC3"/>
    <w:rsid w:val="000C11F4"/>
    <w:rsid w:val="000C1259"/>
    <w:rsid w:val="000C169A"/>
    <w:rsid w:val="000C25A7"/>
    <w:rsid w:val="000C263D"/>
    <w:rsid w:val="000C29FC"/>
    <w:rsid w:val="000C2B5D"/>
    <w:rsid w:val="000C2B78"/>
    <w:rsid w:val="000C2E14"/>
    <w:rsid w:val="000C2F30"/>
    <w:rsid w:val="000C3007"/>
    <w:rsid w:val="000C37FB"/>
    <w:rsid w:val="000C4820"/>
    <w:rsid w:val="000C4B79"/>
    <w:rsid w:val="000C539A"/>
    <w:rsid w:val="000C5F91"/>
    <w:rsid w:val="000C6F4C"/>
    <w:rsid w:val="000C777A"/>
    <w:rsid w:val="000D004D"/>
    <w:rsid w:val="000D0142"/>
    <w:rsid w:val="000D0489"/>
    <w:rsid w:val="000D09D5"/>
    <w:rsid w:val="000D0CD5"/>
    <w:rsid w:val="000D0DB8"/>
    <w:rsid w:val="000D0DD1"/>
    <w:rsid w:val="000D1242"/>
    <w:rsid w:val="000D1683"/>
    <w:rsid w:val="000D174A"/>
    <w:rsid w:val="000D1C3F"/>
    <w:rsid w:val="000D1D02"/>
    <w:rsid w:val="000D2387"/>
    <w:rsid w:val="000D2655"/>
    <w:rsid w:val="000D4DAA"/>
    <w:rsid w:val="000D4E3D"/>
    <w:rsid w:val="000D5FD5"/>
    <w:rsid w:val="000D6927"/>
    <w:rsid w:val="000D6C37"/>
    <w:rsid w:val="000E04AA"/>
    <w:rsid w:val="000E124A"/>
    <w:rsid w:val="000E18F0"/>
    <w:rsid w:val="000E1FF5"/>
    <w:rsid w:val="000E260D"/>
    <w:rsid w:val="000E29A3"/>
    <w:rsid w:val="000E36C3"/>
    <w:rsid w:val="000E41AD"/>
    <w:rsid w:val="000E4DB0"/>
    <w:rsid w:val="000E5001"/>
    <w:rsid w:val="000E582A"/>
    <w:rsid w:val="000E6693"/>
    <w:rsid w:val="000E7296"/>
    <w:rsid w:val="000E7A6C"/>
    <w:rsid w:val="000E7D85"/>
    <w:rsid w:val="000E7F36"/>
    <w:rsid w:val="000F081A"/>
    <w:rsid w:val="000F13D2"/>
    <w:rsid w:val="000F14E0"/>
    <w:rsid w:val="000F249E"/>
    <w:rsid w:val="000F26B4"/>
    <w:rsid w:val="000F28EE"/>
    <w:rsid w:val="000F3948"/>
    <w:rsid w:val="000F39B9"/>
    <w:rsid w:val="000F3CBB"/>
    <w:rsid w:val="000F4601"/>
    <w:rsid w:val="000F4AD5"/>
    <w:rsid w:val="000F4BF9"/>
    <w:rsid w:val="000F59FE"/>
    <w:rsid w:val="000F5DD7"/>
    <w:rsid w:val="000F67F5"/>
    <w:rsid w:val="000F7163"/>
    <w:rsid w:val="000F7473"/>
    <w:rsid w:val="000F74E7"/>
    <w:rsid w:val="0010034B"/>
    <w:rsid w:val="00100A0E"/>
    <w:rsid w:val="00100DFC"/>
    <w:rsid w:val="0010108A"/>
    <w:rsid w:val="001010A9"/>
    <w:rsid w:val="00101173"/>
    <w:rsid w:val="0010160F"/>
    <w:rsid w:val="00101674"/>
    <w:rsid w:val="00101B77"/>
    <w:rsid w:val="0010354F"/>
    <w:rsid w:val="0010392E"/>
    <w:rsid w:val="00103B5F"/>
    <w:rsid w:val="0010562C"/>
    <w:rsid w:val="00105A0D"/>
    <w:rsid w:val="00105CFC"/>
    <w:rsid w:val="00105D08"/>
    <w:rsid w:val="00106078"/>
    <w:rsid w:val="001060F0"/>
    <w:rsid w:val="001062D0"/>
    <w:rsid w:val="00106382"/>
    <w:rsid w:val="00106574"/>
    <w:rsid w:val="00106F02"/>
    <w:rsid w:val="0010713B"/>
    <w:rsid w:val="001072C8"/>
    <w:rsid w:val="001074FF"/>
    <w:rsid w:val="0010765B"/>
    <w:rsid w:val="001076A9"/>
    <w:rsid w:val="00107BD1"/>
    <w:rsid w:val="00107F91"/>
    <w:rsid w:val="00110522"/>
    <w:rsid w:val="0011092D"/>
    <w:rsid w:val="0011206E"/>
    <w:rsid w:val="0011265F"/>
    <w:rsid w:val="0011298A"/>
    <w:rsid w:val="00112AEB"/>
    <w:rsid w:val="00112BB5"/>
    <w:rsid w:val="00112E83"/>
    <w:rsid w:val="00112F61"/>
    <w:rsid w:val="00112FED"/>
    <w:rsid w:val="0011341A"/>
    <w:rsid w:val="00113E50"/>
    <w:rsid w:val="0011409C"/>
    <w:rsid w:val="00114185"/>
    <w:rsid w:val="0011445B"/>
    <w:rsid w:val="00114F9C"/>
    <w:rsid w:val="00115729"/>
    <w:rsid w:val="00115A12"/>
    <w:rsid w:val="00115F3C"/>
    <w:rsid w:val="00116877"/>
    <w:rsid w:val="00116D29"/>
    <w:rsid w:val="001201BD"/>
    <w:rsid w:val="00120FE7"/>
    <w:rsid w:val="00121D1D"/>
    <w:rsid w:val="0012237D"/>
    <w:rsid w:val="00122B14"/>
    <w:rsid w:val="001234C1"/>
    <w:rsid w:val="0012387C"/>
    <w:rsid w:val="00123C6F"/>
    <w:rsid w:val="00123EE5"/>
    <w:rsid w:val="00123FB9"/>
    <w:rsid w:val="0012431B"/>
    <w:rsid w:val="001243BF"/>
    <w:rsid w:val="00124B4B"/>
    <w:rsid w:val="00124DB2"/>
    <w:rsid w:val="00124F2A"/>
    <w:rsid w:val="001254E8"/>
    <w:rsid w:val="001259AD"/>
    <w:rsid w:val="001261F7"/>
    <w:rsid w:val="00126235"/>
    <w:rsid w:val="001262C8"/>
    <w:rsid w:val="001276E8"/>
    <w:rsid w:val="0012772B"/>
    <w:rsid w:val="00127DC4"/>
    <w:rsid w:val="001308BC"/>
    <w:rsid w:val="00130AED"/>
    <w:rsid w:val="00130E54"/>
    <w:rsid w:val="001317DE"/>
    <w:rsid w:val="001318E6"/>
    <w:rsid w:val="00131BF1"/>
    <w:rsid w:val="00131BFC"/>
    <w:rsid w:val="001327A4"/>
    <w:rsid w:val="001327D9"/>
    <w:rsid w:val="001327F4"/>
    <w:rsid w:val="00132CDA"/>
    <w:rsid w:val="001332A6"/>
    <w:rsid w:val="0013341E"/>
    <w:rsid w:val="001334FA"/>
    <w:rsid w:val="00133A58"/>
    <w:rsid w:val="001340E3"/>
    <w:rsid w:val="001349E9"/>
    <w:rsid w:val="0013526B"/>
    <w:rsid w:val="00135687"/>
    <w:rsid w:val="001359A2"/>
    <w:rsid w:val="00136376"/>
    <w:rsid w:val="001369AA"/>
    <w:rsid w:val="0013726E"/>
    <w:rsid w:val="001374B7"/>
    <w:rsid w:val="001374BF"/>
    <w:rsid w:val="0013761F"/>
    <w:rsid w:val="00140AF2"/>
    <w:rsid w:val="0014217B"/>
    <w:rsid w:val="00142CD6"/>
    <w:rsid w:val="001433A2"/>
    <w:rsid w:val="00143764"/>
    <w:rsid w:val="00143D36"/>
    <w:rsid w:val="00145096"/>
    <w:rsid w:val="0014547D"/>
    <w:rsid w:val="00145E79"/>
    <w:rsid w:val="00146215"/>
    <w:rsid w:val="00146275"/>
    <w:rsid w:val="00150044"/>
    <w:rsid w:val="00150069"/>
    <w:rsid w:val="001505EA"/>
    <w:rsid w:val="0015114C"/>
    <w:rsid w:val="001519A5"/>
    <w:rsid w:val="00151A83"/>
    <w:rsid w:val="00151BE4"/>
    <w:rsid w:val="00151D55"/>
    <w:rsid w:val="0015251A"/>
    <w:rsid w:val="001529BB"/>
    <w:rsid w:val="00153E23"/>
    <w:rsid w:val="001540B2"/>
    <w:rsid w:val="00154138"/>
    <w:rsid w:val="0015462B"/>
    <w:rsid w:val="00154E14"/>
    <w:rsid w:val="00155471"/>
    <w:rsid w:val="001558C4"/>
    <w:rsid w:val="00155CD0"/>
    <w:rsid w:val="001561DD"/>
    <w:rsid w:val="0015655E"/>
    <w:rsid w:val="00156CBB"/>
    <w:rsid w:val="00157184"/>
    <w:rsid w:val="001573AE"/>
    <w:rsid w:val="001578AC"/>
    <w:rsid w:val="00157E32"/>
    <w:rsid w:val="001603CC"/>
    <w:rsid w:val="00160E8C"/>
    <w:rsid w:val="001610FD"/>
    <w:rsid w:val="00161945"/>
    <w:rsid w:val="0016288D"/>
    <w:rsid w:val="00162A9A"/>
    <w:rsid w:val="001631DC"/>
    <w:rsid w:val="00163933"/>
    <w:rsid w:val="0016433B"/>
    <w:rsid w:val="00164B08"/>
    <w:rsid w:val="00164BE4"/>
    <w:rsid w:val="0016523A"/>
    <w:rsid w:val="0016525B"/>
    <w:rsid w:val="00165923"/>
    <w:rsid w:val="00165CC1"/>
    <w:rsid w:val="00165E97"/>
    <w:rsid w:val="0016614F"/>
    <w:rsid w:val="00166C17"/>
    <w:rsid w:val="00170308"/>
    <w:rsid w:val="0017039D"/>
    <w:rsid w:val="00170DA7"/>
    <w:rsid w:val="001711A8"/>
    <w:rsid w:val="00171B89"/>
    <w:rsid w:val="00172004"/>
    <w:rsid w:val="00172ADC"/>
    <w:rsid w:val="00173293"/>
    <w:rsid w:val="00173462"/>
    <w:rsid w:val="00173A2E"/>
    <w:rsid w:val="00173A7A"/>
    <w:rsid w:val="00173B3B"/>
    <w:rsid w:val="00173F60"/>
    <w:rsid w:val="00175014"/>
    <w:rsid w:val="00175589"/>
    <w:rsid w:val="00175C99"/>
    <w:rsid w:val="001769C6"/>
    <w:rsid w:val="00176ACF"/>
    <w:rsid w:val="00176C3B"/>
    <w:rsid w:val="0017748B"/>
    <w:rsid w:val="00177A13"/>
    <w:rsid w:val="00177A4F"/>
    <w:rsid w:val="0018064F"/>
    <w:rsid w:val="00180B3F"/>
    <w:rsid w:val="001813DB"/>
    <w:rsid w:val="00181B02"/>
    <w:rsid w:val="00181D23"/>
    <w:rsid w:val="001824B5"/>
    <w:rsid w:val="001827CA"/>
    <w:rsid w:val="00182975"/>
    <w:rsid w:val="00182977"/>
    <w:rsid w:val="00182D0F"/>
    <w:rsid w:val="00183914"/>
    <w:rsid w:val="00183EF3"/>
    <w:rsid w:val="00185517"/>
    <w:rsid w:val="00186748"/>
    <w:rsid w:val="00186F33"/>
    <w:rsid w:val="001871EC"/>
    <w:rsid w:val="00187331"/>
    <w:rsid w:val="00187C6E"/>
    <w:rsid w:val="00187DE9"/>
    <w:rsid w:val="0019026E"/>
    <w:rsid w:val="001903E8"/>
    <w:rsid w:val="0019118B"/>
    <w:rsid w:val="001923AA"/>
    <w:rsid w:val="0019280A"/>
    <w:rsid w:val="00192F69"/>
    <w:rsid w:val="00194431"/>
    <w:rsid w:val="001944AC"/>
    <w:rsid w:val="001948B5"/>
    <w:rsid w:val="00194A85"/>
    <w:rsid w:val="001950A9"/>
    <w:rsid w:val="001959E8"/>
    <w:rsid w:val="00195FF8"/>
    <w:rsid w:val="00196044"/>
    <w:rsid w:val="00196C93"/>
    <w:rsid w:val="00197439"/>
    <w:rsid w:val="0019797F"/>
    <w:rsid w:val="00197D5B"/>
    <w:rsid w:val="001A1666"/>
    <w:rsid w:val="001A2FD8"/>
    <w:rsid w:val="001A33B5"/>
    <w:rsid w:val="001A3B44"/>
    <w:rsid w:val="001A3F06"/>
    <w:rsid w:val="001A41B0"/>
    <w:rsid w:val="001A4562"/>
    <w:rsid w:val="001A5003"/>
    <w:rsid w:val="001A6BC0"/>
    <w:rsid w:val="001A6DF3"/>
    <w:rsid w:val="001A73D3"/>
    <w:rsid w:val="001A752D"/>
    <w:rsid w:val="001A76B1"/>
    <w:rsid w:val="001A77E3"/>
    <w:rsid w:val="001B0244"/>
    <w:rsid w:val="001B09D4"/>
    <w:rsid w:val="001B2429"/>
    <w:rsid w:val="001B2B68"/>
    <w:rsid w:val="001B30BD"/>
    <w:rsid w:val="001B36E0"/>
    <w:rsid w:val="001B4A2A"/>
    <w:rsid w:val="001B4C76"/>
    <w:rsid w:val="001B576C"/>
    <w:rsid w:val="001B5D1C"/>
    <w:rsid w:val="001B687D"/>
    <w:rsid w:val="001B7188"/>
    <w:rsid w:val="001B7AD8"/>
    <w:rsid w:val="001C034B"/>
    <w:rsid w:val="001C0695"/>
    <w:rsid w:val="001C0740"/>
    <w:rsid w:val="001C076C"/>
    <w:rsid w:val="001C0B87"/>
    <w:rsid w:val="001C0CC1"/>
    <w:rsid w:val="001C0E42"/>
    <w:rsid w:val="001C1937"/>
    <w:rsid w:val="001C2A83"/>
    <w:rsid w:val="001C3298"/>
    <w:rsid w:val="001C3C91"/>
    <w:rsid w:val="001C3F53"/>
    <w:rsid w:val="001C451A"/>
    <w:rsid w:val="001C47EB"/>
    <w:rsid w:val="001C595A"/>
    <w:rsid w:val="001C64A1"/>
    <w:rsid w:val="001C6523"/>
    <w:rsid w:val="001C70EF"/>
    <w:rsid w:val="001C74B1"/>
    <w:rsid w:val="001C7672"/>
    <w:rsid w:val="001C7B9C"/>
    <w:rsid w:val="001C7FC7"/>
    <w:rsid w:val="001D0421"/>
    <w:rsid w:val="001D0A26"/>
    <w:rsid w:val="001D0F28"/>
    <w:rsid w:val="001D161A"/>
    <w:rsid w:val="001D1BCD"/>
    <w:rsid w:val="001D1DEA"/>
    <w:rsid w:val="001D2233"/>
    <w:rsid w:val="001D2504"/>
    <w:rsid w:val="001D28D1"/>
    <w:rsid w:val="001D3536"/>
    <w:rsid w:val="001D37B0"/>
    <w:rsid w:val="001D3E7A"/>
    <w:rsid w:val="001D4420"/>
    <w:rsid w:val="001D4651"/>
    <w:rsid w:val="001D4C34"/>
    <w:rsid w:val="001D5C43"/>
    <w:rsid w:val="001D5E7D"/>
    <w:rsid w:val="001D6B0A"/>
    <w:rsid w:val="001D76B8"/>
    <w:rsid w:val="001D76B9"/>
    <w:rsid w:val="001D7AB6"/>
    <w:rsid w:val="001E0D16"/>
    <w:rsid w:val="001E1681"/>
    <w:rsid w:val="001E21D8"/>
    <w:rsid w:val="001E2476"/>
    <w:rsid w:val="001E2AD3"/>
    <w:rsid w:val="001E3376"/>
    <w:rsid w:val="001E3905"/>
    <w:rsid w:val="001E3A38"/>
    <w:rsid w:val="001E4045"/>
    <w:rsid w:val="001E45FD"/>
    <w:rsid w:val="001E4E26"/>
    <w:rsid w:val="001E57A5"/>
    <w:rsid w:val="001E765D"/>
    <w:rsid w:val="001E77A1"/>
    <w:rsid w:val="001E7996"/>
    <w:rsid w:val="001E7BBB"/>
    <w:rsid w:val="001F0B36"/>
    <w:rsid w:val="001F0E4F"/>
    <w:rsid w:val="001F1CE7"/>
    <w:rsid w:val="001F2273"/>
    <w:rsid w:val="001F2491"/>
    <w:rsid w:val="001F280B"/>
    <w:rsid w:val="001F3155"/>
    <w:rsid w:val="001F3CBA"/>
    <w:rsid w:val="001F3D2C"/>
    <w:rsid w:val="001F4AA0"/>
    <w:rsid w:val="001F4F7E"/>
    <w:rsid w:val="001F525D"/>
    <w:rsid w:val="001F593F"/>
    <w:rsid w:val="001F5CB8"/>
    <w:rsid w:val="001F62CD"/>
    <w:rsid w:val="001F660A"/>
    <w:rsid w:val="00200CB0"/>
    <w:rsid w:val="00200FAB"/>
    <w:rsid w:val="00201340"/>
    <w:rsid w:val="0020154B"/>
    <w:rsid w:val="00201AC3"/>
    <w:rsid w:val="00202403"/>
    <w:rsid w:val="00202EFE"/>
    <w:rsid w:val="00203A2C"/>
    <w:rsid w:val="00203CCE"/>
    <w:rsid w:val="00203F0F"/>
    <w:rsid w:val="00203F86"/>
    <w:rsid w:val="00204B21"/>
    <w:rsid w:val="002059BE"/>
    <w:rsid w:val="002059C5"/>
    <w:rsid w:val="0020629E"/>
    <w:rsid w:val="00206540"/>
    <w:rsid w:val="0020795D"/>
    <w:rsid w:val="0021073D"/>
    <w:rsid w:val="00210F6C"/>
    <w:rsid w:val="00211108"/>
    <w:rsid w:val="0021114D"/>
    <w:rsid w:val="0021147D"/>
    <w:rsid w:val="00211825"/>
    <w:rsid w:val="0021205C"/>
    <w:rsid w:val="002124F0"/>
    <w:rsid w:val="002127FD"/>
    <w:rsid w:val="00212C3C"/>
    <w:rsid w:val="002131C8"/>
    <w:rsid w:val="00213803"/>
    <w:rsid w:val="00213BD9"/>
    <w:rsid w:val="00214257"/>
    <w:rsid w:val="00214FF2"/>
    <w:rsid w:val="0021530B"/>
    <w:rsid w:val="00215638"/>
    <w:rsid w:val="00215AE5"/>
    <w:rsid w:val="00215B50"/>
    <w:rsid w:val="00216166"/>
    <w:rsid w:val="00216F4F"/>
    <w:rsid w:val="00217720"/>
    <w:rsid w:val="00217989"/>
    <w:rsid w:val="00217B0A"/>
    <w:rsid w:val="00217DCD"/>
    <w:rsid w:val="002201D2"/>
    <w:rsid w:val="00220332"/>
    <w:rsid w:val="002207A4"/>
    <w:rsid w:val="002207C2"/>
    <w:rsid w:val="00220876"/>
    <w:rsid w:val="00220DDE"/>
    <w:rsid w:val="00221695"/>
    <w:rsid w:val="0022375F"/>
    <w:rsid w:val="00223B8E"/>
    <w:rsid w:val="00223D3C"/>
    <w:rsid w:val="00224231"/>
    <w:rsid w:val="00224790"/>
    <w:rsid w:val="00224FA2"/>
    <w:rsid w:val="0022500D"/>
    <w:rsid w:val="00225DA1"/>
    <w:rsid w:val="00226C91"/>
    <w:rsid w:val="00227384"/>
    <w:rsid w:val="00230739"/>
    <w:rsid w:val="00230F1D"/>
    <w:rsid w:val="00230F41"/>
    <w:rsid w:val="00231523"/>
    <w:rsid w:val="00231759"/>
    <w:rsid w:val="002319F9"/>
    <w:rsid w:val="00231C6A"/>
    <w:rsid w:val="00231FEA"/>
    <w:rsid w:val="00232900"/>
    <w:rsid w:val="002329DC"/>
    <w:rsid w:val="00232B34"/>
    <w:rsid w:val="00232DBE"/>
    <w:rsid w:val="00233170"/>
    <w:rsid w:val="00233CCE"/>
    <w:rsid w:val="0023505C"/>
    <w:rsid w:val="00235294"/>
    <w:rsid w:val="002352F8"/>
    <w:rsid w:val="00235617"/>
    <w:rsid w:val="00235D02"/>
    <w:rsid w:val="00236174"/>
    <w:rsid w:val="00236534"/>
    <w:rsid w:val="0023710A"/>
    <w:rsid w:val="00237DA4"/>
    <w:rsid w:val="00240944"/>
    <w:rsid w:val="00240A7C"/>
    <w:rsid w:val="00240BB7"/>
    <w:rsid w:val="00242D56"/>
    <w:rsid w:val="002432CF"/>
    <w:rsid w:val="002437BB"/>
    <w:rsid w:val="00243AB7"/>
    <w:rsid w:val="002446B1"/>
    <w:rsid w:val="0024482A"/>
    <w:rsid w:val="00244911"/>
    <w:rsid w:val="00245918"/>
    <w:rsid w:val="00245CAE"/>
    <w:rsid w:val="00245EE2"/>
    <w:rsid w:val="00246119"/>
    <w:rsid w:val="00246CA8"/>
    <w:rsid w:val="00246FD2"/>
    <w:rsid w:val="002471E3"/>
    <w:rsid w:val="002477AA"/>
    <w:rsid w:val="00247F22"/>
    <w:rsid w:val="00247FF7"/>
    <w:rsid w:val="002500AC"/>
    <w:rsid w:val="00250BC4"/>
    <w:rsid w:val="00250E34"/>
    <w:rsid w:val="002519C3"/>
    <w:rsid w:val="00252255"/>
    <w:rsid w:val="00252A2F"/>
    <w:rsid w:val="002538DA"/>
    <w:rsid w:val="00253FBB"/>
    <w:rsid w:val="00255878"/>
    <w:rsid w:val="00255E79"/>
    <w:rsid w:val="0025603A"/>
    <w:rsid w:val="002566A9"/>
    <w:rsid w:val="00256B57"/>
    <w:rsid w:val="00256E57"/>
    <w:rsid w:val="00256EF7"/>
    <w:rsid w:val="0025787A"/>
    <w:rsid w:val="002578D8"/>
    <w:rsid w:val="00257A3E"/>
    <w:rsid w:val="00260F27"/>
    <w:rsid w:val="002612A9"/>
    <w:rsid w:val="002626A2"/>
    <w:rsid w:val="002626E6"/>
    <w:rsid w:val="00264823"/>
    <w:rsid w:val="0026499E"/>
    <w:rsid w:val="002649A8"/>
    <w:rsid w:val="00265499"/>
    <w:rsid w:val="00265C92"/>
    <w:rsid w:val="002667CA"/>
    <w:rsid w:val="002668F3"/>
    <w:rsid w:val="002670F0"/>
    <w:rsid w:val="0026738E"/>
    <w:rsid w:val="00267B2A"/>
    <w:rsid w:val="00267E8F"/>
    <w:rsid w:val="00270C24"/>
    <w:rsid w:val="0027127D"/>
    <w:rsid w:val="00271682"/>
    <w:rsid w:val="0027263C"/>
    <w:rsid w:val="00272B72"/>
    <w:rsid w:val="00272CE3"/>
    <w:rsid w:val="0027347C"/>
    <w:rsid w:val="00273E59"/>
    <w:rsid w:val="00274602"/>
    <w:rsid w:val="00274B23"/>
    <w:rsid w:val="00274CCC"/>
    <w:rsid w:val="0027513A"/>
    <w:rsid w:val="0027617F"/>
    <w:rsid w:val="002769E5"/>
    <w:rsid w:val="00276A60"/>
    <w:rsid w:val="002803C8"/>
    <w:rsid w:val="00280A5D"/>
    <w:rsid w:val="00280B6D"/>
    <w:rsid w:val="0028215F"/>
    <w:rsid w:val="002823E6"/>
    <w:rsid w:val="00282E46"/>
    <w:rsid w:val="00284133"/>
    <w:rsid w:val="00284BB2"/>
    <w:rsid w:val="00285410"/>
    <w:rsid w:val="0028562C"/>
    <w:rsid w:val="00287779"/>
    <w:rsid w:val="002878EA"/>
    <w:rsid w:val="00287906"/>
    <w:rsid w:val="00287C9A"/>
    <w:rsid w:val="0029058A"/>
    <w:rsid w:val="0029067A"/>
    <w:rsid w:val="00290686"/>
    <w:rsid w:val="002908FA"/>
    <w:rsid w:val="00291090"/>
    <w:rsid w:val="002910C1"/>
    <w:rsid w:val="002916DF"/>
    <w:rsid w:val="0029184E"/>
    <w:rsid w:val="002929EE"/>
    <w:rsid w:val="00293C2A"/>
    <w:rsid w:val="00293D3D"/>
    <w:rsid w:val="0029418D"/>
    <w:rsid w:val="00294231"/>
    <w:rsid w:val="002947E2"/>
    <w:rsid w:val="00294B3A"/>
    <w:rsid w:val="00294E32"/>
    <w:rsid w:val="00295B5C"/>
    <w:rsid w:val="002966B5"/>
    <w:rsid w:val="0029739A"/>
    <w:rsid w:val="0029766D"/>
    <w:rsid w:val="00297847"/>
    <w:rsid w:val="00297F04"/>
    <w:rsid w:val="002A0ACD"/>
    <w:rsid w:val="002A0DD0"/>
    <w:rsid w:val="002A1411"/>
    <w:rsid w:val="002A16F5"/>
    <w:rsid w:val="002A1E1E"/>
    <w:rsid w:val="002A206C"/>
    <w:rsid w:val="002A20A3"/>
    <w:rsid w:val="002A2342"/>
    <w:rsid w:val="002A24C0"/>
    <w:rsid w:val="002A284A"/>
    <w:rsid w:val="002A29B8"/>
    <w:rsid w:val="002A4379"/>
    <w:rsid w:val="002A43BA"/>
    <w:rsid w:val="002A4631"/>
    <w:rsid w:val="002A498D"/>
    <w:rsid w:val="002A561C"/>
    <w:rsid w:val="002A566E"/>
    <w:rsid w:val="002A6A4A"/>
    <w:rsid w:val="002A6E42"/>
    <w:rsid w:val="002A744A"/>
    <w:rsid w:val="002A7604"/>
    <w:rsid w:val="002A791B"/>
    <w:rsid w:val="002A7956"/>
    <w:rsid w:val="002B04EF"/>
    <w:rsid w:val="002B0F91"/>
    <w:rsid w:val="002B17E2"/>
    <w:rsid w:val="002B1C19"/>
    <w:rsid w:val="002B1D1A"/>
    <w:rsid w:val="002B1ECD"/>
    <w:rsid w:val="002B202F"/>
    <w:rsid w:val="002B271D"/>
    <w:rsid w:val="002B33DE"/>
    <w:rsid w:val="002B3737"/>
    <w:rsid w:val="002B398F"/>
    <w:rsid w:val="002B409D"/>
    <w:rsid w:val="002B40D7"/>
    <w:rsid w:val="002B470C"/>
    <w:rsid w:val="002B47A3"/>
    <w:rsid w:val="002B4B1E"/>
    <w:rsid w:val="002B4CBC"/>
    <w:rsid w:val="002B5947"/>
    <w:rsid w:val="002B6150"/>
    <w:rsid w:val="002B7156"/>
    <w:rsid w:val="002B7604"/>
    <w:rsid w:val="002C0051"/>
    <w:rsid w:val="002C2E46"/>
    <w:rsid w:val="002C37CB"/>
    <w:rsid w:val="002C3A43"/>
    <w:rsid w:val="002C47ED"/>
    <w:rsid w:val="002C4AEB"/>
    <w:rsid w:val="002C61E9"/>
    <w:rsid w:val="002C6535"/>
    <w:rsid w:val="002C68CB"/>
    <w:rsid w:val="002C6EA7"/>
    <w:rsid w:val="002C7323"/>
    <w:rsid w:val="002C7956"/>
    <w:rsid w:val="002C7B7F"/>
    <w:rsid w:val="002D0086"/>
    <w:rsid w:val="002D02BF"/>
    <w:rsid w:val="002D0471"/>
    <w:rsid w:val="002D0A2F"/>
    <w:rsid w:val="002D0C56"/>
    <w:rsid w:val="002D13EF"/>
    <w:rsid w:val="002D1D02"/>
    <w:rsid w:val="002D2468"/>
    <w:rsid w:val="002D2F69"/>
    <w:rsid w:val="002D3415"/>
    <w:rsid w:val="002D3A15"/>
    <w:rsid w:val="002D4BF2"/>
    <w:rsid w:val="002D4C0A"/>
    <w:rsid w:val="002D4CAA"/>
    <w:rsid w:val="002D4FAA"/>
    <w:rsid w:val="002D5DAD"/>
    <w:rsid w:val="002D5F4F"/>
    <w:rsid w:val="002D632D"/>
    <w:rsid w:val="002D63F8"/>
    <w:rsid w:val="002D6901"/>
    <w:rsid w:val="002D6902"/>
    <w:rsid w:val="002D6A23"/>
    <w:rsid w:val="002D6D8D"/>
    <w:rsid w:val="002D770E"/>
    <w:rsid w:val="002D7B0F"/>
    <w:rsid w:val="002D7B75"/>
    <w:rsid w:val="002E0043"/>
    <w:rsid w:val="002E021A"/>
    <w:rsid w:val="002E1073"/>
    <w:rsid w:val="002E134A"/>
    <w:rsid w:val="002E1FCE"/>
    <w:rsid w:val="002E252B"/>
    <w:rsid w:val="002E3775"/>
    <w:rsid w:val="002E407A"/>
    <w:rsid w:val="002E4489"/>
    <w:rsid w:val="002E448C"/>
    <w:rsid w:val="002E44C3"/>
    <w:rsid w:val="002E4E78"/>
    <w:rsid w:val="002E4F28"/>
    <w:rsid w:val="002E54AC"/>
    <w:rsid w:val="002E558A"/>
    <w:rsid w:val="002E742B"/>
    <w:rsid w:val="002F079C"/>
    <w:rsid w:val="002F0AD0"/>
    <w:rsid w:val="002F1A5F"/>
    <w:rsid w:val="002F1D01"/>
    <w:rsid w:val="002F2067"/>
    <w:rsid w:val="002F237A"/>
    <w:rsid w:val="002F316A"/>
    <w:rsid w:val="002F34FF"/>
    <w:rsid w:val="002F481A"/>
    <w:rsid w:val="002F50D1"/>
    <w:rsid w:val="002F5233"/>
    <w:rsid w:val="002F5A18"/>
    <w:rsid w:val="002F5C2A"/>
    <w:rsid w:val="002F5F72"/>
    <w:rsid w:val="002F6402"/>
    <w:rsid w:val="002F6B22"/>
    <w:rsid w:val="002F6FE3"/>
    <w:rsid w:val="002F7494"/>
    <w:rsid w:val="002F7C7E"/>
    <w:rsid w:val="003001A2"/>
    <w:rsid w:val="00301395"/>
    <w:rsid w:val="00301C47"/>
    <w:rsid w:val="00301EC2"/>
    <w:rsid w:val="00302192"/>
    <w:rsid w:val="00302BCF"/>
    <w:rsid w:val="00302CFD"/>
    <w:rsid w:val="0030301F"/>
    <w:rsid w:val="003036D3"/>
    <w:rsid w:val="00303A30"/>
    <w:rsid w:val="0030436F"/>
    <w:rsid w:val="0030470F"/>
    <w:rsid w:val="00304CE3"/>
    <w:rsid w:val="00304CFC"/>
    <w:rsid w:val="003057EA"/>
    <w:rsid w:val="00305F26"/>
    <w:rsid w:val="00305F6B"/>
    <w:rsid w:val="0030640E"/>
    <w:rsid w:val="00306679"/>
    <w:rsid w:val="00306AB4"/>
    <w:rsid w:val="0030751C"/>
    <w:rsid w:val="00307723"/>
    <w:rsid w:val="00307767"/>
    <w:rsid w:val="0031077C"/>
    <w:rsid w:val="003109EB"/>
    <w:rsid w:val="00310A4C"/>
    <w:rsid w:val="00310B07"/>
    <w:rsid w:val="0031104D"/>
    <w:rsid w:val="003112C2"/>
    <w:rsid w:val="003113D8"/>
    <w:rsid w:val="0031146D"/>
    <w:rsid w:val="0031191F"/>
    <w:rsid w:val="0031200B"/>
    <w:rsid w:val="00312094"/>
    <w:rsid w:val="00312B0B"/>
    <w:rsid w:val="00312C7B"/>
    <w:rsid w:val="00313AF8"/>
    <w:rsid w:val="003145A6"/>
    <w:rsid w:val="00314B1F"/>
    <w:rsid w:val="00314D9A"/>
    <w:rsid w:val="00314EC4"/>
    <w:rsid w:val="003151B9"/>
    <w:rsid w:val="00315443"/>
    <w:rsid w:val="00316D86"/>
    <w:rsid w:val="003209CB"/>
    <w:rsid w:val="0032166C"/>
    <w:rsid w:val="00321E08"/>
    <w:rsid w:val="00321F27"/>
    <w:rsid w:val="00322559"/>
    <w:rsid w:val="00322A9A"/>
    <w:rsid w:val="00322DD2"/>
    <w:rsid w:val="003234C5"/>
    <w:rsid w:val="00323F22"/>
    <w:rsid w:val="00324BBD"/>
    <w:rsid w:val="00324DCD"/>
    <w:rsid w:val="00325239"/>
    <w:rsid w:val="00325344"/>
    <w:rsid w:val="0032554C"/>
    <w:rsid w:val="0032648D"/>
    <w:rsid w:val="00326C78"/>
    <w:rsid w:val="00330027"/>
    <w:rsid w:val="00330085"/>
    <w:rsid w:val="003301F1"/>
    <w:rsid w:val="003308BE"/>
    <w:rsid w:val="00330B69"/>
    <w:rsid w:val="003311C7"/>
    <w:rsid w:val="00331775"/>
    <w:rsid w:val="00331E66"/>
    <w:rsid w:val="00331ED7"/>
    <w:rsid w:val="0033209C"/>
    <w:rsid w:val="00333322"/>
    <w:rsid w:val="00333B62"/>
    <w:rsid w:val="003345DD"/>
    <w:rsid w:val="00334BCD"/>
    <w:rsid w:val="00335198"/>
    <w:rsid w:val="00335CFB"/>
    <w:rsid w:val="00336703"/>
    <w:rsid w:val="00337051"/>
    <w:rsid w:val="00337719"/>
    <w:rsid w:val="00337CC7"/>
    <w:rsid w:val="0034036E"/>
    <w:rsid w:val="00341057"/>
    <w:rsid w:val="0034149F"/>
    <w:rsid w:val="003419D5"/>
    <w:rsid w:val="00341E93"/>
    <w:rsid w:val="00341FF3"/>
    <w:rsid w:val="003422E5"/>
    <w:rsid w:val="00342546"/>
    <w:rsid w:val="00342E85"/>
    <w:rsid w:val="00343A0D"/>
    <w:rsid w:val="00344401"/>
    <w:rsid w:val="00344781"/>
    <w:rsid w:val="00344922"/>
    <w:rsid w:val="00344B2E"/>
    <w:rsid w:val="00344F60"/>
    <w:rsid w:val="003455CD"/>
    <w:rsid w:val="003457A3"/>
    <w:rsid w:val="00345ACC"/>
    <w:rsid w:val="00345C04"/>
    <w:rsid w:val="00345D25"/>
    <w:rsid w:val="00345DC2"/>
    <w:rsid w:val="00345F02"/>
    <w:rsid w:val="003461A1"/>
    <w:rsid w:val="003467FE"/>
    <w:rsid w:val="00346B4D"/>
    <w:rsid w:val="00346C00"/>
    <w:rsid w:val="00346F7D"/>
    <w:rsid w:val="003470CE"/>
    <w:rsid w:val="003474E9"/>
    <w:rsid w:val="00347DC9"/>
    <w:rsid w:val="00347E78"/>
    <w:rsid w:val="00350F22"/>
    <w:rsid w:val="0035141E"/>
    <w:rsid w:val="003515C0"/>
    <w:rsid w:val="00351AFE"/>
    <w:rsid w:val="00353392"/>
    <w:rsid w:val="003538E4"/>
    <w:rsid w:val="00353DC1"/>
    <w:rsid w:val="003548CA"/>
    <w:rsid w:val="00354B8A"/>
    <w:rsid w:val="00354D8E"/>
    <w:rsid w:val="00354E6E"/>
    <w:rsid w:val="00354EC9"/>
    <w:rsid w:val="00355374"/>
    <w:rsid w:val="00355440"/>
    <w:rsid w:val="00355F9B"/>
    <w:rsid w:val="0035616A"/>
    <w:rsid w:val="00356D0C"/>
    <w:rsid w:val="0035715D"/>
    <w:rsid w:val="003575CE"/>
    <w:rsid w:val="00357A89"/>
    <w:rsid w:val="00357ADA"/>
    <w:rsid w:val="00357B5C"/>
    <w:rsid w:val="0036013D"/>
    <w:rsid w:val="0036027A"/>
    <w:rsid w:val="003603FA"/>
    <w:rsid w:val="0036059D"/>
    <w:rsid w:val="003608CD"/>
    <w:rsid w:val="003608F5"/>
    <w:rsid w:val="00360B2C"/>
    <w:rsid w:val="00360CCC"/>
    <w:rsid w:val="003612EA"/>
    <w:rsid w:val="00361E2D"/>
    <w:rsid w:val="00362105"/>
    <w:rsid w:val="0036337D"/>
    <w:rsid w:val="00363696"/>
    <w:rsid w:val="00364032"/>
    <w:rsid w:val="00364109"/>
    <w:rsid w:val="003642C7"/>
    <w:rsid w:val="00364417"/>
    <w:rsid w:val="00364634"/>
    <w:rsid w:val="00364B95"/>
    <w:rsid w:val="00364E36"/>
    <w:rsid w:val="00364F45"/>
    <w:rsid w:val="00365852"/>
    <w:rsid w:val="00365A4C"/>
    <w:rsid w:val="00366757"/>
    <w:rsid w:val="00366CCE"/>
    <w:rsid w:val="00366E72"/>
    <w:rsid w:val="00366F71"/>
    <w:rsid w:val="00366FE6"/>
    <w:rsid w:val="00370220"/>
    <w:rsid w:val="00370FBF"/>
    <w:rsid w:val="00371547"/>
    <w:rsid w:val="003716FE"/>
    <w:rsid w:val="00371C5B"/>
    <w:rsid w:val="00371ED8"/>
    <w:rsid w:val="00371EEB"/>
    <w:rsid w:val="00372D71"/>
    <w:rsid w:val="003733F3"/>
    <w:rsid w:val="003736C1"/>
    <w:rsid w:val="003744E3"/>
    <w:rsid w:val="00374CE1"/>
    <w:rsid w:val="003757DF"/>
    <w:rsid w:val="00375C39"/>
    <w:rsid w:val="00375F81"/>
    <w:rsid w:val="00376174"/>
    <w:rsid w:val="00376233"/>
    <w:rsid w:val="003762C2"/>
    <w:rsid w:val="00376723"/>
    <w:rsid w:val="003775C4"/>
    <w:rsid w:val="00377AB6"/>
    <w:rsid w:val="00380378"/>
    <w:rsid w:val="00380C04"/>
    <w:rsid w:val="00381C65"/>
    <w:rsid w:val="00382273"/>
    <w:rsid w:val="00382B1F"/>
    <w:rsid w:val="00382C5D"/>
    <w:rsid w:val="00382D47"/>
    <w:rsid w:val="003831EB"/>
    <w:rsid w:val="00383953"/>
    <w:rsid w:val="00383DD7"/>
    <w:rsid w:val="00384029"/>
    <w:rsid w:val="00384EF1"/>
    <w:rsid w:val="00384F8D"/>
    <w:rsid w:val="00385C76"/>
    <w:rsid w:val="00385D72"/>
    <w:rsid w:val="00386309"/>
    <w:rsid w:val="00386A0C"/>
    <w:rsid w:val="003871B6"/>
    <w:rsid w:val="003872DE"/>
    <w:rsid w:val="0038770C"/>
    <w:rsid w:val="0038778C"/>
    <w:rsid w:val="00387B47"/>
    <w:rsid w:val="00387DDD"/>
    <w:rsid w:val="00390A85"/>
    <w:rsid w:val="00390D65"/>
    <w:rsid w:val="003911AC"/>
    <w:rsid w:val="00391D63"/>
    <w:rsid w:val="003927CE"/>
    <w:rsid w:val="0039281D"/>
    <w:rsid w:val="003931A8"/>
    <w:rsid w:val="0039322E"/>
    <w:rsid w:val="003933AE"/>
    <w:rsid w:val="003937DD"/>
    <w:rsid w:val="003943B5"/>
    <w:rsid w:val="003947AA"/>
    <w:rsid w:val="003949C3"/>
    <w:rsid w:val="00394CC7"/>
    <w:rsid w:val="00395219"/>
    <w:rsid w:val="00395695"/>
    <w:rsid w:val="00395DC0"/>
    <w:rsid w:val="00396282"/>
    <w:rsid w:val="00396507"/>
    <w:rsid w:val="00396FCD"/>
    <w:rsid w:val="003970B8"/>
    <w:rsid w:val="003A09DC"/>
    <w:rsid w:val="003A0BE7"/>
    <w:rsid w:val="003A115A"/>
    <w:rsid w:val="003A15D7"/>
    <w:rsid w:val="003A2507"/>
    <w:rsid w:val="003A32C3"/>
    <w:rsid w:val="003A365B"/>
    <w:rsid w:val="003A4045"/>
    <w:rsid w:val="003A4C69"/>
    <w:rsid w:val="003A5050"/>
    <w:rsid w:val="003A5304"/>
    <w:rsid w:val="003A54C4"/>
    <w:rsid w:val="003A6A12"/>
    <w:rsid w:val="003A6D97"/>
    <w:rsid w:val="003A6FEB"/>
    <w:rsid w:val="003A7021"/>
    <w:rsid w:val="003A7369"/>
    <w:rsid w:val="003A7E67"/>
    <w:rsid w:val="003B001B"/>
    <w:rsid w:val="003B07DC"/>
    <w:rsid w:val="003B0A8E"/>
    <w:rsid w:val="003B0C25"/>
    <w:rsid w:val="003B11E4"/>
    <w:rsid w:val="003B153E"/>
    <w:rsid w:val="003B161C"/>
    <w:rsid w:val="003B1F37"/>
    <w:rsid w:val="003B22EE"/>
    <w:rsid w:val="003B40ED"/>
    <w:rsid w:val="003B4401"/>
    <w:rsid w:val="003B51CC"/>
    <w:rsid w:val="003B5CE5"/>
    <w:rsid w:val="003B6259"/>
    <w:rsid w:val="003B636E"/>
    <w:rsid w:val="003B6B0E"/>
    <w:rsid w:val="003B6ED0"/>
    <w:rsid w:val="003B7B0F"/>
    <w:rsid w:val="003C0641"/>
    <w:rsid w:val="003C0710"/>
    <w:rsid w:val="003C08E2"/>
    <w:rsid w:val="003C0DB9"/>
    <w:rsid w:val="003C0E8A"/>
    <w:rsid w:val="003C0EC9"/>
    <w:rsid w:val="003C126D"/>
    <w:rsid w:val="003C1F7D"/>
    <w:rsid w:val="003C21D2"/>
    <w:rsid w:val="003C230F"/>
    <w:rsid w:val="003C25BD"/>
    <w:rsid w:val="003C2706"/>
    <w:rsid w:val="003C2B47"/>
    <w:rsid w:val="003C2E89"/>
    <w:rsid w:val="003C3050"/>
    <w:rsid w:val="003C31FB"/>
    <w:rsid w:val="003C3CC1"/>
    <w:rsid w:val="003C4054"/>
    <w:rsid w:val="003C4499"/>
    <w:rsid w:val="003C4701"/>
    <w:rsid w:val="003C4D69"/>
    <w:rsid w:val="003C5034"/>
    <w:rsid w:val="003C68F5"/>
    <w:rsid w:val="003C6915"/>
    <w:rsid w:val="003C69DC"/>
    <w:rsid w:val="003C7124"/>
    <w:rsid w:val="003D03B6"/>
    <w:rsid w:val="003D0F87"/>
    <w:rsid w:val="003D11DB"/>
    <w:rsid w:val="003D135B"/>
    <w:rsid w:val="003D19CB"/>
    <w:rsid w:val="003D250F"/>
    <w:rsid w:val="003D28BA"/>
    <w:rsid w:val="003D3626"/>
    <w:rsid w:val="003D3868"/>
    <w:rsid w:val="003D388D"/>
    <w:rsid w:val="003D40B2"/>
    <w:rsid w:val="003D456F"/>
    <w:rsid w:val="003D4CCA"/>
    <w:rsid w:val="003D4F4F"/>
    <w:rsid w:val="003D501D"/>
    <w:rsid w:val="003D52F8"/>
    <w:rsid w:val="003D54C1"/>
    <w:rsid w:val="003D64BA"/>
    <w:rsid w:val="003D672A"/>
    <w:rsid w:val="003D67A1"/>
    <w:rsid w:val="003D6C9C"/>
    <w:rsid w:val="003D6CDE"/>
    <w:rsid w:val="003E0C23"/>
    <w:rsid w:val="003E0C52"/>
    <w:rsid w:val="003E0E7E"/>
    <w:rsid w:val="003E1695"/>
    <w:rsid w:val="003E1870"/>
    <w:rsid w:val="003E1932"/>
    <w:rsid w:val="003E2B23"/>
    <w:rsid w:val="003E2D14"/>
    <w:rsid w:val="003E2DF0"/>
    <w:rsid w:val="003E2E2B"/>
    <w:rsid w:val="003E32F7"/>
    <w:rsid w:val="003E333A"/>
    <w:rsid w:val="003E3365"/>
    <w:rsid w:val="003E36EA"/>
    <w:rsid w:val="003E376E"/>
    <w:rsid w:val="003E3ED9"/>
    <w:rsid w:val="003E4203"/>
    <w:rsid w:val="003E4331"/>
    <w:rsid w:val="003E4542"/>
    <w:rsid w:val="003E4A1F"/>
    <w:rsid w:val="003E5085"/>
    <w:rsid w:val="003E534D"/>
    <w:rsid w:val="003E549C"/>
    <w:rsid w:val="003E59E2"/>
    <w:rsid w:val="003E6407"/>
    <w:rsid w:val="003E6CFA"/>
    <w:rsid w:val="003E72C0"/>
    <w:rsid w:val="003E75FD"/>
    <w:rsid w:val="003E7914"/>
    <w:rsid w:val="003F0264"/>
    <w:rsid w:val="003F0673"/>
    <w:rsid w:val="003F1937"/>
    <w:rsid w:val="003F262E"/>
    <w:rsid w:val="003F2750"/>
    <w:rsid w:val="003F2A6A"/>
    <w:rsid w:val="003F348A"/>
    <w:rsid w:val="003F46E8"/>
    <w:rsid w:val="003F47A5"/>
    <w:rsid w:val="003F4E22"/>
    <w:rsid w:val="003F4ECA"/>
    <w:rsid w:val="003F4F5E"/>
    <w:rsid w:val="003F593C"/>
    <w:rsid w:val="003F5D17"/>
    <w:rsid w:val="003F5FE0"/>
    <w:rsid w:val="003F62AA"/>
    <w:rsid w:val="003F6E21"/>
    <w:rsid w:val="003F7517"/>
    <w:rsid w:val="003F755B"/>
    <w:rsid w:val="003F7CFB"/>
    <w:rsid w:val="003F7DFB"/>
    <w:rsid w:val="004006F1"/>
    <w:rsid w:val="00401096"/>
    <w:rsid w:val="00401CDB"/>
    <w:rsid w:val="00401F27"/>
    <w:rsid w:val="004022E6"/>
    <w:rsid w:val="00402B3B"/>
    <w:rsid w:val="00402C26"/>
    <w:rsid w:val="00403731"/>
    <w:rsid w:val="004047EA"/>
    <w:rsid w:val="00404E3B"/>
    <w:rsid w:val="00405275"/>
    <w:rsid w:val="00405DE1"/>
    <w:rsid w:val="00406015"/>
    <w:rsid w:val="00407C8F"/>
    <w:rsid w:val="004100F8"/>
    <w:rsid w:val="0041010C"/>
    <w:rsid w:val="004109EC"/>
    <w:rsid w:val="00410FF2"/>
    <w:rsid w:val="00411308"/>
    <w:rsid w:val="00411413"/>
    <w:rsid w:val="004123B1"/>
    <w:rsid w:val="00412597"/>
    <w:rsid w:val="0041265C"/>
    <w:rsid w:val="00412EC9"/>
    <w:rsid w:val="00412FCF"/>
    <w:rsid w:val="004144C7"/>
    <w:rsid w:val="004146DE"/>
    <w:rsid w:val="00414885"/>
    <w:rsid w:val="00414BA0"/>
    <w:rsid w:val="00414E86"/>
    <w:rsid w:val="004151DB"/>
    <w:rsid w:val="0041534C"/>
    <w:rsid w:val="00415606"/>
    <w:rsid w:val="0041584A"/>
    <w:rsid w:val="00415919"/>
    <w:rsid w:val="00415F5A"/>
    <w:rsid w:val="0041668C"/>
    <w:rsid w:val="004167B8"/>
    <w:rsid w:val="00416AD7"/>
    <w:rsid w:val="0041700F"/>
    <w:rsid w:val="004172A6"/>
    <w:rsid w:val="00417541"/>
    <w:rsid w:val="00417BF6"/>
    <w:rsid w:val="00421130"/>
    <w:rsid w:val="004223C7"/>
    <w:rsid w:val="004228B4"/>
    <w:rsid w:val="00423008"/>
    <w:rsid w:val="004233A5"/>
    <w:rsid w:val="004234F1"/>
    <w:rsid w:val="00423895"/>
    <w:rsid w:val="004238E4"/>
    <w:rsid w:val="0042405C"/>
    <w:rsid w:val="00424E22"/>
    <w:rsid w:val="004255AA"/>
    <w:rsid w:val="00425B08"/>
    <w:rsid w:val="00425F9D"/>
    <w:rsid w:val="00426946"/>
    <w:rsid w:val="00426CCE"/>
    <w:rsid w:val="00427377"/>
    <w:rsid w:val="00427771"/>
    <w:rsid w:val="0042792F"/>
    <w:rsid w:val="004301DA"/>
    <w:rsid w:val="004307E7"/>
    <w:rsid w:val="00430AA2"/>
    <w:rsid w:val="004323A1"/>
    <w:rsid w:val="004325B8"/>
    <w:rsid w:val="004328DE"/>
    <w:rsid w:val="004329DE"/>
    <w:rsid w:val="0043343F"/>
    <w:rsid w:val="00433577"/>
    <w:rsid w:val="004338EE"/>
    <w:rsid w:val="00433D6D"/>
    <w:rsid w:val="00434359"/>
    <w:rsid w:val="0043514F"/>
    <w:rsid w:val="00435C7E"/>
    <w:rsid w:val="00436A22"/>
    <w:rsid w:val="004370F2"/>
    <w:rsid w:val="004371B2"/>
    <w:rsid w:val="00440BC1"/>
    <w:rsid w:val="00440D51"/>
    <w:rsid w:val="00440DF1"/>
    <w:rsid w:val="00440E21"/>
    <w:rsid w:val="00440F19"/>
    <w:rsid w:val="0044166B"/>
    <w:rsid w:val="00441FB4"/>
    <w:rsid w:val="00443C3D"/>
    <w:rsid w:val="00443D10"/>
    <w:rsid w:val="00443D90"/>
    <w:rsid w:val="00443EAF"/>
    <w:rsid w:val="004449B6"/>
    <w:rsid w:val="00444EF5"/>
    <w:rsid w:val="00444F63"/>
    <w:rsid w:val="0044556F"/>
    <w:rsid w:val="00445902"/>
    <w:rsid w:val="004466F9"/>
    <w:rsid w:val="00446A48"/>
    <w:rsid w:val="00446E2B"/>
    <w:rsid w:val="004470DD"/>
    <w:rsid w:val="0044711F"/>
    <w:rsid w:val="00447144"/>
    <w:rsid w:val="004472B6"/>
    <w:rsid w:val="0045090D"/>
    <w:rsid w:val="00450988"/>
    <w:rsid w:val="00451106"/>
    <w:rsid w:val="00451489"/>
    <w:rsid w:val="004517D9"/>
    <w:rsid w:val="004518AD"/>
    <w:rsid w:val="00451D98"/>
    <w:rsid w:val="004524F8"/>
    <w:rsid w:val="00452959"/>
    <w:rsid w:val="004529EE"/>
    <w:rsid w:val="004532DD"/>
    <w:rsid w:val="0045398E"/>
    <w:rsid w:val="00453CFA"/>
    <w:rsid w:val="00453D2D"/>
    <w:rsid w:val="00453EFC"/>
    <w:rsid w:val="0045439A"/>
    <w:rsid w:val="0045479B"/>
    <w:rsid w:val="004551F4"/>
    <w:rsid w:val="004554DE"/>
    <w:rsid w:val="00455D1C"/>
    <w:rsid w:val="0045614F"/>
    <w:rsid w:val="0045621A"/>
    <w:rsid w:val="00456353"/>
    <w:rsid w:val="004564AD"/>
    <w:rsid w:val="00456BDE"/>
    <w:rsid w:val="004571B2"/>
    <w:rsid w:val="00457CAB"/>
    <w:rsid w:val="0046039A"/>
    <w:rsid w:val="00460938"/>
    <w:rsid w:val="00460BA5"/>
    <w:rsid w:val="00461F22"/>
    <w:rsid w:val="00461F69"/>
    <w:rsid w:val="00462645"/>
    <w:rsid w:val="004626F9"/>
    <w:rsid w:val="00463458"/>
    <w:rsid w:val="004638CC"/>
    <w:rsid w:val="00463B8E"/>
    <w:rsid w:val="00463FDD"/>
    <w:rsid w:val="00464DC8"/>
    <w:rsid w:val="00465AE5"/>
    <w:rsid w:val="00465BF9"/>
    <w:rsid w:val="004668C6"/>
    <w:rsid w:val="004700D5"/>
    <w:rsid w:val="00470E0B"/>
    <w:rsid w:val="004713A0"/>
    <w:rsid w:val="004714D0"/>
    <w:rsid w:val="00471745"/>
    <w:rsid w:val="004717A2"/>
    <w:rsid w:val="004718F2"/>
    <w:rsid w:val="00471B89"/>
    <w:rsid w:val="0047265A"/>
    <w:rsid w:val="0047283A"/>
    <w:rsid w:val="00472F95"/>
    <w:rsid w:val="0047340D"/>
    <w:rsid w:val="004735B2"/>
    <w:rsid w:val="0047455C"/>
    <w:rsid w:val="004745AF"/>
    <w:rsid w:val="00474B65"/>
    <w:rsid w:val="0047570A"/>
    <w:rsid w:val="004758B2"/>
    <w:rsid w:val="00475FA5"/>
    <w:rsid w:val="00476D23"/>
    <w:rsid w:val="004778BA"/>
    <w:rsid w:val="00480753"/>
    <w:rsid w:val="004810FB"/>
    <w:rsid w:val="0048175C"/>
    <w:rsid w:val="0048183E"/>
    <w:rsid w:val="0048196D"/>
    <w:rsid w:val="00481DBB"/>
    <w:rsid w:val="00481F0C"/>
    <w:rsid w:val="004824E0"/>
    <w:rsid w:val="004828F8"/>
    <w:rsid w:val="00482F5E"/>
    <w:rsid w:val="0048325D"/>
    <w:rsid w:val="00483415"/>
    <w:rsid w:val="0048399A"/>
    <w:rsid w:val="00485CAE"/>
    <w:rsid w:val="004865F4"/>
    <w:rsid w:val="00486A61"/>
    <w:rsid w:val="00487D6D"/>
    <w:rsid w:val="00487E23"/>
    <w:rsid w:val="00490978"/>
    <w:rsid w:val="004909AE"/>
    <w:rsid w:val="00490D1A"/>
    <w:rsid w:val="00490D61"/>
    <w:rsid w:val="00492317"/>
    <w:rsid w:val="00492843"/>
    <w:rsid w:val="00492BF6"/>
    <w:rsid w:val="00492F2A"/>
    <w:rsid w:val="00493378"/>
    <w:rsid w:val="0049362B"/>
    <w:rsid w:val="0049364B"/>
    <w:rsid w:val="0049494F"/>
    <w:rsid w:val="00494C53"/>
    <w:rsid w:val="00494D3B"/>
    <w:rsid w:val="00494FAE"/>
    <w:rsid w:val="004950A3"/>
    <w:rsid w:val="00495128"/>
    <w:rsid w:val="00495C85"/>
    <w:rsid w:val="004961A7"/>
    <w:rsid w:val="00497488"/>
    <w:rsid w:val="00497C81"/>
    <w:rsid w:val="004A0E80"/>
    <w:rsid w:val="004A1148"/>
    <w:rsid w:val="004A1A86"/>
    <w:rsid w:val="004A20DB"/>
    <w:rsid w:val="004A2101"/>
    <w:rsid w:val="004A2A95"/>
    <w:rsid w:val="004A2FA7"/>
    <w:rsid w:val="004A3952"/>
    <w:rsid w:val="004A3FDC"/>
    <w:rsid w:val="004A4284"/>
    <w:rsid w:val="004A4453"/>
    <w:rsid w:val="004A4A58"/>
    <w:rsid w:val="004A4FC0"/>
    <w:rsid w:val="004A5261"/>
    <w:rsid w:val="004A53F0"/>
    <w:rsid w:val="004A676A"/>
    <w:rsid w:val="004A6CAA"/>
    <w:rsid w:val="004A7124"/>
    <w:rsid w:val="004A736C"/>
    <w:rsid w:val="004A78D1"/>
    <w:rsid w:val="004A7F9A"/>
    <w:rsid w:val="004B0019"/>
    <w:rsid w:val="004B0C6D"/>
    <w:rsid w:val="004B0E36"/>
    <w:rsid w:val="004B1244"/>
    <w:rsid w:val="004B1624"/>
    <w:rsid w:val="004B16E9"/>
    <w:rsid w:val="004B16F9"/>
    <w:rsid w:val="004B17CE"/>
    <w:rsid w:val="004B1D07"/>
    <w:rsid w:val="004B2899"/>
    <w:rsid w:val="004B34EC"/>
    <w:rsid w:val="004B3550"/>
    <w:rsid w:val="004B35D4"/>
    <w:rsid w:val="004B3A2F"/>
    <w:rsid w:val="004B3F3C"/>
    <w:rsid w:val="004B4FB5"/>
    <w:rsid w:val="004B532F"/>
    <w:rsid w:val="004B5421"/>
    <w:rsid w:val="004B62CD"/>
    <w:rsid w:val="004B6A17"/>
    <w:rsid w:val="004B7006"/>
    <w:rsid w:val="004B737A"/>
    <w:rsid w:val="004B748F"/>
    <w:rsid w:val="004B7868"/>
    <w:rsid w:val="004B7A70"/>
    <w:rsid w:val="004B7D5F"/>
    <w:rsid w:val="004C0414"/>
    <w:rsid w:val="004C0BE0"/>
    <w:rsid w:val="004C0F9D"/>
    <w:rsid w:val="004C1078"/>
    <w:rsid w:val="004C1120"/>
    <w:rsid w:val="004C117E"/>
    <w:rsid w:val="004C1559"/>
    <w:rsid w:val="004C15A0"/>
    <w:rsid w:val="004C1B7A"/>
    <w:rsid w:val="004C1C32"/>
    <w:rsid w:val="004C23AE"/>
    <w:rsid w:val="004C2654"/>
    <w:rsid w:val="004C26DD"/>
    <w:rsid w:val="004C2FB8"/>
    <w:rsid w:val="004C3676"/>
    <w:rsid w:val="004C3813"/>
    <w:rsid w:val="004C3BAC"/>
    <w:rsid w:val="004C4550"/>
    <w:rsid w:val="004C4F69"/>
    <w:rsid w:val="004C5472"/>
    <w:rsid w:val="004C5565"/>
    <w:rsid w:val="004C57DB"/>
    <w:rsid w:val="004C5A65"/>
    <w:rsid w:val="004C68F0"/>
    <w:rsid w:val="004C74F1"/>
    <w:rsid w:val="004C7945"/>
    <w:rsid w:val="004D00AF"/>
    <w:rsid w:val="004D0B8A"/>
    <w:rsid w:val="004D1353"/>
    <w:rsid w:val="004D188E"/>
    <w:rsid w:val="004D206F"/>
    <w:rsid w:val="004D252A"/>
    <w:rsid w:val="004D2E08"/>
    <w:rsid w:val="004D3340"/>
    <w:rsid w:val="004D5FC3"/>
    <w:rsid w:val="004D6188"/>
    <w:rsid w:val="004D619A"/>
    <w:rsid w:val="004D63C8"/>
    <w:rsid w:val="004D6576"/>
    <w:rsid w:val="004D65D9"/>
    <w:rsid w:val="004D670E"/>
    <w:rsid w:val="004D7065"/>
    <w:rsid w:val="004D7584"/>
    <w:rsid w:val="004D75CB"/>
    <w:rsid w:val="004D78E4"/>
    <w:rsid w:val="004D798F"/>
    <w:rsid w:val="004E00AF"/>
    <w:rsid w:val="004E0E00"/>
    <w:rsid w:val="004E12BF"/>
    <w:rsid w:val="004E2688"/>
    <w:rsid w:val="004E28D6"/>
    <w:rsid w:val="004E2A03"/>
    <w:rsid w:val="004E3080"/>
    <w:rsid w:val="004E34C1"/>
    <w:rsid w:val="004E3686"/>
    <w:rsid w:val="004E385A"/>
    <w:rsid w:val="004E38B1"/>
    <w:rsid w:val="004E39A2"/>
    <w:rsid w:val="004E3B78"/>
    <w:rsid w:val="004E3D10"/>
    <w:rsid w:val="004E3E82"/>
    <w:rsid w:val="004E4112"/>
    <w:rsid w:val="004E4657"/>
    <w:rsid w:val="004E4E48"/>
    <w:rsid w:val="004E50DB"/>
    <w:rsid w:val="004E5689"/>
    <w:rsid w:val="004E5E6D"/>
    <w:rsid w:val="004E5F1B"/>
    <w:rsid w:val="004E6090"/>
    <w:rsid w:val="004E693B"/>
    <w:rsid w:val="004E7117"/>
    <w:rsid w:val="004E71E6"/>
    <w:rsid w:val="004E7C5C"/>
    <w:rsid w:val="004F04D2"/>
    <w:rsid w:val="004F0C9D"/>
    <w:rsid w:val="004F0E0C"/>
    <w:rsid w:val="004F13E5"/>
    <w:rsid w:val="004F17BE"/>
    <w:rsid w:val="004F1F58"/>
    <w:rsid w:val="004F248B"/>
    <w:rsid w:val="004F2630"/>
    <w:rsid w:val="004F272F"/>
    <w:rsid w:val="004F27FB"/>
    <w:rsid w:val="004F28D6"/>
    <w:rsid w:val="004F2B6F"/>
    <w:rsid w:val="004F2C1D"/>
    <w:rsid w:val="004F2D96"/>
    <w:rsid w:val="004F3021"/>
    <w:rsid w:val="004F3499"/>
    <w:rsid w:val="004F3D63"/>
    <w:rsid w:val="004F41DD"/>
    <w:rsid w:val="004F50E7"/>
    <w:rsid w:val="004F52AE"/>
    <w:rsid w:val="004F5329"/>
    <w:rsid w:val="004F6422"/>
    <w:rsid w:val="004F6B4A"/>
    <w:rsid w:val="004F7619"/>
    <w:rsid w:val="004F7E4F"/>
    <w:rsid w:val="005008B5"/>
    <w:rsid w:val="00501059"/>
    <w:rsid w:val="00501E50"/>
    <w:rsid w:val="0050279E"/>
    <w:rsid w:val="005030AF"/>
    <w:rsid w:val="00503462"/>
    <w:rsid w:val="00503E43"/>
    <w:rsid w:val="00504127"/>
    <w:rsid w:val="00504847"/>
    <w:rsid w:val="005049DC"/>
    <w:rsid w:val="00504CEC"/>
    <w:rsid w:val="00504E9B"/>
    <w:rsid w:val="005052AE"/>
    <w:rsid w:val="00505A83"/>
    <w:rsid w:val="00505D8D"/>
    <w:rsid w:val="0050643A"/>
    <w:rsid w:val="0050663C"/>
    <w:rsid w:val="00506C25"/>
    <w:rsid w:val="00506CF8"/>
    <w:rsid w:val="00506FE8"/>
    <w:rsid w:val="005072CF"/>
    <w:rsid w:val="0050756E"/>
    <w:rsid w:val="00510353"/>
    <w:rsid w:val="00510BF8"/>
    <w:rsid w:val="005110CA"/>
    <w:rsid w:val="005114DC"/>
    <w:rsid w:val="00511D77"/>
    <w:rsid w:val="00512208"/>
    <w:rsid w:val="00512433"/>
    <w:rsid w:val="005129E5"/>
    <w:rsid w:val="0051349E"/>
    <w:rsid w:val="0051380F"/>
    <w:rsid w:val="00513E1B"/>
    <w:rsid w:val="005147BB"/>
    <w:rsid w:val="005149DA"/>
    <w:rsid w:val="00516599"/>
    <w:rsid w:val="00516D12"/>
    <w:rsid w:val="0051733C"/>
    <w:rsid w:val="00517832"/>
    <w:rsid w:val="005178DA"/>
    <w:rsid w:val="00517B14"/>
    <w:rsid w:val="005204C7"/>
    <w:rsid w:val="005205FC"/>
    <w:rsid w:val="00520B00"/>
    <w:rsid w:val="005230A6"/>
    <w:rsid w:val="00523B16"/>
    <w:rsid w:val="0052509F"/>
    <w:rsid w:val="00525E56"/>
    <w:rsid w:val="00526651"/>
    <w:rsid w:val="00526B8F"/>
    <w:rsid w:val="00527A8C"/>
    <w:rsid w:val="0053066A"/>
    <w:rsid w:val="00530805"/>
    <w:rsid w:val="00530F53"/>
    <w:rsid w:val="0053117C"/>
    <w:rsid w:val="005312DD"/>
    <w:rsid w:val="0053137C"/>
    <w:rsid w:val="00531AE5"/>
    <w:rsid w:val="00531C39"/>
    <w:rsid w:val="005323B4"/>
    <w:rsid w:val="005324E5"/>
    <w:rsid w:val="00533C3C"/>
    <w:rsid w:val="005343BD"/>
    <w:rsid w:val="005348D0"/>
    <w:rsid w:val="00534FE2"/>
    <w:rsid w:val="005353C9"/>
    <w:rsid w:val="005358DC"/>
    <w:rsid w:val="005359C8"/>
    <w:rsid w:val="00535B00"/>
    <w:rsid w:val="00535E67"/>
    <w:rsid w:val="00535ED0"/>
    <w:rsid w:val="00536267"/>
    <w:rsid w:val="0053670A"/>
    <w:rsid w:val="00536E00"/>
    <w:rsid w:val="00536F56"/>
    <w:rsid w:val="00537034"/>
    <w:rsid w:val="00537C93"/>
    <w:rsid w:val="0054046F"/>
    <w:rsid w:val="005406B0"/>
    <w:rsid w:val="005407B5"/>
    <w:rsid w:val="005419F9"/>
    <w:rsid w:val="00541B31"/>
    <w:rsid w:val="00541F8B"/>
    <w:rsid w:val="005420BB"/>
    <w:rsid w:val="0054227A"/>
    <w:rsid w:val="0054346E"/>
    <w:rsid w:val="00543D25"/>
    <w:rsid w:val="00543D80"/>
    <w:rsid w:val="00544475"/>
    <w:rsid w:val="00544939"/>
    <w:rsid w:val="00545723"/>
    <w:rsid w:val="00545E29"/>
    <w:rsid w:val="005465C0"/>
    <w:rsid w:val="0054661A"/>
    <w:rsid w:val="00546697"/>
    <w:rsid w:val="0054670A"/>
    <w:rsid w:val="00546D03"/>
    <w:rsid w:val="0054735F"/>
    <w:rsid w:val="00547855"/>
    <w:rsid w:val="0054796C"/>
    <w:rsid w:val="00547E6F"/>
    <w:rsid w:val="005504ED"/>
    <w:rsid w:val="005511C6"/>
    <w:rsid w:val="00551745"/>
    <w:rsid w:val="0055177A"/>
    <w:rsid w:val="005519C9"/>
    <w:rsid w:val="005519EE"/>
    <w:rsid w:val="0055207F"/>
    <w:rsid w:val="00552AA5"/>
    <w:rsid w:val="0055363E"/>
    <w:rsid w:val="005537E7"/>
    <w:rsid w:val="00553811"/>
    <w:rsid w:val="00553EAD"/>
    <w:rsid w:val="00554434"/>
    <w:rsid w:val="00554710"/>
    <w:rsid w:val="00556625"/>
    <w:rsid w:val="005566C0"/>
    <w:rsid w:val="00556AF0"/>
    <w:rsid w:val="00556EE8"/>
    <w:rsid w:val="00557643"/>
    <w:rsid w:val="00560E44"/>
    <w:rsid w:val="00561241"/>
    <w:rsid w:val="005620A8"/>
    <w:rsid w:val="00562221"/>
    <w:rsid w:val="00562945"/>
    <w:rsid w:val="00562FA9"/>
    <w:rsid w:val="00563F43"/>
    <w:rsid w:val="00564591"/>
    <w:rsid w:val="00564782"/>
    <w:rsid w:val="0056506E"/>
    <w:rsid w:val="005650C9"/>
    <w:rsid w:val="005651E6"/>
    <w:rsid w:val="005660E2"/>
    <w:rsid w:val="005661B9"/>
    <w:rsid w:val="005664E8"/>
    <w:rsid w:val="005665DF"/>
    <w:rsid w:val="0056666F"/>
    <w:rsid w:val="005667AE"/>
    <w:rsid w:val="005667D9"/>
    <w:rsid w:val="005669B1"/>
    <w:rsid w:val="00566BDF"/>
    <w:rsid w:val="00567E79"/>
    <w:rsid w:val="005708FB"/>
    <w:rsid w:val="00571308"/>
    <w:rsid w:val="005715B6"/>
    <w:rsid w:val="00571653"/>
    <w:rsid w:val="0057195B"/>
    <w:rsid w:val="005729A3"/>
    <w:rsid w:val="005729EC"/>
    <w:rsid w:val="0057385B"/>
    <w:rsid w:val="005738FC"/>
    <w:rsid w:val="00573D99"/>
    <w:rsid w:val="00574976"/>
    <w:rsid w:val="00575730"/>
    <w:rsid w:val="00576296"/>
    <w:rsid w:val="00576FA5"/>
    <w:rsid w:val="005807B6"/>
    <w:rsid w:val="00581019"/>
    <w:rsid w:val="00581762"/>
    <w:rsid w:val="00581C7C"/>
    <w:rsid w:val="00581F8E"/>
    <w:rsid w:val="005823D9"/>
    <w:rsid w:val="00582B07"/>
    <w:rsid w:val="00583269"/>
    <w:rsid w:val="00584B53"/>
    <w:rsid w:val="00585664"/>
    <w:rsid w:val="00585760"/>
    <w:rsid w:val="005859FC"/>
    <w:rsid w:val="00585F29"/>
    <w:rsid w:val="00586778"/>
    <w:rsid w:val="00586A6C"/>
    <w:rsid w:val="00586B62"/>
    <w:rsid w:val="00586F45"/>
    <w:rsid w:val="00587C4F"/>
    <w:rsid w:val="005925BB"/>
    <w:rsid w:val="005931D7"/>
    <w:rsid w:val="005931E8"/>
    <w:rsid w:val="00594503"/>
    <w:rsid w:val="005945E5"/>
    <w:rsid w:val="00594776"/>
    <w:rsid w:val="00595444"/>
    <w:rsid w:val="00595545"/>
    <w:rsid w:val="0059571E"/>
    <w:rsid w:val="00595968"/>
    <w:rsid w:val="0059614B"/>
    <w:rsid w:val="005961F0"/>
    <w:rsid w:val="0059651F"/>
    <w:rsid w:val="0059658A"/>
    <w:rsid w:val="00596E7B"/>
    <w:rsid w:val="00597296"/>
    <w:rsid w:val="00597396"/>
    <w:rsid w:val="005A062F"/>
    <w:rsid w:val="005A0B63"/>
    <w:rsid w:val="005A0C3B"/>
    <w:rsid w:val="005A0C4F"/>
    <w:rsid w:val="005A0F96"/>
    <w:rsid w:val="005A1382"/>
    <w:rsid w:val="005A25A4"/>
    <w:rsid w:val="005A266F"/>
    <w:rsid w:val="005A2678"/>
    <w:rsid w:val="005A2B5C"/>
    <w:rsid w:val="005A2F92"/>
    <w:rsid w:val="005A309C"/>
    <w:rsid w:val="005A322C"/>
    <w:rsid w:val="005A3315"/>
    <w:rsid w:val="005A3432"/>
    <w:rsid w:val="005A3FC5"/>
    <w:rsid w:val="005A44EF"/>
    <w:rsid w:val="005A4867"/>
    <w:rsid w:val="005A4BDD"/>
    <w:rsid w:val="005A4C48"/>
    <w:rsid w:val="005A4F3F"/>
    <w:rsid w:val="005A5E58"/>
    <w:rsid w:val="005A5F79"/>
    <w:rsid w:val="005A61EC"/>
    <w:rsid w:val="005A6A07"/>
    <w:rsid w:val="005A6C51"/>
    <w:rsid w:val="005A6E7A"/>
    <w:rsid w:val="005A7261"/>
    <w:rsid w:val="005A7D66"/>
    <w:rsid w:val="005B0606"/>
    <w:rsid w:val="005B0DC7"/>
    <w:rsid w:val="005B126A"/>
    <w:rsid w:val="005B1AFD"/>
    <w:rsid w:val="005B20A0"/>
    <w:rsid w:val="005B4E8C"/>
    <w:rsid w:val="005B4F22"/>
    <w:rsid w:val="005B4FA7"/>
    <w:rsid w:val="005B503C"/>
    <w:rsid w:val="005B512B"/>
    <w:rsid w:val="005B568E"/>
    <w:rsid w:val="005B7546"/>
    <w:rsid w:val="005C00EA"/>
    <w:rsid w:val="005C0A45"/>
    <w:rsid w:val="005C1197"/>
    <w:rsid w:val="005C16D2"/>
    <w:rsid w:val="005C2446"/>
    <w:rsid w:val="005C25AC"/>
    <w:rsid w:val="005C2734"/>
    <w:rsid w:val="005C2F69"/>
    <w:rsid w:val="005C31D0"/>
    <w:rsid w:val="005C3B1F"/>
    <w:rsid w:val="005C3B3C"/>
    <w:rsid w:val="005C3FC0"/>
    <w:rsid w:val="005C496B"/>
    <w:rsid w:val="005C5162"/>
    <w:rsid w:val="005C55A1"/>
    <w:rsid w:val="005C58E2"/>
    <w:rsid w:val="005C5C07"/>
    <w:rsid w:val="005C5C3E"/>
    <w:rsid w:val="005C629C"/>
    <w:rsid w:val="005C6682"/>
    <w:rsid w:val="005C66DC"/>
    <w:rsid w:val="005C67B7"/>
    <w:rsid w:val="005C68DB"/>
    <w:rsid w:val="005C79E4"/>
    <w:rsid w:val="005D038A"/>
    <w:rsid w:val="005D0B1F"/>
    <w:rsid w:val="005D1DB8"/>
    <w:rsid w:val="005D22B4"/>
    <w:rsid w:val="005D28E3"/>
    <w:rsid w:val="005D3298"/>
    <w:rsid w:val="005D371E"/>
    <w:rsid w:val="005D3D21"/>
    <w:rsid w:val="005D3E1A"/>
    <w:rsid w:val="005D532D"/>
    <w:rsid w:val="005D54CD"/>
    <w:rsid w:val="005D5A5C"/>
    <w:rsid w:val="005D5F9D"/>
    <w:rsid w:val="005D6D74"/>
    <w:rsid w:val="005E0141"/>
    <w:rsid w:val="005E07FB"/>
    <w:rsid w:val="005E0888"/>
    <w:rsid w:val="005E1232"/>
    <w:rsid w:val="005E1303"/>
    <w:rsid w:val="005E13B8"/>
    <w:rsid w:val="005E1775"/>
    <w:rsid w:val="005E20C0"/>
    <w:rsid w:val="005E2AD2"/>
    <w:rsid w:val="005E30C0"/>
    <w:rsid w:val="005E3181"/>
    <w:rsid w:val="005E3341"/>
    <w:rsid w:val="005E3BF8"/>
    <w:rsid w:val="005E3D89"/>
    <w:rsid w:val="005E5E2B"/>
    <w:rsid w:val="005E67C3"/>
    <w:rsid w:val="005E70E7"/>
    <w:rsid w:val="005E7369"/>
    <w:rsid w:val="005E7538"/>
    <w:rsid w:val="005E7EAE"/>
    <w:rsid w:val="005E7FD5"/>
    <w:rsid w:val="005E7FF2"/>
    <w:rsid w:val="005F0367"/>
    <w:rsid w:val="005F088B"/>
    <w:rsid w:val="005F0EE2"/>
    <w:rsid w:val="005F1173"/>
    <w:rsid w:val="005F11AC"/>
    <w:rsid w:val="005F1A11"/>
    <w:rsid w:val="005F1DA2"/>
    <w:rsid w:val="005F1F25"/>
    <w:rsid w:val="005F25BE"/>
    <w:rsid w:val="005F35A6"/>
    <w:rsid w:val="005F4469"/>
    <w:rsid w:val="005F465A"/>
    <w:rsid w:val="005F4DFE"/>
    <w:rsid w:val="005F534C"/>
    <w:rsid w:val="005F5928"/>
    <w:rsid w:val="005F5E54"/>
    <w:rsid w:val="005F6549"/>
    <w:rsid w:val="005F669A"/>
    <w:rsid w:val="005F6D56"/>
    <w:rsid w:val="005F7DFD"/>
    <w:rsid w:val="005F7F2A"/>
    <w:rsid w:val="00600284"/>
    <w:rsid w:val="006002D9"/>
    <w:rsid w:val="00600BBF"/>
    <w:rsid w:val="00601498"/>
    <w:rsid w:val="00601A14"/>
    <w:rsid w:val="00602B54"/>
    <w:rsid w:val="00602C70"/>
    <w:rsid w:val="00602EB0"/>
    <w:rsid w:val="006032D8"/>
    <w:rsid w:val="006033AC"/>
    <w:rsid w:val="00603843"/>
    <w:rsid w:val="00603E7A"/>
    <w:rsid w:val="00604356"/>
    <w:rsid w:val="00604536"/>
    <w:rsid w:val="00604539"/>
    <w:rsid w:val="00604977"/>
    <w:rsid w:val="00604BE5"/>
    <w:rsid w:val="00604CA5"/>
    <w:rsid w:val="006050F1"/>
    <w:rsid w:val="0060568E"/>
    <w:rsid w:val="00605698"/>
    <w:rsid w:val="0060571A"/>
    <w:rsid w:val="00605CD1"/>
    <w:rsid w:val="00605E8D"/>
    <w:rsid w:val="006067A6"/>
    <w:rsid w:val="00606F83"/>
    <w:rsid w:val="00607C52"/>
    <w:rsid w:val="00607D6B"/>
    <w:rsid w:val="00610471"/>
    <w:rsid w:val="0061053A"/>
    <w:rsid w:val="00610606"/>
    <w:rsid w:val="00610623"/>
    <w:rsid w:val="006107F4"/>
    <w:rsid w:val="00610F4B"/>
    <w:rsid w:val="00610FE7"/>
    <w:rsid w:val="00612345"/>
    <w:rsid w:val="0061258E"/>
    <w:rsid w:val="006126E6"/>
    <w:rsid w:val="00613194"/>
    <w:rsid w:val="00613891"/>
    <w:rsid w:val="00613FE3"/>
    <w:rsid w:val="006144C4"/>
    <w:rsid w:val="00615A1F"/>
    <w:rsid w:val="00615A6F"/>
    <w:rsid w:val="00615B1D"/>
    <w:rsid w:val="00616890"/>
    <w:rsid w:val="00617334"/>
    <w:rsid w:val="006173FD"/>
    <w:rsid w:val="00617A94"/>
    <w:rsid w:val="00617B3D"/>
    <w:rsid w:val="00617C9B"/>
    <w:rsid w:val="00617D05"/>
    <w:rsid w:val="00620036"/>
    <w:rsid w:val="006200FA"/>
    <w:rsid w:val="006209A3"/>
    <w:rsid w:val="00620F7E"/>
    <w:rsid w:val="00621296"/>
    <w:rsid w:val="0062195A"/>
    <w:rsid w:val="00621CAF"/>
    <w:rsid w:val="00621D52"/>
    <w:rsid w:val="006221BA"/>
    <w:rsid w:val="006222E2"/>
    <w:rsid w:val="006225D7"/>
    <w:rsid w:val="00623487"/>
    <w:rsid w:val="00623B39"/>
    <w:rsid w:val="00623E6F"/>
    <w:rsid w:val="00624069"/>
    <w:rsid w:val="006245FA"/>
    <w:rsid w:val="0062470F"/>
    <w:rsid w:val="006247F4"/>
    <w:rsid w:val="00625398"/>
    <w:rsid w:val="00625653"/>
    <w:rsid w:val="006258EC"/>
    <w:rsid w:val="00625A80"/>
    <w:rsid w:val="00625C50"/>
    <w:rsid w:val="00625CB1"/>
    <w:rsid w:val="00626A6F"/>
    <w:rsid w:val="00627334"/>
    <w:rsid w:val="0062761E"/>
    <w:rsid w:val="006301F8"/>
    <w:rsid w:val="006303C0"/>
    <w:rsid w:val="00630D4C"/>
    <w:rsid w:val="00630D9D"/>
    <w:rsid w:val="00631246"/>
    <w:rsid w:val="0063156B"/>
    <w:rsid w:val="006322BC"/>
    <w:rsid w:val="00632417"/>
    <w:rsid w:val="006326F6"/>
    <w:rsid w:val="006331B1"/>
    <w:rsid w:val="0063332E"/>
    <w:rsid w:val="00633B59"/>
    <w:rsid w:val="00633BE3"/>
    <w:rsid w:val="00635123"/>
    <w:rsid w:val="006351A0"/>
    <w:rsid w:val="00635207"/>
    <w:rsid w:val="00635833"/>
    <w:rsid w:val="00635A52"/>
    <w:rsid w:val="006362A0"/>
    <w:rsid w:val="0063631B"/>
    <w:rsid w:val="006368E7"/>
    <w:rsid w:val="006371FC"/>
    <w:rsid w:val="00637CCE"/>
    <w:rsid w:val="00640718"/>
    <w:rsid w:val="00640D17"/>
    <w:rsid w:val="00640FA2"/>
    <w:rsid w:val="00641663"/>
    <w:rsid w:val="00641A8D"/>
    <w:rsid w:val="00642C6C"/>
    <w:rsid w:val="00642C9B"/>
    <w:rsid w:val="00643067"/>
    <w:rsid w:val="006437BF"/>
    <w:rsid w:val="00643AEA"/>
    <w:rsid w:val="0064402B"/>
    <w:rsid w:val="0064468A"/>
    <w:rsid w:val="00644751"/>
    <w:rsid w:val="00644944"/>
    <w:rsid w:val="00644980"/>
    <w:rsid w:val="00644A55"/>
    <w:rsid w:val="0064530B"/>
    <w:rsid w:val="00645705"/>
    <w:rsid w:val="00645879"/>
    <w:rsid w:val="00645CB6"/>
    <w:rsid w:val="0064617D"/>
    <w:rsid w:val="00646344"/>
    <w:rsid w:val="00646A98"/>
    <w:rsid w:val="0064775A"/>
    <w:rsid w:val="006500BE"/>
    <w:rsid w:val="006511CB"/>
    <w:rsid w:val="00651553"/>
    <w:rsid w:val="0065176F"/>
    <w:rsid w:val="00651A92"/>
    <w:rsid w:val="00652775"/>
    <w:rsid w:val="00652CAB"/>
    <w:rsid w:val="00652D98"/>
    <w:rsid w:val="00653095"/>
    <w:rsid w:val="00653E8A"/>
    <w:rsid w:val="0065406E"/>
    <w:rsid w:val="00654EEF"/>
    <w:rsid w:val="00654F90"/>
    <w:rsid w:val="00656617"/>
    <w:rsid w:val="00656CBA"/>
    <w:rsid w:val="006572D5"/>
    <w:rsid w:val="0066028F"/>
    <w:rsid w:val="00660394"/>
    <w:rsid w:val="00660424"/>
    <w:rsid w:val="00660752"/>
    <w:rsid w:val="00661700"/>
    <w:rsid w:val="00661C9F"/>
    <w:rsid w:val="00662692"/>
    <w:rsid w:val="00662AAA"/>
    <w:rsid w:val="00662B49"/>
    <w:rsid w:val="00662B50"/>
    <w:rsid w:val="00663A1E"/>
    <w:rsid w:val="00663E65"/>
    <w:rsid w:val="00664582"/>
    <w:rsid w:val="006646E9"/>
    <w:rsid w:val="006649C4"/>
    <w:rsid w:val="00664B6D"/>
    <w:rsid w:val="00665247"/>
    <w:rsid w:val="0066531E"/>
    <w:rsid w:val="00665A9E"/>
    <w:rsid w:val="0066667B"/>
    <w:rsid w:val="00666DB3"/>
    <w:rsid w:val="00667916"/>
    <w:rsid w:val="00667C13"/>
    <w:rsid w:val="00667FF6"/>
    <w:rsid w:val="0067071D"/>
    <w:rsid w:val="00670E2D"/>
    <w:rsid w:val="006717FF"/>
    <w:rsid w:val="006718D1"/>
    <w:rsid w:val="00671BB3"/>
    <w:rsid w:val="00671ED0"/>
    <w:rsid w:val="0067220B"/>
    <w:rsid w:val="00672853"/>
    <w:rsid w:val="00672969"/>
    <w:rsid w:val="006731D8"/>
    <w:rsid w:val="006738A1"/>
    <w:rsid w:val="006753CB"/>
    <w:rsid w:val="006753FA"/>
    <w:rsid w:val="006755D6"/>
    <w:rsid w:val="00677D58"/>
    <w:rsid w:val="00677F23"/>
    <w:rsid w:val="00677FDE"/>
    <w:rsid w:val="006800E4"/>
    <w:rsid w:val="0068051D"/>
    <w:rsid w:val="006805A9"/>
    <w:rsid w:val="006805FB"/>
    <w:rsid w:val="0068078B"/>
    <w:rsid w:val="00680F83"/>
    <w:rsid w:val="0068152E"/>
    <w:rsid w:val="006833CE"/>
    <w:rsid w:val="006837B1"/>
    <w:rsid w:val="00683948"/>
    <w:rsid w:val="00683981"/>
    <w:rsid w:val="0068480B"/>
    <w:rsid w:val="00684FDA"/>
    <w:rsid w:val="00685142"/>
    <w:rsid w:val="00685752"/>
    <w:rsid w:val="006865E6"/>
    <w:rsid w:val="0068710E"/>
    <w:rsid w:val="00687682"/>
    <w:rsid w:val="00690254"/>
    <w:rsid w:val="00690397"/>
    <w:rsid w:val="00690627"/>
    <w:rsid w:val="0069142C"/>
    <w:rsid w:val="0069186F"/>
    <w:rsid w:val="00691AE1"/>
    <w:rsid w:val="00691D0F"/>
    <w:rsid w:val="00691E10"/>
    <w:rsid w:val="00692457"/>
    <w:rsid w:val="006929DF"/>
    <w:rsid w:val="006929F0"/>
    <w:rsid w:val="00692C4C"/>
    <w:rsid w:val="006933F0"/>
    <w:rsid w:val="00694A04"/>
    <w:rsid w:val="00694A73"/>
    <w:rsid w:val="00695096"/>
    <w:rsid w:val="006953E1"/>
    <w:rsid w:val="00695EA5"/>
    <w:rsid w:val="00696849"/>
    <w:rsid w:val="00696944"/>
    <w:rsid w:val="00696C31"/>
    <w:rsid w:val="00696F67"/>
    <w:rsid w:val="00697832"/>
    <w:rsid w:val="006979AB"/>
    <w:rsid w:val="00697CB3"/>
    <w:rsid w:val="006A0CD9"/>
    <w:rsid w:val="006A1494"/>
    <w:rsid w:val="006A15BD"/>
    <w:rsid w:val="006A25E3"/>
    <w:rsid w:val="006A27AB"/>
    <w:rsid w:val="006A2B61"/>
    <w:rsid w:val="006A2F30"/>
    <w:rsid w:val="006A3389"/>
    <w:rsid w:val="006A33FB"/>
    <w:rsid w:val="006A41D3"/>
    <w:rsid w:val="006A48BF"/>
    <w:rsid w:val="006A5262"/>
    <w:rsid w:val="006A52BB"/>
    <w:rsid w:val="006A52EE"/>
    <w:rsid w:val="006A54CB"/>
    <w:rsid w:val="006A59E9"/>
    <w:rsid w:val="006A5B0C"/>
    <w:rsid w:val="006A5EA1"/>
    <w:rsid w:val="006A6111"/>
    <w:rsid w:val="006A6175"/>
    <w:rsid w:val="006A62BA"/>
    <w:rsid w:val="006A687E"/>
    <w:rsid w:val="006A6B44"/>
    <w:rsid w:val="006A6F3E"/>
    <w:rsid w:val="006A70F9"/>
    <w:rsid w:val="006A7752"/>
    <w:rsid w:val="006A7956"/>
    <w:rsid w:val="006A7ABD"/>
    <w:rsid w:val="006B0328"/>
    <w:rsid w:val="006B1189"/>
    <w:rsid w:val="006B15DC"/>
    <w:rsid w:val="006B1927"/>
    <w:rsid w:val="006B1DC1"/>
    <w:rsid w:val="006B2012"/>
    <w:rsid w:val="006B2111"/>
    <w:rsid w:val="006B30FF"/>
    <w:rsid w:val="006B427A"/>
    <w:rsid w:val="006B4FDF"/>
    <w:rsid w:val="006B688F"/>
    <w:rsid w:val="006B6A1A"/>
    <w:rsid w:val="006B74C4"/>
    <w:rsid w:val="006B74DB"/>
    <w:rsid w:val="006B7583"/>
    <w:rsid w:val="006B7603"/>
    <w:rsid w:val="006B7662"/>
    <w:rsid w:val="006B7AB8"/>
    <w:rsid w:val="006B7CA1"/>
    <w:rsid w:val="006C03E7"/>
    <w:rsid w:val="006C058C"/>
    <w:rsid w:val="006C11A1"/>
    <w:rsid w:val="006C1250"/>
    <w:rsid w:val="006C2C05"/>
    <w:rsid w:val="006C327B"/>
    <w:rsid w:val="006C3F3E"/>
    <w:rsid w:val="006C41CC"/>
    <w:rsid w:val="006C427C"/>
    <w:rsid w:val="006C4330"/>
    <w:rsid w:val="006C4B6A"/>
    <w:rsid w:val="006C4B7D"/>
    <w:rsid w:val="006C5395"/>
    <w:rsid w:val="006C55EF"/>
    <w:rsid w:val="006C60A4"/>
    <w:rsid w:val="006C61E2"/>
    <w:rsid w:val="006C753D"/>
    <w:rsid w:val="006C7C93"/>
    <w:rsid w:val="006C7F1E"/>
    <w:rsid w:val="006D00F9"/>
    <w:rsid w:val="006D038E"/>
    <w:rsid w:val="006D10CB"/>
    <w:rsid w:val="006D2652"/>
    <w:rsid w:val="006D27F7"/>
    <w:rsid w:val="006D3CF4"/>
    <w:rsid w:val="006D444D"/>
    <w:rsid w:val="006D4DAC"/>
    <w:rsid w:val="006D4EFC"/>
    <w:rsid w:val="006D5029"/>
    <w:rsid w:val="006D52B5"/>
    <w:rsid w:val="006D5454"/>
    <w:rsid w:val="006D56D9"/>
    <w:rsid w:val="006D57A1"/>
    <w:rsid w:val="006D586C"/>
    <w:rsid w:val="006D5A14"/>
    <w:rsid w:val="006D5D29"/>
    <w:rsid w:val="006D5E4D"/>
    <w:rsid w:val="006D7A27"/>
    <w:rsid w:val="006E0A5D"/>
    <w:rsid w:val="006E0AFF"/>
    <w:rsid w:val="006E0CC8"/>
    <w:rsid w:val="006E1402"/>
    <w:rsid w:val="006E247E"/>
    <w:rsid w:val="006E2985"/>
    <w:rsid w:val="006E3050"/>
    <w:rsid w:val="006E3B27"/>
    <w:rsid w:val="006E5968"/>
    <w:rsid w:val="006E5A9A"/>
    <w:rsid w:val="006E6AC5"/>
    <w:rsid w:val="006E6BC4"/>
    <w:rsid w:val="006E7128"/>
    <w:rsid w:val="006E7D57"/>
    <w:rsid w:val="006F009D"/>
    <w:rsid w:val="006F050B"/>
    <w:rsid w:val="006F0672"/>
    <w:rsid w:val="006F0701"/>
    <w:rsid w:val="006F0CE3"/>
    <w:rsid w:val="006F12FD"/>
    <w:rsid w:val="006F15F8"/>
    <w:rsid w:val="006F16B6"/>
    <w:rsid w:val="006F2466"/>
    <w:rsid w:val="006F2A31"/>
    <w:rsid w:val="006F3902"/>
    <w:rsid w:val="006F3CC5"/>
    <w:rsid w:val="006F4840"/>
    <w:rsid w:val="006F4CA5"/>
    <w:rsid w:val="006F51DE"/>
    <w:rsid w:val="006F658F"/>
    <w:rsid w:val="006F6DC1"/>
    <w:rsid w:val="006F6EF6"/>
    <w:rsid w:val="006F76D8"/>
    <w:rsid w:val="006F7F26"/>
    <w:rsid w:val="00700294"/>
    <w:rsid w:val="00701C15"/>
    <w:rsid w:val="00702703"/>
    <w:rsid w:val="0070295D"/>
    <w:rsid w:val="0070314E"/>
    <w:rsid w:val="007033C5"/>
    <w:rsid w:val="007034DB"/>
    <w:rsid w:val="00703647"/>
    <w:rsid w:val="00703697"/>
    <w:rsid w:val="0070375E"/>
    <w:rsid w:val="00703FD0"/>
    <w:rsid w:val="007056FF"/>
    <w:rsid w:val="00705E3B"/>
    <w:rsid w:val="00706A8C"/>
    <w:rsid w:val="00706A93"/>
    <w:rsid w:val="007070EC"/>
    <w:rsid w:val="0070721A"/>
    <w:rsid w:val="00707A1F"/>
    <w:rsid w:val="007102B0"/>
    <w:rsid w:val="007103C7"/>
    <w:rsid w:val="00710903"/>
    <w:rsid w:val="0071135E"/>
    <w:rsid w:val="007119F6"/>
    <w:rsid w:val="00711EE7"/>
    <w:rsid w:val="007123F8"/>
    <w:rsid w:val="00712E12"/>
    <w:rsid w:val="00713451"/>
    <w:rsid w:val="00713521"/>
    <w:rsid w:val="00713DA7"/>
    <w:rsid w:val="00713EC4"/>
    <w:rsid w:val="00714C75"/>
    <w:rsid w:val="007157A7"/>
    <w:rsid w:val="00715C2F"/>
    <w:rsid w:val="00715EFC"/>
    <w:rsid w:val="00715F3B"/>
    <w:rsid w:val="00716101"/>
    <w:rsid w:val="0071689E"/>
    <w:rsid w:val="00720961"/>
    <w:rsid w:val="00721535"/>
    <w:rsid w:val="00721BD6"/>
    <w:rsid w:val="00723398"/>
    <w:rsid w:val="00723C24"/>
    <w:rsid w:val="00723F68"/>
    <w:rsid w:val="00723FA3"/>
    <w:rsid w:val="007245A2"/>
    <w:rsid w:val="00724993"/>
    <w:rsid w:val="00724E01"/>
    <w:rsid w:val="007259C2"/>
    <w:rsid w:val="00725FF2"/>
    <w:rsid w:val="007266EA"/>
    <w:rsid w:val="00727127"/>
    <w:rsid w:val="007273C4"/>
    <w:rsid w:val="00727650"/>
    <w:rsid w:val="00727959"/>
    <w:rsid w:val="00727A8D"/>
    <w:rsid w:val="00730A8E"/>
    <w:rsid w:val="0073179D"/>
    <w:rsid w:val="00731D8F"/>
    <w:rsid w:val="00731DF4"/>
    <w:rsid w:val="00731EC0"/>
    <w:rsid w:val="00732235"/>
    <w:rsid w:val="00732AEA"/>
    <w:rsid w:val="00733C1C"/>
    <w:rsid w:val="00733E6F"/>
    <w:rsid w:val="00733FC9"/>
    <w:rsid w:val="0073437B"/>
    <w:rsid w:val="00734D88"/>
    <w:rsid w:val="007352BE"/>
    <w:rsid w:val="0073534A"/>
    <w:rsid w:val="007355D8"/>
    <w:rsid w:val="0073714A"/>
    <w:rsid w:val="0073752F"/>
    <w:rsid w:val="0074016A"/>
    <w:rsid w:val="00740521"/>
    <w:rsid w:val="00741340"/>
    <w:rsid w:val="00741CB1"/>
    <w:rsid w:val="00741DAE"/>
    <w:rsid w:val="007441A2"/>
    <w:rsid w:val="00744235"/>
    <w:rsid w:val="00744427"/>
    <w:rsid w:val="00744485"/>
    <w:rsid w:val="00744B15"/>
    <w:rsid w:val="0074544B"/>
    <w:rsid w:val="00745A81"/>
    <w:rsid w:val="00746270"/>
    <w:rsid w:val="007464F2"/>
    <w:rsid w:val="0074686E"/>
    <w:rsid w:val="00746AA2"/>
    <w:rsid w:val="00746B8D"/>
    <w:rsid w:val="00747148"/>
    <w:rsid w:val="0074782C"/>
    <w:rsid w:val="00747B0A"/>
    <w:rsid w:val="0075004E"/>
    <w:rsid w:val="00750D11"/>
    <w:rsid w:val="00751283"/>
    <w:rsid w:val="0075165C"/>
    <w:rsid w:val="0075168D"/>
    <w:rsid w:val="00751870"/>
    <w:rsid w:val="00751A1E"/>
    <w:rsid w:val="00751A49"/>
    <w:rsid w:val="00751D5A"/>
    <w:rsid w:val="007527B6"/>
    <w:rsid w:val="00752BC3"/>
    <w:rsid w:val="00753A33"/>
    <w:rsid w:val="00753E05"/>
    <w:rsid w:val="00754190"/>
    <w:rsid w:val="007549E6"/>
    <w:rsid w:val="00754E02"/>
    <w:rsid w:val="00755A8E"/>
    <w:rsid w:val="007563CF"/>
    <w:rsid w:val="00756EF0"/>
    <w:rsid w:val="00757166"/>
    <w:rsid w:val="00757B15"/>
    <w:rsid w:val="00760AA8"/>
    <w:rsid w:val="00761E66"/>
    <w:rsid w:val="00762114"/>
    <w:rsid w:val="00762B32"/>
    <w:rsid w:val="00762D40"/>
    <w:rsid w:val="00762F46"/>
    <w:rsid w:val="0076384F"/>
    <w:rsid w:val="007638E2"/>
    <w:rsid w:val="00763BCD"/>
    <w:rsid w:val="007644A1"/>
    <w:rsid w:val="00764ABE"/>
    <w:rsid w:val="0076516B"/>
    <w:rsid w:val="00765326"/>
    <w:rsid w:val="00765F3B"/>
    <w:rsid w:val="007662CC"/>
    <w:rsid w:val="00766442"/>
    <w:rsid w:val="00766D8B"/>
    <w:rsid w:val="00766E07"/>
    <w:rsid w:val="00767B77"/>
    <w:rsid w:val="00767E9F"/>
    <w:rsid w:val="00770025"/>
    <w:rsid w:val="00770ADD"/>
    <w:rsid w:val="00771203"/>
    <w:rsid w:val="00771765"/>
    <w:rsid w:val="0077200C"/>
    <w:rsid w:val="00773129"/>
    <w:rsid w:val="00773AFF"/>
    <w:rsid w:val="00774E54"/>
    <w:rsid w:val="0077533F"/>
    <w:rsid w:val="00775590"/>
    <w:rsid w:val="00775FDE"/>
    <w:rsid w:val="007762D5"/>
    <w:rsid w:val="0077631C"/>
    <w:rsid w:val="00776454"/>
    <w:rsid w:val="007771B5"/>
    <w:rsid w:val="0077721F"/>
    <w:rsid w:val="007774D9"/>
    <w:rsid w:val="00777985"/>
    <w:rsid w:val="00777F3C"/>
    <w:rsid w:val="0078132C"/>
    <w:rsid w:val="007817BB"/>
    <w:rsid w:val="00782590"/>
    <w:rsid w:val="007832D0"/>
    <w:rsid w:val="0078344E"/>
    <w:rsid w:val="007839C0"/>
    <w:rsid w:val="00783B2E"/>
    <w:rsid w:val="00783B56"/>
    <w:rsid w:val="00783CC0"/>
    <w:rsid w:val="0078418B"/>
    <w:rsid w:val="0078471A"/>
    <w:rsid w:val="00784ACF"/>
    <w:rsid w:val="00784DF9"/>
    <w:rsid w:val="007859A2"/>
    <w:rsid w:val="00785C58"/>
    <w:rsid w:val="00785FE3"/>
    <w:rsid w:val="007862DE"/>
    <w:rsid w:val="007862E7"/>
    <w:rsid w:val="00786DCA"/>
    <w:rsid w:val="007871D5"/>
    <w:rsid w:val="00787D8C"/>
    <w:rsid w:val="0079014C"/>
    <w:rsid w:val="007905A7"/>
    <w:rsid w:val="00790C8B"/>
    <w:rsid w:val="007918D2"/>
    <w:rsid w:val="00791B62"/>
    <w:rsid w:val="00791FEF"/>
    <w:rsid w:val="00792114"/>
    <w:rsid w:val="00792219"/>
    <w:rsid w:val="007924AE"/>
    <w:rsid w:val="007925EE"/>
    <w:rsid w:val="00792F61"/>
    <w:rsid w:val="00793113"/>
    <w:rsid w:val="00793844"/>
    <w:rsid w:val="0079399E"/>
    <w:rsid w:val="007941C5"/>
    <w:rsid w:val="00794397"/>
    <w:rsid w:val="007945FF"/>
    <w:rsid w:val="00794A46"/>
    <w:rsid w:val="00794B58"/>
    <w:rsid w:val="00794F7D"/>
    <w:rsid w:val="007952E6"/>
    <w:rsid w:val="007953EF"/>
    <w:rsid w:val="00795F52"/>
    <w:rsid w:val="007962F6"/>
    <w:rsid w:val="007967BE"/>
    <w:rsid w:val="00797691"/>
    <w:rsid w:val="007977BC"/>
    <w:rsid w:val="00797CB7"/>
    <w:rsid w:val="00797F7C"/>
    <w:rsid w:val="007A0013"/>
    <w:rsid w:val="007A007B"/>
    <w:rsid w:val="007A0940"/>
    <w:rsid w:val="007A0C5A"/>
    <w:rsid w:val="007A0C62"/>
    <w:rsid w:val="007A0DE8"/>
    <w:rsid w:val="007A11CA"/>
    <w:rsid w:val="007A164A"/>
    <w:rsid w:val="007A39C0"/>
    <w:rsid w:val="007A4D5A"/>
    <w:rsid w:val="007A559E"/>
    <w:rsid w:val="007A5FC7"/>
    <w:rsid w:val="007A6895"/>
    <w:rsid w:val="007A6AC3"/>
    <w:rsid w:val="007A762E"/>
    <w:rsid w:val="007A763D"/>
    <w:rsid w:val="007A7806"/>
    <w:rsid w:val="007A7AA2"/>
    <w:rsid w:val="007A7FFA"/>
    <w:rsid w:val="007B058B"/>
    <w:rsid w:val="007B0642"/>
    <w:rsid w:val="007B1146"/>
    <w:rsid w:val="007B38B1"/>
    <w:rsid w:val="007B4377"/>
    <w:rsid w:val="007B4951"/>
    <w:rsid w:val="007B4ECC"/>
    <w:rsid w:val="007B50B2"/>
    <w:rsid w:val="007B5C86"/>
    <w:rsid w:val="007B60C0"/>
    <w:rsid w:val="007B6138"/>
    <w:rsid w:val="007B6282"/>
    <w:rsid w:val="007B6554"/>
    <w:rsid w:val="007B6944"/>
    <w:rsid w:val="007B6A39"/>
    <w:rsid w:val="007B6D0A"/>
    <w:rsid w:val="007B7DF9"/>
    <w:rsid w:val="007C056B"/>
    <w:rsid w:val="007C0655"/>
    <w:rsid w:val="007C1D74"/>
    <w:rsid w:val="007C2054"/>
    <w:rsid w:val="007C20B7"/>
    <w:rsid w:val="007C20C8"/>
    <w:rsid w:val="007C2456"/>
    <w:rsid w:val="007C2CD1"/>
    <w:rsid w:val="007C2DED"/>
    <w:rsid w:val="007C3294"/>
    <w:rsid w:val="007C350E"/>
    <w:rsid w:val="007C373A"/>
    <w:rsid w:val="007C3907"/>
    <w:rsid w:val="007C3CF9"/>
    <w:rsid w:val="007C449B"/>
    <w:rsid w:val="007C486D"/>
    <w:rsid w:val="007C492B"/>
    <w:rsid w:val="007C4BE2"/>
    <w:rsid w:val="007C5AA0"/>
    <w:rsid w:val="007C6643"/>
    <w:rsid w:val="007C767F"/>
    <w:rsid w:val="007D000C"/>
    <w:rsid w:val="007D01B9"/>
    <w:rsid w:val="007D076D"/>
    <w:rsid w:val="007D098F"/>
    <w:rsid w:val="007D09DA"/>
    <w:rsid w:val="007D0DDE"/>
    <w:rsid w:val="007D1019"/>
    <w:rsid w:val="007D188B"/>
    <w:rsid w:val="007D1E20"/>
    <w:rsid w:val="007D207A"/>
    <w:rsid w:val="007D235A"/>
    <w:rsid w:val="007D254A"/>
    <w:rsid w:val="007D2E1A"/>
    <w:rsid w:val="007D2F7D"/>
    <w:rsid w:val="007D36AF"/>
    <w:rsid w:val="007D39B3"/>
    <w:rsid w:val="007D4653"/>
    <w:rsid w:val="007D5473"/>
    <w:rsid w:val="007D57DA"/>
    <w:rsid w:val="007D5BA4"/>
    <w:rsid w:val="007D5E6E"/>
    <w:rsid w:val="007D647B"/>
    <w:rsid w:val="007D6506"/>
    <w:rsid w:val="007D676A"/>
    <w:rsid w:val="007D67A4"/>
    <w:rsid w:val="007E06D3"/>
    <w:rsid w:val="007E07AD"/>
    <w:rsid w:val="007E08B2"/>
    <w:rsid w:val="007E08D9"/>
    <w:rsid w:val="007E0B36"/>
    <w:rsid w:val="007E18B0"/>
    <w:rsid w:val="007E1DC9"/>
    <w:rsid w:val="007E1E69"/>
    <w:rsid w:val="007E1FC3"/>
    <w:rsid w:val="007E2271"/>
    <w:rsid w:val="007E2AF1"/>
    <w:rsid w:val="007E2E63"/>
    <w:rsid w:val="007E376D"/>
    <w:rsid w:val="007E39AC"/>
    <w:rsid w:val="007E3CBC"/>
    <w:rsid w:val="007E41F8"/>
    <w:rsid w:val="007E42B6"/>
    <w:rsid w:val="007E438A"/>
    <w:rsid w:val="007E45C3"/>
    <w:rsid w:val="007E4968"/>
    <w:rsid w:val="007E5C6C"/>
    <w:rsid w:val="007E5ECA"/>
    <w:rsid w:val="007E683E"/>
    <w:rsid w:val="007E6A8D"/>
    <w:rsid w:val="007E702C"/>
    <w:rsid w:val="007E7333"/>
    <w:rsid w:val="007E7FE4"/>
    <w:rsid w:val="007F0055"/>
    <w:rsid w:val="007F00DE"/>
    <w:rsid w:val="007F0F8F"/>
    <w:rsid w:val="007F1973"/>
    <w:rsid w:val="007F2AF0"/>
    <w:rsid w:val="007F33B7"/>
    <w:rsid w:val="007F35A5"/>
    <w:rsid w:val="007F3659"/>
    <w:rsid w:val="007F372F"/>
    <w:rsid w:val="007F3C91"/>
    <w:rsid w:val="007F46C3"/>
    <w:rsid w:val="007F4CAE"/>
    <w:rsid w:val="007F5114"/>
    <w:rsid w:val="007F5E34"/>
    <w:rsid w:val="007F61E5"/>
    <w:rsid w:val="007F665E"/>
    <w:rsid w:val="007F6866"/>
    <w:rsid w:val="007F6BF1"/>
    <w:rsid w:val="007F6C87"/>
    <w:rsid w:val="007F6D0F"/>
    <w:rsid w:val="007F7076"/>
    <w:rsid w:val="007F780E"/>
    <w:rsid w:val="007F7E14"/>
    <w:rsid w:val="007F7EA7"/>
    <w:rsid w:val="00800319"/>
    <w:rsid w:val="008005D4"/>
    <w:rsid w:val="008009B3"/>
    <w:rsid w:val="00800C56"/>
    <w:rsid w:val="00800CA0"/>
    <w:rsid w:val="00801116"/>
    <w:rsid w:val="00801A92"/>
    <w:rsid w:val="00801F2D"/>
    <w:rsid w:val="0080213F"/>
    <w:rsid w:val="008032F6"/>
    <w:rsid w:val="00803793"/>
    <w:rsid w:val="00803C52"/>
    <w:rsid w:val="00803C72"/>
    <w:rsid w:val="00803C92"/>
    <w:rsid w:val="0080430E"/>
    <w:rsid w:val="0080446F"/>
    <w:rsid w:val="0080458D"/>
    <w:rsid w:val="00804611"/>
    <w:rsid w:val="00804734"/>
    <w:rsid w:val="008047E3"/>
    <w:rsid w:val="00804B3C"/>
    <w:rsid w:val="00805C5D"/>
    <w:rsid w:val="00805E91"/>
    <w:rsid w:val="008065EE"/>
    <w:rsid w:val="008068D8"/>
    <w:rsid w:val="00806A84"/>
    <w:rsid w:val="00806C0D"/>
    <w:rsid w:val="00807483"/>
    <w:rsid w:val="00807C5D"/>
    <w:rsid w:val="00807CC3"/>
    <w:rsid w:val="00807D07"/>
    <w:rsid w:val="00807E14"/>
    <w:rsid w:val="00810D40"/>
    <w:rsid w:val="00810DE1"/>
    <w:rsid w:val="0081123A"/>
    <w:rsid w:val="008119CC"/>
    <w:rsid w:val="00811C9B"/>
    <w:rsid w:val="008129EC"/>
    <w:rsid w:val="0081328B"/>
    <w:rsid w:val="00813BF1"/>
    <w:rsid w:val="00813D44"/>
    <w:rsid w:val="0081450B"/>
    <w:rsid w:val="0081489F"/>
    <w:rsid w:val="00814A9C"/>
    <w:rsid w:val="00815597"/>
    <w:rsid w:val="008155D8"/>
    <w:rsid w:val="00815E0A"/>
    <w:rsid w:val="008160E5"/>
    <w:rsid w:val="008164F6"/>
    <w:rsid w:val="00816CE8"/>
    <w:rsid w:val="00817148"/>
    <w:rsid w:val="008172C1"/>
    <w:rsid w:val="0081766B"/>
    <w:rsid w:val="00820222"/>
    <w:rsid w:val="008218C1"/>
    <w:rsid w:val="00821965"/>
    <w:rsid w:val="00821F40"/>
    <w:rsid w:val="00821F65"/>
    <w:rsid w:val="00822270"/>
    <w:rsid w:val="0082252B"/>
    <w:rsid w:val="008226DF"/>
    <w:rsid w:val="00822C1B"/>
    <w:rsid w:val="00822DFE"/>
    <w:rsid w:val="00823469"/>
    <w:rsid w:val="00823FBA"/>
    <w:rsid w:val="00824044"/>
    <w:rsid w:val="0082405A"/>
    <w:rsid w:val="008243C9"/>
    <w:rsid w:val="00825C88"/>
    <w:rsid w:val="00825DAB"/>
    <w:rsid w:val="00826B53"/>
    <w:rsid w:val="00826BF8"/>
    <w:rsid w:val="00827884"/>
    <w:rsid w:val="00827AE6"/>
    <w:rsid w:val="00827D63"/>
    <w:rsid w:val="00827FF8"/>
    <w:rsid w:val="008303EF"/>
    <w:rsid w:val="00830A3C"/>
    <w:rsid w:val="00831507"/>
    <w:rsid w:val="00831B47"/>
    <w:rsid w:val="00831CD1"/>
    <w:rsid w:val="00831E16"/>
    <w:rsid w:val="00831FBD"/>
    <w:rsid w:val="008322B8"/>
    <w:rsid w:val="0083242B"/>
    <w:rsid w:val="00832C7A"/>
    <w:rsid w:val="00832E93"/>
    <w:rsid w:val="00833923"/>
    <w:rsid w:val="008339F0"/>
    <w:rsid w:val="00833D0C"/>
    <w:rsid w:val="00833F08"/>
    <w:rsid w:val="00834BE5"/>
    <w:rsid w:val="00834CFE"/>
    <w:rsid w:val="00834FB3"/>
    <w:rsid w:val="00835353"/>
    <w:rsid w:val="008367CA"/>
    <w:rsid w:val="0083700C"/>
    <w:rsid w:val="00837999"/>
    <w:rsid w:val="0084006A"/>
    <w:rsid w:val="00840131"/>
    <w:rsid w:val="00840604"/>
    <w:rsid w:val="00840D0E"/>
    <w:rsid w:val="00841A68"/>
    <w:rsid w:val="00841EAE"/>
    <w:rsid w:val="00842303"/>
    <w:rsid w:val="00842CC0"/>
    <w:rsid w:val="00843240"/>
    <w:rsid w:val="008433BD"/>
    <w:rsid w:val="00843469"/>
    <w:rsid w:val="008437B3"/>
    <w:rsid w:val="00843F3D"/>
    <w:rsid w:val="00844156"/>
    <w:rsid w:val="008446AA"/>
    <w:rsid w:val="008447F1"/>
    <w:rsid w:val="0084485E"/>
    <w:rsid w:val="00845D7B"/>
    <w:rsid w:val="008462B0"/>
    <w:rsid w:val="0084638C"/>
    <w:rsid w:val="008463EA"/>
    <w:rsid w:val="008465B0"/>
    <w:rsid w:val="008465C8"/>
    <w:rsid w:val="0084690A"/>
    <w:rsid w:val="008471DE"/>
    <w:rsid w:val="00847AC2"/>
    <w:rsid w:val="00847C8B"/>
    <w:rsid w:val="00847E61"/>
    <w:rsid w:val="00850ADF"/>
    <w:rsid w:val="00850BA0"/>
    <w:rsid w:val="00850D0B"/>
    <w:rsid w:val="008512D2"/>
    <w:rsid w:val="008513F7"/>
    <w:rsid w:val="00852129"/>
    <w:rsid w:val="0085212A"/>
    <w:rsid w:val="008524AC"/>
    <w:rsid w:val="00852557"/>
    <w:rsid w:val="00852F1D"/>
    <w:rsid w:val="00853762"/>
    <w:rsid w:val="008537BB"/>
    <w:rsid w:val="008538D9"/>
    <w:rsid w:val="0085395C"/>
    <w:rsid w:val="00853BBB"/>
    <w:rsid w:val="00853EB8"/>
    <w:rsid w:val="00854000"/>
    <w:rsid w:val="00854089"/>
    <w:rsid w:val="008555D0"/>
    <w:rsid w:val="008556DB"/>
    <w:rsid w:val="00855CB9"/>
    <w:rsid w:val="00856F72"/>
    <w:rsid w:val="0085706E"/>
    <w:rsid w:val="0085761E"/>
    <w:rsid w:val="00857DD9"/>
    <w:rsid w:val="00860207"/>
    <w:rsid w:val="00860339"/>
    <w:rsid w:val="0086062F"/>
    <w:rsid w:val="00860C04"/>
    <w:rsid w:val="00860F7B"/>
    <w:rsid w:val="00862715"/>
    <w:rsid w:val="00862E6A"/>
    <w:rsid w:val="008635E2"/>
    <w:rsid w:val="00863FE4"/>
    <w:rsid w:val="008650F2"/>
    <w:rsid w:val="008657CA"/>
    <w:rsid w:val="00865841"/>
    <w:rsid w:val="0086589A"/>
    <w:rsid w:val="00865F2E"/>
    <w:rsid w:val="008667B2"/>
    <w:rsid w:val="00866B22"/>
    <w:rsid w:val="00866F80"/>
    <w:rsid w:val="00867F72"/>
    <w:rsid w:val="008706A9"/>
    <w:rsid w:val="008707CD"/>
    <w:rsid w:val="008713CB"/>
    <w:rsid w:val="0087203A"/>
    <w:rsid w:val="008720B0"/>
    <w:rsid w:val="008720B7"/>
    <w:rsid w:val="008728B7"/>
    <w:rsid w:val="008734C9"/>
    <w:rsid w:val="00873D82"/>
    <w:rsid w:val="008743BC"/>
    <w:rsid w:val="008745B0"/>
    <w:rsid w:val="00874D06"/>
    <w:rsid w:val="00874DB0"/>
    <w:rsid w:val="00874F43"/>
    <w:rsid w:val="008762B0"/>
    <w:rsid w:val="008765BF"/>
    <w:rsid w:val="0087680C"/>
    <w:rsid w:val="00876CB7"/>
    <w:rsid w:val="00876D13"/>
    <w:rsid w:val="008771FF"/>
    <w:rsid w:val="00880044"/>
    <w:rsid w:val="00880177"/>
    <w:rsid w:val="0088018B"/>
    <w:rsid w:val="008803AE"/>
    <w:rsid w:val="00880A02"/>
    <w:rsid w:val="00880A2B"/>
    <w:rsid w:val="00880BB4"/>
    <w:rsid w:val="00880C1A"/>
    <w:rsid w:val="00880FAD"/>
    <w:rsid w:val="00881D3B"/>
    <w:rsid w:val="00881F07"/>
    <w:rsid w:val="008834A9"/>
    <w:rsid w:val="00883D55"/>
    <w:rsid w:val="0088407F"/>
    <w:rsid w:val="00884321"/>
    <w:rsid w:val="008843A9"/>
    <w:rsid w:val="00884920"/>
    <w:rsid w:val="00884F46"/>
    <w:rsid w:val="00885151"/>
    <w:rsid w:val="0088558A"/>
    <w:rsid w:val="00886983"/>
    <w:rsid w:val="008872C4"/>
    <w:rsid w:val="00887F17"/>
    <w:rsid w:val="008902D7"/>
    <w:rsid w:val="00891828"/>
    <w:rsid w:val="00892176"/>
    <w:rsid w:val="008922C4"/>
    <w:rsid w:val="008929EB"/>
    <w:rsid w:val="00892C1C"/>
    <w:rsid w:val="00893A9E"/>
    <w:rsid w:val="00893D10"/>
    <w:rsid w:val="0089413B"/>
    <w:rsid w:val="008947EB"/>
    <w:rsid w:val="008957B1"/>
    <w:rsid w:val="00896561"/>
    <w:rsid w:val="00896711"/>
    <w:rsid w:val="00896B60"/>
    <w:rsid w:val="00897094"/>
    <w:rsid w:val="00897AF5"/>
    <w:rsid w:val="00897BA2"/>
    <w:rsid w:val="008A0AAF"/>
    <w:rsid w:val="008A1403"/>
    <w:rsid w:val="008A1AB8"/>
    <w:rsid w:val="008A221C"/>
    <w:rsid w:val="008A24E5"/>
    <w:rsid w:val="008A2CE5"/>
    <w:rsid w:val="008A2D30"/>
    <w:rsid w:val="008A2DB7"/>
    <w:rsid w:val="008A2F67"/>
    <w:rsid w:val="008A438E"/>
    <w:rsid w:val="008A43BB"/>
    <w:rsid w:val="008A43CC"/>
    <w:rsid w:val="008A52AE"/>
    <w:rsid w:val="008A5834"/>
    <w:rsid w:val="008A69B4"/>
    <w:rsid w:val="008A6D7A"/>
    <w:rsid w:val="008A7244"/>
    <w:rsid w:val="008A7A42"/>
    <w:rsid w:val="008B10B5"/>
    <w:rsid w:val="008B11C5"/>
    <w:rsid w:val="008B1A96"/>
    <w:rsid w:val="008B2150"/>
    <w:rsid w:val="008B280F"/>
    <w:rsid w:val="008B2C5E"/>
    <w:rsid w:val="008B2EFD"/>
    <w:rsid w:val="008B317A"/>
    <w:rsid w:val="008B37CF"/>
    <w:rsid w:val="008B3A63"/>
    <w:rsid w:val="008B3AC9"/>
    <w:rsid w:val="008B4339"/>
    <w:rsid w:val="008B5CE7"/>
    <w:rsid w:val="008B72FB"/>
    <w:rsid w:val="008B76EA"/>
    <w:rsid w:val="008B7E42"/>
    <w:rsid w:val="008C04DE"/>
    <w:rsid w:val="008C0C0A"/>
    <w:rsid w:val="008C12F6"/>
    <w:rsid w:val="008C241D"/>
    <w:rsid w:val="008C2549"/>
    <w:rsid w:val="008C33E1"/>
    <w:rsid w:val="008C37D5"/>
    <w:rsid w:val="008C39C9"/>
    <w:rsid w:val="008C3B37"/>
    <w:rsid w:val="008C42A0"/>
    <w:rsid w:val="008C4A7E"/>
    <w:rsid w:val="008C4CED"/>
    <w:rsid w:val="008C57BF"/>
    <w:rsid w:val="008C6E5D"/>
    <w:rsid w:val="008C6EA0"/>
    <w:rsid w:val="008C70F2"/>
    <w:rsid w:val="008D0DD4"/>
    <w:rsid w:val="008D14C0"/>
    <w:rsid w:val="008D1EB7"/>
    <w:rsid w:val="008D2C21"/>
    <w:rsid w:val="008D3374"/>
    <w:rsid w:val="008D360A"/>
    <w:rsid w:val="008D3AB1"/>
    <w:rsid w:val="008D492E"/>
    <w:rsid w:val="008D4D30"/>
    <w:rsid w:val="008D4EE8"/>
    <w:rsid w:val="008D5B78"/>
    <w:rsid w:val="008D5D02"/>
    <w:rsid w:val="008D5D84"/>
    <w:rsid w:val="008D6A01"/>
    <w:rsid w:val="008D6CBD"/>
    <w:rsid w:val="008D6D9C"/>
    <w:rsid w:val="008D75F2"/>
    <w:rsid w:val="008E0764"/>
    <w:rsid w:val="008E0FE7"/>
    <w:rsid w:val="008E1512"/>
    <w:rsid w:val="008E15C4"/>
    <w:rsid w:val="008E188A"/>
    <w:rsid w:val="008E2780"/>
    <w:rsid w:val="008E296E"/>
    <w:rsid w:val="008E2D83"/>
    <w:rsid w:val="008E3636"/>
    <w:rsid w:val="008E375C"/>
    <w:rsid w:val="008E38DB"/>
    <w:rsid w:val="008E3E2F"/>
    <w:rsid w:val="008E42F7"/>
    <w:rsid w:val="008E43A2"/>
    <w:rsid w:val="008E4E7E"/>
    <w:rsid w:val="008E58BD"/>
    <w:rsid w:val="008E5DA5"/>
    <w:rsid w:val="008E604E"/>
    <w:rsid w:val="008E6D19"/>
    <w:rsid w:val="008E72C1"/>
    <w:rsid w:val="008E7479"/>
    <w:rsid w:val="008E77B0"/>
    <w:rsid w:val="008E7DEA"/>
    <w:rsid w:val="008F00E6"/>
    <w:rsid w:val="008F07B1"/>
    <w:rsid w:val="008F0D57"/>
    <w:rsid w:val="008F1D05"/>
    <w:rsid w:val="008F291B"/>
    <w:rsid w:val="008F2B6D"/>
    <w:rsid w:val="008F2B80"/>
    <w:rsid w:val="008F2DCA"/>
    <w:rsid w:val="008F368C"/>
    <w:rsid w:val="008F393E"/>
    <w:rsid w:val="008F3FF2"/>
    <w:rsid w:val="008F43A7"/>
    <w:rsid w:val="008F4945"/>
    <w:rsid w:val="008F4AA8"/>
    <w:rsid w:val="008F4BE8"/>
    <w:rsid w:val="008F5985"/>
    <w:rsid w:val="008F6AF6"/>
    <w:rsid w:val="008F729D"/>
    <w:rsid w:val="008F7649"/>
    <w:rsid w:val="008F7B93"/>
    <w:rsid w:val="008F7C23"/>
    <w:rsid w:val="008F7D87"/>
    <w:rsid w:val="009000EF"/>
    <w:rsid w:val="0090038F"/>
    <w:rsid w:val="009007A3"/>
    <w:rsid w:val="00901041"/>
    <w:rsid w:val="00901341"/>
    <w:rsid w:val="0090161B"/>
    <w:rsid w:val="00901926"/>
    <w:rsid w:val="00901C49"/>
    <w:rsid w:val="00902480"/>
    <w:rsid w:val="009025F1"/>
    <w:rsid w:val="00902D2C"/>
    <w:rsid w:val="00903F27"/>
    <w:rsid w:val="00904081"/>
    <w:rsid w:val="00904085"/>
    <w:rsid w:val="0090479B"/>
    <w:rsid w:val="00904ACD"/>
    <w:rsid w:val="00904ED3"/>
    <w:rsid w:val="009058F4"/>
    <w:rsid w:val="00905C25"/>
    <w:rsid w:val="009064F4"/>
    <w:rsid w:val="00906C95"/>
    <w:rsid w:val="00906DAC"/>
    <w:rsid w:val="00906F0D"/>
    <w:rsid w:val="00907C1A"/>
    <w:rsid w:val="00907F4A"/>
    <w:rsid w:val="00910451"/>
    <w:rsid w:val="009109E5"/>
    <w:rsid w:val="00911632"/>
    <w:rsid w:val="00911FF2"/>
    <w:rsid w:val="00912182"/>
    <w:rsid w:val="009123A1"/>
    <w:rsid w:val="009124D3"/>
    <w:rsid w:val="00912560"/>
    <w:rsid w:val="009136DE"/>
    <w:rsid w:val="00913BE8"/>
    <w:rsid w:val="00914717"/>
    <w:rsid w:val="009151F9"/>
    <w:rsid w:val="0091575F"/>
    <w:rsid w:val="00916340"/>
    <w:rsid w:val="00916380"/>
    <w:rsid w:val="00916884"/>
    <w:rsid w:val="00916AFD"/>
    <w:rsid w:val="00916C21"/>
    <w:rsid w:val="00917ED0"/>
    <w:rsid w:val="009203FB"/>
    <w:rsid w:val="00920424"/>
    <w:rsid w:val="00920989"/>
    <w:rsid w:val="00920E88"/>
    <w:rsid w:val="00921212"/>
    <w:rsid w:val="0092275E"/>
    <w:rsid w:val="009227FD"/>
    <w:rsid w:val="0092294D"/>
    <w:rsid w:val="00922C72"/>
    <w:rsid w:val="009232E2"/>
    <w:rsid w:val="00923746"/>
    <w:rsid w:val="0092375D"/>
    <w:rsid w:val="00923B37"/>
    <w:rsid w:val="00923BA5"/>
    <w:rsid w:val="00923FF8"/>
    <w:rsid w:val="009242FA"/>
    <w:rsid w:val="00924529"/>
    <w:rsid w:val="0092597A"/>
    <w:rsid w:val="0092599A"/>
    <w:rsid w:val="00925C25"/>
    <w:rsid w:val="00927548"/>
    <w:rsid w:val="00927A52"/>
    <w:rsid w:val="00927C2F"/>
    <w:rsid w:val="00927CDB"/>
    <w:rsid w:val="009302F6"/>
    <w:rsid w:val="0093059D"/>
    <w:rsid w:val="009305F8"/>
    <w:rsid w:val="00930AD7"/>
    <w:rsid w:val="00930D92"/>
    <w:rsid w:val="009317E1"/>
    <w:rsid w:val="00932945"/>
    <w:rsid w:val="00932A9B"/>
    <w:rsid w:val="00934A93"/>
    <w:rsid w:val="00934CA0"/>
    <w:rsid w:val="009354F9"/>
    <w:rsid w:val="009359A3"/>
    <w:rsid w:val="00935F95"/>
    <w:rsid w:val="00936162"/>
    <w:rsid w:val="009363C9"/>
    <w:rsid w:val="00936612"/>
    <w:rsid w:val="00937226"/>
    <w:rsid w:val="00937267"/>
    <w:rsid w:val="009373E1"/>
    <w:rsid w:val="00937837"/>
    <w:rsid w:val="00937F78"/>
    <w:rsid w:val="009411F8"/>
    <w:rsid w:val="0094187C"/>
    <w:rsid w:val="00941D6A"/>
    <w:rsid w:val="00941DAF"/>
    <w:rsid w:val="00942037"/>
    <w:rsid w:val="009422A3"/>
    <w:rsid w:val="0094290D"/>
    <w:rsid w:val="009433AC"/>
    <w:rsid w:val="00943F8F"/>
    <w:rsid w:val="00944107"/>
    <w:rsid w:val="00944C3D"/>
    <w:rsid w:val="00945494"/>
    <w:rsid w:val="009456AB"/>
    <w:rsid w:val="00945A44"/>
    <w:rsid w:val="00945BCF"/>
    <w:rsid w:val="0094691D"/>
    <w:rsid w:val="0094723C"/>
    <w:rsid w:val="009474A9"/>
    <w:rsid w:val="00947AAC"/>
    <w:rsid w:val="00947DA6"/>
    <w:rsid w:val="009501DC"/>
    <w:rsid w:val="00950E39"/>
    <w:rsid w:val="00951EFE"/>
    <w:rsid w:val="00952141"/>
    <w:rsid w:val="00952311"/>
    <w:rsid w:val="009529D8"/>
    <w:rsid w:val="00953361"/>
    <w:rsid w:val="00953485"/>
    <w:rsid w:val="009534C5"/>
    <w:rsid w:val="009537D9"/>
    <w:rsid w:val="00953C50"/>
    <w:rsid w:val="00955063"/>
    <w:rsid w:val="0095520C"/>
    <w:rsid w:val="009554A3"/>
    <w:rsid w:val="00956837"/>
    <w:rsid w:val="00957339"/>
    <w:rsid w:val="0095759A"/>
    <w:rsid w:val="00957BA2"/>
    <w:rsid w:val="00957C23"/>
    <w:rsid w:val="00960D51"/>
    <w:rsid w:val="00961467"/>
    <w:rsid w:val="009614D6"/>
    <w:rsid w:val="009617E4"/>
    <w:rsid w:val="00962DBE"/>
    <w:rsid w:val="00962E07"/>
    <w:rsid w:val="00963039"/>
    <w:rsid w:val="00963410"/>
    <w:rsid w:val="00963748"/>
    <w:rsid w:val="009642ED"/>
    <w:rsid w:val="00964E17"/>
    <w:rsid w:val="00965C8D"/>
    <w:rsid w:val="00966F0B"/>
    <w:rsid w:val="00967687"/>
    <w:rsid w:val="00967D82"/>
    <w:rsid w:val="0097007B"/>
    <w:rsid w:val="00970B2D"/>
    <w:rsid w:val="00971030"/>
    <w:rsid w:val="00972599"/>
    <w:rsid w:val="009726D9"/>
    <w:rsid w:val="0097323D"/>
    <w:rsid w:val="009733E4"/>
    <w:rsid w:val="0097347E"/>
    <w:rsid w:val="009736BC"/>
    <w:rsid w:val="00973DD5"/>
    <w:rsid w:val="00973F7F"/>
    <w:rsid w:val="00974398"/>
    <w:rsid w:val="009744A3"/>
    <w:rsid w:val="00974AB4"/>
    <w:rsid w:val="00974B19"/>
    <w:rsid w:val="009755B5"/>
    <w:rsid w:val="0097575D"/>
    <w:rsid w:val="0097582D"/>
    <w:rsid w:val="0097595B"/>
    <w:rsid w:val="00976A75"/>
    <w:rsid w:val="009772D6"/>
    <w:rsid w:val="009774C8"/>
    <w:rsid w:val="00977AB8"/>
    <w:rsid w:val="00977CA1"/>
    <w:rsid w:val="00980549"/>
    <w:rsid w:val="00980AB9"/>
    <w:rsid w:val="009812C1"/>
    <w:rsid w:val="00981656"/>
    <w:rsid w:val="0098167B"/>
    <w:rsid w:val="00981D3D"/>
    <w:rsid w:val="009830B1"/>
    <w:rsid w:val="009831C1"/>
    <w:rsid w:val="0098320F"/>
    <w:rsid w:val="0098340A"/>
    <w:rsid w:val="009834F2"/>
    <w:rsid w:val="00983AC3"/>
    <w:rsid w:val="00984101"/>
    <w:rsid w:val="009848F0"/>
    <w:rsid w:val="00984AF3"/>
    <w:rsid w:val="00984CD0"/>
    <w:rsid w:val="00985346"/>
    <w:rsid w:val="009855C6"/>
    <w:rsid w:val="00985999"/>
    <w:rsid w:val="009860B6"/>
    <w:rsid w:val="00986E06"/>
    <w:rsid w:val="00987512"/>
    <w:rsid w:val="00987544"/>
    <w:rsid w:val="00987660"/>
    <w:rsid w:val="00987CA6"/>
    <w:rsid w:val="00990988"/>
    <w:rsid w:val="00991245"/>
    <w:rsid w:val="00992C68"/>
    <w:rsid w:val="00992CDC"/>
    <w:rsid w:val="00992FA1"/>
    <w:rsid w:val="0099392F"/>
    <w:rsid w:val="00994BC9"/>
    <w:rsid w:val="009951F3"/>
    <w:rsid w:val="00995814"/>
    <w:rsid w:val="00995C04"/>
    <w:rsid w:val="0099619C"/>
    <w:rsid w:val="00996A2E"/>
    <w:rsid w:val="00996CFA"/>
    <w:rsid w:val="00996EFC"/>
    <w:rsid w:val="00996F7C"/>
    <w:rsid w:val="00997607"/>
    <w:rsid w:val="00997ADC"/>
    <w:rsid w:val="009A004E"/>
    <w:rsid w:val="009A0B07"/>
    <w:rsid w:val="009A0F3B"/>
    <w:rsid w:val="009A1115"/>
    <w:rsid w:val="009A1970"/>
    <w:rsid w:val="009A27EC"/>
    <w:rsid w:val="009A318B"/>
    <w:rsid w:val="009A3408"/>
    <w:rsid w:val="009A4B63"/>
    <w:rsid w:val="009A4B64"/>
    <w:rsid w:val="009A60F4"/>
    <w:rsid w:val="009A65F3"/>
    <w:rsid w:val="009A6F74"/>
    <w:rsid w:val="009A77E7"/>
    <w:rsid w:val="009A7872"/>
    <w:rsid w:val="009A7C51"/>
    <w:rsid w:val="009B03F4"/>
    <w:rsid w:val="009B0A87"/>
    <w:rsid w:val="009B0F71"/>
    <w:rsid w:val="009B13B5"/>
    <w:rsid w:val="009B1427"/>
    <w:rsid w:val="009B1C32"/>
    <w:rsid w:val="009B246B"/>
    <w:rsid w:val="009B2811"/>
    <w:rsid w:val="009B2824"/>
    <w:rsid w:val="009B3DB4"/>
    <w:rsid w:val="009B4CAF"/>
    <w:rsid w:val="009B4D1D"/>
    <w:rsid w:val="009B4E3F"/>
    <w:rsid w:val="009B4F7F"/>
    <w:rsid w:val="009B51E0"/>
    <w:rsid w:val="009B56FA"/>
    <w:rsid w:val="009B5B76"/>
    <w:rsid w:val="009B6039"/>
    <w:rsid w:val="009B614F"/>
    <w:rsid w:val="009B639D"/>
    <w:rsid w:val="009B6457"/>
    <w:rsid w:val="009B6505"/>
    <w:rsid w:val="009B6581"/>
    <w:rsid w:val="009B6655"/>
    <w:rsid w:val="009B68A8"/>
    <w:rsid w:val="009B7424"/>
    <w:rsid w:val="009B7544"/>
    <w:rsid w:val="009B758A"/>
    <w:rsid w:val="009B7734"/>
    <w:rsid w:val="009B7783"/>
    <w:rsid w:val="009C0BEC"/>
    <w:rsid w:val="009C1D16"/>
    <w:rsid w:val="009C2354"/>
    <w:rsid w:val="009C26F1"/>
    <w:rsid w:val="009C2AE6"/>
    <w:rsid w:val="009C33E5"/>
    <w:rsid w:val="009C410A"/>
    <w:rsid w:val="009C4301"/>
    <w:rsid w:val="009C4302"/>
    <w:rsid w:val="009C4816"/>
    <w:rsid w:val="009C4881"/>
    <w:rsid w:val="009C4ABC"/>
    <w:rsid w:val="009C5D25"/>
    <w:rsid w:val="009C5F9D"/>
    <w:rsid w:val="009C6184"/>
    <w:rsid w:val="009C641C"/>
    <w:rsid w:val="009C6644"/>
    <w:rsid w:val="009C6DE6"/>
    <w:rsid w:val="009C7782"/>
    <w:rsid w:val="009D0606"/>
    <w:rsid w:val="009D20C6"/>
    <w:rsid w:val="009D2D03"/>
    <w:rsid w:val="009D32AE"/>
    <w:rsid w:val="009D39D8"/>
    <w:rsid w:val="009D3AB5"/>
    <w:rsid w:val="009D3D39"/>
    <w:rsid w:val="009D3DB4"/>
    <w:rsid w:val="009D3E75"/>
    <w:rsid w:val="009D4666"/>
    <w:rsid w:val="009D4A00"/>
    <w:rsid w:val="009D4BAA"/>
    <w:rsid w:val="009D51AA"/>
    <w:rsid w:val="009D5568"/>
    <w:rsid w:val="009D5EB6"/>
    <w:rsid w:val="009D6381"/>
    <w:rsid w:val="009D63C8"/>
    <w:rsid w:val="009D6991"/>
    <w:rsid w:val="009D6A1D"/>
    <w:rsid w:val="009D6A51"/>
    <w:rsid w:val="009D6D3B"/>
    <w:rsid w:val="009D6F14"/>
    <w:rsid w:val="009E064E"/>
    <w:rsid w:val="009E0F45"/>
    <w:rsid w:val="009E1BD4"/>
    <w:rsid w:val="009E23CE"/>
    <w:rsid w:val="009E255C"/>
    <w:rsid w:val="009E282E"/>
    <w:rsid w:val="009E2B26"/>
    <w:rsid w:val="009E33D9"/>
    <w:rsid w:val="009E40DF"/>
    <w:rsid w:val="009E45AB"/>
    <w:rsid w:val="009E4632"/>
    <w:rsid w:val="009E595D"/>
    <w:rsid w:val="009E7182"/>
    <w:rsid w:val="009E71D1"/>
    <w:rsid w:val="009E7300"/>
    <w:rsid w:val="009E778F"/>
    <w:rsid w:val="009F0525"/>
    <w:rsid w:val="009F060F"/>
    <w:rsid w:val="009F0B19"/>
    <w:rsid w:val="009F0CA2"/>
    <w:rsid w:val="009F0D77"/>
    <w:rsid w:val="009F0DE4"/>
    <w:rsid w:val="009F0EDC"/>
    <w:rsid w:val="009F0EEB"/>
    <w:rsid w:val="009F1C47"/>
    <w:rsid w:val="009F1E59"/>
    <w:rsid w:val="009F227A"/>
    <w:rsid w:val="009F3B36"/>
    <w:rsid w:val="009F3C00"/>
    <w:rsid w:val="009F45A7"/>
    <w:rsid w:val="009F4646"/>
    <w:rsid w:val="009F4A09"/>
    <w:rsid w:val="009F4E38"/>
    <w:rsid w:val="009F505F"/>
    <w:rsid w:val="009F57E8"/>
    <w:rsid w:val="009F588F"/>
    <w:rsid w:val="009F58C9"/>
    <w:rsid w:val="009F5F27"/>
    <w:rsid w:val="009F6197"/>
    <w:rsid w:val="009F61EC"/>
    <w:rsid w:val="009F68B3"/>
    <w:rsid w:val="009F69BD"/>
    <w:rsid w:val="009F7138"/>
    <w:rsid w:val="009F72AC"/>
    <w:rsid w:val="009F7A84"/>
    <w:rsid w:val="00A00A99"/>
    <w:rsid w:val="00A01C81"/>
    <w:rsid w:val="00A01D60"/>
    <w:rsid w:val="00A01F8C"/>
    <w:rsid w:val="00A0215B"/>
    <w:rsid w:val="00A02165"/>
    <w:rsid w:val="00A033C0"/>
    <w:rsid w:val="00A03456"/>
    <w:rsid w:val="00A0347D"/>
    <w:rsid w:val="00A0400B"/>
    <w:rsid w:val="00A043E7"/>
    <w:rsid w:val="00A04B85"/>
    <w:rsid w:val="00A04C80"/>
    <w:rsid w:val="00A04DF1"/>
    <w:rsid w:val="00A056D1"/>
    <w:rsid w:val="00A070FB"/>
    <w:rsid w:val="00A0779B"/>
    <w:rsid w:val="00A103C9"/>
    <w:rsid w:val="00A108F9"/>
    <w:rsid w:val="00A1092C"/>
    <w:rsid w:val="00A10A4A"/>
    <w:rsid w:val="00A10D19"/>
    <w:rsid w:val="00A10E22"/>
    <w:rsid w:val="00A124F6"/>
    <w:rsid w:val="00A12DD3"/>
    <w:rsid w:val="00A12FF7"/>
    <w:rsid w:val="00A13DB6"/>
    <w:rsid w:val="00A14026"/>
    <w:rsid w:val="00A14FFA"/>
    <w:rsid w:val="00A15224"/>
    <w:rsid w:val="00A15443"/>
    <w:rsid w:val="00A154F0"/>
    <w:rsid w:val="00A15C2D"/>
    <w:rsid w:val="00A1644D"/>
    <w:rsid w:val="00A166D7"/>
    <w:rsid w:val="00A16CC3"/>
    <w:rsid w:val="00A16EA1"/>
    <w:rsid w:val="00A170AE"/>
    <w:rsid w:val="00A1744F"/>
    <w:rsid w:val="00A174A5"/>
    <w:rsid w:val="00A175FA"/>
    <w:rsid w:val="00A17847"/>
    <w:rsid w:val="00A178BC"/>
    <w:rsid w:val="00A20686"/>
    <w:rsid w:val="00A207E9"/>
    <w:rsid w:val="00A20968"/>
    <w:rsid w:val="00A20C50"/>
    <w:rsid w:val="00A21ECF"/>
    <w:rsid w:val="00A2241A"/>
    <w:rsid w:val="00A224F2"/>
    <w:rsid w:val="00A22C36"/>
    <w:rsid w:val="00A22D2C"/>
    <w:rsid w:val="00A2319C"/>
    <w:rsid w:val="00A23B6B"/>
    <w:rsid w:val="00A23EEA"/>
    <w:rsid w:val="00A24788"/>
    <w:rsid w:val="00A24963"/>
    <w:rsid w:val="00A24B16"/>
    <w:rsid w:val="00A25154"/>
    <w:rsid w:val="00A26106"/>
    <w:rsid w:val="00A265B9"/>
    <w:rsid w:val="00A26B4C"/>
    <w:rsid w:val="00A27144"/>
    <w:rsid w:val="00A27211"/>
    <w:rsid w:val="00A27362"/>
    <w:rsid w:val="00A27F99"/>
    <w:rsid w:val="00A3022C"/>
    <w:rsid w:val="00A30A1B"/>
    <w:rsid w:val="00A30E48"/>
    <w:rsid w:val="00A30F10"/>
    <w:rsid w:val="00A317A8"/>
    <w:rsid w:val="00A3274D"/>
    <w:rsid w:val="00A32F55"/>
    <w:rsid w:val="00A34296"/>
    <w:rsid w:val="00A345BD"/>
    <w:rsid w:val="00A3474A"/>
    <w:rsid w:val="00A35796"/>
    <w:rsid w:val="00A360D1"/>
    <w:rsid w:val="00A36AD6"/>
    <w:rsid w:val="00A36BA6"/>
    <w:rsid w:val="00A36D70"/>
    <w:rsid w:val="00A37050"/>
    <w:rsid w:val="00A37F72"/>
    <w:rsid w:val="00A407C9"/>
    <w:rsid w:val="00A40B91"/>
    <w:rsid w:val="00A4144B"/>
    <w:rsid w:val="00A417D4"/>
    <w:rsid w:val="00A418BA"/>
    <w:rsid w:val="00A41C6E"/>
    <w:rsid w:val="00A41DAD"/>
    <w:rsid w:val="00A4206A"/>
    <w:rsid w:val="00A4263C"/>
    <w:rsid w:val="00A42C87"/>
    <w:rsid w:val="00A44342"/>
    <w:rsid w:val="00A44711"/>
    <w:rsid w:val="00A44E1D"/>
    <w:rsid w:val="00A44E43"/>
    <w:rsid w:val="00A44FE0"/>
    <w:rsid w:val="00A45112"/>
    <w:rsid w:val="00A4526E"/>
    <w:rsid w:val="00A4593E"/>
    <w:rsid w:val="00A45EBC"/>
    <w:rsid w:val="00A46268"/>
    <w:rsid w:val="00A46C1D"/>
    <w:rsid w:val="00A47C0E"/>
    <w:rsid w:val="00A47CC0"/>
    <w:rsid w:val="00A47D99"/>
    <w:rsid w:val="00A509E4"/>
    <w:rsid w:val="00A50E30"/>
    <w:rsid w:val="00A51157"/>
    <w:rsid w:val="00A51AD6"/>
    <w:rsid w:val="00A522DE"/>
    <w:rsid w:val="00A52770"/>
    <w:rsid w:val="00A52936"/>
    <w:rsid w:val="00A52B6B"/>
    <w:rsid w:val="00A52C62"/>
    <w:rsid w:val="00A5320E"/>
    <w:rsid w:val="00A53B7C"/>
    <w:rsid w:val="00A53E4F"/>
    <w:rsid w:val="00A5433D"/>
    <w:rsid w:val="00A54704"/>
    <w:rsid w:val="00A54F55"/>
    <w:rsid w:val="00A558A3"/>
    <w:rsid w:val="00A55944"/>
    <w:rsid w:val="00A55B73"/>
    <w:rsid w:val="00A5678C"/>
    <w:rsid w:val="00A56CDB"/>
    <w:rsid w:val="00A57909"/>
    <w:rsid w:val="00A57ADC"/>
    <w:rsid w:val="00A60AE5"/>
    <w:rsid w:val="00A60BC6"/>
    <w:rsid w:val="00A611F3"/>
    <w:rsid w:val="00A6154C"/>
    <w:rsid w:val="00A618C8"/>
    <w:rsid w:val="00A6212B"/>
    <w:rsid w:val="00A621C8"/>
    <w:rsid w:val="00A62BE3"/>
    <w:rsid w:val="00A63553"/>
    <w:rsid w:val="00A639D5"/>
    <w:rsid w:val="00A64B15"/>
    <w:rsid w:val="00A65756"/>
    <w:rsid w:val="00A65C93"/>
    <w:rsid w:val="00A65CF4"/>
    <w:rsid w:val="00A66154"/>
    <w:rsid w:val="00A661D7"/>
    <w:rsid w:val="00A66E5B"/>
    <w:rsid w:val="00A67004"/>
    <w:rsid w:val="00A675FE"/>
    <w:rsid w:val="00A6785E"/>
    <w:rsid w:val="00A67A33"/>
    <w:rsid w:val="00A67A87"/>
    <w:rsid w:val="00A67AD1"/>
    <w:rsid w:val="00A67CC6"/>
    <w:rsid w:val="00A70326"/>
    <w:rsid w:val="00A70C4D"/>
    <w:rsid w:val="00A7125B"/>
    <w:rsid w:val="00A714F6"/>
    <w:rsid w:val="00A721A8"/>
    <w:rsid w:val="00A72643"/>
    <w:rsid w:val="00A727DD"/>
    <w:rsid w:val="00A732F6"/>
    <w:rsid w:val="00A7337C"/>
    <w:rsid w:val="00A73578"/>
    <w:rsid w:val="00A73ED6"/>
    <w:rsid w:val="00A73F4B"/>
    <w:rsid w:val="00A7452C"/>
    <w:rsid w:val="00A747BB"/>
    <w:rsid w:val="00A74A0E"/>
    <w:rsid w:val="00A74C8F"/>
    <w:rsid w:val="00A75BBF"/>
    <w:rsid w:val="00A75C97"/>
    <w:rsid w:val="00A75E1B"/>
    <w:rsid w:val="00A760FF"/>
    <w:rsid w:val="00A76A0A"/>
    <w:rsid w:val="00A774F7"/>
    <w:rsid w:val="00A7766C"/>
    <w:rsid w:val="00A77ABF"/>
    <w:rsid w:val="00A77CC9"/>
    <w:rsid w:val="00A77D41"/>
    <w:rsid w:val="00A80785"/>
    <w:rsid w:val="00A807FE"/>
    <w:rsid w:val="00A80A33"/>
    <w:rsid w:val="00A80D09"/>
    <w:rsid w:val="00A80D30"/>
    <w:rsid w:val="00A81E5E"/>
    <w:rsid w:val="00A8233E"/>
    <w:rsid w:val="00A82C66"/>
    <w:rsid w:val="00A83601"/>
    <w:rsid w:val="00A83B12"/>
    <w:rsid w:val="00A84455"/>
    <w:rsid w:val="00A84775"/>
    <w:rsid w:val="00A847EA"/>
    <w:rsid w:val="00A84AED"/>
    <w:rsid w:val="00A84C9C"/>
    <w:rsid w:val="00A85990"/>
    <w:rsid w:val="00A85C7D"/>
    <w:rsid w:val="00A85D1B"/>
    <w:rsid w:val="00A8600A"/>
    <w:rsid w:val="00A8692C"/>
    <w:rsid w:val="00A90E8F"/>
    <w:rsid w:val="00A9159C"/>
    <w:rsid w:val="00A9168C"/>
    <w:rsid w:val="00A916F4"/>
    <w:rsid w:val="00A91807"/>
    <w:rsid w:val="00A92155"/>
    <w:rsid w:val="00A925CC"/>
    <w:rsid w:val="00A92718"/>
    <w:rsid w:val="00A92725"/>
    <w:rsid w:val="00A928D9"/>
    <w:rsid w:val="00A929BD"/>
    <w:rsid w:val="00A93161"/>
    <w:rsid w:val="00A9329B"/>
    <w:rsid w:val="00A93540"/>
    <w:rsid w:val="00A93F42"/>
    <w:rsid w:val="00A947A8"/>
    <w:rsid w:val="00A949F4"/>
    <w:rsid w:val="00A94C51"/>
    <w:rsid w:val="00A950EE"/>
    <w:rsid w:val="00A953E5"/>
    <w:rsid w:val="00A9582A"/>
    <w:rsid w:val="00A95D6A"/>
    <w:rsid w:val="00A960B7"/>
    <w:rsid w:val="00A962D8"/>
    <w:rsid w:val="00A967FA"/>
    <w:rsid w:val="00A96E7E"/>
    <w:rsid w:val="00A96EF1"/>
    <w:rsid w:val="00A97041"/>
    <w:rsid w:val="00A971C7"/>
    <w:rsid w:val="00A9726E"/>
    <w:rsid w:val="00A9738A"/>
    <w:rsid w:val="00A97ACD"/>
    <w:rsid w:val="00A97C21"/>
    <w:rsid w:val="00A97D9E"/>
    <w:rsid w:val="00AA186D"/>
    <w:rsid w:val="00AA252F"/>
    <w:rsid w:val="00AA2D6A"/>
    <w:rsid w:val="00AA3388"/>
    <w:rsid w:val="00AA3B08"/>
    <w:rsid w:val="00AA3B67"/>
    <w:rsid w:val="00AA409D"/>
    <w:rsid w:val="00AA44AD"/>
    <w:rsid w:val="00AA4D1A"/>
    <w:rsid w:val="00AA53F0"/>
    <w:rsid w:val="00AA572D"/>
    <w:rsid w:val="00AA5AF4"/>
    <w:rsid w:val="00AA68F5"/>
    <w:rsid w:val="00AA6E3C"/>
    <w:rsid w:val="00AA7505"/>
    <w:rsid w:val="00AA76AD"/>
    <w:rsid w:val="00AA7833"/>
    <w:rsid w:val="00AA7CC1"/>
    <w:rsid w:val="00AB0A18"/>
    <w:rsid w:val="00AB1186"/>
    <w:rsid w:val="00AB1751"/>
    <w:rsid w:val="00AB1929"/>
    <w:rsid w:val="00AB2568"/>
    <w:rsid w:val="00AB26AB"/>
    <w:rsid w:val="00AB27CD"/>
    <w:rsid w:val="00AB2823"/>
    <w:rsid w:val="00AB2F01"/>
    <w:rsid w:val="00AB3251"/>
    <w:rsid w:val="00AB3476"/>
    <w:rsid w:val="00AB393E"/>
    <w:rsid w:val="00AB3955"/>
    <w:rsid w:val="00AB3D05"/>
    <w:rsid w:val="00AB4C91"/>
    <w:rsid w:val="00AB53D5"/>
    <w:rsid w:val="00AB5697"/>
    <w:rsid w:val="00AB5F5E"/>
    <w:rsid w:val="00AB6D0E"/>
    <w:rsid w:val="00AB6F4D"/>
    <w:rsid w:val="00AB7368"/>
    <w:rsid w:val="00AC04B1"/>
    <w:rsid w:val="00AC0711"/>
    <w:rsid w:val="00AC14E6"/>
    <w:rsid w:val="00AC1601"/>
    <w:rsid w:val="00AC1F92"/>
    <w:rsid w:val="00AC34F0"/>
    <w:rsid w:val="00AC3763"/>
    <w:rsid w:val="00AC39E0"/>
    <w:rsid w:val="00AC4127"/>
    <w:rsid w:val="00AC4C83"/>
    <w:rsid w:val="00AC4FBE"/>
    <w:rsid w:val="00AC527E"/>
    <w:rsid w:val="00AC5C55"/>
    <w:rsid w:val="00AC657A"/>
    <w:rsid w:val="00AC68DB"/>
    <w:rsid w:val="00AC6A0B"/>
    <w:rsid w:val="00AC6DB4"/>
    <w:rsid w:val="00AC6FBB"/>
    <w:rsid w:val="00AC7593"/>
    <w:rsid w:val="00AC75AA"/>
    <w:rsid w:val="00AC7CD6"/>
    <w:rsid w:val="00AD0E6E"/>
    <w:rsid w:val="00AD165E"/>
    <w:rsid w:val="00AD1E42"/>
    <w:rsid w:val="00AD32DB"/>
    <w:rsid w:val="00AD34EB"/>
    <w:rsid w:val="00AD3606"/>
    <w:rsid w:val="00AD3879"/>
    <w:rsid w:val="00AD3B85"/>
    <w:rsid w:val="00AD3C67"/>
    <w:rsid w:val="00AD4039"/>
    <w:rsid w:val="00AD4164"/>
    <w:rsid w:val="00AD43DA"/>
    <w:rsid w:val="00AD46EB"/>
    <w:rsid w:val="00AD48D5"/>
    <w:rsid w:val="00AD490C"/>
    <w:rsid w:val="00AD4B80"/>
    <w:rsid w:val="00AD54DB"/>
    <w:rsid w:val="00AD569B"/>
    <w:rsid w:val="00AD572D"/>
    <w:rsid w:val="00AD670F"/>
    <w:rsid w:val="00AD6C69"/>
    <w:rsid w:val="00AD70C5"/>
    <w:rsid w:val="00AD75C3"/>
    <w:rsid w:val="00AD75E6"/>
    <w:rsid w:val="00AE0400"/>
    <w:rsid w:val="00AE0525"/>
    <w:rsid w:val="00AE0C3A"/>
    <w:rsid w:val="00AE0F66"/>
    <w:rsid w:val="00AE13D7"/>
    <w:rsid w:val="00AE2A56"/>
    <w:rsid w:val="00AE2DCF"/>
    <w:rsid w:val="00AE2F4B"/>
    <w:rsid w:val="00AE3273"/>
    <w:rsid w:val="00AE3360"/>
    <w:rsid w:val="00AE3B0F"/>
    <w:rsid w:val="00AE3D0A"/>
    <w:rsid w:val="00AE3D11"/>
    <w:rsid w:val="00AE3D9C"/>
    <w:rsid w:val="00AE3E7F"/>
    <w:rsid w:val="00AE3E93"/>
    <w:rsid w:val="00AE572A"/>
    <w:rsid w:val="00AE5B1D"/>
    <w:rsid w:val="00AE6060"/>
    <w:rsid w:val="00AE6172"/>
    <w:rsid w:val="00AE6641"/>
    <w:rsid w:val="00AE786B"/>
    <w:rsid w:val="00AE7A9D"/>
    <w:rsid w:val="00AE7B1A"/>
    <w:rsid w:val="00AE7E14"/>
    <w:rsid w:val="00AF09A7"/>
    <w:rsid w:val="00AF0C56"/>
    <w:rsid w:val="00AF2216"/>
    <w:rsid w:val="00AF2296"/>
    <w:rsid w:val="00AF2715"/>
    <w:rsid w:val="00AF2B00"/>
    <w:rsid w:val="00AF2F4D"/>
    <w:rsid w:val="00AF34AD"/>
    <w:rsid w:val="00AF35B8"/>
    <w:rsid w:val="00AF364A"/>
    <w:rsid w:val="00AF370D"/>
    <w:rsid w:val="00AF4D15"/>
    <w:rsid w:val="00AF4F96"/>
    <w:rsid w:val="00AF5054"/>
    <w:rsid w:val="00AF56E1"/>
    <w:rsid w:val="00AF5C34"/>
    <w:rsid w:val="00AF6139"/>
    <w:rsid w:val="00AF62BB"/>
    <w:rsid w:val="00AF6374"/>
    <w:rsid w:val="00AF731E"/>
    <w:rsid w:val="00AF7C6C"/>
    <w:rsid w:val="00B0043F"/>
    <w:rsid w:val="00B004BD"/>
    <w:rsid w:val="00B0079D"/>
    <w:rsid w:val="00B00CE2"/>
    <w:rsid w:val="00B00F75"/>
    <w:rsid w:val="00B014DB"/>
    <w:rsid w:val="00B016E8"/>
    <w:rsid w:val="00B01DD5"/>
    <w:rsid w:val="00B01FF6"/>
    <w:rsid w:val="00B024AD"/>
    <w:rsid w:val="00B02A46"/>
    <w:rsid w:val="00B02BD1"/>
    <w:rsid w:val="00B02FE5"/>
    <w:rsid w:val="00B033E5"/>
    <w:rsid w:val="00B03597"/>
    <w:rsid w:val="00B03F70"/>
    <w:rsid w:val="00B04111"/>
    <w:rsid w:val="00B049BB"/>
    <w:rsid w:val="00B05261"/>
    <w:rsid w:val="00B05567"/>
    <w:rsid w:val="00B059E8"/>
    <w:rsid w:val="00B06E7E"/>
    <w:rsid w:val="00B07F7B"/>
    <w:rsid w:val="00B101BA"/>
    <w:rsid w:val="00B102CE"/>
    <w:rsid w:val="00B10660"/>
    <w:rsid w:val="00B10A60"/>
    <w:rsid w:val="00B10B95"/>
    <w:rsid w:val="00B10CB4"/>
    <w:rsid w:val="00B10F5D"/>
    <w:rsid w:val="00B11421"/>
    <w:rsid w:val="00B12326"/>
    <w:rsid w:val="00B12917"/>
    <w:rsid w:val="00B13462"/>
    <w:rsid w:val="00B13B17"/>
    <w:rsid w:val="00B13C43"/>
    <w:rsid w:val="00B145CF"/>
    <w:rsid w:val="00B14A8D"/>
    <w:rsid w:val="00B14C3E"/>
    <w:rsid w:val="00B14E73"/>
    <w:rsid w:val="00B1560C"/>
    <w:rsid w:val="00B15B7A"/>
    <w:rsid w:val="00B15F60"/>
    <w:rsid w:val="00B16278"/>
    <w:rsid w:val="00B16654"/>
    <w:rsid w:val="00B1699B"/>
    <w:rsid w:val="00B16B93"/>
    <w:rsid w:val="00B1710E"/>
    <w:rsid w:val="00B17157"/>
    <w:rsid w:val="00B17187"/>
    <w:rsid w:val="00B174DD"/>
    <w:rsid w:val="00B21221"/>
    <w:rsid w:val="00B216EE"/>
    <w:rsid w:val="00B22155"/>
    <w:rsid w:val="00B2244A"/>
    <w:rsid w:val="00B2284F"/>
    <w:rsid w:val="00B228A8"/>
    <w:rsid w:val="00B23E29"/>
    <w:rsid w:val="00B24970"/>
    <w:rsid w:val="00B251F6"/>
    <w:rsid w:val="00B252DE"/>
    <w:rsid w:val="00B25883"/>
    <w:rsid w:val="00B25CD0"/>
    <w:rsid w:val="00B25F9B"/>
    <w:rsid w:val="00B27074"/>
    <w:rsid w:val="00B27184"/>
    <w:rsid w:val="00B2725A"/>
    <w:rsid w:val="00B27CAA"/>
    <w:rsid w:val="00B301DA"/>
    <w:rsid w:val="00B30577"/>
    <w:rsid w:val="00B305D4"/>
    <w:rsid w:val="00B30FCD"/>
    <w:rsid w:val="00B3130A"/>
    <w:rsid w:val="00B320D5"/>
    <w:rsid w:val="00B3214A"/>
    <w:rsid w:val="00B32395"/>
    <w:rsid w:val="00B3289E"/>
    <w:rsid w:val="00B328FF"/>
    <w:rsid w:val="00B32B59"/>
    <w:rsid w:val="00B33100"/>
    <w:rsid w:val="00B33143"/>
    <w:rsid w:val="00B348CC"/>
    <w:rsid w:val="00B35E6C"/>
    <w:rsid w:val="00B36086"/>
    <w:rsid w:val="00B37215"/>
    <w:rsid w:val="00B373C6"/>
    <w:rsid w:val="00B37AF0"/>
    <w:rsid w:val="00B37ED0"/>
    <w:rsid w:val="00B4046B"/>
    <w:rsid w:val="00B40906"/>
    <w:rsid w:val="00B40B5B"/>
    <w:rsid w:val="00B40B83"/>
    <w:rsid w:val="00B416CE"/>
    <w:rsid w:val="00B416FB"/>
    <w:rsid w:val="00B4176B"/>
    <w:rsid w:val="00B4211A"/>
    <w:rsid w:val="00B423CB"/>
    <w:rsid w:val="00B42B3D"/>
    <w:rsid w:val="00B432A7"/>
    <w:rsid w:val="00B434AB"/>
    <w:rsid w:val="00B43B0D"/>
    <w:rsid w:val="00B43BFE"/>
    <w:rsid w:val="00B443A6"/>
    <w:rsid w:val="00B446AF"/>
    <w:rsid w:val="00B44998"/>
    <w:rsid w:val="00B45132"/>
    <w:rsid w:val="00B452D5"/>
    <w:rsid w:val="00B4591E"/>
    <w:rsid w:val="00B46129"/>
    <w:rsid w:val="00B46344"/>
    <w:rsid w:val="00B470A0"/>
    <w:rsid w:val="00B47181"/>
    <w:rsid w:val="00B47216"/>
    <w:rsid w:val="00B47318"/>
    <w:rsid w:val="00B50534"/>
    <w:rsid w:val="00B50974"/>
    <w:rsid w:val="00B510F7"/>
    <w:rsid w:val="00B515BE"/>
    <w:rsid w:val="00B51959"/>
    <w:rsid w:val="00B51BF6"/>
    <w:rsid w:val="00B520A3"/>
    <w:rsid w:val="00B52E79"/>
    <w:rsid w:val="00B532D3"/>
    <w:rsid w:val="00B539FA"/>
    <w:rsid w:val="00B53E69"/>
    <w:rsid w:val="00B542C7"/>
    <w:rsid w:val="00B56200"/>
    <w:rsid w:val="00B563DD"/>
    <w:rsid w:val="00B569F0"/>
    <w:rsid w:val="00B57734"/>
    <w:rsid w:val="00B578CD"/>
    <w:rsid w:val="00B57C1D"/>
    <w:rsid w:val="00B605EE"/>
    <w:rsid w:val="00B60B0B"/>
    <w:rsid w:val="00B60CC1"/>
    <w:rsid w:val="00B60E2B"/>
    <w:rsid w:val="00B611A8"/>
    <w:rsid w:val="00B6141C"/>
    <w:rsid w:val="00B617B5"/>
    <w:rsid w:val="00B62C63"/>
    <w:rsid w:val="00B62D17"/>
    <w:rsid w:val="00B635A0"/>
    <w:rsid w:val="00B635EC"/>
    <w:rsid w:val="00B64677"/>
    <w:rsid w:val="00B64A74"/>
    <w:rsid w:val="00B64BE4"/>
    <w:rsid w:val="00B64CC6"/>
    <w:rsid w:val="00B6596F"/>
    <w:rsid w:val="00B661EE"/>
    <w:rsid w:val="00B66337"/>
    <w:rsid w:val="00B664A9"/>
    <w:rsid w:val="00B664F5"/>
    <w:rsid w:val="00B668B9"/>
    <w:rsid w:val="00B66CDC"/>
    <w:rsid w:val="00B67313"/>
    <w:rsid w:val="00B67A0D"/>
    <w:rsid w:val="00B67A8A"/>
    <w:rsid w:val="00B67D09"/>
    <w:rsid w:val="00B67F6B"/>
    <w:rsid w:val="00B701F8"/>
    <w:rsid w:val="00B70283"/>
    <w:rsid w:val="00B70513"/>
    <w:rsid w:val="00B706A8"/>
    <w:rsid w:val="00B70915"/>
    <w:rsid w:val="00B711C7"/>
    <w:rsid w:val="00B7143E"/>
    <w:rsid w:val="00B715AD"/>
    <w:rsid w:val="00B71842"/>
    <w:rsid w:val="00B71F15"/>
    <w:rsid w:val="00B72210"/>
    <w:rsid w:val="00B72949"/>
    <w:rsid w:val="00B73D9A"/>
    <w:rsid w:val="00B74658"/>
    <w:rsid w:val="00B74CAE"/>
    <w:rsid w:val="00B75673"/>
    <w:rsid w:val="00B75B12"/>
    <w:rsid w:val="00B75ED4"/>
    <w:rsid w:val="00B75EEA"/>
    <w:rsid w:val="00B75FBC"/>
    <w:rsid w:val="00B7600A"/>
    <w:rsid w:val="00B761ED"/>
    <w:rsid w:val="00B76245"/>
    <w:rsid w:val="00B76749"/>
    <w:rsid w:val="00B76F3C"/>
    <w:rsid w:val="00B80DC8"/>
    <w:rsid w:val="00B80EB3"/>
    <w:rsid w:val="00B81267"/>
    <w:rsid w:val="00B812DA"/>
    <w:rsid w:val="00B813FA"/>
    <w:rsid w:val="00B815F9"/>
    <w:rsid w:val="00B81857"/>
    <w:rsid w:val="00B81A03"/>
    <w:rsid w:val="00B829E1"/>
    <w:rsid w:val="00B82FC8"/>
    <w:rsid w:val="00B835E0"/>
    <w:rsid w:val="00B84114"/>
    <w:rsid w:val="00B844FE"/>
    <w:rsid w:val="00B84853"/>
    <w:rsid w:val="00B85114"/>
    <w:rsid w:val="00B85975"/>
    <w:rsid w:val="00B872F9"/>
    <w:rsid w:val="00B903BB"/>
    <w:rsid w:val="00B906F8"/>
    <w:rsid w:val="00B908A7"/>
    <w:rsid w:val="00B91036"/>
    <w:rsid w:val="00B912D1"/>
    <w:rsid w:val="00B9268B"/>
    <w:rsid w:val="00B92D9F"/>
    <w:rsid w:val="00B934FC"/>
    <w:rsid w:val="00B9357B"/>
    <w:rsid w:val="00B939E9"/>
    <w:rsid w:val="00B93DD3"/>
    <w:rsid w:val="00B93F76"/>
    <w:rsid w:val="00B94795"/>
    <w:rsid w:val="00B94C2B"/>
    <w:rsid w:val="00B951F7"/>
    <w:rsid w:val="00B95267"/>
    <w:rsid w:val="00B95329"/>
    <w:rsid w:val="00B95B07"/>
    <w:rsid w:val="00B965AA"/>
    <w:rsid w:val="00B96972"/>
    <w:rsid w:val="00B96A5E"/>
    <w:rsid w:val="00B96AE4"/>
    <w:rsid w:val="00B97125"/>
    <w:rsid w:val="00B97186"/>
    <w:rsid w:val="00BA01BC"/>
    <w:rsid w:val="00BA0A40"/>
    <w:rsid w:val="00BA13CB"/>
    <w:rsid w:val="00BA15D0"/>
    <w:rsid w:val="00BA1FF0"/>
    <w:rsid w:val="00BA34BF"/>
    <w:rsid w:val="00BA4FA5"/>
    <w:rsid w:val="00BA528B"/>
    <w:rsid w:val="00BA5B10"/>
    <w:rsid w:val="00BA60D1"/>
    <w:rsid w:val="00BA66CD"/>
    <w:rsid w:val="00BA6AF6"/>
    <w:rsid w:val="00BA6CCE"/>
    <w:rsid w:val="00BA6EBA"/>
    <w:rsid w:val="00BA733E"/>
    <w:rsid w:val="00BA7380"/>
    <w:rsid w:val="00BA7455"/>
    <w:rsid w:val="00BA74CE"/>
    <w:rsid w:val="00BA775A"/>
    <w:rsid w:val="00BA79DA"/>
    <w:rsid w:val="00BA7CA8"/>
    <w:rsid w:val="00BB05BA"/>
    <w:rsid w:val="00BB0A37"/>
    <w:rsid w:val="00BB15AA"/>
    <w:rsid w:val="00BB1949"/>
    <w:rsid w:val="00BB2415"/>
    <w:rsid w:val="00BB26B4"/>
    <w:rsid w:val="00BB2AEE"/>
    <w:rsid w:val="00BB3230"/>
    <w:rsid w:val="00BB3D1B"/>
    <w:rsid w:val="00BB40D5"/>
    <w:rsid w:val="00BB5764"/>
    <w:rsid w:val="00BB5B46"/>
    <w:rsid w:val="00BB5DBD"/>
    <w:rsid w:val="00BB62AB"/>
    <w:rsid w:val="00BB67FB"/>
    <w:rsid w:val="00BB68C1"/>
    <w:rsid w:val="00BB7575"/>
    <w:rsid w:val="00BB7E3C"/>
    <w:rsid w:val="00BC111B"/>
    <w:rsid w:val="00BC1520"/>
    <w:rsid w:val="00BC15B0"/>
    <w:rsid w:val="00BC15B1"/>
    <w:rsid w:val="00BC1FE5"/>
    <w:rsid w:val="00BC28E5"/>
    <w:rsid w:val="00BC35EC"/>
    <w:rsid w:val="00BC41AE"/>
    <w:rsid w:val="00BC4A59"/>
    <w:rsid w:val="00BC4CD0"/>
    <w:rsid w:val="00BC57F1"/>
    <w:rsid w:val="00BC5B69"/>
    <w:rsid w:val="00BC6193"/>
    <w:rsid w:val="00BC7707"/>
    <w:rsid w:val="00BC7A56"/>
    <w:rsid w:val="00BD0760"/>
    <w:rsid w:val="00BD0828"/>
    <w:rsid w:val="00BD0AD1"/>
    <w:rsid w:val="00BD0DBB"/>
    <w:rsid w:val="00BD101F"/>
    <w:rsid w:val="00BD1902"/>
    <w:rsid w:val="00BD1D8E"/>
    <w:rsid w:val="00BD263E"/>
    <w:rsid w:val="00BD3598"/>
    <w:rsid w:val="00BD3D3E"/>
    <w:rsid w:val="00BD4A4B"/>
    <w:rsid w:val="00BD580C"/>
    <w:rsid w:val="00BD6721"/>
    <w:rsid w:val="00BD6C79"/>
    <w:rsid w:val="00BD720F"/>
    <w:rsid w:val="00BD768A"/>
    <w:rsid w:val="00BD7E1E"/>
    <w:rsid w:val="00BE0062"/>
    <w:rsid w:val="00BE0262"/>
    <w:rsid w:val="00BE09A8"/>
    <w:rsid w:val="00BE1CCD"/>
    <w:rsid w:val="00BE203C"/>
    <w:rsid w:val="00BE21A4"/>
    <w:rsid w:val="00BE24EC"/>
    <w:rsid w:val="00BE27A9"/>
    <w:rsid w:val="00BE2919"/>
    <w:rsid w:val="00BE3664"/>
    <w:rsid w:val="00BE426F"/>
    <w:rsid w:val="00BE431F"/>
    <w:rsid w:val="00BE50C6"/>
    <w:rsid w:val="00BE547D"/>
    <w:rsid w:val="00BE5E8B"/>
    <w:rsid w:val="00BE5F58"/>
    <w:rsid w:val="00BE77AC"/>
    <w:rsid w:val="00BF033A"/>
    <w:rsid w:val="00BF0E87"/>
    <w:rsid w:val="00BF14FB"/>
    <w:rsid w:val="00BF2151"/>
    <w:rsid w:val="00BF21D7"/>
    <w:rsid w:val="00BF23CB"/>
    <w:rsid w:val="00BF2A33"/>
    <w:rsid w:val="00BF2FE9"/>
    <w:rsid w:val="00BF30D8"/>
    <w:rsid w:val="00BF3161"/>
    <w:rsid w:val="00BF327B"/>
    <w:rsid w:val="00BF33B1"/>
    <w:rsid w:val="00BF343D"/>
    <w:rsid w:val="00BF35D6"/>
    <w:rsid w:val="00BF3887"/>
    <w:rsid w:val="00BF3AEA"/>
    <w:rsid w:val="00BF3B1B"/>
    <w:rsid w:val="00BF4821"/>
    <w:rsid w:val="00BF5259"/>
    <w:rsid w:val="00BF60F5"/>
    <w:rsid w:val="00BF6492"/>
    <w:rsid w:val="00BF6806"/>
    <w:rsid w:val="00BF6DCC"/>
    <w:rsid w:val="00BF7476"/>
    <w:rsid w:val="00BF7E54"/>
    <w:rsid w:val="00C0064A"/>
    <w:rsid w:val="00C0081A"/>
    <w:rsid w:val="00C0132E"/>
    <w:rsid w:val="00C01BEC"/>
    <w:rsid w:val="00C021FC"/>
    <w:rsid w:val="00C02871"/>
    <w:rsid w:val="00C0389B"/>
    <w:rsid w:val="00C04310"/>
    <w:rsid w:val="00C0471C"/>
    <w:rsid w:val="00C047B1"/>
    <w:rsid w:val="00C04AD7"/>
    <w:rsid w:val="00C04FE2"/>
    <w:rsid w:val="00C05224"/>
    <w:rsid w:val="00C052D0"/>
    <w:rsid w:val="00C05F26"/>
    <w:rsid w:val="00C06D63"/>
    <w:rsid w:val="00C06F69"/>
    <w:rsid w:val="00C07084"/>
    <w:rsid w:val="00C07614"/>
    <w:rsid w:val="00C07995"/>
    <w:rsid w:val="00C10AD3"/>
    <w:rsid w:val="00C10D6B"/>
    <w:rsid w:val="00C10E9A"/>
    <w:rsid w:val="00C10FA5"/>
    <w:rsid w:val="00C12D43"/>
    <w:rsid w:val="00C131AB"/>
    <w:rsid w:val="00C13370"/>
    <w:rsid w:val="00C15762"/>
    <w:rsid w:val="00C15FEF"/>
    <w:rsid w:val="00C1601F"/>
    <w:rsid w:val="00C161B9"/>
    <w:rsid w:val="00C16300"/>
    <w:rsid w:val="00C16B15"/>
    <w:rsid w:val="00C16F42"/>
    <w:rsid w:val="00C16F90"/>
    <w:rsid w:val="00C17355"/>
    <w:rsid w:val="00C174A4"/>
    <w:rsid w:val="00C17522"/>
    <w:rsid w:val="00C178DA"/>
    <w:rsid w:val="00C17C83"/>
    <w:rsid w:val="00C206C8"/>
    <w:rsid w:val="00C20AD9"/>
    <w:rsid w:val="00C20C2D"/>
    <w:rsid w:val="00C20C2F"/>
    <w:rsid w:val="00C2102F"/>
    <w:rsid w:val="00C21468"/>
    <w:rsid w:val="00C21C38"/>
    <w:rsid w:val="00C22560"/>
    <w:rsid w:val="00C22BFD"/>
    <w:rsid w:val="00C22C76"/>
    <w:rsid w:val="00C230E8"/>
    <w:rsid w:val="00C2340D"/>
    <w:rsid w:val="00C23486"/>
    <w:rsid w:val="00C23CD9"/>
    <w:rsid w:val="00C23D00"/>
    <w:rsid w:val="00C23E45"/>
    <w:rsid w:val="00C25067"/>
    <w:rsid w:val="00C267B3"/>
    <w:rsid w:val="00C26996"/>
    <w:rsid w:val="00C26E1E"/>
    <w:rsid w:val="00C26EBF"/>
    <w:rsid w:val="00C26FB0"/>
    <w:rsid w:val="00C27270"/>
    <w:rsid w:val="00C273CA"/>
    <w:rsid w:val="00C27B95"/>
    <w:rsid w:val="00C30417"/>
    <w:rsid w:val="00C30557"/>
    <w:rsid w:val="00C30979"/>
    <w:rsid w:val="00C30D6C"/>
    <w:rsid w:val="00C3104B"/>
    <w:rsid w:val="00C31BD2"/>
    <w:rsid w:val="00C31D3E"/>
    <w:rsid w:val="00C31EBD"/>
    <w:rsid w:val="00C32A6F"/>
    <w:rsid w:val="00C3402E"/>
    <w:rsid w:val="00C34907"/>
    <w:rsid w:val="00C34936"/>
    <w:rsid w:val="00C34A1D"/>
    <w:rsid w:val="00C350B3"/>
    <w:rsid w:val="00C35561"/>
    <w:rsid w:val="00C356AE"/>
    <w:rsid w:val="00C35765"/>
    <w:rsid w:val="00C35C88"/>
    <w:rsid w:val="00C360FB"/>
    <w:rsid w:val="00C3698C"/>
    <w:rsid w:val="00C36BA5"/>
    <w:rsid w:val="00C36BE7"/>
    <w:rsid w:val="00C37721"/>
    <w:rsid w:val="00C37954"/>
    <w:rsid w:val="00C37AEC"/>
    <w:rsid w:val="00C37C51"/>
    <w:rsid w:val="00C37E01"/>
    <w:rsid w:val="00C401CA"/>
    <w:rsid w:val="00C402A9"/>
    <w:rsid w:val="00C4060B"/>
    <w:rsid w:val="00C40F00"/>
    <w:rsid w:val="00C41145"/>
    <w:rsid w:val="00C4231D"/>
    <w:rsid w:val="00C42691"/>
    <w:rsid w:val="00C426DF"/>
    <w:rsid w:val="00C43668"/>
    <w:rsid w:val="00C4401D"/>
    <w:rsid w:val="00C4470F"/>
    <w:rsid w:val="00C44811"/>
    <w:rsid w:val="00C45C64"/>
    <w:rsid w:val="00C45EEE"/>
    <w:rsid w:val="00C46054"/>
    <w:rsid w:val="00C460A0"/>
    <w:rsid w:val="00C46633"/>
    <w:rsid w:val="00C47252"/>
    <w:rsid w:val="00C474A6"/>
    <w:rsid w:val="00C474B7"/>
    <w:rsid w:val="00C47813"/>
    <w:rsid w:val="00C47B2B"/>
    <w:rsid w:val="00C5016F"/>
    <w:rsid w:val="00C50959"/>
    <w:rsid w:val="00C50D90"/>
    <w:rsid w:val="00C50F20"/>
    <w:rsid w:val="00C514DB"/>
    <w:rsid w:val="00C51531"/>
    <w:rsid w:val="00C51826"/>
    <w:rsid w:val="00C518CA"/>
    <w:rsid w:val="00C5192F"/>
    <w:rsid w:val="00C51FD6"/>
    <w:rsid w:val="00C528A1"/>
    <w:rsid w:val="00C5329C"/>
    <w:rsid w:val="00C5392F"/>
    <w:rsid w:val="00C54015"/>
    <w:rsid w:val="00C550E9"/>
    <w:rsid w:val="00C55173"/>
    <w:rsid w:val="00C55476"/>
    <w:rsid w:val="00C5580F"/>
    <w:rsid w:val="00C5594C"/>
    <w:rsid w:val="00C562D3"/>
    <w:rsid w:val="00C56E44"/>
    <w:rsid w:val="00C56E5D"/>
    <w:rsid w:val="00C60A3E"/>
    <w:rsid w:val="00C61CE5"/>
    <w:rsid w:val="00C634C2"/>
    <w:rsid w:val="00C6399A"/>
    <w:rsid w:val="00C639DF"/>
    <w:rsid w:val="00C64301"/>
    <w:rsid w:val="00C64693"/>
    <w:rsid w:val="00C64931"/>
    <w:rsid w:val="00C649CC"/>
    <w:rsid w:val="00C659E4"/>
    <w:rsid w:val="00C65B88"/>
    <w:rsid w:val="00C65C10"/>
    <w:rsid w:val="00C65C50"/>
    <w:rsid w:val="00C65EEC"/>
    <w:rsid w:val="00C6638D"/>
    <w:rsid w:val="00C67245"/>
    <w:rsid w:val="00C6755E"/>
    <w:rsid w:val="00C67619"/>
    <w:rsid w:val="00C678F2"/>
    <w:rsid w:val="00C67907"/>
    <w:rsid w:val="00C704E0"/>
    <w:rsid w:val="00C7053B"/>
    <w:rsid w:val="00C70A44"/>
    <w:rsid w:val="00C716B1"/>
    <w:rsid w:val="00C71E3D"/>
    <w:rsid w:val="00C72065"/>
    <w:rsid w:val="00C732EA"/>
    <w:rsid w:val="00C73596"/>
    <w:rsid w:val="00C73957"/>
    <w:rsid w:val="00C73A31"/>
    <w:rsid w:val="00C74F0D"/>
    <w:rsid w:val="00C750CA"/>
    <w:rsid w:val="00C762D2"/>
    <w:rsid w:val="00C76476"/>
    <w:rsid w:val="00C7654B"/>
    <w:rsid w:val="00C77B4E"/>
    <w:rsid w:val="00C77E45"/>
    <w:rsid w:val="00C77F24"/>
    <w:rsid w:val="00C801CF"/>
    <w:rsid w:val="00C80706"/>
    <w:rsid w:val="00C80BAD"/>
    <w:rsid w:val="00C81339"/>
    <w:rsid w:val="00C818B7"/>
    <w:rsid w:val="00C81C40"/>
    <w:rsid w:val="00C81DFF"/>
    <w:rsid w:val="00C82771"/>
    <w:rsid w:val="00C82F84"/>
    <w:rsid w:val="00C833C5"/>
    <w:rsid w:val="00C84B62"/>
    <w:rsid w:val="00C851FA"/>
    <w:rsid w:val="00C856F4"/>
    <w:rsid w:val="00C85B35"/>
    <w:rsid w:val="00C86403"/>
    <w:rsid w:val="00C864B5"/>
    <w:rsid w:val="00C87048"/>
    <w:rsid w:val="00C87668"/>
    <w:rsid w:val="00C87C87"/>
    <w:rsid w:val="00C87DD0"/>
    <w:rsid w:val="00C90518"/>
    <w:rsid w:val="00C90AD5"/>
    <w:rsid w:val="00C90C4A"/>
    <w:rsid w:val="00C90E6C"/>
    <w:rsid w:val="00C913CA"/>
    <w:rsid w:val="00C915DE"/>
    <w:rsid w:val="00C9185E"/>
    <w:rsid w:val="00C91D0E"/>
    <w:rsid w:val="00C9225F"/>
    <w:rsid w:val="00C92432"/>
    <w:rsid w:val="00C93001"/>
    <w:rsid w:val="00C93AB8"/>
    <w:rsid w:val="00C93B53"/>
    <w:rsid w:val="00C93D8E"/>
    <w:rsid w:val="00C93F76"/>
    <w:rsid w:val="00C9470D"/>
    <w:rsid w:val="00C94F48"/>
    <w:rsid w:val="00C94FB6"/>
    <w:rsid w:val="00C952AD"/>
    <w:rsid w:val="00C95451"/>
    <w:rsid w:val="00C95B2E"/>
    <w:rsid w:val="00C95BE4"/>
    <w:rsid w:val="00C960E9"/>
    <w:rsid w:val="00C96467"/>
    <w:rsid w:val="00C971B8"/>
    <w:rsid w:val="00C97540"/>
    <w:rsid w:val="00C97596"/>
    <w:rsid w:val="00CA0807"/>
    <w:rsid w:val="00CA0A84"/>
    <w:rsid w:val="00CA1132"/>
    <w:rsid w:val="00CA1653"/>
    <w:rsid w:val="00CA1A03"/>
    <w:rsid w:val="00CA1EFD"/>
    <w:rsid w:val="00CA2A56"/>
    <w:rsid w:val="00CA39F1"/>
    <w:rsid w:val="00CA3F03"/>
    <w:rsid w:val="00CA583D"/>
    <w:rsid w:val="00CA589E"/>
    <w:rsid w:val="00CA647F"/>
    <w:rsid w:val="00CA6850"/>
    <w:rsid w:val="00CA696E"/>
    <w:rsid w:val="00CA6A79"/>
    <w:rsid w:val="00CA6B60"/>
    <w:rsid w:val="00CA6BE1"/>
    <w:rsid w:val="00CA7482"/>
    <w:rsid w:val="00CA773F"/>
    <w:rsid w:val="00CB0AE9"/>
    <w:rsid w:val="00CB1208"/>
    <w:rsid w:val="00CB1C6B"/>
    <w:rsid w:val="00CB1F55"/>
    <w:rsid w:val="00CB29B0"/>
    <w:rsid w:val="00CB2F7A"/>
    <w:rsid w:val="00CB3B4F"/>
    <w:rsid w:val="00CB463E"/>
    <w:rsid w:val="00CB4D89"/>
    <w:rsid w:val="00CB502F"/>
    <w:rsid w:val="00CB5340"/>
    <w:rsid w:val="00CB554C"/>
    <w:rsid w:val="00CB5726"/>
    <w:rsid w:val="00CB5971"/>
    <w:rsid w:val="00CB65AD"/>
    <w:rsid w:val="00CB74A1"/>
    <w:rsid w:val="00CC0299"/>
    <w:rsid w:val="00CC0876"/>
    <w:rsid w:val="00CC08C9"/>
    <w:rsid w:val="00CC0A5B"/>
    <w:rsid w:val="00CC0F0E"/>
    <w:rsid w:val="00CC117D"/>
    <w:rsid w:val="00CC1E66"/>
    <w:rsid w:val="00CC1FA6"/>
    <w:rsid w:val="00CC25E8"/>
    <w:rsid w:val="00CC2759"/>
    <w:rsid w:val="00CC292A"/>
    <w:rsid w:val="00CC2EDC"/>
    <w:rsid w:val="00CC3411"/>
    <w:rsid w:val="00CC3708"/>
    <w:rsid w:val="00CC39F4"/>
    <w:rsid w:val="00CC685B"/>
    <w:rsid w:val="00CC6A31"/>
    <w:rsid w:val="00CD0203"/>
    <w:rsid w:val="00CD0363"/>
    <w:rsid w:val="00CD0376"/>
    <w:rsid w:val="00CD05C6"/>
    <w:rsid w:val="00CD1408"/>
    <w:rsid w:val="00CD1507"/>
    <w:rsid w:val="00CD1899"/>
    <w:rsid w:val="00CD1A5C"/>
    <w:rsid w:val="00CD1A98"/>
    <w:rsid w:val="00CD1FCA"/>
    <w:rsid w:val="00CD303A"/>
    <w:rsid w:val="00CD4616"/>
    <w:rsid w:val="00CD47D7"/>
    <w:rsid w:val="00CD4D8A"/>
    <w:rsid w:val="00CD4DFF"/>
    <w:rsid w:val="00CD5074"/>
    <w:rsid w:val="00CD57AF"/>
    <w:rsid w:val="00CD6221"/>
    <w:rsid w:val="00CD6962"/>
    <w:rsid w:val="00CD7224"/>
    <w:rsid w:val="00CD74E3"/>
    <w:rsid w:val="00CD750D"/>
    <w:rsid w:val="00CD79AF"/>
    <w:rsid w:val="00CD7D80"/>
    <w:rsid w:val="00CD7FEE"/>
    <w:rsid w:val="00CE0390"/>
    <w:rsid w:val="00CE0C0E"/>
    <w:rsid w:val="00CE1E46"/>
    <w:rsid w:val="00CE24C7"/>
    <w:rsid w:val="00CE28EA"/>
    <w:rsid w:val="00CE3CBC"/>
    <w:rsid w:val="00CE3CDF"/>
    <w:rsid w:val="00CE40FA"/>
    <w:rsid w:val="00CE5245"/>
    <w:rsid w:val="00CE535F"/>
    <w:rsid w:val="00CE5C75"/>
    <w:rsid w:val="00CE7019"/>
    <w:rsid w:val="00CE76F0"/>
    <w:rsid w:val="00CE7931"/>
    <w:rsid w:val="00CE7DB8"/>
    <w:rsid w:val="00CF0882"/>
    <w:rsid w:val="00CF2054"/>
    <w:rsid w:val="00CF2156"/>
    <w:rsid w:val="00CF230C"/>
    <w:rsid w:val="00CF25AF"/>
    <w:rsid w:val="00CF3D25"/>
    <w:rsid w:val="00CF41D7"/>
    <w:rsid w:val="00CF4584"/>
    <w:rsid w:val="00CF5A51"/>
    <w:rsid w:val="00CF5E34"/>
    <w:rsid w:val="00CF5F17"/>
    <w:rsid w:val="00CF6892"/>
    <w:rsid w:val="00CF7004"/>
    <w:rsid w:val="00CF730D"/>
    <w:rsid w:val="00D0068F"/>
    <w:rsid w:val="00D00B7A"/>
    <w:rsid w:val="00D00F42"/>
    <w:rsid w:val="00D012D4"/>
    <w:rsid w:val="00D01818"/>
    <w:rsid w:val="00D01982"/>
    <w:rsid w:val="00D01B45"/>
    <w:rsid w:val="00D01F34"/>
    <w:rsid w:val="00D02279"/>
    <w:rsid w:val="00D0242C"/>
    <w:rsid w:val="00D026DD"/>
    <w:rsid w:val="00D02B15"/>
    <w:rsid w:val="00D04CBB"/>
    <w:rsid w:val="00D0579F"/>
    <w:rsid w:val="00D05886"/>
    <w:rsid w:val="00D058B5"/>
    <w:rsid w:val="00D05BF4"/>
    <w:rsid w:val="00D06796"/>
    <w:rsid w:val="00D11940"/>
    <w:rsid w:val="00D11EA8"/>
    <w:rsid w:val="00D12108"/>
    <w:rsid w:val="00D12130"/>
    <w:rsid w:val="00D132AE"/>
    <w:rsid w:val="00D13473"/>
    <w:rsid w:val="00D13550"/>
    <w:rsid w:val="00D137C5"/>
    <w:rsid w:val="00D13BEB"/>
    <w:rsid w:val="00D14DE2"/>
    <w:rsid w:val="00D151B4"/>
    <w:rsid w:val="00D15450"/>
    <w:rsid w:val="00D165B2"/>
    <w:rsid w:val="00D1677F"/>
    <w:rsid w:val="00D16A67"/>
    <w:rsid w:val="00D16C78"/>
    <w:rsid w:val="00D178D2"/>
    <w:rsid w:val="00D202CD"/>
    <w:rsid w:val="00D2141A"/>
    <w:rsid w:val="00D21B9B"/>
    <w:rsid w:val="00D21E1A"/>
    <w:rsid w:val="00D229CE"/>
    <w:rsid w:val="00D22D22"/>
    <w:rsid w:val="00D23230"/>
    <w:rsid w:val="00D23B5C"/>
    <w:rsid w:val="00D23DB0"/>
    <w:rsid w:val="00D248B8"/>
    <w:rsid w:val="00D250E2"/>
    <w:rsid w:val="00D25300"/>
    <w:rsid w:val="00D255C7"/>
    <w:rsid w:val="00D268F6"/>
    <w:rsid w:val="00D273E4"/>
    <w:rsid w:val="00D27826"/>
    <w:rsid w:val="00D27DC5"/>
    <w:rsid w:val="00D3003D"/>
    <w:rsid w:val="00D3022E"/>
    <w:rsid w:val="00D31408"/>
    <w:rsid w:val="00D31C45"/>
    <w:rsid w:val="00D31E18"/>
    <w:rsid w:val="00D323D6"/>
    <w:rsid w:val="00D32502"/>
    <w:rsid w:val="00D32733"/>
    <w:rsid w:val="00D3299B"/>
    <w:rsid w:val="00D32F17"/>
    <w:rsid w:val="00D3342D"/>
    <w:rsid w:val="00D33821"/>
    <w:rsid w:val="00D33C2F"/>
    <w:rsid w:val="00D33FF9"/>
    <w:rsid w:val="00D349A0"/>
    <w:rsid w:val="00D35B72"/>
    <w:rsid w:val="00D3607B"/>
    <w:rsid w:val="00D360DE"/>
    <w:rsid w:val="00D368D7"/>
    <w:rsid w:val="00D3710A"/>
    <w:rsid w:val="00D37EF9"/>
    <w:rsid w:val="00D37FCD"/>
    <w:rsid w:val="00D402DA"/>
    <w:rsid w:val="00D4032B"/>
    <w:rsid w:val="00D40726"/>
    <w:rsid w:val="00D41010"/>
    <w:rsid w:val="00D415CA"/>
    <w:rsid w:val="00D42439"/>
    <w:rsid w:val="00D43AD0"/>
    <w:rsid w:val="00D43C24"/>
    <w:rsid w:val="00D43CB6"/>
    <w:rsid w:val="00D446DC"/>
    <w:rsid w:val="00D44876"/>
    <w:rsid w:val="00D45031"/>
    <w:rsid w:val="00D45144"/>
    <w:rsid w:val="00D4562C"/>
    <w:rsid w:val="00D4575C"/>
    <w:rsid w:val="00D45A20"/>
    <w:rsid w:val="00D45C30"/>
    <w:rsid w:val="00D46661"/>
    <w:rsid w:val="00D467BC"/>
    <w:rsid w:val="00D47676"/>
    <w:rsid w:val="00D47AB7"/>
    <w:rsid w:val="00D47D27"/>
    <w:rsid w:val="00D47EE4"/>
    <w:rsid w:val="00D502BF"/>
    <w:rsid w:val="00D5071D"/>
    <w:rsid w:val="00D50782"/>
    <w:rsid w:val="00D50A0F"/>
    <w:rsid w:val="00D50D6F"/>
    <w:rsid w:val="00D5149E"/>
    <w:rsid w:val="00D51805"/>
    <w:rsid w:val="00D519D5"/>
    <w:rsid w:val="00D51D75"/>
    <w:rsid w:val="00D51E00"/>
    <w:rsid w:val="00D51E2D"/>
    <w:rsid w:val="00D52B6E"/>
    <w:rsid w:val="00D52D33"/>
    <w:rsid w:val="00D533F3"/>
    <w:rsid w:val="00D53DA1"/>
    <w:rsid w:val="00D54112"/>
    <w:rsid w:val="00D54262"/>
    <w:rsid w:val="00D542E1"/>
    <w:rsid w:val="00D54560"/>
    <w:rsid w:val="00D54565"/>
    <w:rsid w:val="00D547EE"/>
    <w:rsid w:val="00D57A7A"/>
    <w:rsid w:val="00D57B32"/>
    <w:rsid w:val="00D60324"/>
    <w:rsid w:val="00D60BAF"/>
    <w:rsid w:val="00D60D78"/>
    <w:rsid w:val="00D61D39"/>
    <w:rsid w:val="00D620EE"/>
    <w:rsid w:val="00D627BB"/>
    <w:rsid w:val="00D630A8"/>
    <w:rsid w:val="00D630AE"/>
    <w:rsid w:val="00D63124"/>
    <w:rsid w:val="00D63410"/>
    <w:rsid w:val="00D636B3"/>
    <w:rsid w:val="00D6398B"/>
    <w:rsid w:val="00D63EB9"/>
    <w:rsid w:val="00D64055"/>
    <w:rsid w:val="00D64073"/>
    <w:rsid w:val="00D64356"/>
    <w:rsid w:val="00D643CF"/>
    <w:rsid w:val="00D64BBF"/>
    <w:rsid w:val="00D6667B"/>
    <w:rsid w:val="00D66C9E"/>
    <w:rsid w:val="00D709CA"/>
    <w:rsid w:val="00D717F1"/>
    <w:rsid w:val="00D719D2"/>
    <w:rsid w:val="00D71A76"/>
    <w:rsid w:val="00D71C39"/>
    <w:rsid w:val="00D730B3"/>
    <w:rsid w:val="00D7357E"/>
    <w:rsid w:val="00D738D5"/>
    <w:rsid w:val="00D738FB"/>
    <w:rsid w:val="00D73DA5"/>
    <w:rsid w:val="00D73DF7"/>
    <w:rsid w:val="00D74079"/>
    <w:rsid w:val="00D74401"/>
    <w:rsid w:val="00D757A3"/>
    <w:rsid w:val="00D75EF7"/>
    <w:rsid w:val="00D75F8C"/>
    <w:rsid w:val="00D768BC"/>
    <w:rsid w:val="00D7696C"/>
    <w:rsid w:val="00D76F75"/>
    <w:rsid w:val="00D77995"/>
    <w:rsid w:val="00D807EA"/>
    <w:rsid w:val="00D8080E"/>
    <w:rsid w:val="00D80C34"/>
    <w:rsid w:val="00D80DF6"/>
    <w:rsid w:val="00D81253"/>
    <w:rsid w:val="00D81A7A"/>
    <w:rsid w:val="00D82088"/>
    <w:rsid w:val="00D82C48"/>
    <w:rsid w:val="00D83122"/>
    <w:rsid w:val="00D83D36"/>
    <w:rsid w:val="00D83D44"/>
    <w:rsid w:val="00D846D3"/>
    <w:rsid w:val="00D84C35"/>
    <w:rsid w:val="00D853C9"/>
    <w:rsid w:val="00D85BBE"/>
    <w:rsid w:val="00D86955"/>
    <w:rsid w:val="00D86DAE"/>
    <w:rsid w:val="00D901CA"/>
    <w:rsid w:val="00D90337"/>
    <w:rsid w:val="00D90A74"/>
    <w:rsid w:val="00D90B4D"/>
    <w:rsid w:val="00D90B95"/>
    <w:rsid w:val="00D9178D"/>
    <w:rsid w:val="00D91AD9"/>
    <w:rsid w:val="00D92814"/>
    <w:rsid w:val="00D929C6"/>
    <w:rsid w:val="00D92DFA"/>
    <w:rsid w:val="00D93B82"/>
    <w:rsid w:val="00D93F5B"/>
    <w:rsid w:val="00D9452D"/>
    <w:rsid w:val="00D94A18"/>
    <w:rsid w:val="00D94E39"/>
    <w:rsid w:val="00D94E84"/>
    <w:rsid w:val="00D95D99"/>
    <w:rsid w:val="00D95DA2"/>
    <w:rsid w:val="00D964D9"/>
    <w:rsid w:val="00D97337"/>
    <w:rsid w:val="00D9766E"/>
    <w:rsid w:val="00D97988"/>
    <w:rsid w:val="00D97B25"/>
    <w:rsid w:val="00DA0553"/>
    <w:rsid w:val="00DA1049"/>
    <w:rsid w:val="00DA11BC"/>
    <w:rsid w:val="00DA15D5"/>
    <w:rsid w:val="00DA1651"/>
    <w:rsid w:val="00DA1691"/>
    <w:rsid w:val="00DA175B"/>
    <w:rsid w:val="00DA1ECA"/>
    <w:rsid w:val="00DA202F"/>
    <w:rsid w:val="00DA31EB"/>
    <w:rsid w:val="00DA3519"/>
    <w:rsid w:val="00DA3528"/>
    <w:rsid w:val="00DA3F4F"/>
    <w:rsid w:val="00DA4285"/>
    <w:rsid w:val="00DA44F3"/>
    <w:rsid w:val="00DA4E20"/>
    <w:rsid w:val="00DA4F34"/>
    <w:rsid w:val="00DA57EF"/>
    <w:rsid w:val="00DA6C43"/>
    <w:rsid w:val="00DA72B6"/>
    <w:rsid w:val="00DA78E7"/>
    <w:rsid w:val="00DA7BDC"/>
    <w:rsid w:val="00DB044C"/>
    <w:rsid w:val="00DB0688"/>
    <w:rsid w:val="00DB23C0"/>
    <w:rsid w:val="00DB29B1"/>
    <w:rsid w:val="00DB3961"/>
    <w:rsid w:val="00DB3997"/>
    <w:rsid w:val="00DB41C1"/>
    <w:rsid w:val="00DB468B"/>
    <w:rsid w:val="00DB53BB"/>
    <w:rsid w:val="00DB5A66"/>
    <w:rsid w:val="00DB5C82"/>
    <w:rsid w:val="00DB6977"/>
    <w:rsid w:val="00DB7112"/>
    <w:rsid w:val="00DB7178"/>
    <w:rsid w:val="00DB7231"/>
    <w:rsid w:val="00DB7725"/>
    <w:rsid w:val="00DB7A27"/>
    <w:rsid w:val="00DB7A75"/>
    <w:rsid w:val="00DB7AE4"/>
    <w:rsid w:val="00DB7F3B"/>
    <w:rsid w:val="00DC0546"/>
    <w:rsid w:val="00DC10EC"/>
    <w:rsid w:val="00DC148A"/>
    <w:rsid w:val="00DC14F6"/>
    <w:rsid w:val="00DC17A9"/>
    <w:rsid w:val="00DC1966"/>
    <w:rsid w:val="00DC1B43"/>
    <w:rsid w:val="00DC1C0F"/>
    <w:rsid w:val="00DC2251"/>
    <w:rsid w:val="00DC2EF6"/>
    <w:rsid w:val="00DC2F40"/>
    <w:rsid w:val="00DC342E"/>
    <w:rsid w:val="00DC3716"/>
    <w:rsid w:val="00DC3D9C"/>
    <w:rsid w:val="00DC4113"/>
    <w:rsid w:val="00DC42C5"/>
    <w:rsid w:val="00DC46AE"/>
    <w:rsid w:val="00DC5252"/>
    <w:rsid w:val="00DC58B0"/>
    <w:rsid w:val="00DC5A99"/>
    <w:rsid w:val="00DC6112"/>
    <w:rsid w:val="00DC6167"/>
    <w:rsid w:val="00DC693D"/>
    <w:rsid w:val="00DC6B15"/>
    <w:rsid w:val="00DC6D1F"/>
    <w:rsid w:val="00DC6EDE"/>
    <w:rsid w:val="00DC6F1E"/>
    <w:rsid w:val="00DD06AA"/>
    <w:rsid w:val="00DD1970"/>
    <w:rsid w:val="00DD1A53"/>
    <w:rsid w:val="00DD1B5E"/>
    <w:rsid w:val="00DD20FD"/>
    <w:rsid w:val="00DD28E1"/>
    <w:rsid w:val="00DD2C1B"/>
    <w:rsid w:val="00DD3545"/>
    <w:rsid w:val="00DD399E"/>
    <w:rsid w:val="00DD445A"/>
    <w:rsid w:val="00DD4899"/>
    <w:rsid w:val="00DD5611"/>
    <w:rsid w:val="00DD586C"/>
    <w:rsid w:val="00DD5AC2"/>
    <w:rsid w:val="00DD6A36"/>
    <w:rsid w:val="00DD6CFC"/>
    <w:rsid w:val="00DD74B2"/>
    <w:rsid w:val="00DD7507"/>
    <w:rsid w:val="00DD7700"/>
    <w:rsid w:val="00DD79BA"/>
    <w:rsid w:val="00DD7B5A"/>
    <w:rsid w:val="00DD7E09"/>
    <w:rsid w:val="00DE0A31"/>
    <w:rsid w:val="00DE0CC8"/>
    <w:rsid w:val="00DE0FC1"/>
    <w:rsid w:val="00DE12A4"/>
    <w:rsid w:val="00DE13CD"/>
    <w:rsid w:val="00DE1D97"/>
    <w:rsid w:val="00DE1E23"/>
    <w:rsid w:val="00DE2DE7"/>
    <w:rsid w:val="00DE3BA6"/>
    <w:rsid w:val="00DE3C28"/>
    <w:rsid w:val="00DE528A"/>
    <w:rsid w:val="00DE5ECD"/>
    <w:rsid w:val="00DE6A2C"/>
    <w:rsid w:val="00DE6EA8"/>
    <w:rsid w:val="00DE708D"/>
    <w:rsid w:val="00DE7967"/>
    <w:rsid w:val="00DF0C95"/>
    <w:rsid w:val="00DF13BD"/>
    <w:rsid w:val="00DF149A"/>
    <w:rsid w:val="00DF1F5C"/>
    <w:rsid w:val="00DF2243"/>
    <w:rsid w:val="00DF26FE"/>
    <w:rsid w:val="00DF2B95"/>
    <w:rsid w:val="00DF2C86"/>
    <w:rsid w:val="00DF32A6"/>
    <w:rsid w:val="00DF36A5"/>
    <w:rsid w:val="00DF3DBF"/>
    <w:rsid w:val="00DF48B8"/>
    <w:rsid w:val="00DF4DE8"/>
    <w:rsid w:val="00DF5130"/>
    <w:rsid w:val="00DF52DF"/>
    <w:rsid w:val="00DF5524"/>
    <w:rsid w:val="00DF57CE"/>
    <w:rsid w:val="00DF5845"/>
    <w:rsid w:val="00DF7490"/>
    <w:rsid w:val="00DF78FD"/>
    <w:rsid w:val="00E001E4"/>
    <w:rsid w:val="00E00B18"/>
    <w:rsid w:val="00E00CAC"/>
    <w:rsid w:val="00E00DAE"/>
    <w:rsid w:val="00E019AC"/>
    <w:rsid w:val="00E02756"/>
    <w:rsid w:val="00E02AEA"/>
    <w:rsid w:val="00E04DA1"/>
    <w:rsid w:val="00E04ED9"/>
    <w:rsid w:val="00E057DA"/>
    <w:rsid w:val="00E05E64"/>
    <w:rsid w:val="00E06496"/>
    <w:rsid w:val="00E07568"/>
    <w:rsid w:val="00E07835"/>
    <w:rsid w:val="00E07AF7"/>
    <w:rsid w:val="00E07DFA"/>
    <w:rsid w:val="00E10A2A"/>
    <w:rsid w:val="00E11745"/>
    <w:rsid w:val="00E127EB"/>
    <w:rsid w:val="00E12931"/>
    <w:rsid w:val="00E132B2"/>
    <w:rsid w:val="00E1362A"/>
    <w:rsid w:val="00E13880"/>
    <w:rsid w:val="00E13EE3"/>
    <w:rsid w:val="00E1452D"/>
    <w:rsid w:val="00E149A9"/>
    <w:rsid w:val="00E149CF"/>
    <w:rsid w:val="00E15232"/>
    <w:rsid w:val="00E155C4"/>
    <w:rsid w:val="00E15C7A"/>
    <w:rsid w:val="00E163E3"/>
    <w:rsid w:val="00E17316"/>
    <w:rsid w:val="00E1750A"/>
    <w:rsid w:val="00E17BCB"/>
    <w:rsid w:val="00E17C3F"/>
    <w:rsid w:val="00E17EED"/>
    <w:rsid w:val="00E21FEF"/>
    <w:rsid w:val="00E23162"/>
    <w:rsid w:val="00E2341D"/>
    <w:rsid w:val="00E23CA2"/>
    <w:rsid w:val="00E25D16"/>
    <w:rsid w:val="00E25F1B"/>
    <w:rsid w:val="00E266E5"/>
    <w:rsid w:val="00E26A0B"/>
    <w:rsid w:val="00E26B43"/>
    <w:rsid w:val="00E27095"/>
    <w:rsid w:val="00E27A1E"/>
    <w:rsid w:val="00E27C20"/>
    <w:rsid w:val="00E27F2D"/>
    <w:rsid w:val="00E301E7"/>
    <w:rsid w:val="00E3026C"/>
    <w:rsid w:val="00E30C32"/>
    <w:rsid w:val="00E30E15"/>
    <w:rsid w:val="00E31C1A"/>
    <w:rsid w:val="00E324D6"/>
    <w:rsid w:val="00E32D14"/>
    <w:rsid w:val="00E340C6"/>
    <w:rsid w:val="00E3456D"/>
    <w:rsid w:val="00E3490C"/>
    <w:rsid w:val="00E34EC9"/>
    <w:rsid w:val="00E35A71"/>
    <w:rsid w:val="00E3614C"/>
    <w:rsid w:val="00E36A8B"/>
    <w:rsid w:val="00E36C80"/>
    <w:rsid w:val="00E37C43"/>
    <w:rsid w:val="00E37F89"/>
    <w:rsid w:val="00E4014B"/>
    <w:rsid w:val="00E40264"/>
    <w:rsid w:val="00E4055D"/>
    <w:rsid w:val="00E40C83"/>
    <w:rsid w:val="00E41425"/>
    <w:rsid w:val="00E41BCC"/>
    <w:rsid w:val="00E43235"/>
    <w:rsid w:val="00E437A5"/>
    <w:rsid w:val="00E43A14"/>
    <w:rsid w:val="00E43D31"/>
    <w:rsid w:val="00E44210"/>
    <w:rsid w:val="00E442DC"/>
    <w:rsid w:val="00E44E2E"/>
    <w:rsid w:val="00E452B9"/>
    <w:rsid w:val="00E45A10"/>
    <w:rsid w:val="00E45B80"/>
    <w:rsid w:val="00E4620F"/>
    <w:rsid w:val="00E46AC4"/>
    <w:rsid w:val="00E46C6D"/>
    <w:rsid w:val="00E47205"/>
    <w:rsid w:val="00E4746B"/>
    <w:rsid w:val="00E479AD"/>
    <w:rsid w:val="00E50369"/>
    <w:rsid w:val="00E503D3"/>
    <w:rsid w:val="00E509F7"/>
    <w:rsid w:val="00E51313"/>
    <w:rsid w:val="00E51C8D"/>
    <w:rsid w:val="00E52046"/>
    <w:rsid w:val="00E52304"/>
    <w:rsid w:val="00E52464"/>
    <w:rsid w:val="00E52B46"/>
    <w:rsid w:val="00E52C9D"/>
    <w:rsid w:val="00E53C32"/>
    <w:rsid w:val="00E54764"/>
    <w:rsid w:val="00E550F9"/>
    <w:rsid w:val="00E55456"/>
    <w:rsid w:val="00E5576C"/>
    <w:rsid w:val="00E55B72"/>
    <w:rsid w:val="00E564E8"/>
    <w:rsid w:val="00E5686F"/>
    <w:rsid w:val="00E571FE"/>
    <w:rsid w:val="00E5783E"/>
    <w:rsid w:val="00E578DE"/>
    <w:rsid w:val="00E57ACF"/>
    <w:rsid w:val="00E57D92"/>
    <w:rsid w:val="00E60367"/>
    <w:rsid w:val="00E60796"/>
    <w:rsid w:val="00E61BF9"/>
    <w:rsid w:val="00E61DFF"/>
    <w:rsid w:val="00E62963"/>
    <w:rsid w:val="00E629D3"/>
    <w:rsid w:val="00E62AD5"/>
    <w:rsid w:val="00E62CA9"/>
    <w:rsid w:val="00E62D75"/>
    <w:rsid w:val="00E638B4"/>
    <w:rsid w:val="00E64882"/>
    <w:rsid w:val="00E64933"/>
    <w:rsid w:val="00E64DC8"/>
    <w:rsid w:val="00E65720"/>
    <w:rsid w:val="00E660FE"/>
    <w:rsid w:val="00E671F8"/>
    <w:rsid w:val="00E6791D"/>
    <w:rsid w:val="00E67FAB"/>
    <w:rsid w:val="00E67FDE"/>
    <w:rsid w:val="00E7062B"/>
    <w:rsid w:val="00E7076B"/>
    <w:rsid w:val="00E70D22"/>
    <w:rsid w:val="00E713BA"/>
    <w:rsid w:val="00E714E2"/>
    <w:rsid w:val="00E7166A"/>
    <w:rsid w:val="00E716A1"/>
    <w:rsid w:val="00E71FDB"/>
    <w:rsid w:val="00E72D1C"/>
    <w:rsid w:val="00E72F94"/>
    <w:rsid w:val="00E7304F"/>
    <w:rsid w:val="00E730CF"/>
    <w:rsid w:val="00E73939"/>
    <w:rsid w:val="00E73D05"/>
    <w:rsid w:val="00E7449B"/>
    <w:rsid w:val="00E744F3"/>
    <w:rsid w:val="00E74F99"/>
    <w:rsid w:val="00E75042"/>
    <w:rsid w:val="00E75603"/>
    <w:rsid w:val="00E757BF"/>
    <w:rsid w:val="00E75E86"/>
    <w:rsid w:val="00E76DA1"/>
    <w:rsid w:val="00E801BC"/>
    <w:rsid w:val="00E801D2"/>
    <w:rsid w:val="00E80504"/>
    <w:rsid w:val="00E80C2D"/>
    <w:rsid w:val="00E80E39"/>
    <w:rsid w:val="00E81BE5"/>
    <w:rsid w:val="00E81E3B"/>
    <w:rsid w:val="00E82B24"/>
    <w:rsid w:val="00E82FF1"/>
    <w:rsid w:val="00E833A2"/>
    <w:rsid w:val="00E835B7"/>
    <w:rsid w:val="00E8374E"/>
    <w:rsid w:val="00E847FE"/>
    <w:rsid w:val="00E849AD"/>
    <w:rsid w:val="00E84ADC"/>
    <w:rsid w:val="00E84C7D"/>
    <w:rsid w:val="00E8523D"/>
    <w:rsid w:val="00E86569"/>
    <w:rsid w:val="00E87072"/>
    <w:rsid w:val="00E87438"/>
    <w:rsid w:val="00E878EC"/>
    <w:rsid w:val="00E902AE"/>
    <w:rsid w:val="00E904B7"/>
    <w:rsid w:val="00E909D4"/>
    <w:rsid w:val="00E90DC1"/>
    <w:rsid w:val="00E91998"/>
    <w:rsid w:val="00E92170"/>
    <w:rsid w:val="00E93548"/>
    <w:rsid w:val="00E936BF"/>
    <w:rsid w:val="00E93D0C"/>
    <w:rsid w:val="00E93F7B"/>
    <w:rsid w:val="00E94B6C"/>
    <w:rsid w:val="00E94BF7"/>
    <w:rsid w:val="00E94CE6"/>
    <w:rsid w:val="00E94E43"/>
    <w:rsid w:val="00E95079"/>
    <w:rsid w:val="00E952CD"/>
    <w:rsid w:val="00E9632D"/>
    <w:rsid w:val="00E9706F"/>
    <w:rsid w:val="00E97290"/>
    <w:rsid w:val="00E973CC"/>
    <w:rsid w:val="00E97B8A"/>
    <w:rsid w:val="00EA000C"/>
    <w:rsid w:val="00EA06CE"/>
    <w:rsid w:val="00EA0A89"/>
    <w:rsid w:val="00EA0F1E"/>
    <w:rsid w:val="00EA1074"/>
    <w:rsid w:val="00EA1529"/>
    <w:rsid w:val="00EA2409"/>
    <w:rsid w:val="00EA2660"/>
    <w:rsid w:val="00EA27CF"/>
    <w:rsid w:val="00EA2D3E"/>
    <w:rsid w:val="00EA2DAD"/>
    <w:rsid w:val="00EA3949"/>
    <w:rsid w:val="00EA3B5D"/>
    <w:rsid w:val="00EA442B"/>
    <w:rsid w:val="00EA488E"/>
    <w:rsid w:val="00EA49F1"/>
    <w:rsid w:val="00EA4E9A"/>
    <w:rsid w:val="00EA5471"/>
    <w:rsid w:val="00EA59C6"/>
    <w:rsid w:val="00EA59E3"/>
    <w:rsid w:val="00EA5DCD"/>
    <w:rsid w:val="00EA615D"/>
    <w:rsid w:val="00EA7274"/>
    <w:rsid w:val="00EA763E"/>
    <w:rsid w:val="00EA7AD9"/>
    <w:rsid w:val="00EA7C74"/>
    <w:rsid w:val="00EA7F92"/>
    <w:rsid w:val="00EB00E4"/>
    <w:rsid w:val="00EB0430"/>
    <w:rsid w:val="00EB06C8"/>
    <w:rsid w:val="00EB0C65"/>
    <w:rsid w:val="00EB1679"/>
    <w:rsid w:val="00EB1C68"/>
    <w:rsid w:val="00EB1C9D"/>
    <w:rsid w:val="00EB20AD"/>
    <w:rsid w:val="00EB3557"/>
    <w:rsid w:val="00EB39D7"/>
    <w:rsid w:val="00EB4717"/>
    <w:rsid w:val="00EB4A68"/>
    <w:rsid w:val="00EB4A89"/>
    <w:rsid w:val="00EB4ADE"/>
    <w:rsid w:val="00EB5037"/>
    <w:rsid w:val="00EB5821"/>
    <w:rsid w:val="00EB5CCB"/>
    <w:rsid w:val="00EB5FF1"/>
    <w:rsid w:val="00EB6623"/>
    <w:rsid w:val="00EB6CBB"/>
    <w:rsid w:val="00EB73E3"/>
    <w:rsid w:val="00EB7771"/>
    <w:rsid w:val="00EB77D9"/>
    <w:rsid w:val="00EB7CE8"/>
    <w:rsid w:val="00EC0149"/>
    <w:rsid w:val="00EC0820"/>
    <w:rsid w:val="00EC097A"/>
    <w:rsid w:val="00EC0FB9"/>
    <w:rsid w:val="00EC2544"/>
    <w:rsid w:val="00EC2A22"/>
    <w:rsid w:val="00EC2DD7"/>
    <w:rsid w:val="00EC3554"/>
    <w:rsid w:val="00EC3B00"/>
    <w:rsid w:val="00EC4007"/>
    <w:rsid w:val="00EC41F1"/>
    <w:rsid w:val="00EC47FD"/>
    <w:rsid w:val="00EC50C8"/>
    <w:rsid w:val="00EC60CF"/>
    <w:rsid w:val="00EC63CD"/>
    <w:rsid w:val="00EC63FC"/>
    <w:rsid w:val="00EC6804"/>
    <w:rsid w:val="00EC7DC4"/>
    <w:rsid w:val="00EC7F74"/>
    <w:rsid w:val="00ED12AA"/>
    <w:rsid w:val="00ED12BD"/>
    <w:rsid w:val="00ED1645"/>
    <w:rsid w:val="00ED1BC6"/>
    <w:rsid w:val="00ED2ACC"/>
    <w:rsid w:val="00ED3A9F"/>
    <w:rsid w:val="00ED3B7D"/>
    <w:rsid w:val="00ED3F17"/>
    <w:rsid w:val="00ED4DEA"/>
    <w:rsid w:val="00ED587D"/>
    <w:rsid w:val="00ED58B1"/>
    <w:rsid w:val="00ED5949"/>
    <w:rsid w:val="00ED691F"/>
    <w:rsid w:val="00ED6DB1"/>
    <w:rsid w:val="00ED6EE8"/>
    <w:rsid w:val="00ED7496"/>
    <w:rsid w:val="00ED7F2D"/>
    <w:rsid w:val="00ED7F61"/>
    <w:rsid w:val="00EE0A3A"/>
    <w:rsid w:val="00EE1443"/>
    <w:rsid w:val="00EE1502"/>
    <w:rsid w:val="00EE153D"/>
    <w:rsid w:val="00EE1A79"/>
    <w:rsid w:val="00EE1A81"/>
    <w:rsid w:val="00EE20E8"/>
    <w:rsid w:val="00EE2198"/>
    <w:rsid w:val="00EE2459"/>
    <w:rsid w:val="00EE2519"/>
    <w:rsid w:val="00EE2990"/>
    <w:rsid w:val="00EE2AB8"/>
    <w:rsid w:val="00EE2B52"/>
    <w:rsid w:val="00EE3375"/>
    <w:rsid w:val="00EE33CB"/>
    <w:rsid w:val="00EE33FB"/>
    <w:rsid w:val="00EE37E7"/>
    <w:rsid w:val="00EE39A5"/>
    <w:rsid w:val="00EE45B7"/>
    <w:rsid w:val="00EE552D"/>
    <w:rsid w:val="00EE58D0"/>
    <w:rsid w:val="00EE5918"/>
    <w:rsid w:val="00EE5A87"/>
    <w:rsid w:val="00EE61C1"/>
    <w:rsid w:val="00EE6640"/>
    <w:rsid w:val="00EE6F78"/>
    <w:rsid w:val="00EE7BDF"/>
    <w:rsid w:val="00EF0038"/>
    <w:rsid w:val="00EF0454"/>
    <w:rsid w:val="00EF05EF"/>
    <w:rsid w:val="00EF15B1"/>
    <w:rsid w:val="00EF18FB"/>
    <w:rsid w:val="00EF1A3C"/>
    <w:rsid w:val="00EF1E33"/>
    <w:rsid w:val="00EF1E87"/>
    <w:rsid w:val="00EF1F56"/>
    <w:rsid w:val="00EF20F0"/>
    <w:rsid w:val="00EF2254"/>
    <w:rsid w:val="00EF2915"/>
    <w:rsid w:val="00EF2941"/>
    <w:rsid w:val="00EF2D47"/>
    <w:rsid w:val="00EF2DE0"/>
    <w:rsid w:val="00EF3152"/>
    <w:rsid w:val="00EF33BB"/>
    <w:rsid w:val="00EF3A09"/>
    <w:rsid w:val="00EF3C50"/>
    <w:rsid w:val="00EF3DA0"/>
    <w:rsid w:val="00EF42C3"/>
    <w:rsid w:val="00EF4574"/>
    <w:rsid w:val="00EF4B56"/>
    <w:rsid w:val="00EF4CBC"/>
    <w:rsid w:val="00EF63C5"/>
    <w:rsid w:val="00EF750E"/>
    <w:rsid w:val="00EF7A9A"/>
    <w:rsid w:val="00EF7D6D"/>
    <w:rsid w:val="00F002AC"/>
    <w:rsid w:val="00F00AC3"/>
    <w:rsid w:val="00F0132D"/>
    <w:rsid w:val="00F015F9"/>
    <w:rsid w:val="00F028E0"/>
    <w:rsid w:val="00F02984"/>
    <w:rsid w:val="00F02B97"/>
    <w:rsid w:val="00F03B26"/>
    <w:rsid w:val="00F03F32"/>
    <w:rsid w:val="00F0431C"/>
    <w:rsid w:val="00F047D3"/>
    <w:rsid w:val="00F04F82"/>
    <w:rsid w:val="00F05036"/>
    <w:rsid w:val="00F05A3F"/>
    <w:rsid w:val="00F05FB7"/>
    <w:rsid w:val="00F0617D"/>
    <w:rsid w:val="00F06292"/>
    <w:rsid w:val="00F06910"/>
    <w:rsid w:val="00F0745B"/>
    <w:rsid w:val="00F07C80"/>
    <w:rsid w:val="00F07CFA"/>
    <w:rsid w:val="00F10100"/>
    <w:rsid w:val="00F101B3"/>
    <w:rsid w:val="00F106FF"/>
    <w:rsid w:val="00F10F9F"/>
    <w:rsid w:val="00F117F1"/>
    <w:rsid w:val="00F11852"/>
    <w:rsid w:val="00F11F9D"/>
    <w:rsid w:val="00F13524"/>
    <w:rsid w:val="00F13AEB"/>
    <w:rsid w:val="00F140EB"/>
    <w:rsid w:val="00F15687"/>
    <w:rsid w:val="00F172CE"/>
    <w:rsid w:val="00F173DE"/>
    <w:rsid w:val="00F177EA"/>
    <w:rsid w:val="00F17B26"/>
    <w:rsid w:val="00F204B2"/>
    <w:rsid w:val="00F204D5"/>
    <w:rsid w:val="00F205BF"/>
    <w:rsid w:val="00F207AC"/>
    <w:rsid w:val="00F20954"/>
    <w:rsid w:val="00F217F0"/>
    <w:rsid w:val="00F21DC0"/>
    <w:rsid w:val="00F2229E"/>
    <w:rsid w:val="00F22450"/>
    <w:rsid w:val="00F22516"/>
    <w:rsid w:val="00F22A6D"/>
    <w:rsid w:val="00F23093"/>
    <w:rsid w:val="00F23328"/>
    <w:rsid w:val="00F23442"/>
    <w:rsid w:val="00F2362C"/>
    <w:rsid w:val="00F23FFE"/>
    <w:rsid w:val="00F24AD1"/>
    <w:rsid w:val="00F256C3"/>
    <w:rsid w:val="00F267A0"/>
    <w:rsid w:val="00F268A1"/>
    <w:rsid w:val="00F27094"/>
    <w:rsid w:val="00F2752A"/>
    <w:rsid w:val="00F30B61"/>
    <w:rsid w:val="00F30BB5"/>
    <w:rsid w:val="00F30F43"/>
    <w:rsid w:val="00F3123B"/>
    <w:rsid w:val="00F3165E"/>
    <w:rsid w:val="00F31988"/>
    <w:rsid w:val="00F31D65"/>
    <w:rsid w:val="00F31FFA"/>
    <w:rsid w:val="00F3297D"/>
    <w:rsid w:val="00F33BA9"/>
    <w:rsid w:val="00F33C56"/>
    <w:rsid w:val="00F340EA"/>
    <w:rsid w:val="00F3458D"/>
    <w:rsid w:val="00F3578A"/>
    <w:rsid w:val="00F3614C"/>
    <w:rsid w:val="00F3621B"/>
    <w:rsid w:val="00F362B9"/>
    <w:rsid w:val="00F3690F"/>
    <w:rsid w:val="00F371AB"/>
    <w:rsid w:val="00F371F7"/>
    <w:rsid w:val="00F37595"/>
    <w:rsid w:val="00F3784F"/>
    <w:rsid w:val="00F378A0"/>
    <w:rsid w:val="00F379DE"/>
    <w:rsid w:val="00F37A04"/>
    <w:rsid w:val="00F4000D"/>
    <w:rsid w:val="00F40745"/>
    <w:rsid w:val="00F408F9"/>
    <w:rsid w:val="00F4192D"/>
    <w:rsid w:val="00F4274A"/>
    <w:rsid w:val="00F429A6"/>
    <w:rsid w:val="00F42B88"/>
    <w:rsid w:val="00F42C2E"/>
    <w:rsid w:val="00F42EB5"/>
    <w:rsid w:val="00F43661"/>
    <w:rsid w:val="00F4419E"/>
    <w:rsid w:val="00F4467B"/>
    <w:rsid w:val="00F44736"/>
    <w:rsid w:val="00F44F7B"/>
    <w:rsid w:val="00F455F8"/>
    <w:rsid w:val="00F45C02"/>
    <w:rsid w:val="00F4614E"/>
    <w:rsid w:val="00F46312"/>
    <w:rsid w:val="00F464F8"/>
    <w:rsid w:val="00F4755B"/>
    <w:rsid w:val="00F47B74"/>
    <w:rsid w:val="00F47FDC"/>
    <w:rsid w:val="00F50E91"/>
    <w:rsid w:val="00F51C98"/>
    <w:rsid w:val="00F51F58"/>
    <w:rsid w:val="00F52065"/>
    <w:rsid w:val="00F52624"/>
    <w:rsid w:val="00F53237"/>
    <w:rsid w:val="00F53333"/>
    <w:rsid w:val="00F538A0"/>
    <w:rsid w:val="00F54B79"/>
    <w:rsid w:val="00F55885"/>
    <w:rsid w:val="00F565EE"/>
    <w:rsid w:val="00F574EB"/>
    <w:rsid w:val="00F579F5"/>
    <w:rsid w:val="00F6006D"/>
    <w:rsid w:val="00F600A1"/>
    <w:rsid w:val="00F601AE"/>
    <w:rsid w:val="00F602CE"/>
    <w:rsid w:val="00F603E0"/>
    <w:rsid w:val="00F60452"/>
    <w:rsid w:val="00F60CCB"/>
    <w:rsid w:val="00F624D1"/>
    <w:rsid w:val="00F63588"/>
    <w:rsid w:val="00F636E2"/>
    <w:rsid w:val="00F63983"/>
    <w:rsid w:val="00F63E1C"/>
    <w:rsid w:val="00F63F29"/>
    <w:rsid w:val="00F6437D"/>
    <w:rsid w:val="00F643B6"/>
    <w:rsid w:val="00F64905"/>
    <w:rsid w:val="00F64F72"/>
    <w:rsid w:val="00F6556E"/>
    <w:rsid w:val="00F65B54"/>
    <w:rsid w:val="00F65BA3"/>
    <w:rsid w:val="00F67A9B"/>
    <w:rsid w:val="00F70159"/>
    <w:rsid w:val="00F730D6"/>
    <w:rsid w:val="00F73160"/>
    <w:rsid w:val="00F7382F"/>
    <w:rsid w:val="00F73854"/>
    <w:rsid w:val="00F7409B"/>
    <w:rsid w:val="00F7433C"/>
    <w:rsid w:val="00F74416"/>
    <w:rsid w:val="00F747A2"/>
    <w:rsid w:val="00F74DB8"/>
    <w:rsid w:val="00F757F9"/>
    <w:rsid w:val="00F75985"/>
    <w:rsid w:val="00F75BD6"/>
    <w:rsid w:val="00F75E82"/>
    <w:rsid w:val="00F75F56"/>
    <w:rsid w:val="00F762FF"/>
    <w:rsid w:val="00F76401"/>
    <w:rsid w:val="00F76A22"/>
    <w:rsid w:val="00F76A6C"/>
    <w:rsid w:val="00F7710F"/>
    <w:rsid w:val="00F774DB"/>
    <w:rsid w:val="00F776A5"/>
    <w:rsid w:val="00F809EE"/>
    <w:rsid w:val="00F80A2B"/>
    <w:rsid w:val="00F80F48"/>
    <w:rsid w:val="00F810F4"/>
    <w:rsid w:val="00F81BDC"/>
    <w:rsid w:val="00F82114"/>
    <w:rsid w:val="00F82FD8"/>
    <w:rsid w:val="00F83086"/>
    <w:rsid w:val="00F831CC"/>
    <w:rsid w:val="00F83395"/>
    <w:rsid w:val="00F83591"/>
    <w:rsid w:val="00F845D7"/>
    <w:rsid w:val="00F848A4"/>
    <w:rsid w:val="00F849D1"/>
    <w:rsid w:val="00F852E0"/>
    <w:rsid w:val="00F855AB"/>
    <w:rsid w:val="00F86B8B"/>
    <w:rsid w:val="00F87E08"/>
    <w:rsid w:val="00F90091"/>
    <w:rsid w:val="00F91D5A"/>
    <w:rsid w:val="00F92195"/>
    <w:rsid w:val="00F93375"/>
    <w:rsid w:val="00F9394C"/>
    <w:rsid w:val="00F93D8B"/>
    <w:rsid w:val="00F93F6C"/>
    <w:rsid w:val="00F940DB"/>
    <w:rsid w:val="00F958E2"/>
    <w:rsid w:val="00F96F79"/>
    <w:rsid w:val="00F9754B"/>
    <w:rsid w:val="00F97A54"/>
    <w:rsid w:val="00FA085D"/>
    <w:rsid w:val="00FA0E3F"/>
    <w:rsid w:val="00FA0EE3"/>
    <w:rsid w:val="00FA0FCE"/>
    <w:rsid w:val="00FA1730"/>
    <w:rsid w:val="00FA197A"/>
    <w:rsid w:val="00FA234D"/>
    <w:rsid w:val="00FA24D6"/>
    <w:rsid w:val="00FA29DA"/>
    <w:rsid w:val="00FA2C21"/>
    <w:rsid w:val="00FA2D08"/>
    <w:rsid w:val="00FA3564"/>
    <w:rsid w:val="00FA3635"/>
    <w:rsid w:val="00FA3D94"/>
    <w:rsid w:val="00FA4579"/>
    <w:rsid w:val="00FA4FF1"/>
    <w:rsid w:val="00FA5276"/>
    <w:rsid w:val="00FA58A3"/>
    <w:rsid w:val="00FA5D5A"/>
    <w:rsid w:val="00FA72FB"/>
    <w:rsid w:val="00FA7676"/>
    <w:rsid w:val="00FA77FB"/>
    <w:rsid w:val="00FB031B"/>
    <w:rsid w:val="00FB06DC"/>
    <w:rsid w:val="00FB0F89"/>
    <w:rsid w:val="00FB1103"/>
    <w:rsid w:val="00FB133B"/>
    <w:rsid w:val="00FB1AA9"/>
    <w:rsid w:val="00FB1DAE"/>
    <w:rsid w:val="00FB20CD"/>
    <w:rsid w:val="00FB2718"/>
    <w:rsid w:val="00FB2785"/>
    <w:rsid w:val="00FB299F"/>
    <w:rsid w:val="00FB2F7D"/>
    <w:rsid w:val="00FB31C7"/>
    <w:rsid w:val="00FB3625"/>
    <w:rsid w:val="00FB4044"/>
    <w:rsid w:val="00FB4051"/>
    <w:rsid w:val="00FB4772"/>
    <w:rsid w:val="00FB4B1B"/>
    <w:rsid w:val="00FB4F5B"/>
    <w:rsid w:val="00FB5A00"/>
    <w:rsid w:val="00FB5CC5"/>
    <w:rsid w:val="00FB5E04"/>
    <w:rsid w:val="00FB6488"/>
    <w:rsid w:val="00FB6B25"/>
    <w:rsid w:val="00FB7152"/>
    <w:rsid w:val="00FB7229"/>
    <w:rsid w:val="00FB7596"/>
    <w:rsid w:val="00FB7AAC"/>
    <w:rsid w:val="00FC06CA"/>
    <w:rsid w:val="00FC0CD5"/>
    <w:rsid w:val="00FC0E90"/>
    <w:rsid w:val="00FC1C78"/>
    <w:rsid w:val="00FC20B9"/>
    <w:rsid w:val="00FC2216"/>
    <w:rsid w:val="00FC34DE"/>
    <w:rsid w:val="00FC399F"/>
    <w:rsid w:val="00FC3C69"/>
    <w:rsid w:val="00FC3FAF"/>
    <w:rsid w:val="00FC41E8"/>
    <w:rsid w:val="00FC4652"/>
    <w:rsid w:val="00FC4A9D"/>
    <w:rsid w:val="00FC5052"/>
    <w:rsid w:val="00FC5717"/>
    <w:rsid w:val="00FC5E79"/>
    <w:rsid w:val="00FC651F"/>
    <w:rsid w:val="00FC661C"/>
    <w:rsid w:val="00FC6813"/>
    <w:rsid w:val="00FC71AC"/>
    <w:rsid w:val="00FC77F4"/>
    <w:rsid w:val="00FC7E94"/>
    <w:rsid w:val="00FD06B9"/>
    <w:rsid w:val="00FD0835"/>
    <w:rsid w:val="00FD1268"/>
    <w:rsid w:val="00FD134C"/>
    <w:rsid w:val="00FD1449"/>
    <w:rsid w:val="00FD15E4"/>
    <w:rsid w:val="00FD1D21"/>
    <w:rsid w:val="00FD1E42"/>
    <w:rsid w:val="00FD3A16"/>
    <w:rsid w:val="00FD3EB5"/>
    <w:rsid w:val="00FD423B"/>
    <w:rsid w:val="00FD4A5D"/>
    <w:rsid w:val="00FD573C"/>
    <w:rsid w:val="00FD5AE0"/>
    <w:rsid w:val="00FD63FF"/>
    <w:rsid w:val="00FD6B62"/>
    <w:rsid w:val="00FD748F"/>
    <w:rsid w:val="00FD7C50"/>
    <w:rsid w:val="00FD7F49"/>
    <w:rsid w:val="00FE00B7"/>
    <w:rsid w:val="00FE077B"/>
    <w:rsid w:val="00FE1503"/>
    <w:rsid w:val="00FE1E55"/>
    <w:rsid w:val="00FE1F0C"/>
    <w:rsid w:val="00FE2408"/>
    <w:rsid w:val="00FE33DF"/>
    <w:rsid w:val="00FE3B46"/>
    <w:rsid w:val="00FE3C0D"/>
    <w:rsid w:val="00FE3C8E"/>
    <w:rsid w:val="00FE48FF"/>
    <w:rsid w:val="00FE4B88"/>
    <w:rsid w:val="00FE5FC7"/>
    <w:rsid w:val="00FE77B2"/>
    <w:rsid w:val="00FE787C"/>
    <w:rsid w:val="00FE7903"/>
    <w:rsid w:val="00FF01E1"/>
    <w:rsid w:val="00FF042E"/>
    <w:rsid w:val="00FF0599"/>
    <w:rsid w:val="00FF14F0"/>
    <w:rsid w:val="00FF150E"/>
    <w:rsid w:val="00FF1E92"/>
    <w:rsid w:val="00FF1F5F"/>
    <w:rsid w:val="00FF25E0"/>
    <w:rsid w:val="00FF268D"/>
    <w:rsid w:val="00FF2EC6"/>
    <w:rsid w:val="00FF340B"/>
    <w:rsid w:val="00FF3586"/>
    <w:rsid w:val="00FF3840"/>
    <w:rsid w:val="00FF641D"/>
    <w:rsid w:val="00FF6549"/>
    <w:rsid w:val="00FF675D"/>
    <w:rsid w:val="00FF69B2"/>
    <w:rsid w:val="00FF6A7C"/>
    <w:rsid w:val="00FF74B0"/>
    <w:rsid w:val="00FF7805"/>
    <w:rsid w:val="00FF7B12"/>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89471"/>
  <w15:docId w15:val="{97E641D2-5F14-408D-800C-4A60132C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29B0"/>
    <w:rPr>
      <w:sz w:val="24"/>
      <w:szCs w:val="24"/>
    </w:rPr>
  </w:style>
  <w:style w:type="paragraph" w:styleId="Heading1">
    <w:name w:val="heading 1"/>
    <w:basedOn w:val="Normal"/>
    <w:next w:val="Normal"/>
    <w:link w:val="Heading1Char"/>
    <w:qFormat/>
    <w:rsid w:val="00CB29B0"/>
    <w:pPr>
      <w:keepNext/>
      <w:pBdr>
        <w:bottom w:val="single" w:sz="24" w:space="2" w:color="auto"/>
      </w:pBdr>
      <w:spacing w:before="120" w:after="480"/>
      <w:outlineLvl w:val="0"/>
    </w:pPr>
    <w:rPr>
      <w:rFonts w:ascii="Arial" w:hAnsi="Arial"/>
      <w:b/>
      <w:kern w:val="28"/>
      <w:sz w:val="48"/>
      <w:szCs w:val="20"/>
    </w:rPr>
  </w:style>
  <w:style w:type="paragraph" w:styleId="Heading2">
    <w:name w:val="heading 2"/>
    <w:basedOn w:val="Normal"/>
    <w:next w:val="TopLine"/>
    <w:qFormat/>
    <w:rsid w:val="00CB29B0"/>
    <w:pPr>
      <w:keepNext/>
      <w:pageBreakBefore/>
      <w:spacing w:after="60"/>
      <w:outlineLvl w:val="1"/>
    </w:pPr>
    <w:rPr>
      <w:rFonts w:ascii="Arial" w:hAnsi="Arial"/>
      <w:b/>
      <w:sz w:val="40"/>
      <w:szCs w:val="20"/>
    </w:rPr>
  </w:style>
  <w:style w:type="paragraph" w:styleId="Heading3">
    <w:name w:val="heading 3"/>
    <w:basedOn w:val="Normal"/>
    <w:next w:val="TopLine"/>
    <w:link w:val="Heading3Char"/>
    <w:qFormat/>
    <w:rsid w:val="00CB29B0"/>
    <w:pPr>
      <w:keepNext/>
      <w:pageBreakBefore/>
      <w:spacing w:after="60"/>
      <w:outlineLvl w:val="2"/>
    </w:pPr>
    <w:rPr>
      <w:rFonts w:ascii="Arial" w:hAnsi="Arial"/>
      <w:b/>
      <w:i/>
      <w:sz w:val="36"/>
      <w:szCs w:val="20"/>
    </w:rPr>
  </w:style>
  <w:style w:type="paragraph" w:styleId="Heading4">
    <w:name w:val="heading 4"/>
    <w:basedOn w:val="Heading3"/>
    <w:next w:val="TopLine"/>
    <w:qFormat/>
    <w:rsid w:val="00CB29B0"/>
    <w:pPr>
      <w:outlineLvl w:val="3"/>
    </w:pPr>
    <w:rPr>
      <w:i w:val="0"/>
      <w:sz w:val="32"/>
      <w:szCs w:val="24"/>
    </w:rPr>
  </w:style>
  <w:style w:type="paragraph" w:styleId="Heading5">
    <w:name w:val="heading 5"/>
    <w:basedOn w:val="Heading3"/>
    <w:next w:val="BlockText"/>
    <w:link w:val="Heading5Char"/>
    <w:qFormat/>
    <w:rsid w:val="00CB29B0"/>
    <w:pPr>
      <w:pageBreakBefore w:val="0"/>
      <w:outlineLvl w:val="4"/>
    </w:pPr>
    <w:rPr>
      <w:i w:val="0"/>
      <w:vanish/>
      <w:sz w:val="22"/>
    </w:rPr>
  </w:style>
  <w:style w:type="paragraph" w:styleId="Heading9">
    <w:name w:val="heading 9"/>
    <w:basedOn w:val="Heading5"/>
    <w:next w:val="Normal"/>
    <w:qFormat/>
    <w:rsid w:val="00CB29B0"/>
    <w:pPr>
      <w:outlineLvl w:val="8"/>
    </w:pPr>
  </w:style>
  <w:style w:type="character" w:default="1" w:styleId="DefaultParagraphFont">
    <w:name w:val="Default Paragraph Font"/>
    <w:uiPriority w:val="1"/>
    <w:semiHidden/>
    <w:unhideWhenUsed/>
    <w:rsid w:val="00CB29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29B0"/>
  </w:style>
  <w:style w:type="paragraph" w:customStyle="1" w:styleId="TopLine">
    <w:name w:val="Top Line"/>
    <w:basedOn w:val="Normal"/>
    <w:next w:val="Heading4"/>
    <w:rsid w:val="00CB29B0"/>
    <w:pPr>
      <w:pBdr>
        <w:top w:val="single" w:sz="12" w:space="1" w:color="auto"/>
        <w:between w:val="single" w:sz="12" w:space="1" w:color="auto"/>
      </w:pBdr>
      <w:spacing w:before="120" w:after="120"/>
      <w:ind w:left="1800"/>
    </w:pPr>
    <w:rPr>
      <w:sz w:val="22"/>
      <w:szCs w:val="20"/>
    </w:rPr>
  </w:style>
  <w:style w:type="paragraph" w:styleId="BlockText">
    <w:name w:val="Block Text"/>
    <w:aliases w:val="Block Text Char2,Block Text Char Char1,Block Text Char1 Char1 Char Char Char Char,Block Text Char Char Char1 Char Char Char Char,Block Text Char1 Char Char Char Char Char Char,Block Text Char Char Char Char Char Char Char Char"/>
    <w:basedOn w:val="Normal"/>
    <w:link w:val="BlockTextChar"/>
    <w:rsid w:val="00CB29B0"/>
    <w:pPr>
      <w:keepLines/>
      <w:suppressAutoHyphens/>
      <w:ind w:left="1800"/>
    </w:pPr>
    <w:rPr>
      <w:sz w:val="22"/>
    </w:rPr>
  </w:style>
  <w:style w:type="character" w:customStyle="1" w:styleId="BlockTextChar">
    <w:name w:val="Block Text Char"/>
    <w:aliases w:val="Block Text Char2 Char,Block Text Char Char1 Char,Block Text Char1 Char1 Char Char Char Char Char,Block Text Char Char Char1 Char Char Char Char Char,Block Text Char1 Char Char Char Char Char Char Char,Block Text Char1 Char Char"/>
    <w:basedOn w:val="DefaultParagraphFont"/>
    <w:link w:val="BlockText"/>
    <w:rsid w:val="00CB29B0"/>
    <w:rPr>
      <w:sz w:val="22"/>
      <w:szCs w:val="24"/>
    </w:rPr>
  </w:style>
  <w:style w:type="numbering" w:customStyle="1" w:styleId="Style2">
    <w:name w:val="Style2"/>
    <w:basedOn w:val="NoList"/>
    <w:rsid w:val="00CB29B0"/>
    <w:pPr>
      <w:numPr>
        <w:numId w:val="4"/>
      </w:numPr>
    </w:pPr>
  </w:style>
  <w:style w:type="paragraph" w:styleId="Footer">
    <w:name w:val="footer"/>
    <w:basedOn w:val="Normal"/>
    <w:rsid w:val="00CB29B0"/>
    <w:pPr>
      <w:tabs>
        <w:tab w:val="center" w:pos="4320"/>
        <w:tab w:val="right" w:pos="8640"/>
      </w:tabs>
    </w:pPr>
    <w:rPr>
      <w:sz w:val="22"/>
    </w:rPr>
  </w:style>
  <w:style w:type="paragraph" w:customStyle="1" w:styleId="copyright">
    <w:name w:val="copyright"/>
    <w:rsid w:val="00CB29B0"/>
    <w:rPr>
      <w:rFonts w:ascii="Arial" w:hAnsi="Arial"/>
      <w:noProof/>
      <w:sz w:val="16"/>
    </w:rPr>
  </w:style>
  <w:style w:type="paragraph" w:customStyle="1" w:styleId="Bullet1">
    <w:name w:val="Bullet 1"/>
    <w:basedOn w:val="BlockText"/>
    <w:rsid w:val="00CB29B0"/>
    <w:pPr>
      <w:numPr>
        <w:numId w:val="2"/>
      </w:numPr>
    </w:pPr>
  </w:style>
  <w:style w:type="paragraph" w:customStyle="1" w:styleId="BulletDash1">
    <w:name w:val="Bullet Dash 1"/>
    <w:basedOn w:val="Normal"/>
    <w:rsid w:val="00CB29B0"/>
    <w:pPr>
      <w:numPr>
        <w:numId w:val="1"/>
      </w:numPr>
      <w:tabs>
        <w:tab w:val="clear" w:pos="360"/>
      </w:tabs>
      <w:ind w:left="2520"/>
    </w:pPr>
    <w:rPr>
      <w:sz w:val="22"/>
      <w:szCs w:val="22"/>
    </w:rPr>
  </w:style>
  <w:style w:type="paragraph" w:customStyle="1" w:styleId="BlockCode">
    <w:name w:val="Block Code"/>
    <w:basedOn w:val="BlockText"/>
    <w:link w:val="BlockCodeChar"/>
    <w:rsid w:val="00CB29B0"/>
    <w:pPr>
      <w:pBdr>
        <w:top w:val="single" w:sz="12" w:space="1" w:color="auto"/>
        <w:left w:val="single" w:sz="12" w:space="1" w:color="auto"/>
        <w:bottom w:val="single" w:sz="12" w:space="1" w:color="auto"/>
        <w:right w:val="single" w:sz="12" w:space="1" w:color="auto"/>
      </w:pBdr>
      <w:ind w:left="1890" w:right="90"/>
    </w:pPr>
    <w:rPr>
      <w:rFonts w:ascii="Courier New" w:hAnsi="Courier New"/>
      <w:noProof/>
      <w:sz w:val="18"/>
    </w:rPr>
  </w:style>
  <w:style w:type="character" w:customStyle="1" w:styleId="BlockCodeChar">
    <w:name w:val="Block Code Char"/>
    <w:basedOn w:val="DefaultParagraphFont"/>
    <w:link w:val="BlockCode"/>
    <w:rsid w:val="00CB29B0"/>
    <w:rPr>
      <w:rFonts w:ascii="Courier New" w:hAnsi="Courier New"/>
      <w:noProof/>
      <w:sz w:val="18"/>
      <w:szCs w:val="24"/>
    </w:rPr>
  </w:style>
  <w:style w:type="paragraph" w:customStyle="1" w:styleId="BlockLine">
    <w:name w:val="Block Line"/>
    <w:basedOn w:val="Normal"/>
    <w:next w:val="Heading5"/>
    <w:link w:val="BlockLineChar"/>
    <w:rsid w:val="00CB29B0"/>
    <w:pPr>
      <w:pBdr>
        <w:top w:val="single" w:sz="6" w:space="1" w:color="auto"/>
        <w:between w:val="single" w:sz="6" w:space="1" w:color="auto"/>
      </w:pBdr>
      <w:spacing w:before="240"/>
      <w:ind w:left="1800"/>
      <w:jc w:val="right"/>
    </w:pPr>
    <w:rPr>
      <w:i/>
      <w:sz w:val="18"/>
      <w:szCs w:val="20"/>
    </w:rPr>
  </w:style>
  <w:style w:type="character" w:customStyle="1" w:styleId="BlockLineChar">
    <w:name w:val="Block Line Char"/>
    <w:basedOn w:val="DefaultParagraphFont"/>
    <w:link w:val="BlockLine"/>
    <w:rsid w:val="00CB29B0"/>
    <w:rPr>
      <w:i/>
      <w:sz w:val="18"/>
    </w:rPr>
  </w:style>
  <w:style w:type="paragraph" w:customStyle="1" w:styleId="Heading3cont">
    <w:name w:val="Heading 3 cont."/>
    <w:basedOn w:val="Heading3"/>
    <w:next w:val="TopLine"/>
    <w:link w:val="Heading3contChar"/>
    <w:rsid w:val="00CB29B0"/>
    <w:pPr>
      <w:outlineLvl w:val="9"/>
    </w:pPr>
  </w:style>
  <w:style w:type="character" w:styleId="Hyperlink">
    <w:name w:val="Hyperlink"/>
    <w:basedOn w:val="DefaultParagraphFont"/>
    <w:rsid w:val="00CB29B0"/>
    <w:rPr>
      <w:color w:val="0000FF"/>
      <w:u w:val="single"/>
    </w:rPr>
  </w:style>
  <w:style w:type="paragraph" w:customStyle="1" w:styleId="TableHeading">
    <w:name w:val="Table Heading"/>
    <w:basedOn w:val="Heading3"/>
    <w:next w:val="Normal"/>
    <w:rsid w:val="00CB29B0"/>
    <w:pPr>
      <w:pageBreakBefore w:val="0"/>
      <w:spacing w:before="80" w:after="120" w:line="280" w:lineRule="exact"/>
      <w:jc w:val="center"/>
      <w:outlineLvl w:val="9"/>
    </w:pPr>
    <w:rPr>
      <w:i w:val="0"/>
      <w:sz w:val="22"/>
    </w:rPr>
  </w:style>
  <w:style w:type="paragraph" w:customStyle="1" w:styleId="table-text">
    <w:name w:val="table-text"/>
    <w:basedOn w:val="Normal"/>
    <w:link w:val="table-textChar"/>
    <w:rsid w:val="00CB29B0"/>
    <w:pPr>
      <w:spacing w:before="40" w:after="60"/>
    </w:pPr>
    <w:rPr>
      <w:sz w:val="20"/>
      <w:szCs w:val="20"/>
    </w:rPr>
  </w:style>
  <w:style w:type="character" w:customStyle="1" w:styleId="table-textChar">
    <w:name w:val="table-text Char"/>
    <w:basedOn w:val="DefaultParagraphFont"/>
    <w:link w:val="table-text"/>
    <w:rsid w:val="00CB29B0"/>
  </w:style>
  <w:style w:type="character" w:customStyle="1" w:styleId="CourseTitle">
    <w:name w:val="Course Title"/>
    <w:basedOn w:val="DefaultParagraphFont"/>
    <w:rsid w:val="00CB29B0"/>
    <w:rPr>
      <w:rFonts w:ascii="Arial" w:hAnsi="Arial"/>
      <w:i/>
      <w:sz w:val="22"/>
    </w:rPr>
  </w:style>
  <w:style w:type="character" w:customStyle="1" w:styleId="LessonNumber">
    <w:name w:val="Lesson Number"/>
    <w:basedOn w:val="DefaultParagraphFont"/>
    <w:rsid w:val="00CB29B0"/>
    <w:rPr>
      <w:rFonts w:ascii="Arial" w:hAnsi="Arial"/>
      <w:sz w:val="22"/>
    </w:rPr>
  </w:style>
  <w:style w:type="paragraph" w:customStyle="1" w:styleId="DraftDate">
    <w:name w:val="Draft Date"/>
    <w:rsid w:val="00CB29B0"/>
    <w:pPr>
      <w:widowControl w:val="0"/>
      <w:jc w:val="center"/>
    </w:pPr>
    <w:rPr>
      <w:rFonts w:ascii="Arial" w:hAnsi="Arial"/>
      <w:noProof/>
      <w:vanish/>
      <w:sz w:val="16"/>
    </w:rPr>
  </w:style>
  <w:style w:type="paragraph" w:customStyle="1" w:styleId="Footero">
    <w:name w:val="Footero"/>
    <w:basedOn w:val="Footer"/>
    <w:rsid w:val="00CB29B0"/>
    <w:pPr>
      <w:tabs>
        <w:tab w:val="clear" w:pos="4320"/>
        <w:tab w:val="clear" w:pos="8640"/>
        <w:tab w:val="right" w:pos="9360"/>
      </w:tabs>
    </w:pPr>
  </w:style>
  <w:style w:type="character" w:customStyle="1" w:styleId="LessonTitle">
    <w:name w:val="Lesson Title"/>
    <w:basedOn w:val="DefaultParagraphFont"/>
    <w:rsid w:val="00CB29B0"/>
    <w:rPr>
      <w:rFonts w:ascii="Arial" w:hAnsi="Arial"/>
      <w:i/>
      <w:sz w:val="22"/>
    </w:rPr>
  </w:style>
  <w:style w:type="paragraph" w:styleId="Header">
    <w:name w:val="header"/>
    <w:basedOn w:val="Normal"/>
    <w:rsid w:val="00CB29B0"/>
    <w:pPr>
      <w:tabs>
        <w:tab w:val="center" w:pos="4320"/>
        <w:tab w:val="right" w:pos="8640"/>
      </w:tabs>
    </w:pPr>
    <w:rPr>
      <w:sz w:val="22"/>
    </w:rPr>
  </w:style>
  <w:style w:type="paragraph" w:customStyle="1" w:styleId="OddHeader">
    <w:name w:val="OddHeader"/>
    <w:basedOn w:val="Header"/>
    <w:rsid w:val="00CB29B0"/>
    <w:pPr>
      <w:tabs>
        <w:tab w:val="clear" w:pos="8640"/>
        <w:tab w:val="right" w:pos="9360"/>
      </w:tabs>
    </w:pPr>
    <w:rPr>
      <w:rFonts w:ascii="Arial" w:hAnsi="Arial"/>
      <w:b/>
      <w:i/>
      <w:vanish/>
      <w:color w:val="C0C0C0"/>
    </w:rPr>
  </w:style>
  <w:style w:type="paragraph" w:customStyle="1" w:styleId="EvenHeader">
    <w:name w:val="EvenHeader"/>
    <w:basedOn w:val="Header"/>
    <w:rsid w:val="00CB29B0"/>
    <w:rPr>
      <w:rFonts w:ascii="Arial" w:hAnsi="Arial"/>
      <w:b/>
      <w:i/>
      <w:vanish/>
      <w:color w:val="C0C0C0"/>
    </w:rPr>
  </w:style>
  <w:style w:type="numbering" w:customStyle="1" w:styleId="Style1">
    <w:name w:val="Style1"/>
    <w:basedOn w:val="NoList"/>
    <w:rsid w:val="00CB29B0"/>
    <w:pPr>
      <w:numPr>
        <w:numId w:val="5"/>
      </w:numPr>
    </w:pPr>
  </w:style>
  <w:style w:type="character" w:styleId="PageNumber">
    <w:name w:val="page number"/>
    <w:basedOn w:val="DefaultParagraphFont"/>
    <w:rsid w:val="00CB29B0"/>
  </w:style>
  <w:style w:type="paragraph" w:styleId="TOC1">
    <w:name w:val="toc 1"/>
    <w:basedOn w:val="Normal"/>
    <w:next w:val="Normal"/>
    <w:autoRedefine/>
    <w:rsid w:val="00CB29B0"/>
    <w:pPr>
      <w:tabs>
        <w:tab w:val="right" w:leader="dot" w:pos="9360"/>
      </w:tabs>
      <w:spacing w:before="240" w:after="240"/>
    </w:pPr>
    <w:rPr>
      <w:b/>
      <w:caps/>
      <w:sz w:val="22"/>
    </w:rPr>
  </w:style>
  <w:style w:type="paragraph" w:styleId="TOC3">
    <w:name w:val="toc 3"/>
    <w:basedOn w:val="Normal"/>
    <w:next w:val="Normal"/>
    <w:autoRedefine/>
    <w:rsid w:val="00CB29B0"/>
    <w:pPr>
      <w:ind w:left="440"/>
    </w:pPr>
    <w:rPr>
      <w:i/>
      <w:sz w:val="20"/>
    </w:rPr>
  </w:style>
  <w:style w:type="paragraph" w:styleId="TOC2">
    <w:name w:val="toc 2"/>
    <w:basedOn w:val="Normal"/>
    <w:next w:val="Normal"/>
    <w:autoRedefine/>
    <w:rsid w:val="00CB29B0"/>
    <w:pPr>
      <w:tabs>
        <w:tab w:val="right" w:leader="dot" w:pos="9360"/>
      </w:tabs>
      <w:ind w:left="220"/>
    </w:pPr>
    <w:rPr>
      <w:smallCaps/>
      <w:sz w:val="20"/>
    </w:rPr>
  </w:style>
  <w:style w:type="paragraph" w:customStyle="1" w:styleId="Hotword">
    <w:name w:val="Hotword"/>
    <w:basedOn w:val="BlockText"/>
    <w:link w:val="HotwordChar"/>
    <w:rsid w:val="00CB29B0"/>
    <w:rPr>
      <w:i/>
      <w:iCs/>
    </w:rPr>
  </w:style>
  <w:style w:type="character" w:customStyle="1" w:styleId="HotwordChar">
    <w:name w:val="Hotword Char"/>
    <w:basedOn w:val="BlockTextChar"/>
    <w:link w:val="Hotword"/>
    <w:rsid w:val="00CB29B0"/>
    <w:rPr>
      <w:i/>
      <w:iCs/>
      <w:sz w:val="22"/>
      <w:szCs w:val="24"/>
    </w:rPr>
  </w:style>
  <w:style w:type="paragraph" w:customStyle="1" w:styleId="Footnote">
    <w:name w:val="Footnote"/>
    <w:basedOn w:val="BlockText"/>
    <w:rsid w:val="00CB29B0"/>
    <w:rPr>
      <w:sz w:val="16"/>
    </w:rPr>
  </w:style>
  <w:style w:type="paragraph" w:customStyle="1" w:styleId="TableBullet">
    <w:name w:val="Table Bullet"/>
    <w:basedOn w:val="table-text"/>
    <w:rsid w:val="00CB29B0"/>
    <w:pPr>
      <w:numPr>
        <w:numId w:val="3"/>
      </w:numPr>
    </w:pPr>
  </w:style>
  <w:style w:type="paragraph" w:customStyle="1" w:styleId="NumberList">
    <w:name w:val="Number List"/>
    <w:basedOn w:val="Bullet1"/>
    <w:rsid w:val="00CB29B0"/>
    <w:pPr>
      <w:numPr>
        <w:numId w:val="4"/>
      </w:numPr>
    </w:pPr>
  </w:style>
  <w:style w:type="paragraph" w:styleId="TOC4">
    <w:name w:val="toc 4"/>
    <w:basedOn w:val="Normal"/>
    <w:next w:val="Normal"/>
    <w:autoRedefine/>
    <w:rsid w:val="00CB29B0"/>
    <w:pPr>
      <w:ind w:left="720"/>
    </w:pPr>
    <w:rPr>
      <w:sz w:val="20"/>
    </w:rPr>
  </w:style>
  <w:style w:type="character" w:customStyle="1" w:styleId="Heading3Char">
    <w:name w:val="Heading 3 Char"/>
    <w:basedOn w:val="DefaultParagraphFont"/>
    <w:link w:val="Heading3"/>
    <w:rsid w:val="00CB29B0"/>
    <w:rPr>
      <w:rFonts w:ascii="Arial" w:hAnsi="Arial"/>
      <w:b/>
      <w:i/>
      <w:sz w:val="36"/>
    </w:rPr>
  </w:style>
  <w:style w:type="character" w:customStyle="1" w:styleId="Heading3contChar">
    <w:name w:val="Heading 3 cont. Char"/>
    <w:basedOn w:val="Heading3Char"/>
    <w:link w:val="Heading3cont"/>
    <w:rsid w:val="00CB29B0"/>
    <w:rPr>
      <w:rFonts w:ascii="Arial" w:hAnsi="Arial"/>
      <w:b/>
      <w:i/>
      <w:sz w:val="36"/>
    </w:rPr>
  </w:style>
  <w:style w:type="paragraph" w:styleId="BalloonText">
    <w:name w:val="Balloon Text"/>
    <w:basedOn w:val="Normal"/>
    <w:semiHidden/>
    <w:rsid w:val="00CB29B0"/>
    <w:rPr>
      <w:rFonts w:ascii="Tahoma" w:hAnsi="Tahoma" w:cs="Tahoma"/>
      <w:sz w:val="16"/>
      <w:szCs w:val="16"/>
    </w:rPr>
  </w:style>
  <w:style w:type="paragraph" w:customStyle="1" w:styleId="Blocklinehidden">
    <w:name w:val="Block line (hidden)"/>
    <w:basedOn w:val="BlockLine"/>
    <w:next w:val="Heading5"/>
    <w:rsid w:val="00CB29B0"/>
    <w:rPr>
      <w:vanish/>
      <w:szCs w:val="22"/>
    </w:rPr>
  </w:style>
  <w:style w:type="paragraph" w:customStyle="1" w:styleId="Heading4cont">
    <w:name w:val="Heading 4 cont."/>
    <w:basedOn w:val="Heading4"/>
    <w:next w:val="TopLine"/>
    <w:rsid w:val="00CB29B0"/>
    <w:rPr>
      <w:i/>
    </w:rPr>
  </w:style>
  <w:style w:type="character" w:customStyle="1" w:styleId="Heading1Char">
    <w:name w:val="Heading 1 Char"/>
    <w:basedOn w:val="DefaultParagraphFont"/>
    <w:link w:val="Heading1"/>
    <w:rsid w:val="00CB29B0"/>
    <w:rPr>
      <w:rFonts w:ascii="Arial" w:hAnsi="Arial"/>
      <w:b/>
      <w:kern w:val="28"/>
      <w:sz w:val="48"/>
    </w:rPr>
  </w:style>
  <w:style w:type="numbering" w:customStyle="1" w:styleId="Style3">
    <w:name w:val="Style3"/>
    <w:basedOn w:val="NoList"/>
    <w:rsid w:val="00CB29B0"/>
    <w:pPr>
      <w:numPr>
        <w:numId w:val="6"/>
      </w:numPr>
    </w:pPr>
  </w:style>
  <w:style w:type="table" w:customStyle="1" w:styleId="TableHide">
    <w:name w:val="Table Hide"/>
    <w:basedOn w:val="TableNormal"/>
    <w:rsid w:val="00CB29B0"/>
    <w:tblPr/>
  </w:style>
  <w:style w:type="table" w:styleId="TableGrid">
    <w:name w:val="Table Grid"/>
    <w:basedOn w:val="TableNormal"/>
    <w:rsid w:val="00CB2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0C0C0"/>
      </w:tcPr>
    </w:tblStylePr>
  </w:style>
  <w:style w:type="paragraph" w:customStyle="1" w:styleId="Numbersublist">
    <w:name w:val="Number sublist"/>
    <w:basedOn w:val="Normal"/>
    <w:rsid w:val="00CB29B0"/>
    <w:pPr>
      <w:numPr>
        <w:numId w:val="5"/>
      </w:numPr>
    </w:pPr>
    <w:rPr>
      <w:sz w:val="22"/>
    </w:rPr>
  </w:style>
  <w:style w:type="paragraph" w:customStyle="1" w:styleId="BulletQuestions">
    <w:name w:val="Bullet Questions"/>
    <w:basedOn w:val="Normal"/>
    <w:rsid w:val="00CB29B0"/>
    <w:pPr>
      <w:numPr>
        <w:numId w:val="7"/>
      </w:numPr>
    </w:pPr>
    <w:rPr>
      <w:sz w:val="22"/>
    </w:rPr>
  </w:style>
  <w:style w:type="paragraph" w:customStyle="1" w:styleId="Tablesub-step">
    <w:name w:val="Table sub-step"/>
    <w:rsid w:val="00CB29B0"/>
    <w:pPr>
      <w:numPr>
        <w:numId w:val="6"/>
      </w:numPr>
    </w:pPr>
    <w:rPr>
      <w:szCs w:val="22"/>
    </w:rPr>
  </w:style>
  <w:style w:type="paragraph" w:customStyle="1" w:styleId="Numberedsublist">
    <w:name w:val="Numbered sub list"/>
    <w:basedOn w:val="Normal"/>
    <w:rsid w:val="00CB29B0"/>
  </w:style>
  <w:style w:type="paragraph" w:customStyle="1" w:styleId="NumberListTable">
    <w:name w:val="Number List Table"/>
    <w:basedOn w:val="NumberList"/>
    <w:rsid w:val="00CB29B0"/>
    <w:rPr>
      <w:sz w:val="20"/>
    </w:rPr>
  </w:style>
  <w:style w:type="paragraph" w:customStyle="1" w:styleId="NumberListHidden">
    <w:name w:val="Number List Hidden"/>
    <w:basedOn w:val="NumberList"/>
    <w:rsid w:val="00CB29B0"/>
    <w:rPr>
      <w:vanish/>
    </w:rPr>
  </w:style>
  <w:style w:type="character" w:styleId="CommentReference">
    <w:name w:val="annotation reference"/>
    <w:basedOn w:val="DefaultParagraphFont"/>
    <w:rsid w:val="005C16D2"/>
    <w:rPr>
      <w:sz w:val="16"/>
      <w:szCs w:val="16"/>
    </w:rPr>
  </w:style>
  <w:style w:type="paragraph" w:styleId="CommentText">
    <w:name w:val="annotation text"/>
    <w:basedOn w:val="Normal"/>
    <w:link w:val="CommentTextChar"/>
    <w:rsid w:val="005C16D2"/>
    <w:rPr>
      <w:sz w:val="20"/>
      <w:szCs w:val="20"/>
    </w:rPr>
  </w:style>
  <w:style w:type="character" w:customStyle="1" w:styleId="CommentTextChar">
    <w:name w:val="Comment Text Char"/>
    <w:basedOn w:val="DefaultParagraphFont"/>
    <w:link w:val="CommentText"/>
    <w:rsid w:val="005C16D2"/>
  </w:style>
  <w:style w:type="paragraph" w:styleId="CommentSubject">
    <w:name w:val="annotation subject"/>
    <w:basedOn w:val="CommentText"/>
    <w:next w:val="CommentText"/>
    <w:link w:val="CommentSubjectChar"/>
    <w:rsid w:val="005C16D2"/>
    <w:rPr>
      <w:b/>
      <w:bCs/>
    </w:rPr>
  </w:style>
  <w:style w:type="character" w:customStyle="1" w:styleId="CommentSubjectChar">
    <w:name w:val="Comment Subject Char"/>
    <w:basedOn w:val="CommentTextChar"/>
    <w:link w:val="CommentSubject"/>
    <w:rsid w:val="005C16D2"/>
    <w:rPr>
      <w:b/>
      <w:bCs/>
    </w:rPr>
  </w:style>
  <w:style w:type="paragraph" w:styleId="NormalWeb">
    <w:name w:val="Normal (Web)"/>
    <w:basedOn w:val="Normal"/>
    <w:uiPriority w:val="99"/>
    <w:unhideWhenUsed/>
    <w:rsid w:val="00503E43"/>
    <w:pPr>
      <w:spacing w:before="100" w:beforeAutospacing="1" w:after="100" w:afterAutospacing="1"/>
    </w:pPr>
  </w:style>
  <w:style w:type="character" w:customStyle="1" w:styleId="Heading5Char">
    <w:name w:val="Heading 5 Char"/>
    <w:basedOn w:val="DefaultParagraphFont"/>
    <w:link w:val="Heading5"/>
    <w:rsid w:val="00C131AB"/>
    <w:rPr>
      <w:rFonts w:ascii="Arial" w:hAnsi="Arial"/>
      <w:b/>
      <w:vanish/>
      <w:sz w:val="22"/>
    </w:rPr>
  </w:style>
  <w:style w:type="paragraph" w:styleId="ListParagraph">
    <w:name w:val="List Paragraph"/>
    <w:basedOn w:val="Normal"/>
    <w:uiPriority w:val="34"/>
    <w:qFormat/>
    <w:rsid w:val="008303EF"/>
    <w:pPr>
      <w:ind w:left="720"/>
      <w:contextualSpacing/>
    </w:pPr>
  </w:style>
  <w:style w:type="paragraph" w:styleId="TOCHeading">
    <w:name w:val="TOC Heading"/>
    <w:basedOn w:val="Heading1"/>
    <w:next w:val="Normal"/>
    <w:uiPriority w:val="39"/>
    <w:semiHidden/>
    <w:unhideWhenUsed/>
    <w:qFormat/>
    <w:rsid w:val="00FF1F5F"/>
    <w:pPr>
      <w:keepLines/>
      <w:pBdr>
        <w:bottom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Emphasis">
    <w:name w:val="Emphasis"/>
    <w:basedOn w:val="DefaultParagraphFont"/>
    <w:uiPriority w:val="20"/>
    <w:qFormat/>
    <w:rsid w:val="000A4092"/>
    <w:rPr>
      <w:i/>
      <w:iCs/>
    </w:rPr>
  </w:style>
  <w:style w:type="paragraph" w:styleId="DocumentMap">
    <w:name w:val="Document Map"/>
    <w:basedOn w:val="Normal"/>
    <w:link w:val="DocumentMapChar"/>
    <w:rsid w:val="00B95329"/>
    <w:rPr>
      <w:rFonts w:ascii="Tahoma" w:hAnsi="Tahoma" w:cs="Tahoma"/>
      <w:sz w:val="16"/>
      <w:szCs w:val="16"/>
    </w:rPr>
  </w:style>
  <w:style w:type="character" w:customStyle="1" w:styleId="DocumentMapChar">
    <w:name w:val="Document Map Char"/>
    <w:basedOn w:val="DefaultParagraphFont"/>
    <w:link w:val="DocumentMap"/>
    <w:rsid w:val="00B95329"/>
    <w:rPr>
      <w:rFonts w:ascii="Tahoma" w:hAnsi="Tahoma" w:cs="Tahoma"/>
      <w:sz w:val="16"/>
      <w:szCs w:val="16"/>
    </w:rPr>
  </w:style>
  <w:style w:type="paragraph" w:styleId="Revision">
    <w:name w:val="Revision"/>
    <w:hidden/>
    <w:uiPriority w:val="99"/>
    <w:semiHidden/>
    <w:rsid w:val="00B844FE"/>
    <w:rPr>
      <w:sz w:val="24"/>
      <w:szCs w:val="24"/>
    </w:rPr>
  </w:style>
  <w:style w:type="character" w:customStyle="1" w:styleId="apple-converted-space">
    <w:name w:val="apple-converted-space"/>
    <w:basedOn w:val="DefaultParagraphFont"/>
    <w:rsid w:val="009F060F"/>
  </w:style>
  <w:style w:type="character" w:customStyle="1" w:styleId="term">
    <w:name w:val="term"/>
    <w:basedOn w:val="DefaultParagraphFont"/>
    <w:rsid w:val="007A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78">
      <w:bodyDiv w:val="1"/>
      <w:marLeft w:val="0"/>
      <w:marRight w:val="0"/>
      <w:marTop w:val="0"/>
      <w:marBottom w:val="0"/>
      <w:divBdr>
        <w:top w:val="none" w:sz="0" w:space="0" w:color="auto"/>
        <w:left w:val="none" w:sz="0" w:space="0" w:color="auto"/>
        <w:bottom w:val="none" w:sz="0" w:space="0" w:color="auto"/>
        <w:right w:val="none" w:sz="0" w:space="0" w:color="auto"/>
      </w:divBdr>
    </w:div>
    <w:div w:id="181670351">
      <w:bodyDiv w:val="1"/>
      <w:marLeft w:val="0"/>
      <w:marRight w:val="0"/>
      <w:marTop w:val="0"/>
      <w:marBottom w:val="0"/>
      <w:divBdr>
        <w:top w:val="none" w:sz="0" w:space="0" w:color="auto"/>
        <w:left w:val="none" w:sz="0" w:space="0" w:color="auto"/>
        <w:bottom w:val="none" w:sz="0" w:space="0" w:color="auto"/>
        <w:right w:val="none" w:sz="0" w:space="0" w:color="auto"/>
      </w:divBdr>
    </w:div>
    <w:div w:id="218712260">
      <w:bodyDiv w:val="1"/>
      <w:marLeft w:val="0"/>
      <w:marRight w:val="0"/>
      <w:marTop w:val="0"/>
      <w:marBottom w:val="0"/>
      <w:divBdr>
        <w:top w:val="none" w:sz="0" w:space="0" w:color="auto"/>
        <w:left w:val="none" w:sz="0" w:space="0" w:color="auto"/>
        <w:bottom w:val="none" w:sz="0" w:space="0" w:color="auto"/>
        <w:right w:val="none" w:sz="0" w:space="0" w:color="auto"/>
      </w:divBdr>
    </w:div>
    <w:div w:id="226189104">
      <w:bodyDiv w:val="1"/>
      <w:marLeft w:val="0"/>
      <w:marRight w:val="0"/>
      <w:marTop w:val="0"/>
      <w:marBottom w:val="0"/>
      <w:divBdr>
        <w:top w:val="none" w:sz="0" w:space="0" w:color="auto"/>
        <w:left w:val="none" w:sz="0" w:space="0" w:color="auto"/>
        <w:bottom w:val="none" w:sz="0" w:space="0" w:color="auto"/>
        <w:right w:val="none" w:sz="0" w:space="0" w:color="auto"/>
      </w:divBdr>
    </w:div>
    <w:div w:id="245044530">
      <w:bodyDiv w:val="1"/>
      <w:marLeft w:val="0"/>
      <w:marRight w:val="0"/>
      <w:marTop w:val="0"/>
      <w:marBottom w:val="0"/>
      <w:divBdr>
        <w:top w:val="none" w:sz="0" w:space="0" w:color="auto"/>
        <w:left w:val="none" w:sz="0" w:space="0" w:color="auto"/>
        <w:bottom w:val="none" w:sz="0" w:space="0" w:color="auto"/>
        <w:right w:val="none" w:sz="0" w:space="0" w:color="auto"/>
      </w:divBdr>
      <w:divsChild>
        <w:div w:id="87963949">
          <w:marLeft w:val="0"/>
          <w:marRight w:val="0"/>
          <w:marTop w:val="140"/>
          <w:marBottom w:val="0"/>
          <w:divBdr>
            <w:top w:val="none" w:sz="0" w:space="0" w:color="auto"/>
            <w:left w:val="none" w:sz="0" w:space="0" w:color="auto"/>
            <w:bottom w:val="none" w:sz="0" w:space="0" w:color="auto"/>
            <w:right w:val="none" w:sz="0" w:space="0" w:color="auto"/>
          </w:divBdr>
        </w:div>
        <w:div w:id="192767615">
          <w:marLeft w:val="720"/>
          <w:marRight w:val="0"/>
          <w:marTop w:val="140"/>
          <w:marBottom w:val="0"/>
          <w:divBdr>
            <w:top w:val="none" w:sz="0" w:space="0" w:color="auto"/>
            <w:left w:val="none" w:sz="0" w:space="0" w:color="auto"/>
            <w:bottom w:val="none" w:sz="0" w:space="0" w:color="auto"/>
            <w:right w:val="none" w:sz="0" w:space="0" w:color="auto"/>
          </w:divBdr>
        </w:div>
        <w:div w:id="793446491">
          <w:marLeft w:val="720"/>
          <w:marRight w:val="0"/>
          <w:marTop w:val="140"/>
          <w:marBottom w:val="0"/>
          <w:divBdr>
            <w:top w:val="none" w:sz="0" w:space="0" w:color="auto"/>
            <w:left w:val="none" w:sz="0" w:space="0" w:color="auto"/>
            <w:bottom w:val="none" w:sz="0" w:space="0" w:color="auto"/>
            <w:right w:val="none" w:sz="0" w:space="0" w:color="auto"/>
          </w:divBdr>
        </w:div>
        <w:div w:id="945305364">
          <w:marLeft w:val="720"/>
          <w:marRight w:val="0"/>
          <w:marTop w:val="140"/>
          <w:marBottom w:val="0"/>
          <w:divBdr>
            <w:top w:val="none" w:sz="0" w:space="0" w:color="auto"/>
            <w:left w:val="none" w:sz="0" w:space="0" w:color="auto"/>
            <w:bottom w:val="none" w:sz="0" w:space="0" w:color="auto"/>
            <w:right w:val="none" w:sz="0" w:space="0" w:color="auto"/>
          </w:divBdr>
        </w:div>
      </w:divsChild>
    </w:div>
    <w:div w:id="273708034">
      <w:bodyDiv w:val="1"/>
      <w:marLeft w:val="0"/>
      <w:marRight w:val="0"/>
      <w:marTop w:val="0"/>
      <w:marBottom w:val="0"/>
      <w:divBdr>
        <w:top w:val="none" w:sz="0" w:space="0" w:color="auto"/>
        <w:left w:val="none" w:sz="0" w:space="0" w:color="auto"/>
        <w:bottom w:val="none" w:sz="0" w:space="0" w:color="auto"/>
        <w:right w:val="none" w:sz="0" w:space="0" w:color="auto"/>
      </w:divBdr>
    </w:div>
    <w:div w:id="291643519">
      <w:bodyDiv w:val="1"/>
      <w:marLeft w:val="0"/>
      <w:marRight w:val="0"/>
      <w:marTop w:val="0"/>
      <w:marBottom w:val="0"/>
      <w:divBdr>
        <w:top w:val="none" w:sz="0" w:space="0" w:color="auto"/>
        <w:left w:val="none" w:sz="0" w:space="0" w:color="auto"/>
        <w:bottom w:val="none" w:sz="0" w:space="0" w:color="auto"/>
        <w:right w:val="none" w:sz="0" w:space="0" w:color="auto"/>
      </w:divBdr>
    </w:div>
    <w:div w:id="322053145">
      <w:bodyDiv w:val="1"/>
      <w:marLeft w:val="0"/>
      <w:marRight w:val="0"/>
      <w:marTop w:val="0"/>
      <w:marBottom w:val="0"/>
      <w:divBdr>
        <w:top w:val="none" w:sz="0" w:space="0" w:color="auto"/>
        <w:left w:val="none" w:sz="0" w:space="0" w:color="auto"/>
        <w:bottom w:val="none" w:sz="0" w:space="0" w:color="auto"/>
        <w:right w:val="none" w:sz="0" w:space="0" w:color="auto"/>
      </w:divBdr>
    </w:div>
    <w:div w:id="511992565">
      <w:bodyDiv w:val="1"/>
      <w:marLeft w:val="0"/>
      <w:marRight w:val="0"/>
      <w:marTop w:val="0"/>
      <w:marBottom w:val="0"/>
      <w:divBdr>
        <w:top w:val="none" w:sz="0" w:space="0" w:color="auto"/>
        <w:left w:val="none" w:sz="0" w:space="0" w:color="auto"/>
        <w:bottom w:val="none" w:sz="0" w:space="0" w:color="auto"/>
        <w:right w:val="none" w:sz="0" w:space="0" w:color="auto"/>
      </w:divBdr>
    </w:div>
    <w:div w:id="521087323">
      <w:bodyDiv w:val="1"/>
      <w:marLeft w:val="0"/>
      <w:marRight w:val="0"/>
      <w:marTop w:val="0"/>
      <w:marBottom w:val="0"/>
      <w:divBdr>
        <w:top w:val="none" w:sz="0" w:space="0" w:color="auto"/>
        <w:left w:val="none" w:sz="0" w:space="0" w:color="auto"/>
        <w:bottom w:val="none" w:sz="0" w:space="0" w:color="auto"/>
        <w:right w:val="none" w:sz="0" w:space="0" w:color="auto"/>
      </w:divBdr>
    </w:div>
    <w:div w:id="611865174">
      <w:bodyDiv w:val="1"/>
      <w:marLeft w:val="0"/>
      <w:marRight w:val="0"/>
      <w:marTop w:val="0"/>
      <w:marBottom w:val="0"/>
      <w:divBdr>
        <w:top w:val="none" w:sz="0" w:space="0" w:color="auto"/>
        <w:left w:val="none" w:sz="0" w:space="0" w:color="auto"/>
        <w:bottom w:val="none" w:sz="0" w:space="0" w:color="auto"/>
        <w:right w:val="none" w:sz="0" w:space="0" w:color="auto"/>
      </w:divBdr>
      <w:divsChild>
        <w:div w:id="1339307540">
          <w:marLeft w:val="0"/>
          <w:marRight w:val="0"/>
          <w:marTop w:val="0"/>
          <w:marBottom w:val="0"/>
          <w:divBdr>
            <w:top w:val="none" w:sz="0" w:space="0" w:color="auto"/>
            <w:left w:val="none" w:sz="0" w:space="0" w:color="auto"/>
            <w:bottom w:val="none" w:sz="0" w:space="0" w:color="auto"/>
            <w:right w:val="none" w:sz="0" w:space="0" w:color="auto"/>
          </w:divBdr>
        </w:div>
      </w:divsChild>
    </w:div>
    <w:div w:id="718480594">
      <w:bodyDiv w:val="1"/>
      <w:marLeft w:val="0"/>
      <w:marRight w:val="0"/>
      <w:marTop w:val="0"/>
      <w:marBottom w:val="0"/>
      <w:divBdr>
        <w:top w:val="none" w:sz="0" w:space="0" w:color="auto"/>
        <w:left w:val="none" w:sz="0" w:space="0" w:color="auto"/>
        <w:bottom w:val="none" w:sz="0" w:space="0" w:color="auto"/>
        <w:right w:val="none" w:sz="0" w:space="0" w:color="auto"/>
      </w:divBdr>
    </w:div>
    <w:div w:id="789250847">
      <w:bodyDiv w:val="1"/>
      <w:marLeft w:val="0"/>
      <w:marRight w:val="0"/>
      <w:marTop w:val="0"/>
      <w:marBottom w:val="0"/>
      <w:divBdr>
        <w:top w:val="none" w:sz="0" w:space="0" w:color="auto"/>
        <w:left w:val="none" w:sz="0" w:space="0" w:color="auto"/>
        <w:bottom w:val="none" w:sz="0" w:space="0" w:color="auto"/>
        <w:right w:val="none" w:sz="0" w:space="0" w:color="auto"/>
      </w:divBdr>
    </w:div>
    <w:div w:id="833494185">
      <w:bodyDiv w:val="1"/>
      <w:marLeft w:val="0"/>
      <w:marRight w:val="0"/>
      <w:marTop w:val="0"/>
      <w:marBottom w:val="0"/>
      <w:divBdr>
        <w:top w:val="none" w:sz="0" w:space="0" w:color="auto"/>
        <w:left w:val="none" w:sz="0" w:space="0" w:color="auto"/>
        <w:bottom w:val="none" w:sz="0" w:space="0" w:color="auto"/>
        <w:right w:val="none" w:sz="0" w:space="0" w:color="auto"/>
      </w:divBdr>
      <w:divsChild>
        <w:div w:id="1964846535">
          <w:marLeft w:val="0"/>
          <w:marRight w:val="0"/>
          <w:marTop w:val="200"/>
          <w:marBottom w:val="200"/>
          <w:divBdr>
            <w:top w:val="none" w:sz="0" w:space="0" w:color="auto"/>
            <w:left w:val="none" w:sz="0" w:space="0" w:color="auto"/>
            <w:bottom w:val="none" w:sz="0" w:space="0" w:color="auto"/>
            <w:right w:val="none" w:sz="0" w:space="0" w:color="auto"/>
          </w:divBdr>
        </w:div>
      </w:divsChild>
    </w:div>
    <w:div w:id="877738257">
      <w:bodyDiv w:val="1"/>
      <w:marLeft w:val="0"/>
      <w:marRight w:val="0"/>
      <w:marTop w:val="0"/>
      <w:marBottom w:val="0"/>
      <w:divBdr>
        <w:top w:val="none" w:sz="0" w:space="0" w:color="auto"/>
        <w:left w:val="none" w:sz="0" w:space="0" w:color="auto"/>
        <w:bottom w:val="none" w:sz="0" w:space="0" w:color="auto"/>
        <w:right w:val="none" w:sz="0" w:space="0" w:color="auto"/>
      </w:divBdr>
    </w:div>
    <w:div w:id="917208889">
      <w:bodyDiv w:val="1"/>
      <w:marLeft w:val="0"/>
      <w:marRight w:val="0"/>
      <w:marTop w:val="0"/>
      <w:marBottom w:val="0"/>
      <w:divBdr>
        <w:top w:val="none" w:sz="0" w:space="0" w:color="auto"/>
        <w:left w:val="none" w:sz="0" w:space="0" w:color="auto"/>
        <w:bottom w:val="none" w:sz="0" w:space="0" w:color="auto"/>
        <w:right w:val="none" w:sz="0" w:space="0" w:color="auto"/>
      </w:divBdr>
    </w:div>
    <w:div w:id="972439749">
      <w:bodyDiv w:val="1"/>
      <w:marLeft w:val="0"/>
      <w:marRight w:val="0"/>
      <w:marTop w:val="0"/>
      <w:marBottom w:val="0"/>
      <w:divBdr>
        <w:top w:val="none" w:sz="0" w:space="0" w:color="auto"/>
        <w:left w:val="none" w:sz="0" w:space="0" w:color="auto"/>
        <w:bottom w:val="none" w:sz="0" w:space="0" w:color="auto"/>
        <w:right w:val="none" w:sz="0" w:space="0" w:color="auto"/>
      </w:divBdr>
    </w:div>
    <w:div w:id="1252006984">
      <w:bodyDiv w:val="1"/>
      <w:marLeft w:val="0"/>
      <w:marRight w:val="0"/>
      <w:marTop w:val="0"/>
      <w:marBottom w:val="0"/>
      <w:divBdr>
        <w:top w:val="none" w:sz="0" w:space="0" w:color="auto"/>
        <w:left w:val="none" w:sz="0" w:space="0" w:color="auto"/>
        <w:bottom w:val="none" w:sz="0" w:space="0" w:color="auto"/>
        <w:right w:val="none" w:sz="0" w:space="0" w:color="auto"/>
      </w:divBdr>
    </w:div>
    <w:div w:id="1267424309">
      <w:bodyDiv w:val="1"/>
      <w:marLeft w:val="0"/>
      <w:marRight w:val="0"/>
      <w:marTop w:val="0"/>
      <w:marBottom w:val="0"/>
      <w:divBdr>
        <w:top w:val="none" w:sz="0" w:space="0" w:color="auto"/>
        <w:left w:val="none" w:sz="0" w:space="0" w:color="auto"/>
        <w:bottom w:val="none" w:sz="0" w:space="0" w:color="auto"/>
        <w:right w:val="none" w:sz="0" w:space="0" w:color="auto"/>
      </w:divBdr>
      <w:divsChild>
        <w:div w:id="536236719">
          <w:marLeft w:val="720"/>
          <w:marRight w:val="0"/>
          <w:marTop w:val="180"/>
          <w:marBottom w:val="0"/>
          <w:divBdr>
            <w:top w:val="none" w:sz="0" w:space="0" w:color="auto"/>
            <w:left w:val="none" w:sz="0" w:space="0" w:color="auto"/>
            <w:bottom w:val="none" w:sz="0" w:space="0" w:color="auto"/>
            <w:right w:val="none" w:sz="0" w:space="0" w:color="auto"/>
          </w:divBdr>
        </w:div>
        <w:div w:id="821049020">
          <w:marLeft w:val="720"/>
          <w:marRight w:val="0"/>
          <w:marTop w:val="180"/>
          <w:marBottom w:val="0"/>
          <w:divBdr>
            <w:top w:val="none" w:sz="0" w:space="0" w:color="auto"/>
            <w:left w:val="none" w:sz="0" w:space="0" w:color="auto"/>
            <w:bottom w:val="none" w:sz="0" w:space="0" w:color="auto"/>
            <w:right w:val="none" w:sz="0" w:space="0" w:color="auto"/>
          </w:divBdr>
        </w:div>
        <w:div w:id="914821433">
          <w:marLeft w:val="720"/>
          <w:marRight w:val="0"/>
          <w:marTop w:val="180"/>
          <w:marBottom w:val="0"/>
          <w:divBdr>
            <w:top w:val="none" w:sz="0" w:space="0" w:color="auto"/>
            <w:left w:val="none" w:sz="0" w:space="0" w:color="auto"/>
            <w:bottom w:val="none" w:sz="0" w:space="0" w:color="auto"/>
            <w:right w:val="none" w:sz="0" w:space="0" w:color="auto"/>
          </w:divBdr>
        </w:div>
        <w:div w:id="1418333187">
          <w:marLeft w:val="720"/>
          <w:marRight w:val="0"/>
          <w:marTop w:val="180"/>
          <w:marBottom w:val="0"/>
          <w:divBdr>
            <w:top w:val="none" w:sz="0" w:space="0" w:color="auto"/>
            <w:left w:val="none" w:sz="0" w:space="0" w:color="auto"/>
            <w:bottom w:val="none" w:sz="0" w:space="0" w:color="auto"/>
            <w:right w:val="none" w:sz="0" w:space="0" w:color="auto"/>
          </w:divBdr>
        </w:div>
        <w:div w:id="1627396959">
          <w:marLeft w:val="720"/>
          <w:marRight w:val="0"/>
          <w:marTop w:val="180"/>
          <w:marBottom w:val="0"/>
          <w:divBdr>
            <w:top w:val="none" w:sz="0" w:space="0" w:color="auto"/>
            <w:left w:val="none" w:sz="0" w:space="0" w:color="auto"/>
            <w:bottom w:val="none" w:sz="0" w:space="0" w:color="auto"/>
            <w:right w:val="none" w:sz="0" w:space="0" w:color="auto"/>
          </w:divBdr>
        </w:div>
        <w:div w:id="1817145388">
          <w:marLeft w:val="720"/>
          <w:marRight w:val="0"/>
          <w:marTop w:val="180"/>
          <w:marBottom w:val="0"/>
          <w:divBdr>
            <w:top w:val="none" w:sz="0" w:space="0" w:color="auto"/>
            <w:left w:val="none" w:sz="0" w:space="0" w:color="auto"/>
            <w:bottom w:val="none" w:sz="0" w:space="0" w:color="auto"/>
            <w:right w:val="none" w:sz="0" w:space="0" w:color="auto"/>
          </w:divBdr>
        </w:div>
        <w:div w:id="2052849892">
          <w:marLeft w:val="720"/>
          <w:marRight w:val="0"/>
          <w:marTop w:val="180"/>
          <w:marBottom w:val="0"/>
          <w:divBdr>
            <w:top w:val="none" w:sz="0" w:space="0" w:color="auto"/>
            <w:left w:val="none" w:sz="0" w:space="0" w:color="auto"/>
            <w:bottom w:val="none" w:sz="0" w:space="0" w:color="auto"/>
            <w:right w:val="none" w:sz="0" w:space="0" w:color="auto"/>
          </w:divBdr>
        </w:div>
      </w:divsChild>
    </w:div>
    <w:div w:id="1315530217">
      <w:bodyDiv w:val="1"/>
      <w:marLeft w:val="0"/>
      <w:marRight w:val="0"/>
      <w:marTop w:val="0"/>
      <w:marBottom w:val="0"/>
      <w:divBdr>
        <w:top w:val="none" w:sz="0" w:space="0" w:color="auto"/>
        <w:left w:val="none" w:sz="0" w:space="0" w:color="auto"/>
        <w:bottom w:val="none" w:sz="0" w:space="0" w:color="auto"/>
        <w:right w:val="none" w:sz="0" w:space="0" w:color="auto"/>
      </w:divBdr>
    </w:div>
    <w:div w:id="1454472280">
      <w:bodyDiv w:val="1"/>
      <w:marLeft w:val="0"/>
      <w:marRight w:val="0"/>
      <w:marTop w:val="0"/>
      <w:marBottom w:val="0"/>
      <w:divBdr>
        <w:top w:val="none" w:sz="0" w:space="0" w:color="auto"/>
        <w:left w:val="none" w:sz="0" w:space="0" w:color="auto"/>
        <w:bottom w:val="none" w:sz="0" w:space="0" w:color="auto"/>
        <w:right w:val="none" w:sz="0" w:space="0" w:color="auto"/>
      </w:divBdr>
    </w:div>
    <w:div w:id="1562979956">
      <w:bodyDiv w:val="1"/>
      <w:marLeft w:val="0"/>
      <w:marRight w:val="0"/>
      <w:marTop w:val="0"/>
      <w:marBottom w:val="0"/>
      <w:divBdr>
        <w:top w:val="none" w:sz="0" w:space="0" w:color="auto"/>
        <w:left w:val="none" w:sz="0" w:space="0" w:color="auto"/>
        <w:bottom w:val="none" w:sz="0" w:space="0" w:color="auto"/>
        <w:right w:val="none" w:sz="0" w:space="0" w:color="auto"/>
      </w:divBdr>
    </w:div>
    <w:div w:id="1641223649">
      <w:bodyDiv w:val="1"/>
      <w:marLeft w:val="0"/>
      <w:marRight w:val="0"/>
      <w:marTop w:val="0"/>
      <w:marBottom w:val="0"/>
      <w:divBdr>
        <w:top w:val="none" w:sz="0" w:space="0" w:color="auto"/>
        <w:left w:val="none" w:sz="0" w:space="0" w:color="auto"/>
        <w:bottom w:val="none" w:sz="0" w:space="0" w:color="auto"/>
        <w:right w:val="none" w:sz="0" w:space="0" w:color="auto"/>
      </w:divBdr>
      <w:divsChild>
        <w:div w:id="910625665">
          <w:marLeft w:val="0"/>
          <w:marRight w:val="0"/>
          <w:marTop w:val="0"/>
          <w:marBottom w:val="120"/>
          <w:divBdr>
            <w:top w:val="none" w:sz="0" w:space="0" w:color="auto"/>
            <w:left w:val="none" w:sz="0" w:space="0" w:color="auto"/>
            <w:bottom w:val="none" w:sz="0" w:space="0" w:color="auto"/>
            <w:right w:val="none" w:sz="0" w:space="0" w:color="auto"/>
          </w:divBdr>
        </w:div>
      </w:divsChild>
    </w:div>
    <w:div w:id="1676878575">
      <w:bodyDiv w:val="1"/>
      <w:marLeft w:val="0"/>
      <w:marRight w:val="0"/>
      <w:marTop w:val="0"/>
      <w:marBottom w:val="0"/>
      <w:divBdr>
        <w:top w:val="none" w:sz="0" w:space="0" w:color="auto"/>
        <w:left w:val="none" w:sz="0" w:space="0" w:color="auto"/>
        <w:bottom w:val="none" w:sz="0" w:space="0" w:color="auto"/>
        <w:right w:val="none" w:sz="0" w:space="0" w:color="auto"/>
      </w:divBdr>
    </w:div>
    <w:div w:id="1747220420">
      <w:bodyDiv w:val="1"/>
      <w:marLeft w:val="0"/>
      <w:marRight w:val="0"/>
      <w:marTop w:val="0"/>
      <w:marBottom w:val="0"/>
      <w:divBdr>
        <w:top w:val="none" w:sz="0" w:space="0" w:color="auto"/>
        <w:left w:val="none" w:sz="0" w:space="0" w:color="auto"/>
        <w:bottom w:val="none" w:sz="0" w:space="0" w:color="auto"/>
        <w:right w:val="none" w:sz="0" w:space="0" w:color="auto"/>
      </w:divBdr>
    </w:div>
    <w:div w:id="1762792334">
      <w:bodyDiv w:val="1"/>
      <w:marLeft w:val="0"/>
      <w:marRight w:val="0"/>
      <w:marTop w:val="0"/>
      <w:marBottom w:val="0"/>
      <w:divBdr>
        <w:top w:val="none" w:sz="0" w:space="0" w:color="auto"/>
        <w:left w:val="none" w:sz="0" w:space="0" w:color="auto"/>
        <w:bottom w:val="none" w:sz="0" w:space="0" w:color="auto"/>
        <w:right w:val="none" w:sz="0" w:space="0" w:color="auto"/>
      </w:divBdr>
      <w:divsChild>
        <w:div w:id="591865224">
          <w:marLeft w:val="0"/>
          <w:marRight w:val="0"/>
          <w:marTop w:val="0"/>
          <w:marBottom w:val="0"/>
          <w:divBdr>
            <w:top w:val="none" w:sz="0" w:space="0" w:color="auto"/>
            <w:left w:val="none" w:sz="0" w:space="0" w:color="auto"/>
            <w:bottom w:val="none" w:sz="0" w:space="0" w:color="auto"/>
            <w:right w:val="none" w:sz="0" w:space="0" w:color="auto"/>
          </w:divBdr>
          <w:divsChild>
            <w:div w:id="13596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580">
      <w:bodyDiv w:val="1"/>
      <w:marLeft w:val="0"/>
      <w:marRight w:val="0"/>
      <w:marTop w:val="0"/>
      <w:marBottom w:val="0"/>
      <w:divBdr>
        <w:top w:val="none" w:sz="0" w:space="0" w:color="auto"/>
        <w:left w:val="none" w:sz="0" w:space="0" w:color="auto"/>
        <w:bottom w:val="none" w:sz="0" w:space="0" w:color="auto"/>
        <w:right w:val="none" w:sz="0" w:space="0" w:color="auto"/>
      </w:divBdr>
    </w:div>
    <w:div w:id="1820490347">
      <w:bodyDiv w:val="1"/>
      <w:marLeft w:val="0"/>
      <w:marRight w:val="0"/>
      <w:marTop w:val="0"/>
      <w:marBottom w:val="0"/>
      <w:divBdr>
        <w:top w:val="none" w:sz="0" w:space="0" w:color="auto"/>
        <w:left w:val="none" w:sz="0" w:space="0" w:color="auto"/>
        <w:bottom w:val="none" w:sz="0" w:space="0" w:color="auto"/>
        <w:right w:val="none" w:sz="0" w:space="0" w:color="auto"/>
      </w:divBdr>
      <w:divsChild>
        <w:div w:id="1261177232">
          <w:marLeft w:val="0"/>
          <w:marRight w:val="0"/>
          <w:marTop w:val="0"/>
          <w:marBottom w:val="120"/>
          <w:divBdr>
            <w:top w:val="none" w:sz="0" w:space="0" w:color="auto"/>
            <w:left w:val="none" w:sz="0" w:space="0" w:color="auto"/>
            <w:bottom w:val="none" w:sz="0" w:space="0" w:color="auto"/>
            <w:right w:val="none" w:sz="0" w:space="0" w:color="auto"/>
          </w:divBdr>
        </w:div>
      </w:divsChild>
    </w:div>
    <w:div w:id="1832672845">
      <w:bodyDiv w:val="1"/>
      <w:marLeft w:val="0"/>
      <w:marRight w:val="0"/>
      <w:marTop w:val="0"/>
      <w:marBottom w:val="0"/>
      <w:divBdr>
        <w:top w:val="none" w:sz="0" w:space="0" w:color="auto"/>
        <w:left w:val="none" w:sz="0" w:space="0" w:color="auto"/>
        <w:bottom w:val="none" w:sz="0" w:space="0" w:color="auto"/>
        <w:right w:val="none" w:sz="0" w:space="0" w:color="auto"/>
      </w:divBdr>
    </w:div>
    <w:div w:id="1899054236">
      <w:bodyDiv w:val="1"/>
      <w:marLeft w:val="0"/>
      <w:marRight w:val="0"/>
      <w:marTop w:val="0"/>
      <w:marBottom w:val="0"/>
      <w:divBdr>
        <w:top w:val="none" w:sz="0" w:space="0" w:color="auto"/>
        <w:left w:val="none" w:sz="0" w:space="0" w:color="auto"/>
        <w:bottom w:val="none" w:sz="0" w:space="0" w:color="auto"/>
        <w:right w:val="none" w:sz="0" w:space="0" w:color="auto"/>
      </w:divBdr>
    </w:div>
    <w:div w:id="1903175508">
      <w:bodyDiv w:val="1"/>
      <w:marLeft w:val="0"/>
      <w:marRight w:val="0"/>
      <w:marTop w:val="0"/>
      <w:marBottom w:val="0"/>
      <w:divBdr>
        <w:top w:val="none" w:sz="0" w:space="0" w:color="auto"/>
        <w:left w:val="none" w:sz="0" w:space="0" w:color="auto"/>
        <w:bottom w:val="none" w:sz="0" w:space="0" w:color="auto"/>
        <w:right w:val="none" w:sz="0" w:space="0" w:color="auto"/>
      </w:divBdr>
    </w:div>
    <w:div w:id="201117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an\AppData\Roaming\Microsoft\Templates\LessonDesignTemplate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16CA2-AB1C-4D54-BF85-02EAFE4896D3}">
  <ds:schemaRefs>
    <ds:schemaRef ds:uri="http://schemas.microsoft.com/office/2006/metadata/properties"/>
  </ds:schemaRefs>
</ds:datastoreItem>
</file>

<file path=customXml/itemProps2.xml><?xml version="1.0" encoding="utf-8"?>
<ds:datastoreItem xmlns:ds="http://schemas.openxmlformats.org/officeDocument/2006/customXml" ds:itemID="{785F2B24-2ACF-4209-8185-F9DB113CFCD9}">
  <ds:schemaRefs>
    <ds:schemaRef ds:uri="http://schemas.microsoft.com/sharepoint/v3/contenttype/forms"/>
  </ds:schemaRefs>
</ds:datastoreItem>
</file>

<file path=customXml/itemProps3.xml><?xml version="1.0" encoding="utf-8"?>
<ds:datastoreItem xmlns:ds="http://schemas.openxmlformats.org/officeDocument/2006/customXml" ds:itemID="{47790A6E-C22E-48F8-8B2F-9A8C5E5F4D6F}"/>
</file>

<file path=customXml/itemProps4.xml><?xml version="1.0" encoding="utf-8"?>
<ds:datastoreItem xmlns:ds="http://schemas.openxmlformats.org/officeDocument/2006/customXml" ds:itemID="{20998CC2-5D36-4177-8703-DCD26673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LessonDesignTemplate2016</Template>
  <TotalTime>8</TotalTime>
  <Pages>12</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Lesson 1: OpenEdge Overview</vt:lpstr>
    </vt:vector>
  </TitlesOfParts>
  <Company>Progress Software Corporation</Company>
  <LinksUpToDate>false</LinksUpToDate>
  <CharactersWithSpaces>9147</CharactersWithSpaces>
  <SharedDoc>false</SharedDoc>
  <HLinks>
    <vt:vector size="54" baseType="variant">
      <vt:variant>
        <vt:i4>1769525</vt:i4>
      </vt:variant>
      <vt:variant>
        <vt:i4>50</vt:i4>
      </vt:variant>
      <vt:variant>
        <vt:i4>0</vt:i4>
      </vt:variant>
      <vt:variant>
        <vt:i4>5</vt:i4>
      </vt:variant>
      <vt:variant>
        <vt:lpwstr/>
      </vt:variant>
      <vt:variant>
        <vt:lpwstr>_Toc237408037</vt:lpwstr>
      </vt:variant>
      <vt:variant>
        <vt:i4>1769525</vt:i4>
      </vt:variant>
      <vt:variant>
        <vt:i4>44</vt:i4>
      </vt:variant>
      <vt:variant>
        <vt:i4>0</vt:i4>
      </vt:variant>
      <vt:variant>
        <vt:i4>5</vt:i4>
      </vt:variant>
      <vt:variant>
        <vt:lpwstr/>
      </vt:variant>
      <vt:variant>
        <vt:lpwstr>_Toc237408036</vt:lpwstr>
      </vt:variant>
      <vt:variant>
        <vt:i4>1769525</vt:i4>
      </vt:variant>
      <vt:variant>
        <vt:i4>38</vt:i4>
      </vt:variant>
      <vt:variant>
        <vt:i4>0</vt:i4>
      </vt:variant>
      <vt:variant>
        <vt:i4>5</vt:i4>
      </vt:variant>
      <vt:variant>
        <vt:lpwstr/>
      </vt:variant>
      <vt:variant>
        <vt:lpwstr>_Toc237408035</vt:lpwstr>
      </vt:variant>
      <vt:variant>
        <vt:i4>1769525</vt:i4>
      </vt:variant>
      <vt:variant>
        <vt:i4>32</vt:i4>
      </vt:variant>
      <vt:variant>
        <vt:i4>0</vt:i4>
      </vt:variant>
      <vt:variant>
        <vt:i4>5</vt:i4>
      </vt:variant>
      <vt:variant>
        <vt:lpwstr/>
      </vt:variant>
      <vt:variant>
        <vt:lpwstr>_Toc237408034</vt:lpwstr>
      </vt:variant>
      <vt:variant>
        <vt:i4>1769525</vt:i4>
      </vt:variant>
      <vt:variant>
        <vt:i4>26</vt:i4>
      </vt:variant>
      <vt:variant>
        <vt:i4>0</vt:i4>
      </vt:variant>
      <vt:variant>
        <vt:i4>5</vt:i4>
      </vt:variant>
      <vt:variant>
        <vt:lpwstr/>
      </vt:variant>
      <vt:variant>
        <vt:lpwstr>_Toc237408033</vt:lpwstr>
      </vt:variant>
      <vt:variant>
        <vt:i4>1769525</vt:i4>
      </vt:variant>
      <vt:variant>
        <vt:i4>20</vt:i4>
      </vt:variant>
      <vt:variant>
        <vt:i4>0</vt:i4>
      </vt:variant>
      <vt:variant>
        <vt:i4>5</vt:i4>
      </vt:variant>
      <vt:variant>
        <vt:lpwstr/>
      </vt:variant>
      <vt:variant>
        <vt:lpwstr>_Toc237408032</vt:lpwstr>
      </vt:variant>
      <vt:variant>
        <vt:i4>1769525</vt:i4>
      </vt:variant>
      <vt:variant>
        <vt:i4>14</vt:i4>
      </vt:variant>
      <vt:variant>
        <vt:i4>0</vt:i4>
      </vt:variant>
      <vt:variant>
        <vt:i4>5</vt:i4>
      </vt:variant>
      <vt:variant>
        <vt:lpwstr/>
      </vt:variant>
      <vt:variant>
        <vt:lpwstr>_Toc237408031</vt:lpwstr>
      </vt:variant>
      <vt:variant>
        <vt:i4>1769525</vt:i4>
      </vt:variant>
      <vt:variant>
        <vt:i4>8</vt:i4>
      </vt:variant>
      <vt:variant>
        <vt:i4>0</vt:i4>
      </vt:variant>
      <vt:variant>
        <vt:i4>5</vt:i4>
      </vt:variant>
      <vt:variant>
        <vt:lpwstr/>
      </vt:variant>
      <vt:variant>
        <vt:lpwstr>_Toc237408030</vt:lpwstr>
      </vt:variant>
      <vt:variant>
        <vt:i4>1703989</vt:i4>
      </vt:variant>
      <vt:variant>
        <vt:i4>2</vt:i4>
      </vt:variant>
      <vt:variant>
        <vt:i4>0</vt:i4>
      </vt:variant>
      <vt:variant>
        <vt:i4>5</vt:i4>
      </vt:variant>
      <vt:variant>
        <vt:lpwstr/>
      </vt:variant>
      <vt:variant>
        <vt:lpwstr>_Toc237408029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OpenEdge Overview</dc:title>
  <dc:subject/>
  <dc:creator>Elaine Rosenberg</dc:creator>
  <cp:keywords/>
  <dc:description/>
  <cp:lastModifiedBy>Annie Khan</cp:lastModifiedBy>
  <cp:revision>4</cp:revision>
  <cp:lastPrinted>2016-11-02T13:29:00Z</cp:lastPrinted>
  <dcterms:created xsi:type="dcterms:W3CDTF">2017-06-13T06:58:00Z</dcterms:created>
  <dcterms:modified xsi:type="dcterms:W3CDTF">2017-06-13T10:46:00Z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0x010100596B80EC531CDE4BA5CCC220CF39A60F</vt:lpwstr>
  </property>
  <property fmtid="{D5CDD505-2E9C-101B-9397-08002B2CF9AE}" pid="4" name="_dlc_DocIdItemGuid">
    <vt:lpwstr>06a5c29d-9f50-4c68-bfc1-909aa9465360</vt:lpwstr>
  </property>
  <property fmtid="{D5CDD505-2E9C-101B-9397-08002B2CF9AE}" pid="5" name="Order">
    <vt:r8>100</vt:r8>
  </property>
</Properties>
</file>