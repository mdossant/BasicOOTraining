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348A7" w14:textId="1DC67627" w:rsidR="00465BF9" w:rsidRPr="00BC4730" w:rsidRDefault="00C052D0" w:rsidP="00F8146D">
      <w:pPr>
        <w:pStyle w:val="Heading1"/>
      </w:pPr>
      <w:bookmarkStart w:id="0" w:name="_Toc529071709"/>
      <w:bookmarkStart w:id="1" w:name="_Toc511027450"/>
      <w:bookmarkStart w:id="2" w:name="_Toc509222646"/>
      <w:bookmarkStart w:id="3" w:name="_Toc69796722"/>
      <w:bookmarkStart w:id="4" w:name="_Toc70146173"/>
      <w:bookmarkStart w:id="5" w:name="_Toc70389301"/>
      <w:bookmarkStart w:id="6" w:name="_Toc70748490"/>
      <w:bookmarkStart w:id="7" w:name="_Toc70826791"/>
      <w:bookmarkStart w:id="8" w:name="_Toc70899074"/>
      <w:bookmarkStart w:id="9" w:name="_Toc224016225"/>
      <w:bookmarkStart w:id="10" w:name="_Toc344275229"/>
      <w:bookmarkStart w:id="11" w:name="_Toc347725608"/>
      <w:bookmarkStart w:id="12" w:name="_Toc432509196"/>
      <w:bookmarkStart w:id="13" w:name="_Toc434845751"/>
      <w:r w:rsidRPr="00BC4730">
        <w:t xml:space="preserve">Lesson </w:t>
      </w:r>
      <w:r w:rsidR="00EC7EC4">
        <w:t>2</w:t>
      </w:r>
      <w:r w:rsidRPr="00BC4730">
        <w:t xml:space="preserve">: </w:t>
      </w:r>
      <w:bookmarkEnd w:id="0"/>
      <w:bookmarkEnd w:id="1"/>
      <w:bookmarkEnd w:id="2"/>
      <w:bookmarkEnd w:id="3"/>
      <w:bookmarkEnd w:id="4"/>
      <w:bookmarkEnd w:id="5"/>
      <w:bookmarkEnd w:id="6"/>
      <w:bookmarkEnd w:id="7"/>
      <w:bookmarkEnd w:id="8"/>
      <w:bookmarkEnd w:id="9"/>
      <w:bookmarkEnd w:id="10"/>
      <w:bookmarkEnd w:id="11"/>
      <w:r w:rsidR="00896203">
        <w:t xml:space="preserve">Getting started with </w:t>
      </w:r>
      <w:r w:rsidR="00D100D3">
        <w:t>ABL classes</w:t>
      </w:r>
      <w:bookmarkEnd w:id="12"/>
      <w:bookmarkEnd w:id="13"/>
    </w:p>
    <w:p w14:paraId="2F671851" w14:textId="77777777" w:rsidR="00C052D0" w:rsidRPr="00BC4730" w:rsidRDefault="00C052D0" w:rsidP="00C052D0">
      <w:pPr>
        <w:pStyle w:val="Heading5"/>
      </w:pPr>
      <w:r w:rsidRPr="00BC4730">
        <w:t>Lesson description</w:t>
      </w:r>
    </w:p>
    <w:p w14:paraId="211CB99D" w14:textId="100245AC" w:rsidR="005426C4" w:rsidRPr="005426C4" w:rsidRDefault="005426C4" w:rsidP="005426C4">
      <w:pPr>
        <w:pStyle w:val="BlockText"/>
        <w:keepNext/>
        <w:tabs>
          <w:tab w:val="left" w:pos="446"/>
        </w:tabs>
        <w:rPr>
          <w:vanish/>
          <w:szCs w:val="22"/>
        </w:rPr>
      </w:pPr>
      <w:r w:rsidRPr="005426C4">
        <w:rPr>
          <w:vanish/>
          <w:szCs w:val="22"/>
        </w:rPr>
        <w:t xml:space="preserve">In this lesson, you will </w:t>
      </w:r>
      <w:r w:rsidR="00723BEA">
        <w:rPr>
          <w:vanish/>
          <w:szCs w:val="22"/>
        </w:rPr>
        <w:t>develop simple object-oriented ABL code</w:t>
      </w:r>
      <w:r w:rsidRPr="005426C4">
        <w:rPr>
          <w:vanish/>
          <w:szCs w:val="22"/>
        </w:rPr>
        <w:t xml:space="preserve">. </w:t>
      </w:r>
      <w:r w:rsidRPr="005426C4">
        <w:rPr>
          <w:vanish/>
          <w:color w:val="000000"/>
          <w:szCs w:val="22"/>
        </w:rPr>
        <w:t>First</w:t>
      </w:r>
      <w:r w:rsidR="00B430FE">
        <w:rPr>
          <w:vanish/>
          <w:color w:val="000000"/>
          <w:szCs w:val="22"/>
        </w:rPr>
        <w:t>,</w:t>
      </w:r>
      <w:r w:rsidRPr="005426C4">
        <w:rPr>
          <w:vanish/>
          <w:color w:val="000000"/>
          <w:szCs w:val="22"/>
        </w:rPr>
        <w:t xml:space="preserve"> you will learn how to define data members, constructors, methods, and </w:t>
      </w:r>
      <w:r w:rsidR="00B430FE">
        <w:rPr>
          <w:vanish/>
          <w:color w:val="000000"/>
          <w:szCs w:val="22"/>
        </w:rPr>
        <w:t xml:space="preserve">a </w:t>
      </w:r>
      <w:r w:rsidRPr="00842430">
        <w:rPr>
          <w:vanish/>
          <w:color w:val="000000"/>
          <w:szCs w:val="22"/>
        </w:rPr>
        <w:t>destructor</w:t>
      </w:r>
      <w:r w:rsidRPr="005426C4">
        <w:rPr>
          <w:vanish/>
          <w:color w:val="000000"/>
          <w:szCs w:val="22"/>
        </w:rPr>
        <w:t xml:space="preserve"> for a class. </w:t>
      </w:r>
      <w:r w:rsidR="00DA3AD8">
        <w:rPr>
          <w:vanish/>
          <w:color w:val="000000"/>
          <w:szCs w:val="22"/>
        </w:rPr>
        <w:t>Next,</w:t>
      </w:r>
      <w:r w:rsidRPr="005426C4">
        <w:rPr>
          <w:vanish/>
          <w:color w:val="000000"/>
          <w:szCs w:val="22"/>
        </w:rPr>
        <w:t xml:space="preserve"> you will learn how to access data members and call methods from within a class. </w:t>
      </w:r>
      <w:r w:rsidR="00723BEA">
        <w:rPr>
          <w:vanish/>
          <w:color w:val="000000"/>
          <w:szCs w:val="22"/>
        </w:rPr>
        <w:t>Finally</w:t>
      </w:r>
      <w:r w:rsidRPr="005426C4">
        <w:rPr>
          <w:vanish/>
          <w:color w:val="000000"/>
          <w:szCs w:val="22"/>
        </w:rPr>
        <w:t>, you will learn how to work with other classes</w:t>
      </w:r>
      <w:r w:rsidR="00B430FE">
        <w:rPr>
          <w:vanish/>
          <w:color w:val="000000"/>
          <w:szCs w:val="22"/>
        </w:rPr>
        <w:t>,</w:t>
      </w:r>
      <w:r w:rsidRPr="005426C4">
        <w:rPr>
          <w:vanish/>
          <w:color w:val="000000"/>
          <w:szCs w:val="22"/>
        </w:rPr>
        <w:t xml:space="preserve"> including </w:t>
      </w:r>
      <w:r w:rsidR="00842430">
        <w:rPr>
          <w:vanish/>
          <w:color w:val="000000"/>
          <w:szCs w:val="22"/>
        </w:rPr>
        <w:t xml:space="preserve">how to </w:t>
      </w:r>
      <w:r w:rsidRPr="005426C4">
        <w:rPr>
          <w:vanish/>
          <w:color w:val="000000"/>
          <w:szCs w:val="22"/>
        </w:rPr>
        <w:t>creat</w:t>
      </w:r>
      <w:r w:rsidR="00842430">
        <w:rPr>
          <w:vanish/>
          <w:color w:val="000000"/>
          <w:szCs w:val="22"/>
        </w:rPr>
        <w:t>e</w:t>
      </w:r>
      <w:r w:rsidRPr="005426C4">
        <w:rPr>
          <w:vanish/>
          <w:color w:val="000000"/>
          <w:szCs w:val="22"/>
        </w:rPr>
        <w:t xml:space="preserve"> class instances, access data members and methods, </w:t>
      </w:r>
      <w:r w:rsidR="00026715">
        <w:rPr>
          <w:vanish/>
          <w:color w:val="000000"/>
          <w:szCs w:val="22"/>
        </w:rPr>
        <w:t xml:space="preserve">access a class instance dynamically, </w:t>
      </w:r>
      <w:r w:rsidRPr="005426C4">
        <w:rPr>
          <w:vanish/>
          <w:color w:val="000000"/>
          <w:szCs w:val="22"/>
        </w:rPr>
        <w:t>and delet</w:t>
      </w:r>
      <w:r w:rsidR="00842430">
        <w:rPr>
          <w:vanish/>
          <w:color w:val="000000"/>
          <w:szCs w:val="22"/>
        </w:rPr>
        <w:t>e</w:t>
      </w:r>
      <w:r w:rsidRPr="005426C4">
        <w:rPr>
          <w:vanish/>
          <w:color w:val="000000"/>
          <w:szCs w:val="22"/>
        </w:rPr>
        <w:t xml:space="preserve"> </w:t>
      </w:r>
      <w:r w:rsidR="00B430FE">
        <w:rPr>
          <w:vanish/>
          <w:color w:val="000000"/>
          <w:szCs w:val="22"/>
        </w:rPr>
        <w:t xml:space="preserve">class </w:t>
      </w:r>
      <w:r w:rsidRPr="005426C4">
        <w:rPr>
          <w:vanish/>
          <w:color w:val="000000"/>
          <w:szCs w:val="22"/>
        </w:rPr>
        <w:t xml:space="preserve">instances. </w:t>
      </w:r>
    </w:p>
    <w:p w14:paraId="66097BDF" w14:textId="77777777" w:rsidR="00C052D0" w:rsidRPr="00BC4730" w:rsidRDefault="00C052D0" w:rsidP="00C052D0">
      <w:pPr>
        <w:pStyle w:val="Blocklinehidden"/>
      </w:pPr>
      <w:r w:rsidRPr="00BC4730">
        <w:t>Block line</w:t>
      </w:r>
    </w:p>
    <w:p w14:paraId="14E210ED" w14:textId="77777777" w:rsidR="00C052D0" w:rsidRPr="00BC4730" w:rsidRDefault="00C052D0" w:rsidP="00C052D0">
      <w:pPr>
        <w:pStyle w:val="Heading5"/>
      </w:pPr>
      <w:r w:rsidRPr="00BC4730">
        <w:t>Course title</w:t>
      </w:r>
    </w:p>
    <w:p w14:paraId="3FB011B0" w14:textId="11606B64" w:rsidR="00C052D0" w:rsidRPr="00BC4730" w:rsidRDefault="00BA5098" w:rsidP="00C052D0">
      <w:pPr>
        <w:pStyle w:val="BlockText"/>
        <w:keepNext/>
        <w:tabs>
          <w:tab w:val="left" w:pos="446"/>
        </w:tabs>
        <w:rPr>
          <w:vanish/>
          <w:color w:val="000000"/>
          <w:szCs w:val="22"/>
        </w:rPr>
      </w:pPr>
      <w:r>
        <w:rPr>
          <w:vanish/>
          <w:color w:val="000000"/>
          <w:szCs w:val="22"/>
        </w:rPr>
        <w:t>Introduction to Object Oriented Programming</w:t>
      </w:r>
    </w:p>
    <w:p w14:paraId="60A3729D" w14:textId="77777777" w:rsidR="00C052D0" w:rsidRPr="00BC4730" w:rsidRDefault="00C052D0" w:rsidP="00C052D0">
      <w:pPr>
        <w:pStyle w:val="Blocklinehidden"/>
      </w:pPr>
      <w:r w:rsidRPr="00BC4730">
        <w:t>Block line</w:t>
      </w:r>
    </w:p>
    <w:p w14:paraId="7970DD87" w14:textId="77777777" w:rsidR="00C052D0" w:rsidRPr="00BC4730" w:rsidRDefault="00C052D0" w:rsidP="00C052D0">
      <w:pPr>
        <w:pStyle w:val="Heading5"/>
      </w:pPr>
      <w:r w:rsidRPr="00BC4730">
        <w:t>Product family</w:t>
      </w:r>
    </w:p>
    <w:p w14:paraId="79EF84D7" w14:textId="77777777" w:rsidR="00C052D0" w:rsidRPr="00BC4730" w:rsidRDefault="00DC09AF" w:rsidP="00C052D0">
      <w:pPr>
        <w:pStyle w:val="BlockText"/>
        <w:keepNext/>
        <w:tabs>
          <w:tab w:val="left" w:pos="446"/>
        </w:tabs>
        <w:rPr>
          <w:vanish/>
          <w:color w:val="000000"/>
          <w:szCs w:val="22"/>
        </w:rPr>
      </w:pPr>
      <w:r>
        <w:rPr>
          <w:vanish/>
          <w:color w:val="000000"/>
          <w:szCs w:val="22"/>
        </w:rPr>
        <w:t xml:space="preserve">Progress </w:t>
      </w:r>
      <w:r w:rsidR="00582AFE" w:rsidRPr="00BC4730">
        <w:rPr>
          <w:vanish/>
          <w:color w:val="000000"/>
          <w:szCs w:val="22"/>
        </w:rPr>
        <w:t>OpenEdge</w:t>
      </w:r>
    </w:p>
    <w:p w14:paraId="74C83599" w14:textId="77777777" w:rsidR="00C052D0" w:rsidRDefault="00C052D0" w:rsidP="00C052D0">
      <w:pPr>
        <w:pStyle w:val="Blocklinehidden"/>
      </w:pPr>
      <w:r w:rsidRPr="00BC4730">
        <w:t>Block line</w:t>
      </w:r>
    </w:p>
    <w:p w14:paraId="3FBD1469" w14:textId="77777777" w:rsidR="00C052D0" w:rsidRPr="00BC4730" w:rsidRDefault="00C052D0" w:rsidP="00C052D0">
      <w:pPr>
        <w:pStyle w:val="Heading2"/>
      </w:pPr>
      <w:bookmarkStart w:id="14" w:name="_Toc526931127"/>
      <w:bookmarkStart w:id="15" w:name="_Toc527176081"/>
      <w:bookmarkStart w:id="16" w:name="_Toc527177444"/>
      <w:bookmarkStart w:id="17" w:name="_Toc527200651"/>
      <w:bookmarkStart w:id="18" w:name="_Toc527200705"/>
      <w:bookmarkStart w:id="19" w:name="_Toc527266295"/>
      <w:bookmarkStart w:id="20" w:name="_Toc527281439"/>
      <w:bookmarkStart w:id="21" w:name="_Toc527442586"/>
      <w:bookmarkStart w:id="22" w:name="_Toc535143883"/>
      <w:bookmarkStart w:id="23" w:name="_Toc535221255"/>
      <w:bookmarkStart w:id="24" w:name="_Toc535290791"/>
      <w:bookmarkStart w:id="25" w:name="_Toc535290964"/>
      <w:bookmarkStart w:id="26" w:name="_Toc535381391"/>
      <w:bookmarkStart w:id="27" w:name="_Toc535389112"/>
      <w:bookmarkStart w:id="28" w:name="_Toc535390402"/>
      <w:bookmarkStart w:id="29" w:name="_Toc535394421"/>
      <w:bookmarkStart w:id="30" w:name="_Toc536413814"/>
      <w:bookmarkStart w:id="31" w:name="_Toc536414244"/>
      <w:bookmarkStart w:id="32" w:name="_Toc536498200"/>
      <w:bookmarkStart w:id="33" w:name="_Toc536512719"/>
      <w:bookmarkStart w:id="34" w:name="_Toc536595003"/>
      <w:bookmarkStart w:id="35" w:name="_Toc536600933"/>
      <w:bookmarkStart w:id="36" w:name="_Toc536602593"/>
      <w:bookmarkStart w:id="37" w:name="_Toc536850674"/>
      <w:bookmarkStart w:id="38" w:name="_Toc62071"/>
      <w:bookmarkStart w:id="39" w:name="_Toc36867429"/>
      <w:bookmarkStart w:id="40" w:name="_Toc37127247"/>
      <w:bookmarkStart w:id="41" w:name="_Toc37642318"/>
      <w:bookmarkStart w:id="42" w:name="_Toc38170963"/>
      <w:bookmarkStart w:id="43" w:name="_Toc39025109"/>
      <w:bookmarkStart w:id="44" w:name="_Toc39038084"/>
      <w:bookmarkStart w:id="45" w:name="_Toc45333995"/>
      <w:bookmarkStart w:id="46" w:name="_Toc45585342"/>
      <w:bookmarkStart w:id="47" w:name="_Toc45589144"/>
      <w:bookmarkStart w:id="48" w:name="_Toc45589305"/>
      <w:bookmarkStart w:id="49" w:name="_Toc45591016"/>
      <w:bookmarkStart w:id="50" w:name="_Toc45592481"/>
      <w:bookmarkStart w:id="51" w:name="_Toc45673390"/>
      <w:bookmarkStart w:id="52" w:name="_Toc45689775"/>
      <w:bookmarkStart w:id="53" w:name="_Toc46549463"/>
      <w:bookmarkStart w:id="54" w:name="_Toc46646485"/>
      <w:bookmarkStart w:id="55" w:name="_Toc55886966"/>
      <w:bookmarkStart w:id="56" w:name="_Toc68584816"/>
      <w:bookmarkStart w:id="57" w:name="_Toc68921907"/>
      <w:bookmarkStart w:id="58" w:name="_Toc68932261"/>
      <w:bookmarkStart w:id="59" w:name="_Toc69108013"/>
      <w:bookmarkStart w:id="60" w:name="_Toc69108904"/>
      <w:bookmarkStart w:id="61" w:name="_Toc69796724"/>
      <w:bookmarkStart w:id="62" w:name="_Toc70146175"/>
      <w:bookmarkStart w:id="63" w:name="_Toc70389303"/>
      <w:bookmarkStart w:id="64" w:name="_Toc70748492"/>
      <w:bookmarkStart w:id="65" w:name="_Toc70826793"/>
      <w:bookmarkStart w:id="66" w:name="_Toc70899076"/>
      <w:bookmarkStart w:id="67" w:name="_Toc224016226"/>
      <w:bookmarkStart w:id="68" w:name="_Toc344275230"/>
      <w:bookmarkStart w:id="69" w:name="_Toc347725609"/>
      <w:bookmarkStart w:id="70" w:name="_Toc432509197"/>
      <w:bookmarkStart w:id="71" w:name="_Toc434845752"/>
      <w:bookmarkStart w:id="72" w:name="_Toc529071710"/>
      <w:bookmarkStart w:id="73" w:name="_Toc511027451"/>
      <w:bookmarkStart w:id="74" w:name="_Toc509222647"/>
      <w:bookmarkStart w:id="75" w:name="_Toc415989212"/>
      <w:r w:rsidRPr="00BC4730">
        <w:lastRenderedPageBreak/>
        <w:t>Lesson introduction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53C4D44A" w14:textId="77777777" w:rsidR="00C052D0" w:rsidRPr="00BC4730" w:rsidRDefault="00C052D0" w:rsidP="00C052D0">
      <w:pPr>
        <w:pStyle w:val="TopLine"/>
      </w:pPr>
    </w:p>
    <w:p w14:paraId="4110F40C" w14:textId="77777777" w:rsidR="00C052D0" w:rsidRPr="00BC4730" w:rsidRDefault="00C052D0" w:rsidP="00C052D0">
      <w:pPr>
        <w:pStyle w:val="Heading5"/>
      </w:pPr>
      <w:r w:rsidRPr="00BC4730">
        <w:t xml:space="preserve">Page name: </w:t>
      </w:r>
      <w:r w:rsidR="00B76EDE">
        <w:t>l3t</w:t>
      </w:r>
      <w:r w:rsidRPr="00BC4730">
        <w:t>1p000</w:t>
      </w:r>
    </w:p>
    <w:p w14:paraId="426F500B" w14:textId="77777777" w:rsidR="00C052D0" w:rsidRPr="00BC4730" w:rsidRDefault="00C052D0" w:rsidP="00C052D0">
      <w:pPr>
        <w:pStyle w:val="BlockText"/>
        <w:rPr>
          <w:vanish/>
          <w:szCs w:val="22"/>
        </w:rPr>
      </w:pPr>
      <w:r w:rsidRPr="00BC4730">
        <w:rPr>
          <w:vanish/>
          <w:szCs w:val="22"/>
        </w:rPr>
        <w:t xml:space="preserve">Next: </w:t>
      </w:r>
      <w:r w:rsidR="00B76EDE">
        <w:rPr>
          <w:vanish/>
          <w:szCs w:val="22"/>
        </w:rPr>
        <w:t>l3t</w:t>
      </w:r>
      <w:r w:rsidRPr="00BC4730">
        <w:rPr>
          <w:vanish/>
          <w:szCs w:val="22"/>
        </w:rPr>
        <w:t>1p005</w:t>
      </w:r>
    </w:p>
    <w:p w14:paraId="435E8E1D" w14:textId="77777777" w:rsidR="00C052D0" w:rsidRPr="00BC4730" w:rsidRDefault="00C052D0" w:rsidP="00C052D0">
      <w:pPr>
        <w:pStyle w:val="Blocklinehidden"/>
      </w:pPr>
      <w:r w:rsidRPr="00BC4730">
        <w:t>Block line</w:t>
      </w:r>
    </w:p>
    <w:p w14:paraId="1D7EB964" w14:textId="77777777" w:rsidR="00C052D0" w:rsidRPr="00BC4730" w:rsidRDefault="00C052D0" w:rsidP="00C052D0">
      <w:pPr>
        <w:pStyle w:val="Heading5"/>
      </w:pPr>
      <w:r w:rsidRPr="00BC4730">
        <w:t>Page type</w:t>
      </w:r>
    </w:p>
    <w:p w14:paraId="219AF66A" w14:textId="77777777" w:rsidR="00C052D0" w:rsidRPr="00BC4730" w:rsidRDefault="00C052D0" w:rsidP="00C052D0">
      <w:pPr>
        <w:pStyle w:val="BlockText"/>
        <w:rPr>
          <w:vanish/>
          <w:szCs w:val="22"/>
        </w:rPr>
      </w:pPr>
      <w:r w:rsidRPr="00BC4730">
        <w:rPr>
          <w:vanish/>
          <w:szCs w:val="22"/>
        </w:rPr>
        <w:t>Lesson introduction</w:t>
      </w:r>
    </w:p>
    <w:p w14:paraId="50EC061E" w14:textId="77777777" w:rsidR="00C052D0" w:rsidRPr="00BC4730" w:rsidRDefault="00C052D0" w:rsidP="00C052D0">
      <w:pPr>
        <w:pStyle w:val="Blocklinehidden"/>
      </w:pPr>
      <w:r w:rsidRPr="00BC4730">
        <w:t>Block line</w:t>
      </w:r>
    </w:p>
    <w:p w14:paraId="09B37CED" w14:textId="77777777" w:rsidR="00856756" w:rsidRPr="00BC4730" w:rsidRDefault="00856756" w:rsidP="00856756">
      <w:pPr>
        <w:pStyle w:val="Heading5"/>
      </w:pPr>
      <w:r w:rsidRPr="00BC4730">
        <w:t>Keywords</w:t>
      </w:r>
    </w:p>
    <w:p w14:paraId="45CC4346" w14:textId="77777777" w:rsidR="00856756" w:rsidRPr="00BC4730" w:rsidRDefault="00856756" w:rsidP="00856756">
      <w:pPr>
        <w:pStyle w:val="BlockText"/>
        <w:rPr>
          <w:vanish/>
          <w:szCs w:val="22"/>
        </w:rPr>
      </w:pPr>
    </w:p>
    <w:p w14:paraId="483DB097" w14:textId="77777777" w:rsidR="00856756" w:rsidRPr="00BC4730" w:rsidRDefault="00856756" w:rsidP="00856756">
      <w:pPr>
        <w:pStyle w:val="Blocklinehidden"/>
      </w:pPr>
      <w:r w:rsidRPr="00BC4730">
        <w:t>Block line</w:t>
      </w:r>
    </w:p>
    <w:p w14:paraId="01AC7ABC" w14:textId="7E2FE539" w:rsidR="00C052D0" w:rsidRDefault="00C052D0" w:rsidP="00C052D0">
      <w:pPr>
        <w:pStyle w:val="Heading5"/>
      </w:pPr>
      <w:r w:rsidRPr="00BC4730">
        <w:t>Graphic/Slide</w:t>
      </w:r>
    </w:p>
    <w:p w14:paraId="1C678379" w14:textId="77777777" w:rsidR="00C052D0" w:rsidRPr="00BC4730" w:rsidRDefault="00C052D0" w:rsidP="00C052D0">
      <w:pPr>
        <w:pStyle w:val="Heading5"/>
      </w:pPr>
      <w:r w:rsidRPr="00BC4730">
        <w:t>Text</w:t>
      </w:r>
    </w:p>
    <w:p w14:paraId="4A2B8948" w14:textId="4D6EB6C8" w:rsidR="00B55EAA" w:rsidRPr="00B55EAA" w:rsidRDefault="006712D9" w:rsidP="00AC3438">
      <w:pPr>
        <w:pStyle w:val="BlockText"/>
        <w:keepNext/>
        <w:tabs>
          <w:tab w:val="left" w:pos="446"/>
        </w:tabs>
        <w:rPr>
          <w:szCs w:val="22"/>
        </w:rPr>
      </w:pPr>
      <w:r>
        <w:rPr>
          <w:szCs w:val="22"/>
        </w:rPr>
        <w:t>In the previous lesson</w:t>
      </w:r>
      <w:r w:rsidR="005E7C10">
        <w:rPr>
          <w:szCs w:val="22"/>
        </w:rPr>
        <w:t>,</w:t>
      </w:r>
      <w:r>
        <w:rPr>
          <w:szCs w:val="22"/>
        </w:rPr>
        <w:t xml:space="preserve"> you were introduced to </w:t>
      </w:r>
      <w:r w:rsidR="00723BEA">
        <w:rPr>
          <w:szCs w:val="22"/>
        </w:rPr>
        <w:t>the object</w:t>
      </w:r>
      <w:r w:rsidR="00842430">
        <w:rPr>
          <w:szCs w:val="22"/>
        </w:rPr>
        <w:t>-</w:t>
      </w:r>
      <w:r w:rsidR="00723BEA">
        <w:rPr>
          <w:szCs w:val="22"/>
        </w:rPr>
        <w:t>oriented programming paradigm</w:t>
      </w:r>
      <w:r>
        <w:rPr>
          <w:szCs w:val="22"/>
        </w:rPr>
        <w:t xml:space="preserve">. </w:t>
      </w:r>
    </w:p>
    <w:p w14:paraId="033E5E36" w14:textId="77777777" w:rsidR="005426C4" w:rsidRDefault="005426C4" w:rsidP="00AC3438">
      <w:pPr>
        <w:pStyle w:val="BlockText"/>
        <w:keepNext/>
        <w:tabs>
          <w:tab w:val="left" w:pos="446"/>
        </w:tabs>
        <w:rPr>
          <w:color w:val="000000"/>
          <w:szCs w:val="22"/>
        </w:rPr>
      </w:pPr>
    </w:p>
    <w:p w14:paraId="7D992F73" w14:textId="33772AA7" w:rsidR="00C829F0" w:rsidRDefault="005426C4" w:rsidP="00C829F0">
      <w:pPr>
        <w:pStyle w:val="BlockText"/>
        <w:keepNext/>
        <w:tabs>
          <w:tab w:val="left" w:pos="446"/>
        </w:tabs>
        <w:rPr>
          <w:szCs w:val="22"/>
        </w:rPr>
      </w:pPr>
      <w:r>
        <w:rPr>
          <w:szCs w:val="22"/>
        </w:rPr>
        <w:t xml:space="preserve">In this lesson, </w:t>
      </w:r>
      <w:r w:rsidR="00C829F0">
        <w:rPr>
          <w:szCs w:val="22"/>
        </w:rPr>
        <w:t>f</w:t>
      </w:r>
      <w:r w:rsidR="00000AD7">
        <w:rPr>
          <w:szCs w:val="22"/>
        </w:rPr>
        <w:t>irst</w:t>
      </w:r>
      <w:r w:rsidR="00C829F0" w:rsidRPr="00C829F0">
        <w:rPr>
          <w:szCs w:val="22"/>
        </w:rPr>
        <w:t xml:space="preserve"> you will learn how to define data members, constructors, methods, and a destructor for a class. Then you will learn how to access data members and call methods from within a class. </w:t>
      </w:r>
      <w:r w:rsidR="005A0E02">
        <w:rPr>
          <w:szCs w:val="22"/>
        </w:rPr>
        <w:t>Next</w:t>
      </w:r>
      <w:r w:rsidR="00C829F0" w:rsidRPr="00C829F0">
        <w:rPr>
          <w:szCs w:val="22"/>
        </w:rPr>
        <w:t xml:space="preserve">, you will learn how to work with other classes, including </w:t>
      </w:r>
      <w:r w:rsidR="00842430">
        <w:rPr>
          <w:szCs w:val="22"/>
        </w:rPr>
        <w:t xml:space="preserve">how to </w:t>
      </w:r>
      <w:r w:rsidR="00C829F0" w:rsidRPr="00C829F0">
        <w:rPr>
          <w:szCs w:val="22"/>
        </w:rPr>
        <w:t>creat</w:t>
      </w:r>
      <w:r w:rsidR="00842430">
        <w:rPr>
          <w:szCs w:val="22"/>
        </w:rPr>
        <w:t>e</w:t>
      </w:r>
      <w:r w:rsidR="00C829F0" w:rsidRPr="00C829F0">
        <w:rPr>
          <w:szCs w:val="22"/>
        </w:rPr>
        <w:t xml:space="preserve"> class instances, access data members and methods, </w:t>
      </w:r>
      <w:r w:rsidR="006E6193">
        <w:rPr>
          <w:szCs w:val="22"/>
        </w:rPr>
        <w:t xml:space="preserve">access class instances dynamically, </w:t>
      </w:r>
      <w:r w:rsidR="00C829F0" w:rsidRPr="00C829F0">
        <w:rPr>
          <w:szCs w:val="22"/>
        </w:rPr>
        <w:t>and delet</w:t>
      </w:r>
      <w:r w:rsidR="00842430">
        <w:rPr>
          <w:szCs w:val="22"/>
        </w:rPr>
        <w:t>e</w:t>
      </w:r>
      <w:r w:rsidR="00C829F0" w:rsidRPr="00C829F0">
        <w:rPr>
          <w:szCs w:val="22"/>
        </w:rPr>
        <w:t xml:space="preserve"> class instances. </w:t>
      </w:r>
      <w:r w:rsidR="005A0E02">
        <w:rPr>
          <w:szCs w:val="22"/>
        </w:rPr>
        <w:t xml:space="preserve">Finally, </w:t>
      </w:r>
      <w:r w:rsidR="005A0E02">
        <w:rPr>
          <w:color w:val="000000"/>
          <w:szCs w:val="22"/>
        </w:rPr>
        <w:t>you will learn how to test an ABL class by writing a test procedure.</w:t>
      </w:r>
    </w:p>
    <w:p w14:paraId="4BAC7A60" w14:textId="77777777" w:rsidR="006F6EF6" w:rsidRPr="00BC4730" w:rsidRDefault="006F6EF6" w:rsidP="006F6EF6">
      <w:pPr>
        <w:pStyle w:val="BlockLine"/>
      </w:pPr>
    </w:p>
    <w:p w14:paraId="32DF9708" w14:textId="77777777" w:rsidR="00BB2AEE" w:rsidRPr="00BC4730" w:rsidRDefault="00BB2AEE" w:rsidP="007A559E">
      <w:pPr>
        <w:pStyle w:val="Heading5"/>
      </w:pPr>
    </w:p>
    <w:p w14:paraId="46B1E5CC" w14:textId="77777777" w:rsidR="00C052D0" w:rsidRPr="00BC4730" w:rsidRDefault="00C052D0" w:rsidP="00C052D0">
      <w:pPr>
        <w:pStyle w:val="Heading3"/>
      </w:pPr>
      <w:bookmarkStart w:id="76" w:name="_Toc69796725"/>
      <w:bookmarkStart w:id="77" w:name="_Toc70146176"/>
      <w:bookmarkStart w:id="78" w:name="_Toc70389304"/>
      <w:bookmarkStart w:id="79" w:name="_Toc70748493"/>
      <w:bookmarkStart w:id="80" w:name="_Toc70826794"/>
      <w:bookmarkStart w:id="81" w:name="_Toc70899077"/>
      <w:bookmarkStart w:id="82" w:name="_Toc224016227"/>
      <w:bookmarkStart w:id="83" w:name="_Toc344275231"/>
      <w:bookmarkStart w:id="84" w:name="_Toc347725610"/>
      <w:bookmarkStart w:id="85" w:name="_Toc432509198"/>
      <w:bookmarkStart w:id="86" w:name="_Toc434845753"/>
      <w:r w:rsidRPr="00BC4730">
        <w:lastRenderedPageBreak/>
        <w:t>Learning objectives</w:t>
      </w:r>
      <w:bookmarkEnd w:id="76"/>
      <w:bookmarkEnd w:id="77"/>
      <w:bookmarkEnd w:id="78"/>
      <w:bookmarkEnd w:id="79"/>
      <w:bookmarkEnd w:id="80"/>
      <w:bookmarkEnd w:id="81"/>
      <w:bookmarkEnd w:id="82"/>
      <w:bookmarkEnd w:id="83"/>
      <w:bookmarkEnd w:id="84"/>
      <w:bookmarkEnd w:id="85"/>
      <w:bookmarkEnd w:id="86"/>
    </w:p>
    <w:p w14:paraId="31C99F6C" w14:textId="77777777" w:rsidR="00C052D0" w:rsidRPr="00BC4730" w:rsidRDefault="00C052D0" w:rsidP="00C052D0">
      <w:pPr>
        <w:pStyle w:val="TopLine"/>
      </w:pPr>
    </w:p>
    <w:p w14:paraId="1EF5C3AF" w14:textId="77777777" w:rsidR="00C052D0" w:rsidRPr="00BC4730" w:rsidRDefault="001F795B" w:rsidP="00C052D0">
      <w:pPr>
        <w:pStyle w:val="Heading5"/>
      </w:pPr>
      <w:r w:rsidRPr="00BC4730">
        <w:t xml:space="preserve">Page name: </w:t>
      </w:r>
      <w:r w:rsidR="00B76EDE">
        <w:t>l3t</w:t>
      </w:r>
      <w:r w:rsidR="00C052D0" w:rsidRPr="00BC4730">
        <w:t>1p005</w:t>
      </w:r>
    </w:p>
    <w:p w14:paraId="5560D50F" w14:textId="77777777" w:rsidR="00C052D0" w:rsidRPr="00BC4730" w:rsidRDefault="001F795B" w:rsidP="00C052D0">
      <w:pPr>
        <w:pStyle w:val="BlockText"/>
        <w:rPr>
          <w:vanish/>
          <w:szCs w:val="22"/>
        </w:rPr>
      </w:pPr>
      <w:r w:rsidRPr="00BC4730">
        <w:rPr>
          <w:vanish/>
          <w:szCs w:val="22"/>
        </w:rPr>
        <w:t xml:space="preserve">Next: </w:t>
      </w:r>
      <w:r w:rsidR="00B76EDE">
        <w:rPr>
          <w:vanish/>
          <w:szCs w:val="22"/>
        </w:rPr>
        <w:t>l3t</w:t>
      </w:r>
      <w:r w:rsidR="00C052D0" w:rsidRPr="00BC4730">
        <w:rPr>
          <w:vanish/>
          <w:szCs w:val="22"/>
        </w:rPr>
        <w:t>1p010</w:t>
      </w:r>
    </w:p>
    <w:p w14:paraId="7EDA7B09" w14:textId="77777777" w:rsidR="00C052D0" w:rsidRPr="00BC4730" w:rsidRDefault="00C052D0" w:rsidP="00C052D0">
      <w:pPr>
        <w:pStyle w:val="Blocklinehidden"/>
      </w:pPr>
      <w:r w:rsidRPr="00BC4730">
        <w:t>Block line</w:t>
      </w:r>
    </w:p>
    <w:p w14:paraId="1EAEF944" w14:textId="77777777" w:rsidR="00C052D0" w:rsidRPr="00BC4730" w:rsidRDefault="00C052D0" w:rsidP="00C052D0">
      <w:pPr>
        <w:pStyle w:val="Heading5"/>
      </w:pPr>
      <w:r w:rsidRPr="00BC4730">
        <w:t>Page type</w:t>
      </w:r>
    </w:p>
    <w:p w14:paraId="399D55E2" w14:textId="77777777" w:rsidR="00C052D0" w:rsidRPr="00BC4730" w:rsidRDefault="00C052D0" w:rsidP="00C052D0">
      <w:pPr>
        <w:pStyle w:val="BlockText"/>
        <w:rPr>
          <w:vanish/>
          <w:szCs w:val="22"/>
        </w:rPr>
      </w:pPr>
      <w:r w:rsidRPr="00BC4730">
        <w:rPr>
          <w:vanish/>
          <w:szCs w:val="22"/>
        </w:rPr>
        <w:t>Learning objectives</w:t>
      </w:r>
    </w:p>
    <w:p w14:paraId="63F49112" w14:textId="77777777" w:rsidR="00C052D0" w:rsidRPr="00BC4730" w:rsidRDefault="00C052D0" w:rsidP="00C052D0">
      <w:pPr>
        <w:pStyle w:val="Blocklinehidden"/>
      </w:pPr>
      <w:r w:rsidRPr="00BC4730">
        <w:t>Block line</w:t>
      </w:r>
    </w:p>
    <w:p w14:paraId="386E54CD" w14:textId="0E370938" w:rsidR="008367CA" w:rsidRDefault="00C052D0" w:rsidP="00364109">
      <w:pPr>
        <w:pStyle w:val="Heading5"/>
      </w:pPr>
      <w:r w:rsidRPr="00BC4730">
        <w:t>Graphic/Slide</w:t>
      </w:r>
    </w:p>
    <w:p w14:paraId="1B35CCC9" w14:textId="77777777" w:rsidR="00C052D0" w:rsidRDefault="00C052D0" w:rsidP="00C052D0">
      <w:pPr>
        <w:pStyle w:val="Heading5"/>
      </w:pPr>
      <w:r w:rsidRPr="00BC4730">
        <w:t>Text</w:t>
      </w:r>
    </w:p>
    <w:p w14:paraId="79FDF6CF" w14:textId="77777777" w:rsidR="00C052D0" w:rsidRPr="00BC4730" w:rsidRDefault="00C052D0" w:rsidP="00EE5918">
      <w:pPr>
        <w:pStyle w:val="BlockText"/>
      </w:pPr>
      <w:r w:rsidRPr="00BC4730">
        <w:t>When you complete this lesson, you should be able to:</w:t>
      </w:r>
    </w:p>
    <w:p w14:paraId="1EF26175" w14:textId="77777777" w:rsidR="00C052D0" w:rsidRPr="00696127" w:rsidRDefault="00C052D0" w:rsidP="00EE5918">
      <w:pPr>
        <w:pStyle w:val="BlockText"/>
      </w:pPr>
    </w:p>
    <w:p w14:paraId="53917B87" w14:textId="77777777" w:rsidR="00351BFA" w:rsidRPr="00696127" w:rsidRDefault="00351BFA" w:rsidP="00351BFA">
      <w:pPr>
        <w:pStyle w:val="Bullet1"/>
      </w:pPr>
      <w:r w:rsidRPr="00696127">
        <w:t xml:space="preserve">Define </w:t>
      </w:r>
      <w:r>
        <w:t>the parts of an</w:t>
      </w:r>
      <w:r w:rsidRPr="00696127">
        <w:t xml:space="preserve"> ABL class</w:t>
      </w:r>
      <w:r>
        <w:t>,</w:t>
      </w:r>
      <w:r w:rsidRPr="00696127">
        <w:t xml:space="preserve"> </w:t>
      </w:r>
      <w:r>
        <w:t>including</w:t>
      </w:r>
      <w:r w:rsidRPr="00696127">
        <w:t>:</w:t>
      </w:r>
    </w:p>
    <w:p w14:paraId="0F3CC276" w14:textId="77777777" w:rsidR="00351BFA" w:rsidRPr="00696127" w:rsidRDefault="00351BFA" w:rsidP="00351BFA">
      <w:pPr>
        <w:pStyle w:val="BulletDash1"/>
      </w:pPr>
      <w:r w:rsidRPr="00696127">
        <w:t>Data members</w:t>
      </w:r>
    </w:p>
    <w:p w14:paraId="28FCE93B" w14:textId="77777777" w:rsidR="00351BFA" w:rsidRPr="00696127" w:rsidRDefault="00351BFA" w:rsidP="00351BFA">
      <w:pPr>
        <w:pStyle w:val="BulletDash1"/>
      </w:pPr>
      <w:r w:rsidRPr="00696127">
        <w:t>Constructors</w:t>
      </w:r>
    </w:p>
    <w:p w14:paraId="098C5766" w14:textId="77777777" w:rsidR="00351BFA" w:rsidRPr="00696127" w:rsidRDefault="00351BFA" w:rsidP="00351BFA">
      <w:pPr>
        <w:pStyle w:val="BulletDash1"/>
      </w:pPr>
      <w:r w:rsidRPr="00696127">
        <w:t>Methods</w:t>
      </w:r>
    </w:p>
    <w:p w14:paraId="6801AB29" w14:textId="77777777" w:rsidR="00351BFA" w:rsidRPr="00696127" w:rsidRDefault="00351BFA" w:rsidP="00351BFA">
      <w:pPr>
        <w:pStyle w:val="BulletDash1"/>
      </w:pPr>
      <w:r>
        <w:t>A d</w:t>
      </w:r>
      <w:r w:rsidRPr="00696127">
        <w:t>estructor</w:t>
      </w:r>
    </w:p>
    <w:p w14:paraId="23102C32" w14:textId="77777777" w:rsidR="00351BFA" w:rsidRDefault="00351BFA" w:rsidP="00351BFA">
      <w:pPr>
        <w:pStyle w:val="Bullet1"/>
      </w:pPr>
      <w:r>
        <w:t>Access data members and call methods within a class</w:t>
      </w:r>
      <w:r w:rsidRPr="00696127">
        <w:t>.</w:t>
      </w:r>
    </w:p>
    <w:p w14:paraId="3E7C4E02" w14:textId="77777777" w:rsidR="00351BFA" w:rsidRDefault="00351BFA" w:rsidP="00351BFA">
      <w:pPr>
        <w:pStyle w:val="Bullet1"/>
      </w:pPr>
      <w:r>
        <w:t>Work with other classes, including:</w:t>
      </w:r>
    </w:p>
    <w:p w14:paraId="41C98662" w14:textId="77777777" w:rsidR="00351BFA" w:rsidRDefault="00351BFA" w:rsidP="00351BFA">
      <w:pPr>
        <w:pStyle w:val="BulletDash1"/>
      </w:pPr>
      <w:r>
        <w:t>Creating instances</w:t>
      </w:r>
    </w:p>
    <w:p w14:paraId="6B352767" w14:textId="20691F37" w:rsidR="00351BFA" w:rsidRDefault="00351BFA" w:rsidP="00351BFA">
      <w:pPr>
        <w:pStyle w:val="BulletDash1"/>
      </w:pPr>
      <w:r>
        <w:t>Accessing data members and methods</w:t>
      </w:r>
    </w:p>
    <w:p w14:paraId="0CF17E9F" w14:textId="77777777" w:rsidR="008B35EA" w:rsidRDefault="008B35EA" w:rsidP="008B35EA">
      <w:pPr>
        <w:pStyle w:val="BulletDash1"/>
      </w:pPr>
      <w:r>
        <w:t>Accessing a class instance dynamically</w:t>
      </w:r>
    </w:p>
    <w:p w14:paraId="71359765" w14:textId="78EB409D" w:rsidR="00351BFA" w:rsidRDefault="00351BFA" w:rsidP="00351BFA">
      <w:pPr>
        <w:pStyle w:val="BulletDash1"/>
      </w:pPr>
      <w:r>
        <w:t>Deleting instances</w:t>
      </w:r>
    </w:p>
    <w:p w14:paraId="741ACEBA" w14:textId="2AA36E26" w:rsidR="00137D6F" w:rsidRPr="00696127" w:rsidRDefault="00137D6F" w:rsidP="00137D6F">
      <w:pPr>
        <w:pStyle w:val="Bullet1"/>
      </w:pPr>
      <w:r>
        <w:t>Test a class</w:t>
      </w:r>
    </w:p>
    <w:p w14:paraId="4443DFDB" w14:textId="77777777" w:rsidR="00C052D0" w:rsidRPr="00BC4730" w:rsidRDefault="00C052D0" w:rsidP="00C052D0">
      <w:pPr>
        <w:pStyle w:val="BlockLine"/>
      </w:pPr>
    </w:p>
    <w:p w14:paraId="7AEFC087" w14:textId="77777777" w:rsidR="00456BDE" w:rsidRPr="00BC4730" w:rsidRDefault="00456BDE" w:rsidP="00364109">
      <w:pPr>
        <w:pStyle w:val="Heading5"/>
      </w:pPr>
    </w:p>
    <w:p w14:paraId="5AB9F16E" w14:textId="77777777" w:rsidR="00C052D0" w:rsidRPr="00BC4730" w:rsidRDefault="00363696" w:rsidP="00C052D0">
      <w:pPr>
        <w:pStyle w:val="Heading3"/>
        <w:rPr>
          <w:b w:val="0"/>
          <w:color w:val="FF0000"/>
          <w:sz w:val="22"/>
          <w:szCs w:val="22"/>
        </w:rPr>
      </w:pPr>
      <w:bookmarkStart w:id="87" w:name="_Toc344275232"/>
      <w:bookmarkStart w:id="88" w:name="_Toc347725611"/>
      <w:bookmarkStart w:id="89" w:name="_Toc432509199"/>
      <w:bookmarkStart w:id="90" w:name="_Toc434845754"/>
      <w:r w:rsidRPr="00BC4730">
        <w:lastRenderedPageBreak/>
        <w:t>Prerequisites</w:t>
      </w:r>
      <w:bookmarkEnd w:id="87"/>
      <w:bookmarkEnd w:id="88"/>
      <w:bookmarkEnd w:id="89"/>
      <w:bookmarkEnd w:id="90"/>
      <w:r w:rsidR="00095D5B" w:rsidRPr="00BC4730">
        <w:t xml:space="preserve"> </w:t>
      </w:r>
    </w:p>
    <w:p w14:paraId="2A6FE280" w14:textId="77777777" w:rsidR="00C052D0" w:rsidRPr="00BC4730" w:rsidRDefault="00C052D0" w:rsidP="00C052D0">
      <w:pPr>
        <w:pStyle w:val="TopLine"/>
      </w:pPr>
    </w:p>
    <w:p w14:paraId="215124AA" w14:textId="77777777" w:rsidR="00C052D0" w:rsidRPr="00BC4730" w:rsidRDefault="00C052D0" w:rsidP="00C052D0">
      <w:pPr>
        <w:pStyle w:val="Heading5"/>
      </w:pPr>
      <w:r w:rsidRPr="00BC4730">
        <w:t xml:space="preserve">Page name: </w:t>
      </w:r>
      <w:r w:rsidR="00B76EDE">
        <w:t>l3t</w:t>
      </w:r>
      <w:r w:rsidRPr="00BC4730">
        <w:t>1p010</w:t>
      </w:r>
    </w:p>
    <w:p w14:paraId="40F85145" w14:textId="77777777" w:rsidR="00C052D0" w:rsidRPr="00BC4730" w:rsidRDefault="00C052D0" w:rsidP="00C052D0">
      <w:pPr>
        <w:pStyle w:val="BlockText"/>
        <w:rPr>
          <w:vanish/>
          <w:szCs w:val="22"/>
        </w:rPr>
      </w:pPr>
      <w:r w:rsidRPr="00BC4730">
        <w:rPr>
          <w:vanish/>
          <w:szCs w:val="22"/>
        </w:rPr>
        <w:t>Next:</w:t>
      </w:r>
      <w:r w:rsidR="009B106D" w:rsidRPr="00BC4730">
        <w:rPr>
          <w:vanish/>
          <w:szCs w:val="22"/>
        </w:rPr>
        <w:t xml:space="preserve"> </w:t>
      </w:r>
      <w:r w:rsidR="00B76EDE">
        <w:rPr>
          <w:vanish/>
          <w:szCs w:val="22"/>
        </w:rPr>
        <w:t>l3t</w:t>
      </w:r>
      <w:r w:rsidR="009B106D" w:rsidRPr="00BC4730">
        <w:rPr>
          <w:vanish/>
          <w:szCs w:val="22"/>
        </w:rPr>
        <w:t>2</w:t>
      </w:r>
      <w:r w:rsidR="001F795B" w:rsidRPr="00BC4730">
        <w:rPr>
          <w:vanish/>
          <w:szCs w:val="22"/>
        </w:rPr>
        <w:t>p000</w:t>
      </w:r>
      <w:r w:rsidRPr="00BC4730">
        <w:rPr>
          <w:vanish/>
          <w:szCs w:val="22"/>
        </w:rPr>
        <w:t xml:space="preserve"> </w:t>
      </w:r>
    </w:p>
    <w:p w14:paraId="115290CC" w14:textId="77777777" w:rsidR="00C052D0" w:rsidRPr="00BC4730" w:rsidRDefault="00C052D0" w:rsidP="00C052D0">
      <w:pPr>
        <w:pStyle w:val="Blocklinehidden"/>
      </w:pPr>
      <w:r w:rsidRPr="00BC4730">
        <w:t>Block line</w:t>
      </w:r>
    </w:p>
    <w:p w14:paraId="27899596" w14:textId="77777777" w:rsidR="00C052D0" w:rsidRPr="00BC4730" w:rsidRDefault="00C052D0" w:rsidP="00C052D0">
      <w:pPr>
        <w:pStyle w:val="Heading5"/>
      </w:pPr>
      <w:r w:rsidRPr="00BC4730">
        <w:t>Page type</w:t>
      </w:r>
    </w:p>
    <w:p w14:paraId="643C6D2A" w14:textId="77777777" w:rsidR="00C052D0" w:rsidRPr="00BC4730" w:rsidRDefault="00C052D0" w:rsidP="00C052D0">
      <w:pPr>
        <w:pStyle w:val="BlockText"/>
        <w:rPr>
          <w:vanish/>
          <w:szCs w:val="22"/>
        </w:rPr>
      </w:pPr>
      <w:r w:rsidRPr="00BC4730">
        <w:rPr>
          <w:vanish/>
          <w:szCs w:val="22"/>
        </w:rPr>
        <w:t>Prerequisites</w:t>
      </w:r>
    </w:p>
    <w:p w14:paraId="7D34BDA5" w14:textId="77777777" w:rsidR="00C052D0" w:rsidRPr="00BC4730" w:rsidRDefault="00C052D0" w:rsidP="00C052D0">
      <w:pPr>
        <w:pStyle w:val="Blocklinehidden"/>
      </w:pPr>
      <w:r w:rsidRPr="00BC4730">
        <w:t>Block line</w:t>
      </w:r>
    </w:p>
    <w:p w14:paraId="6B5C5787" w14:textId="79BFF70A" w:rsidR="00C052D0" w:rsidRDefault="00C052D0" w:rsidP="00C052D0">
      <w:pPr>
        <w:pStyle w:val="Heading5"/>
      </w:pPr>
      <w:r w:rsidRPr="00BC4730">
        <w:t>Graphic/Slide</w:t>
      </w:r>
    </w:p>
    <w:p w14:paraId="10BD63C5" w14:textId="77777777" w:rsidR="00C052D0" w:rsidRPr="00BC4730" w:rsidRDefault="00C052D0" w:rsidP="00310A4C">
      <w:pPr>
        <w:pStyle w:val="Heading5"/>
      </w:pPr>
      <w:r w:rsidRPr="00BC4730">
        <w:t>Text</w:t>
      </w:r>
    </w:p>
    <w:p w14:paraId="4CA9269A" w14:textId="77777777" w:rsidR="00C052D0" w:rsidRPr="00BC4730" w:rsidRDefault="00C052D0" w:rsidP="00C052D0">
      <w:pPr>
        <w:pStyle w:val="BlockText"/>
      </w:pPr>
      <w:r w:rsidRPr="00BC4730">
        <w:t>Before you begin this lesson, you should meet the following prerequisites:</w:t>
      </w:r>
    </w:p>
    <w:p w14:paraId="103AB7F7" w14:textId="77777777" w:rsidR="00C052D0" w:rsidRPr="00BC4730" w:rsidRDefault="00C052D0" w:rsidP="00C052D0">
      <w:pPr>
        <w:pStyle w:val="BlockText"/>
      </w:pPr>
    </w:p>
    <w:tbl>
      <w:tblPr>
        <w:tblW w:w="7560" w:type="dxa"/>
        <w:tblInd w:w="1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C052D0" w:rsidRPr="00BC4730" w14:paraId="147EF430" w14:textId="77777777" w:rsidTr="00FF641D">
        <w:tc>
          <w:tcPr>
            <w:tcW w:w="2700" w:type="dxa"/>
            <w:shd w:val="clear" w:color="auto" w:fill="CCCCCC"/>
          </w:tcPr>
          <w:p w14:paraId="37B0464A" w14:textId="77777777" w:rsidR="00C052D0" w:rsidRPr="00BC4730" w:rsidRDefault="00C052D0" w:rsidP="00C833C5">
            <w:pPr>
              <w:pStyle w:val="TableHeading"/>
            </w:pPr>
            <w:r w:rsidRPr="00BC4730">
              <w:t>Prerequisite</w:t>
            </w:r>
          </w:p>
        </w:tc>
        <w:tc>
          <w:tcPr>
            <w:tcW w:w="4860" w:type="dxa"/>
            <w:shd w:val="clear" w:color="auto" w:fill="CCCCCC"/>
          </w:tcPr>
          <w:p w14:paraId="00854A45" w14:textId="77777777" w:rsidR="00487D6D" w:rsidRPr="00BC4730" w:rsidRDefault="00C052D0" w:rsidP="00F971B8">
            <w:pPr>
              <w:pStyle w:val="TableHeading"/>
            </w:pPr>
            <w:r w:rsidRPr="00BC4730">
              <w:t>Resource</w:t>
            </w:r>
            <w:r w:rsidR="00F971B8" w:rsidRPr="00BC4730">
              <w:t>s</w:t>
            </w:r>
          </w:p>
        </w:tc>
      </w:tr>
      <w:tr w:rsidR="00F971B8" w:rsidRPr="00BC4730" w14:paraId="0F4F16F9" w14:textId="77777777" w:rsidTr="00FF641D">
        <w:tc>
          <w:tcPr>
            <w:tcW w:w="2700" w:type="dxa"/>
            <w:shd w:val="clear" w:color="auto" w:fill="auto"/>
          </w:tcPr>
          <w:p w14:paraId="656A94FA" w14:textId="1422DA5B" w:rsidR="00F971B8" w:rsidRPr="00BC4730" w:rsidRDefault="00DC09AF" w:rsidP="00C833C5">
            <w:pPr>
              <w:pStyle w:val="table-text"/>
            </w:pPr>
            <w:r>
              <w:t>C</w:t>
            </w:r>
            <w:r w:rsidR="00F971B8" w:rsidRPr="00BC4730">
              <w:t xml:space="preserve">reate OpenEdge projects in </w:t>
            </w:r>
            <w:r w:rsidR="00A979C2">
              <w:t>Progress</w:t>
            </w:r>
            <w:r w:rsidR="00A979C2" w:rsidRPr="00A36F86">
              <w:rPr>
                <w:vertAlign w:val="superscript"/>
              </w:rPr>
              <w:t>®</w:t>
            </w:r>
            <w:r w:rsidR="00A979C2">
              <w:t xml:space="preserve"> </w:t>
            </w:r>
            <w:r w:rsidR="00F971B8" w:rsidRPr="00BC4730">
              <w:t>Developer Studio</w:t>
            </w:r>
            <w:r w:rsidR="00A979C2">
              <w:t xml:space="preserve"> for OpenEdge</w:t>
            </w:r>
            <w:r w:rsidR="00A979C2" w:rsidRPr="00A36F86">
              <w:rPr>
                <w:vertAlign w:val="superscript"/>
              </w:rPr>
              <w:t>®</w:t>
            </w:r>
          </w:p>
        </w:tc>
        <w:tc>
          <w:tcPr>
            <w:tcW w:w="4860" w:type="dxa"/>
            <w:shd w:val="clear" w:color="auto" w:fill="auto"/>
          </w:tcPr>
          <w:p w14:paraId="3226A32F" w14:textId="3E714C6A" w:rsidR="00F971B8" w:rsidRPr="00BC4730" w:rsidRDefault="006344A3" w:rsidP="00137436">
            <w:pPr>
              <w:pStyle w:val="TableBullet"/>
              <w:numPr>
                <w:ilvl w:val="0"/>
                <w:numId w:val="0"/>
              </w:numPr>
            </w:pPr>
            <w:r>
              <w:t xml:space="preserve">The course </w:t>
            </w:r>
            <w:r w:rsidRPr="00043092">
              <w:rPr>
                <w:i/>
              </w:rPr>
              <w:t xml:space="preserve">Introduction to Progress Developer Studio for </w:t>
            </w:r>
            <w:r w:rsidR="006E2675" w:rsidRPr="00043092">
              <w:rPr>
                <w:i/>
              </w:rPr>
              <w:t>OpenEdge</w:t>
            </w:r>
          </w:p>
        </w:tc>
      </w:tr>
      <w:tr w:rsidR="006344A3" w:rsidRPr="00BC4730" w14:paraId="10B8E9CB" w14:textId="77777777" w:rsidTr="00FF641D">
        <w:tc>
          <w:tcPr>
            <w:tcW w:w="2700" w:type="dxa"/>
            <w:shd w:val="clear" w:color="auto" w:fill="auto"/>
          </w:tcPr>
          <w:p w14:paraId="6830FA37" w14:textId="34E68101" w:rsidR="006344A3" w:rsidRPr="00BC4730" w:rsidRDefault="006344A3" w:rsidP="006344A3">
            <w:pPr>
              <w:pStyle w:val="table-text"/>
            </w:pPr>
            <w:r w:rsidRPr="00395DC0">
              <w:t xml:space="preserve">Experience with </w:t>
            </w:r>
            <w:r>
              <w:t>ABL procedural</w:t>
            </w:r>
            <w:r w:rsidRPr="00395DC0">
              <w:t xml:space="preserve"> </w:t>
            </w:r>
            <w:r>
              <w:t>programming</w:t>
            </w:r>
          </w:p>
        </w:tc>
        <w:tc>
          <w:tcPr>
            <w:tcW w:w="4860" w:type="dxa"/>
            <w:shd w:val="clear" w:color="auto" w:fill="auto"/>
          </w:tcPr>
          <w:p w14:paraId="39FBECD1" w14:textId="4F346606" w:rsidR="006344A3" w:rsidRPr="00BC4730" w:rsidRDefault="006344A3" w:rsidP="006344A3">
            <w:pPr>
              <w:pStyle w:val="table-text"/>
            </w:pPr>
            <w:r>
              <w:t xml:space="preserve">The course </w:t>
            </w:r>
            <w:r w:rsidRPr="0083700C">
              <w:rPr>
                <w:i/>
              </w:rPr>
              <w:t>4GL Essentials</w:t>
            </w:r>
          </w:p>
        </w:tc>
      </w:tr>
    </w:tbl>
    <w:p w14:paraId="20EDB863" w14:textId="77777777" w:rsidR="009433AC" w:rsidRPr="00BC4730" w:rsidRDefault="009433AC" w:rsidP="009433AC">
      <w:pPr>
        <w:pStyle w:val="BlockLine"/>
      </w:pPr>
    </w:p>
    <w:p w14:paraId="5AC764D0" w14:textId="77777777" w:rsidR="00930AD7" w:rsidRPr="00BC4730" w:rsidRDefault="00930AD7" w:rsidP="00930AD7">
      <w:pPr>
        <w:pStyle w:val="Heading5"/>
      </w:pPr>
    </w:p>
    <w:p w14:paraId="2E7357E8" w14:textId="77777777" w:rsidR="00AC4167" w:rsidRPr="00BC4730" w:rsidRDefault="00BE1627" w:rsidP="00AC4167">
      <w:pPr>
        <w:pStyle w:val="Heading2"/>
      </w:pPr>
      <w:bookmarkStart w:id="91" w:name="_Toc344275251"/>
      <w:bookmarkStart w:id="92" w:name="_Toc347725630"/>
      <w:bookmarkStart w:id="93" w:name="_Toc432509200"/>
      <w:bookmarkStart w:id="94" w:name="_Toc434845755"/>
      <w:bookmarkStart w:id="95" w:name="_Toc3267579"/>
      <w:bookmarkStart w:id="96" w:name="_Toc438002073"/>
      <w:bookmarkStart w:id="97" w:name="_Toc438555813"/>
      <w:bookmarkStart w:id="98" w:name="_Toc438558099"/>
      <w:bookmarkStart w:id="99" w:name="_Toc444241336"/>
      <w:bookmarkStart w:id="100" w:name="_Toc447599900"/>
      <w:bookmarkStart w:id="101" w:name="_Toc447617160"/>
      <w:bookmarkStart w:id="102" w:name="_Toc447619525"/>
      <w:bookmarkStart w:id="103" w:name="_Toc447619627"/>
      <w:bookmarkStart w:id="104" w:name="_Toc447620226"/>
      <w:bookmarkStart w:id="105" w:name="_Toc448557379"/>
      <w:bookmarkStart w:id="106" w:name="_Toc448826932"/>
      <w:bookmarkStart w:id="107" w:name="_Toc448826971"/>
      <w:bookmarkStart w:id="108" w:name="_Toc448894585"/>
      <w:bookmarkStart w:id="109" w:name="_Toc448903014"/>
      <w:bookmarkStart w:id="110" w:name="_Toc449410808"/>
      <w:bookmarkStart w:id="111" w:name="_Toc450530138"/>
      <w:bookmarkStart w:id="112" w:name="_Toc450534351"/>
      <w:bookmarkStart w:id="113" w:name="_Toc450903780"/>
      <w:bookmarkStart w:id="114" w:name="_Toc224016229"/>
      <w:bookmarkEnd w:id="72"/>
      <w:bookmarkEnd w:id="73"/>
      <w:bookmarkEnd w:id="74"/>
      <w:bookmarkEnd w:id="75"/>
      <w:r>
        <w:lastRenderedPageBreak/>
        <w:t xml:space="preserve">Defining </w:t>
      </w:r>
      <w:r w:rsidR="00AC4167" w:rsidRPr="00BC4730">
        <w:t>ABL class</w:t>
      </w:r>
      <w:bookmarkEnd w:id="91"/>
      <w:bookmarkEnd w:id="92"/>
      <w:r w:rsidR="00D100D3">
        <w:t>es</w:t>
      </w:r>
      <w:bookmarkEnd w:id="93"/>
      <w:bookmarkEnd w:id="94"/>
    </w:p>
    <w:p w14:paraId="1A0018AE" w14:textId="77777777" w:rsidR="00AC4167" w:rsidRPr="00BC4730" w:rsidRDefault="00AC4167" w:rsidP="00AC4167">
      <w:pPr>
        <w:pStyle w:val="TopLine"/>
      </w:pPr>
    </w:p>
    <w:p w14:paraId="10BF83EF" w14:textId="77777777" w:rsidR="00AC4167" w:rsidRPr="00BC4730" w:rsidRDefault="00B76EDE" w:rsidP="00AC4167">
      <w:pPr>
        <w:pStyle w:val="Heading5"/>
      </w:pPr>
      <w:r>
        <w:t>Page name: l3t2</w:t>
      </w:r>
      <w:r w:rsidR="001F795B" w:rsidRPr="00BC4730">
        <w:t>p000</w:t>
      </w:r>
    </w:p>
    <w:p w14:paraId="1E352E8F" w14:textId="77777777" w:rsidR="00AC4167" w:rsidRPr="00BC4730" w:rsidRDefault="001F795B" w:rsidP="00AC4167">
      <w:pPr>
        <w:pStyle w:val="BlockText"/>
        <w:rPr>
          <w:vanish/>
        </w:rPr>
      </w:pPr>
      <w:r w:rsidRPr="00BC4730">
        <w:rPr>
          <w:vanish/>
        </w:rPr>
        <w:t xml:space="preserve">Next: </w:t>
      </w:r>
      <w:r w:rsidR="00B76EDE">
        <w:rPr>
          <w:vanish/>
        </w:rPr>
        <w:t>l3t2</w:t>
      </w:r>
      <w:r w:rsidRPr="00BC4730">
        <w:rPr>
          <w:vanish/>
        </w:rPr>
        <w:t>p005</w:t>
      </w:r>
    </w:p>
    <w:p w14:paraId="7947E968" w14:textId="77777777" w:rsidR="00AC4167" w:rsidRPr="00BC4730" w:rsidRDefault="00AC4167" w:rsidP="00AC4167">
      <w:pPr>
        <w:pStyle w:val="Blocklinehidden"/>
      </w:pPr>
      <w:r w:rsidRPr="00BC4730">
        <w:t>Block line</w:t>
      </w:r>
    </w:p>
    <w:p w14:paraId="56D2233B" w14:textId="77777777" w:rsidR="00AC4167" w:rsidRPr="00BC4730" w:rsidRDefault="00AC4167" w:rsidP="00AC4167">
      <w:pPr>
        <w:pStyle w:val="Heading5"/>
      </w:pPr>
      <w:r w:rsidRPr="00BC4730">
        <w:t>Page type</w:t>
      </w:r>
    </w:p>
    <w:p w14:paraId="17498923" w14:textId="77777777" w:rsidR="00AC4167" w:rsidRPr="00BC4730" w:rsidRDefault="00AC4167" w:rsidP="00AC4167">
      <w:pPr>
        <w:pStyle w:val="Blocklinehidden"/>
      </w:pPr>
      <w:r w:rsidRPr="00BC4730">
        <w:t>Block line</w:t>
      </w:r>
    </w:p>
    <w:p w14:paraId="165C9E29" w14:textId="77777777" w:rsidR="005057E0" w:rsidRDefault="005057E0" w:rsidP="005057E0">
      <w:pPr>
        <w:pStyle w:val="Heading5"/>
      </w:pPr>
      <w:r w:rsidRPr="00BC4730">
        <w:t>Graphic/Slide</w:t>
      </w:r>
    </w:p>
    <w:p w14:paraId="7B1EC606" w14:textId="1F1C0563" w:rsidR="00856756" w:rsidRPr="00BC4730" w:rsidRDefault="00856756" w:rsidP="00856756">
      <w:pPr>
        <w:pStyle w:val="Heading5"/>
      </w:pPr>
      <w:r w:rsidRPr="00BC4730">
        <w:t>Keywords</w:t>
      </w:r>
    </w:p>
    <w:p w14:paraId="6D9D1233" w14:textId="3BE3CE1C" w:rsidR="00351BFA" w:rsidRDefault="00DB6DF9" w:rsidP="00351BFA">
      <w:pPr>
        <w:pStyle w:val="BlockText"/>
      </w:pPr>
      <w:r>
        <w:rPr>
          <w:vanish/>
          <w:szCs w:val="22"/>
        </w:rPr>
        <w:t xml:space="preserve">ABL </w:t>
      </w:r>
      <w:r w:rsidR="00856756" w:rsidRPr="00BC4730">
        <w:rPr>
          <w:vanish/>
          <w:szCs w:val="22"/>
        </w:rPr>
        <w:t xml:space="preserve">class, definition, </w:t>
      </w:r>
      <w:r>
        <w:rPr>
          <w:vanish/>
          <w:szCs w:val="22"/>
        </w:rPr>
        <w:t>class, data member, constructor, method, destructor</w:t>
      </w:r>
      <w:r w:rsidR="007811CD">
        <w:t>ABL</w:t>
      </w:r>
      <w:r w:rsidR="00351BFA">
        <w:t xml:space="preserve"> classes are used to represent users, objects, and systems, which are </w:t>
      </w:r>
      <w:r w:rsidR="008F05AF">
        <w:t>b</w:t>
      </w:r>
      <w:r w:rsidR="00351BFA">
        <w:t>u</w:t>
      </w:r>
      <w:r w:rsidR="008F05AF">
        <w:t>siness e</w:t>
      </w:r>
      <w:r w:rsidR="00351BFA">
        <w:t xml:space="preserve">ntities in an enterprise application. A part of your job as a developer is to come up with a set of classes to model your application. Most of the code that you will write to implement </w:t>
      </w:r>
      <w:r w:rsidR="00723BEA">
        <w:t>a modern</w:t>
      </w:r>
      <w:r w:rsidR="00351BFA">
        <w:t xml:space="preserve"> application </w:t>
      </w:r>
      <w:r w:rsidR="00DF7CC4">
        <w:t xml:space="preserve">are </w:t>
      </w:r>
      <w:r w:rsidR="00351BFA">
        <w:t>implemented as classes.</w:t>
      </w:r>
    </w:p>
    <w:p w14:paraId="3DD00E36" w14:textId="77777777" w:rsidR="00351BFA" w:rsidRDefault="00351BFA" w:rsidP="00351BFA">
      <w:pPr>
        <w:pStyle w:val="BlockText"/>
      </w:pPr>
    </w:p>
    <w:p w14:paraId="71BE05CE" w14:textId="77777777" w:rsidR="00351BFA" w:rsidRDefault="00351BFA" w:rsidP="00351BFA">
      <w:pPr>
        <w:pStyle w:val="BlockText"/>
      </w:pPr>
      <w:r w:rsidRPr="00BC4730">
        <w:t xml:space="preserve">A class contains data members </w:t>
      </w:r>
      <w:r>
        <w:t>and</w:t>
      </w:r>
      <w:r w:rsidRPr="00BC4730">
        <w:t xml:space="preserve"> methods that are used to provide the behavior for the class and </w:t>
      </w:r>
      <w:r>
        <w:t xml:space="preserve">to </w:t>
      </w:r>
      <w:r w:rsidRPr="00BC4730">
        <w:t xml:space="preserve">access the data members of the class. An instance of a class is an in-memory object that contains values for the data members. There can be several instances of a class at runtime, each with </w:t>
      </w:r>
      <w:r>
        <w:t>its</w:t>
      </w:r>
      <w:r w:rsidRPr="00BC4730">
        <w:t xml:space="preserve"> own data. </w:t>
      </w:r>
    </w:p>
    <w:p w14:paraId="21F1A806" w14:textId="77777777" w:rsidR="00351BFA" w:rsidRDefault="00351BFA" w:rsidP="00351BFA">
      <w:pPr>
        <w:pStyle w:val="BlockText"/>
        <w:tabs>
          <w:tab w:val="left" w:pos="6771"/>
        </w:tabs>
      </w:pPr>
      <w:r>
        <w:tab/>
      </w:r>
    </w:p>
    <w:p w14:paraId="4EC7AF24" w14:textId="77777777" w:rsidR="00351BFA" w:rsidRDefault="00351BFA" w:rsidP="00351BFA">
      <w:pPr>
        <w:pStyle w:val="BlockText"/>
      </w:pPr>
      <w:r>
        <w:t>You will most likely develop a class iteratively. That is, you will start by defining the class and its initial behavior. Then you will modify the class as you further develop the layers of the application or as the application requirements change.</w:t>
      </w:r>
    </w:p>
    <w:p w14:paraId="5D96E46C" w14:textId="77777777" w:rsidR="00BE1627" w:rsidRDefault="00351BFA" w:rsidP="00351BFA">
      <w:pPr>
        <w:pStyle w:val="BlockText"/>
      </w:pPr>
      <w:r>
        <w:tab/>
      </w:r>
    </w:p>
    <w:p w14:paraId="00C5F61B" w14:textId="77777777" w:rsidR="00BE1627" w:rsidRPr="00847102" w:rsidRDefault="00BE1627" w:rsidP="00BE1627">
      <w:pPr>
        <w:pStyle w:val="BlockText"/>
      </w:pPr>
      <w:r w:rsidRPr="00847102">
        <w:t xml:space="preserve">These are the tasks you perform to </w:t>
      </w:r>
      <w:r>
        <w:t xml:space="preserve">define an </w:t>
      </w:r>
      <w:r w:rsidRPr="00847102">
        <w:t>ABL class:</w:t>
      </w:r>
    </w:p>
    <w:p w14:paraId="457F0861" w14:textId="77777777" w:rsidR="00BE1627" w:rsidRPr="00847102" w:rsidRDefault="00BE1627" w:rsidP="00BE1627">
      <w:pPr>
        <w:pStyle w:val="BlockText"/>
      </w:pPr>
    </w:p>
    <w:p w14:paraId="35714F47" w14:textId="77777777" w:rsidR="00BE1627" w:rsidRPr="00847102" w:rsidRDefault="00BE1627" w:rsidP="00CA2E7C">
      <w:pPr>
        <w:pStyle w:val="NumberList"/>
        <w:numPr>
          <w:ilvl w:val="0"/>
          <w:numId w:val="7"/>
        </w:numPr>
      </w:pPr>
      <w:r w:rsidRPr="00847102">
        <w:t>Determine the package name</w:t>
      </w:r>
      <w:r w:rsidR="008E0135">
        <w:t>.</w:t>
      </w:r>
    </w:p>
    <w:p w14:paraId="56FB1428" w14:textId="77777777" w:rsidR="00BE1627" w:rsidRPr="00847102" w:rsidRDefault="00BE1627" w:rsidP="00BE1627">
      <w:pPr>
        <w:pStyle w:val="NumberList"/>
      </w:pPr>
      <w:r w:rsidRPr="00847102">
        <w:t>Determine the class name</w:t>
      </w:r>
      <w:r w:rsidR="008E0135">
        <w:t>.</w:t>
      </w:r>
    </w:p>
    <w:p w14:paraId="794139AA" w14:textId="77777777" w:rsidR="00BE1627" w:rsidRPr="00847102" w:rsidRDefault="00BE1627" w:rsidP="00BE1627">
      <w:pPr>
        <w:pStyle w:val="NumberList"/>
      </w:pPr>
      <w:r w:rsidRPr="00847102">
        <w:t xml:space="preserve">Create the class file using the </w:t>
      </w:r>
      <w:r w:rsidRPr="00736C3A">
        <w:rPr>
          <w:i/>
        </w:rPr>
        <w:t>New ABL Class</w:t>
      </w:r>
      <w:r w:rsidRPr="00847102">
        <w:t xml:space="preserve"> wizard.</w:t>
      </w:r>
    </w:p>
    <w:p w14:paraId="564E279E" w14:textId="77777777" w:rsidR="00BE1627" w:rsidRPr="00847102" w:rsidRDefault="00BE1627" w:rsidP="00BE1627">
      <w:pPr>
        <w:pStyle w:val="NumberList"/>
      </w:pPr>
      <w:r>
        <w:t xml:space="preserve">Define the following parts </w:t>
      </w:r>
      <w:r w:rsidR="002E0B42">
        <w:t>of</w:t>
      </w:r>
      <w:r>
        <w:t xml:space="preserve"> the class:</w:t>
      </w:r>
    </w:p>
    <w:p w14:paraId="0F52B1CB" w14:textId="77777777" w:rsidR="00BE1627" w:rsidRPr="00847102" w:rsidRDefault="00BE1627" w:rsidP="00BE1627">
      <w:pPr>
        <w:pStyle w:val="NumberList"/>
        <w:numPr>
          <w:ilvl w:val="1"/>
          <w:numId w:val="4"/>
        </w:numPr>
      </w:pPr>
      <w:r w:rsidRPr="00847102">
        <w:t>Data members</w:t>
      </w:r>
    </w:p>
    <w:p w14:paraId="727B609B" w14:textId="77777777" w:rsidR="00BE1627" w:rsidRPr="00847102" w:rsidRDefault="00BE1627" w:rsidP="00BE1627">
      <w:pPr>
        <w:pStyle w:val="NumberList"/>
        <w:numPr>
          <w:ilvl w:val="1"/>
          <w:numId w:val="4"/>
        </w:numPr>
      </w:pPr>
      <w:r w:rsidRPr="00847102">
        <w:t>Constructors</w:t>
      </w:r>
    </w:p>
    <w:p w14:paraId="02360C6E" w14:textId="77777777" w:rsidR="00BE1627" w:rsidRPr="00847102" w:rsidRDefault="00BE1627" w:rsidP="00BE1627">
      <w:pPr>
        <w:pStyle w:val="NumberList"/>
        <w:numPr>
          <w:ilvl w:val="1"/>
          <w:numId w:val="4"/>
        </w:numPr>
      </w:pPr>
      <w:r w:rsidRPr="00847102">
        <w:t>Methods</w:t>
      </w:r>
    </w:p>
    <w:p w14:paraId="6E877DA6" w14:textId="77777777" w:rsidR="00BE1627" w:rsidRDefault="00BE1627" w:rsidP="00BE1627">
      <w:pPr>
        <w:pStyle w:val="NumberList"/>
        <w:numPr>
          <w:ilvl w:val="1"/>
          <w:numId w:val="4"/>
        </w:numPr>
      </w:pPr>
      <w:r w:rsidRPr="00847102">
        <w:t>Destructor</w:t>
      </w:r>
    </w:p>
    <w:p w14:paraId="5EEC3128" w14:textId="77777777" w:rsidR="00AC4167" w:rsidRPr="00BC4730" w:rsidRDefault="00AC4167" w:rsidP="00AC4167">
      <w:pPr>
        <w:pStyle w:val="BlockLine"/>
      </w:pPr>
    </w:p>
    <w:p w14:paraId="2626B302" w14:textId="77777777" w:rsidR="00E24E5A" w:rsidRPr="00BC4730" w:rsidRDefault="00E24E5A" w:rsidP="00AC4167">
      <w:pPr>
        <w:pStyle w:val="Heading5"/>
      </w:pPr>
    </w:p>
    <w:p w14:paraId="35AE27A6" w14:textId="77777777" w:rsidR="00236420" w:rsidRPr="00BC4730" w:rsidRDefault="00236420" w:rsidP="00283770">
      <w:pPr>
        <w:pStyle w:val="Heading3"/>
      </w:pPr>
      <w:bookmarkStart w:id="115" w:name="_Toc344275257"/>
      <w:bookmarkStart w:id="116" w:name="_Toc347725636"/>
      <w:bookmarkStart w:id="117" w:name="_Toc432509201"/>
      <w:bookmarkStart w:id="118" w:name="_Toc434845756"/>
      <w:r w:rsidRPr="00BC4730">
        <w:lastRenderedPageBreak/>
        <w:t>Determining the package name</w:t>
      </w:r>
      <w:bookmarkEnd w:id="115"/>
      <w:bookmarkEnd w:id="116"/>
      <w:bookmarkEnd w:id="117"/>
      <w:bookmarkEnd w:id="118"/>
    </w:p>
    <w:p w14:paraId="7533CF90" w14:textId="77777777" w:rsidR="00236420" w:rsidRPr="00BC4730" w:rsidRDefault="00236420" w:rsidP="00236420">
      <w:pPr>
        <w:pStyle w:val="TopLine"/>
      </w:pPr>
    </w:p>
    <w:p w14:paraId="5FAEB35C" w14:textId="77777777" w:rsidR="00236420" w:rsidRPr="00BC4730" w:rsidRDefault="00236420" w:rsidP="00236420">
      <w:pPr>
        <w:pStyle w:val="Heading5"/>
      </w:pPr>
      <w:r w:rsidRPr="00BC4730">
        <w:t xml:space="preserve">Page name: </w:t>
      </w:r>
      <w:r w:rsidR="00B76EDE">
        <w:t>l3t</w:t>
      </w:r>
      <w:r w:rsidR="007B1A3D">
        <w:t>2</w:t>
      </w:r>
      <w:r w:rsidR="001F795B" w:rsidRPr="00BC4730">
        <w:t>p0</w:t>
      </w:r>
      <w:r w:rsidR="007B1A3D">
        <w:t>05</w:t>
      </w:r>
    </w:p>
    <w:p w14:paraId="4C23A790" w14:textId="77777777" w:rsidR="00236420" w:rsidRPr="00BC4730" w:rsidRDefault="00236420" w:rsidP="00236420">
      <w:pPr>
        <w:pStyle w:val="BlockText"/>
        <w:rPr>
          <w:vanish/>
        </w:rPr>
      </w:pPr>
      <w:r w:rsidRPr="00BC4730">
        <w:rPr>
          <w:vanish/>
        </w:rPr>
        <w:t xml:space="preserve">Next: </w:t>
      </w:r>
      <w:r w:rsidR="00B76EDE">
        <w:rPr>
          <w:vanish/>
        </w:rPr>
        <w:t>l3t</w:t>
      </w:r>
      <w:r w:rsidR="007B1A3D">
        <w:rPr>
          <w:vanish/>
        </w:rPr>
        <w:t>2</w:t>
      </w:r>
      <w:r w:rsidR="001F795B" w:rsidRPr="00BC4730">
        <w:rPr>
          <w:vanish/>
        </w:rPr>
        <w:t>p0</w:t>
      </w:r>
      <w:r w:rsidR="007B1A3D">
        <w:rPr>
          <w:vanish/>
        </w:rPr>
        <w:t>10</w:t>
      </w:r>
    </w:p>
    <w:p w14:paraId="0EE022AC" w14:textId="77777777" w:rsidR="00236420" w:rsidRPr="00BC4730" w:rsidRDefault="00236420" w:rsidP="00236420">
      <w:pPr>
        <w:pStyle w:val="Blocklinehidden"/>
      </w:pPr>
      <w:r w:rsidRPr="00BC4730">
        <w:t>Block line</w:t>
      </w:r>
    </w:p>
    <w:p w14:paraId="479ECE6A" w14:textId="77777777" w:rsidR="00236420" w:rsidRPr="00BC4730" w:rsidRDefault="00236420" w:rsidP="00236420">
      <w:pPr>
        <w:pStyle w:val="Heading5"/>
      </w:pPr>
      <w:r w:rsidRPr="00BC4730">
        <w:t>Page type</w:t>
      </w:r>
    </w:p>
    <w:p w14:paraId="32619F9C" w14:textId="77777777" w:rsidR="00236420" w:rsidRPr="00BC4730" w:rsidRDefault="00236420" w:rsidP="00236420">
      <w:pPr>
        <w:pStyle w:val="BlockText"/>
        <w:rPr>
          <w:vanish/>
        </w:rPr>
      </w:pPr>
      <w:r w:rsidRPr="00BC4730">
        <w:rPr>
          <w:vanish/>
        </w:rPr>
        <w:t>Basic content</w:t>
      </w:r>
    </w:p>
    <w:p w14:paraId="6634FB1C" w14:textId="77777777" w:rsidR="00236420" w:rsidRPr="00BC4730" w:rsidRDefault="00236420" w:rsidP="00236420">
      <w:pPr>
        <w:pStyle w:val="Blocklinehidden"/>
      </w:pPr>
      <w:r w:rsidRPr="00BC4730">
        <w:t>Block line</w:t>
      </w:r>
    </w:p>
    <w:p w14:paraId="19926067" w14:textId="77777777" w:rsidR="00856756" w:rsidRPr="00BC4730" w:rsidRDefault="00856756" w:rsidP="00856756">
      <w:pPr>
        <w:pStyle w:val="Heading5"/>
      </w:pPr>
      <w:r w:rsidRPr="00BC4730">
        <w:t>Keywords</w:t>
      </w:r>
    </w:p>
    <w:p w14:paraId="1F89133B" w14:textId="1A7D093F" w:rsidR="00856756" w:rsidRPr="00BC4730" w:rsidRDefault="00DB6DF9" w:rsidP="00856756">
      <w:pPr>
        <w:pStyle w:val="BlockText"/>
        <w:rPr>
          <w:vanish/>
          <w:szCs w:val="22"/>
        </w:rPr>
      </w:pPr>
      <w:r>
        <w:rPr>
          <w:vanish/>
          <w:szCs w:val="22"/>
        </w:rPr>
        <w:t>package</w:t>
      </w:r>
      <w:r w:rsidR="00856756" w:rsidRPr="00BC4730">
        <w:rPr>
          <w:vanish/>
          <w:szCs w:val="22"/>
        </w:rPr>
        <w:t>, project</w:t>
      </w:r>
      <w:r>
        <w:rPr>
          <w:vanish/>
          <w:szCs w:val="22"/>
        </w:rPr>
        <w:t>, directory, PROPATH</w:t>
      </w:r>
    </w:p>
    <w:p w14:paraId="68B380AB" w14:textId="77777777" w:rsidR="00856756" w:rsidRPr="00BC4730" w:rsidRDefault="00856756" w:rsidP="00856756">
      <w:pPr>
        <w:pStyle w:val="Blocklinehidden"/>
      </w:pPr>
      <w:r w:rsidRPr="00BC4730">
        <w:t>Block line</w:t>
      </w:r>
    </w:p>
    <w:p w14:paraId="495C0FD7" w14:textId="39C50772" w:rsidR="00236420" w:rsidRDefault="00236420" w:rsidP="00236420">
      <w:pPr>
        <w:pStyle w:val="Heading5"/>
      </w:pPr>
      <w:r w:rsidRPr="00BC4730">
        <w:t>Graphics/Slide</w:t>
      </w:r>
    </w:p>
    <w:p w14:paraId="710EC8AF" w14:textId="77777777" w:rsidR="00236420" w:rsidRPr="00BC4730" w:rsidRDefault="00236420" w:rsidP="00236420">
      <w:pPr>
        <w:pStyle w:val="Heading5"/>
      </w:pPr>
      <w:r w:rsidRPr="00BC4730">
        <w:t>Text</w:t>
      </w:r>
    </w:p>
    <w:p w14:paraId="5F35E239" w14:textId="0C8CB68D" w:rsidR="00A9417A" w:rsidRDefault="001860E2" w:rsidP="00236420">
      <w:pPr>
        <w:pStyle w:val="BlockText"/>
      </w:pPr>
      <w:r>
        <w:t>A</w:t>
      </w:r>
      <w:r w:rsidR="001D4A73" w:rsidRPr="00BC4730">
        <w:t xml:space="preserve"> package is </w:t>
      </w:r>
      <w:r w:rsidR="00A9417A">
        <w:t xml:space="preserve">a directory path </w:t>
      </w:r>
      <w:r w:rsidR="002E0B42">
        <w:t>in which</w:t>
      </w:r>
      <w:r w:rsidR="00A9417A">
        <w:t xml:space="preserve"> a class file is located. </w:t>
      </w:r>
      <w:r w:rsidR="003C3ECE">
        <w:t xml:space="preserve">It maps </w:t>
      </w:r>
      <w:r w:rsidR="002E0B42">
        <w:t>to the organization of</w:t>
      </w:r>
      <w:r w:rsidR="00A9417A" w:rsidRPr="00BC4730">
        <w:t xml:space="preserve"> your code within your projects.</w:t>
      </w:r>
      <w:r w:rsidR="00A9417A">
        <w:t xml:space="preserve"> </w:t>
      </w:r>
      <w:r w:rsidR="00723BEA">
        <w:t xml:space="preserve">ABL </w:t>
      </w:r>
      <w:r w:rsidR="00A9417A">
        <w:t>uses the PROPATH and the package to locate your classes.</w:t>
      </w:r>
    </w:p>
    <w:p w14:paraId="3134A044" w14:textId="77777777" w:rsidR="00A9417A" w:rsidRDefault="00A9417A" w:rsidP="00236420">
      <w:pPr>
        <w:pStyle w:val="BlockText"/>
      </w:pPr>
    </w:p>
    <w:p w14:paraId="4AF51856" w14:textId="7FA157F8" w:rsidR="001D4A73" w:rsidRDefault="00A9417A" w:rsidP="00A9417A">
      <w:pPr>
        <w:pStyle w:val="BlockText"/>
      </w:pPr>
      <w:r>
        <w:t xml:space="preserve">For example, in this directory structure where </w:t>
      </w:r>
      <w:r w:rsidRPr="008E0135">
        <w:rPr>
          <w:b/>
        </w:rPr>
        <w:t>Server</w:t>
      </w:r>
      <w:r w:rsidR="005E7C10">
        <w:rPr>
          <w:b/>
        </w:rPr>
        <w:t>/</w:t>
      </w:r>
      <w:proofErr w:type="spellStart"/>
      <w:r w:rsidRPr="008E0135">
        <w:rPr>
          <w:b/>
        </w:rPr>
        <w:t>src</w:t>
      </w:r>
      <w:proofErr w:type="spellEnd"/>
      <w:r>
        <w:t xml:space="preserve"> is in the PROPATH, </w:t>
      </w:r>
      <w:proofErr w:type="spellStart"/>
      <w:r w:rsidRPr="008E0135">
        <w:rPr>
          <w:i/>
        </w:rPr>
        <w:t>BusinessComponent.BusinessEntity</w:t>
      </w:r>
      <w:proofErr w:type="spellEnd"/>
      <w:r>
        <w:t xml:space="preserve"> is a valid package name</w:t>
      </w:r>
    </w:p>
    <w:p w14:paraId="37B36798" w14:textId="77777777" w:rsidR="001860E2" w:rsidRDefault="001860E2" w:rsidP="00236420">
      <w:pPr>
        <w:pStyle w:val="BlockText"/>
      </w:pPr>
    </w:p>
    <w:p w14:paraId="789A0F94" w14:textId="77777777" w:rsidR="001860E2" w:rsidRDefault="001860E2" w:rsidP="00236420">
      <w:pPr>
        <w:pStyle w:val="BlockText"/>
      </w:pPr>
      <w:r>
        <w:t>Server</w:t>
      </w:r>
    </w:p>
    <w:p w14:paraId="4954870B" w14:textId="77777777" w:rsidR="001860E2" w:rsidRDefault="001860E2" w:rsidP="00236420">
      <w:pPr>
        <w:pStyle w:val="BlockText"/>
      </w:pPr>
      <w:r>
        <w:tab/>
      </w:r>
      <w:proofErr w:type="spellStart"/>
      <w:r>
        <w:t>src</w:t>
      </w:r>
      <w:proofErr w:type="spellEnd"/>
    </w:p>
    <w:p w14:paraId="4ACD8896" w14:textId="77777777" w:rsidR="001860E2" w:rsidRDefault="001860E2" w:rsidP="00236420">
      <w:pPr>
        <w:pStyle w:val="BlockText"/>
      </w:pPr>
      <w:r>
        <w:tab/>
      </w:r>
      <w:r>
        <w:tab/>
      </w:r>
      <w:proofErr w:type="spellStart"/>
      <w:r>
        <w:t>BusinessComponent</w:t>
      </w:r>
      <w:proofErr w:type="spellEnd"/>
    </w:p>
    <w:p w14:paraId="49FDC94B" w14:textId="77777777" w:rsidR="001860E2" w:rsidRDefault="001860E2" w:rsidP="00236420">
      <w:pPr>
        <w:pStyle w:val="BlockText"/>
      </w:pPr>
      <w:r>
        <w:tab/>
      </w:r>
      <w:r>
        <w:tab/>
      </w:r>
      <w:r>
        <w:tab/>
      </w:r>
      <w:proofErr w:type="spellStart"/>
      <w:r>
        <w:t>BusinessEntity</w:t>
      </w:r>
      <w:proofErr w:type="spellEnd"/>
    </w:p>
    <w:p w14:paraId="2820242E" w14:textId="77777777" w:rsidR="001860E2" w:rsidRDefault="001860E2" w:rsidP="00236420">
      <w:pPr>
        <w:pStyle w:val="BlockText"/>
      </w:pPr>
      <w:r>
        <w:tab/>
      </w:r>
      <w:r>
        <w:tab/>
      </w:r>
      <w:r>
        <w:tab/>
      </w:r>
      <w:proofErr w:type="spellStart"/>
      <w:r>
        <w:t>BusinessTask</w:t>
      </w:r>
      <w:proofErr w:type="spellEnd"/>
    </w:p>
    <w:p w14:paraId="7418BBB2" w14:textId="77777777" w:rsidR="001860E2" w:rsidRDefault="001860E2" w:rsidP="00236420">
      <w:pPr>
        <w:pStyle w:val="BlockText"/>
      </w:pPr>
      <w:r>
        <w:tab/>
      </w:r>
      <w:r>
        <w:tab/>
      </w:r>
      <w:r>
        <w:tab/>
      </w:r>
      <w:proofErr w:type="spellStart"/>
      <w:r>
        <w:t>BusinessWorkflow</w:t>
      </w:r>
      <w:proofErr w:type="spellEnd"/>
    </w:p>
    <w:p w14:paraId="73E58456" w14:textId="77777777" w:rsidR="001860E2" w:rsidRDefault="001860E2" w:rsidP="00236420">
      <w:pPr>
        <w:pStyle w:val="BlockText"/>
      </w:pPr>
      <w:r>
        <w:tab/>
      </w:r>
      <w:r>
        <w:tab/>
      </w:r>
      <w:proofErr w:type="spellStart"/>
      <w:r>
        <w:t>DataAccess</w:t>
      </w:r>
      <w:proofErr w:type="spellEnd"/>
    </w:p>
    <w:p w14:paraId="4712CE01" w14:textId="77777777" w:rsidR="001860E2" w:rsidRDefault="001860E2" w:rsidP="00A9417A">
      <w:pPr>
        <w:pStyle w:val="BlockText"/>
      </w:pPr>
      <w:r>
        <w:tab/>
      </w:r>
      <w:r>
        <w:tab/>
      </w:r>
      <w:proofErr w:type="spellStart"/>
      <w:r>
        <w:t>DataSource</w:t>
      </w:r>
      <w:proofErr w:type="spellEnd"/>
    </w:p>
    <w:p w14:paraId="3775D275" w14:textId="77777777" w:rsidR="00236420" w:rsidRPr="00BC4730" w:rsidRDefault="00236420" w:rsidP="00236420">
      <w:pPr>
        <w:pStyle w:val="BlockLine"/>
      </w:pPr>
    </w:p>
    <w:p w14:paraId="3E17A107" w14:textId="77777777" w:rsidR="00236420" w:rsidRPr="00BC4730" w:rsidRDefault="00283770" w:rsidP="00283770">
      <w:pPr>
        <w:pStyle w:val="Heading3"/>
      </w:pPr>
      <w:bookmarkStart w:id="119" w:name="_Toc344275258"/>
      <w:bookmarkStart w:id="120" w:name="_Toc347725637"/>
      <w:bookmarkStart w:id="121" w:name="_Toc432509202"/>
      <w:bookmarkStart w:id="122" w:name="_Toc434845757"/>
      <w:r>
        <w:lastRenderedPageBreak/>
        <w:t>Determining</w:t>
      </w:r>
      <w:r w:rsidR="00840D70" w:rsidRPr="00BC4730">
        <w:t xml:space="preserve"> </w:t>
      </w:r>
      <w:r w:rsidR="00236420" w:rsidRPr="00BC4730">
        <w:t>the class name</w:t>
      </w:r>
      <w:bookmarkEnd w:id="119"/>
      <w:bookmarkEnd w:id="120"/>
      <w:bookmarkEnd w:id="121"/>
      <w:bookmarkEnd w:id="122"/>
    </w:p>
    <w:p w14:paraId="2B89712C" w14:textId="2B0CA244" w:rsidR="00236420" w:rsidRDefault="00236420" w:rsidP="00236420">
      <w:pPr>
        <w:pStyle w:val="TopLine"/>
      </w:pPr>
    </w:p>
    <w:p w14:paraId="3291B2C1" w14:textId="6B18FC47" w:rsidR="00254467" w:rsidRPr="00254467" w:rsidRDefault="00254467" w:rsidP="00254467">
      <w:pPr>
        <w:jc w:val="center"/>
      </w:pPr>
      <w:r>
        <w:rPr>
          <w:noProof/>
        </w:rPr>
        <w:drawing>
          <wp:inline distT="0" distB="0" distL="0" distR="0" wp14:anchorId="38932B6D" wp14:editId="33BC7020">
            <wp:extent cx="3657600" cy="2426970"/>
            <wp:effectExtent l="19050" t="19050" r="19050" b="1143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426970"/>
                    </a:xfrm>
                    <a:prstGeom prst="rect">
                      <a:avLst/>
                    </a:prstGeom>
                    <a:solidFill>
                      <a:schemeClr val="accent1"/>
                    </a:solidFill>
                    <a:ln w="6348" cap="flat" cmpd="sng" algn="ctr">
                      <a:solidFill>
                        <a:srgbClr val="000000"/>
                      </a:solidFill>
                      <a:prstDash val="solid"/>
                      <a:miter lim="800000"/>
                      <a:headEnd type="none" w="med" len="med"/>
                      <a:tailEnd type="none" w="med" len="med"/>
                    </a:ln>
                  </pic:spPr>
                </pic:pic>
              </a:graphicData>
            </a:graphic>
          </wp:inline>
        </w:drawing>
      </w:r>
    </w:p>
    <w:p w14:paraId="4B96E694" w14:textId="77777777" w:rsidR="00254467" w:rsidRDefault="00254467" w:rsidP="00E576C2"/>
    <w:p w14:paraId="52C7607A" w14:textId="6553FA81" w:rsidR="00236420" w:rsidRPr="00BC4730" w:rsidRDefault="00236420" w:rsidP="00236420">
      <w:pPr>
        <w:pStyle w:val="Heading5"/>
      </w:pPr>
      <w:r w:rsidRPr="00BC4730">
        <w:t xml:space="preserve">Page name: </w:t>
      </w:r>
      <w:r w:rsidR="00B76EDE">
        <w:t>l3t</w:t>
      </w:r>
      <w:r w:rsidR="007B1A3D">
        <w:t>2</w:t>
      </w:r>
      <w:r w:rsidR="001F795B" w:rsidRPr="00BC4730">
        <w:t>p0</w:t>
      </w:r>
      <w:r w:rsidR="007B1A3D">
        <w:t>10</w:t>
      </w:r>
    </w:p>
    <w:p w14:paraId="45CD0AB3" w14:textId="77777777" w:rsidR="00236420" w:rsidRPr="00BC4730" w:rsidRDefault="00236420" w:rsidP="00236420">
      <w:pPr>
        <w:pStyle w:val="BlockText"/>
        <w:rPr>
          <w:vanish/>
        </w:rPr>
      </w:pPr>
      <w:r w:rsidRPr="00BC4730">
        <w:rPr>
          <w:vanish/>
        </w:rPr>
        <w:t xml:space="preserve">Next: </w:t>
      </w:r>
      <w:r w:rsidR="00B76EDE">
        <w:rPr>
          <w:vanish/>
        </w:rPr>
        <w:t>l3t</w:t>
      </w:r>
      <w:r w:rsidR="007B1A3D">
        <w:rPr>
          <w:vanish/>
        </w:rPr>
        <w:t>2</w:t>
      </w:r>
      <w:r w:rsidR="001F795B" w:rsidRPr="00BC4730">
        <w:rPr>
          <w:vanish/>
        </w:rPr>
        <w:t>p0</w:t>
      </w:r>
      <w:r w:rsidR="007B1A3D">
        <w:rPr>
          <w:vanish/>
        </w:rPr>
        <w:t>15</w:t>
      </w:r>
    </w:p>
    <w:p w14:paraId="662061D2" w14:textId="77777777" w:rsidR="00236420" w:rsidRPr="00BC4730" w:rsidRDefault="00236420" w:rsidP="00236420">
      <w:pPr>
        <w:pStyle w:val="Blocklinehidden"/>
      </w:pPr>
      <w:r w:rsidRPr="00BC4730">
        <w:t>Block line</w:t>
      </w:r>
    </w:p>
    <w:p w14:paraId="0355AB9B" w14:textId="77777777" w:rsidR="00236420" w:rsidRPr="00BC4730" w:rsidRDefault="00236420" w:rsidP="00236420">
      <w:pPr>
        <w:pStyle w:val="Heading5"/>
      </w:pPr>
      <w:r w:rsidRPr="00BC4730">
        <w:t>Page type</w:t>
      </w:r>
    </w:p>
    <w:p w14:paraId="08A50585" w14:textId="77777777" w:rsidR="00236420" w:rsidRPr="00BC4730" w:rsidRDefault="00236420" w:rsidP="00236420">
      <w:pPr>
        <w:pStyle w:val="BlockText"/>
        <w:rPr>
          <w:vanish/>
        </w:rPr>
      </w:pPr>
      <w:r w:rsidRPr="00BC4730">
        <w:rPr>
          <w:vanish/>
        </w:rPr>
        <w:t>Basic content</w:t>
      </w:r>
    </w:p>
    <w:p w14:paraId="3DD1793D" w14:textId="77777777" w:rsidR="00236420" w:rsidRPr="00BC4730" w:rsidRDefault="00236420" w:rsidP="00236420">
      <w:pPr>
        <w:pStyle w:val="Blocklinehidden"/>
      </w:pPr>
      <w:r w:rsidRPr="00BC4730">
        <w:t>Block line</w:t>
      </w:r>
    </w:p>
    <w:p w14:paraId="2824DC4C" w14:textId="77777777" w:rsidR="00856756" w:rsidRPr="00BC4730" w:rsidRDefault="00856756" w:rsidP="00856756">
      <w:pPr>
        <w:pStyle w:val="Heading5"/>
      </w:pPr>
      <w:r w:rsidRPr="00BC4730">
        <w:t>Keywords</w:t>
      </w:r>
    </w:p>
    <w:p w14:paraId="29241FDC" w14:textId="08BA4331" w:rsidR="00856756" w:rsidRDefault="00DB6DF9" w:rsidP="00856756">
      <w:pPr>
        <w:pStyle w:val="BlockText"/>
        <w:rPr>
          <w:vanish/>
          <w:szCs w:val="22"/>
        </w:rPr>
      </w:pPr>
      <w:r>
        <w:rPr>
          <w:vanish/>
          <w:szCs w:val="22"/>
        </w:rPr>
        <w:t xml:space="preserve"> </w:t>
      </w:r>
    </w:p>
    <w:p w14:paraId="69E70300" w14:textId="77777777" w:rsidR="00856756" w:rsidRPr="00BC4730" w:rsidRDefault="00856756" w:rsidP="00856756">
      <w:pPr>
        <w:pStyle w:val="Blocklinehidden"/>
      </w:pPr>
      <w:r w:rsidRPr="00BC4730">
        <w:t>Block line</w:t>
      </w:r>
    </w:p>
    <w:p w14:paraId="5E6B0D29" w14:textId="68D3E6F7" w:rsidR="00236420" w:rsidRDefault="00236420" w:rsidP="00236420">
      <w:pPr>
        <w:pStyle w:val="Heading5"/>
      </w:pPr>
      <w:r w:rsidRPr="00BC4730">
        <w:t>Graphics/Slide</w:t>
      </w:r>
      <w:r w:rsidR="00254467">
        <w:t xml:space="preserve"> </w:t>
      </w:r>
    </w:p>
    <w:p w14:paraId="2E4F5472" w14:textId="77777777" w:rsidR="00236420" w:rsidRPr="00BC4730" w:rsidRDefault="00236420" w:rsidP="00236420">
      <w:pPr>
        <w:pStyle w:val="Heading5"/>
      </w:pPr>
      <w:r w:rsidRPr="00BC4730">
        <w:t>Text</w:t>
      </w:r>
    </w:p>
    <w:p w14:paraId="346770B5" w14:textId="77777777" w:rsidR="00236420" w:rsidRPr="00BC4730" w:rsidRDefault="002B44C6" w:rsidP="00236420">
      <w:pPr>
        <w:pStyle w:val="BlockText"/>
      </w:pPr>
      <w:r w:rsidRPr="00BC4730">
        <w:t xml:space="preserve">The name of a class should represent </w:t>
      </w:r>
      <w:r w:rsidR="002E0B42">
        <w:t>its purpose</w:t>
      </w:r>
      <w:r w:rsidRPr="00BC4730">
        <w:t>. It must be</w:t>
      </w:r>
      <w:r w:rsidR="00D2506A" w:rsidRPr="00BC4730">
        <w:t>gin with a letter and it can contain letters, numbers, underscore</w:t>
      </w:r>
      <w:r w:rsidR="00840D70" w:rsidRPr="00BC4730">
        <w:t>s</w:t>
      </w:r>
      <w:r w:rsidR="00D2506A" w:rsidRPr="00BC4730">
        <w:t>, or hyphen</w:t>
      </w:r>
      <w:r w:rsidR="00840D70" w:rsidRPr="00BC4730">
        <w:t>s</w:t>
      </w:r>
      <w:r w:rsidR="00D2506A" w:rsidRPr="00BC4730">
        <w:t xml:space="preserve">. It </w:t>
      </w:r>
      <w:r w:rsidR="003E18D0" w:rsidRPr="00BC4730">
        <w:t>must not</w:t>
      </w:r>
      <w:r w:rsidR="00D2506A" w:rsidRPr="00BC4730">
        <w:t xml:space="preserve"> contain spaces or periods. </w:t>
      </w:r>
      <w:r w:rsidRPr="00BC4730">
        <w:t xml:space="preserve">The name of the class </w:t>
      </w:r>
      <w:r w:rsidR="00283770">
        <w:t>must</w:t>
      </w:r>
      <w:r w:rsidRPr="00BC4730">
        <w:t xml:space="preserve"> be the same as the name of the file </w:t>
      </w:r>
      <w:r w:rsidR="003C3ECE">
        <w:t>with</w:t>
      </w:r>
      <w:r w:rsidRPr="00BC4730">
        <w:t xml:space="preserve"> </w:t>
      </w:r>
      <w:proofErr w:type="gramStart"/>
      <w:r w:rsidRPr="00BC4730">
        <w:t>the .</w:t>
      </w:r>
      <w:proofErr w:type="spellStart"/>
      <w:r w:rsidRPr="003C3ECE">
        <w:rPr>
          <w:b/>
        </w:rPr>
        <w:t>cls</w:t>
      </w:r>
      <w:proofErr w:type="spellEnd"/>
      <w:proofErr w:type="gramEnd"/>
      <w:r w:rsidRPr="00BC4730">
        <w:t xml:space="preserve"> extension</w:t>
      </w:r>
      <w:r w:rsidR="003C3ECE">
        <w:t xml:space="preserve"> that contains the class definition</w:t>
      </w:r>
      <w:r w:rsidRPr="00BC4730">
        <w:t>.</w:t>
      </w:r>
    </w:p>
    <w:p w14:paraId="7F5B9AAE" w14:textId="77777777" w:rsidR="00840D70" w:rsidRPr="00BC4730" w:rsidRDefault="00840D70" w:rsidP="00236420">
      <w:pPr>
        <w:pStyle w:val="BlockText"/>
      </w:pPr>
    </w:p>
    <w:p w14:paraId="7849F7A0" w14:textId="22C2948C" w:rsidR="005E1758" w:rsidRPr="003C3ECE" w:rsidRDefault="005E1758" w:rsidP="005E1758">
      <w:pPr>
        <w:pStyle w:val="BlockText"/>
      </w:pPr>
      <w:r>
        <w:t>For</w:t>
      </w:r>
      <w:r w:rsidRPr="00BC4730">
        <w:t xml:space="preserve"> exampl</w:t>
      </w:r>
      <w:r>
        <w:t>e, here are two class files—</w:t>
      </w:r>
      <w:proofErr w:type="spellStart"/>
      <w:r>
        <w:rPr>
          <w:b/>
        </w:rPr>
        <w:t>Emp</w:t>
      </w:r>
      <w:r w:rsidRPr="00283770">
        <w:rPr>
          <w:b/>
        </w:rPr>
        <w:t>.cls</w:t>
      </w:r>
      <w:proofErr w:type="spellEnd"/>
      <w:r w:rsidRPr="003065F0">
        <w:t>,</w:t>
      </w:r>
      <w:r>
        <w:t xml:space="preserve"> which contains the definition of the </w:t>
      </w:r>
      <w:proofErr w:type="spellStart"/>
      <w:r w:rsidR="00723BEA">
        <w:rPr>
          <w:i/>
        </w:rPr>
        <w:t>Emp</w:t>
      </w:r>
      <w:proofErr w:type="spellEnd"/>
      <w:r w:rsidR="00723BEA">
        <w:t xml:space="preserve"> </w:t>
      </w:r>
      <w:r>
        <w:t>class</w:t>
      </w:r>
      <w:r w:rsidR="00723BEA">
        <w:t xml:space="preserve"> that models an employee</w:t>
      </w:r>
      <w:r>
        <w:t xml:space="preserve">, and </w:t>
      </w:r>
      <w:proofErr w:type="spellStart"/>
      <w:r w:rsidRPr="00451F41">
        <w:rPr>
          <w:b/>
        </w:rPr>
        <w:t>Dept.cls</w:t>
      </w:r>
      <w:proofErr w:type="spellEnd"/>
      <w:r w:rsidRPr="003065F0">
        <w:t>,</w:t>
      </w:r>
      <w:r>
        <w:rPr>
          <w:b/>
        </w:rPr>
        <w:t xml:space="preserve"> </w:t>
      </w:r>
      <w:r w:rsidRPr="003C3ECE">
        <w:t xml:space="preserve">which contains the definition of the </w:t>
      </w:r>
      <w:proofErr w:type="spellStart"/>
      <w:r w:rsidR="00723BEA">
        <w:rPr>
          <w:i/>
        </w:rPr>
        <w:t>Dept</w:t>
      </w:r>
      <w:proofErr w:type="spellEnd"/>
      <w:r w:rsidR="00723BEA" w:rsidRPr="003C3ECE">
        <w:t xml:space="preserve"> </w:t>
      </w:r>
      <w:r w:rsidRPr="003C3ECE">
        <w:t>class</w:t>
      </w:r>
      <w:r w:rsidR="00723BEA">
        <w:t xml:space="preserve"> that models a department</w:t>
      </w:r>
      <w:r w:rsidRPr="003C3ECE">
        <w:t>.</w:t>
      </w:r>
    </w:p>
    <w:p w14:paraId="48AD9D0D" w14:textId="1A069186" w:rsidR="00236420" w:rsidRDefault="00236420" w:rsidP="00236420">
      <w:pPr>
        <w:pStyle w:val="BlockLine"/>
      </w:pPr>
    </w:p>
    <w:p w14:paraId="0909772F" w14:textId="77777777" w:rsidR="00254467" w:rsidRPr="00254467" w:rsidRDefault="00254467" w:rsidP="00254467"/>
    <w:p w14:paraId="476ED32A" w14:textId="77777777" w:rsidR="004D575D" w:rsidRDefault="004D575D" w:rsidP="00254467"/>
    <w:p w14:paraId="01A7CB20" w14:textId="77777777" w:rsidR="004D575D" w:rsidRDefault="004D575D" w:rsidP="004D575D">
      <w:pPr>
        <w:pStyle w:val="Heading3"/>
      </w:pPr>
      <w:bookmarkStart w:id="123" w:name="_Toc432509203"/>
      <w:bookmarkStart w:id="124" w:name="_Toc434845758"/>
      <w:r>
        <w:lastRenderedPageBreak/>
        <w:t>Using the New ABL Class wizard</w:t>
      </w:r>
      <w:bookmarkEnd w:id="123"/>
      <w:bookmarkEnd w:id="124"/>
    </w:p>
    <w:p w14:paraId="1D284E70" w14:textId="77777777" w:rsidR="004D575D" w:rsidRDefault="004D575D" w:rsidP="004D575D">
      <w:pPr>
        <w:pStyle w:val="TopLine"/>
      </w:pPr>
    </w:p>
    <w:p w14:paraId="2FDEEAAF" w14:textId="54B8467D" w:rsidR="00E576C2" w:rsidRDefault="00E576C2" w:rsidP="00561162">
      <w:pPr>
        <w:jc w:val="center"/>
      </w:pPr>
      <w:r w:rsidRPr="00E576C2">
        <w:rPr>
          <w:noProof/>
        </w:rPr>
        <w:drawing>
          <wp:inline distT="0" distB="0" distL="0" distR="0" wp14:anchorId="5A9DD707" wp14:editId="0614D39F">
            <wp:extent cx="3657600" cy="4460875"/>
            <wp:effectExtent l="19050" t="19050" r="19050"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rcRect/>
                    <a:stretch>
                      <a:fillRect/>
                    </a:stretch>
                  </pic:blipFill>
                  <pic:spPr>
                    <a:xfrm>
                      <a:off x="0" y="0"/>
                      <a:ext cx="3657600" cy="4460875"/>
                    </a:xfrm>
                    <a:prstGeom prst="rect">
                      <a:avLst/>
                    </a:prstGeom>
                    <a:solidFill>
                      <a:schemeClr val="accent1"/>
                    </a:solidFill>
                    <a:ln w="6348" cap="flat" cmpd="sng" algn="ctr">
                      <a:solidFill>
                        <a:srgbClr val="000000"/>
                      </a:solidFill>
                      <a:prstDash val="solid"/>
                      <a:round/>
                      <a:headEnd type="none" w="med" len="med"/>
                      <a:tailEnd type="none" w="med" len="med"/>
                    </a:ln>
                  </pic:spPr>
                </pic:pic>
              </a:graphicData>
            </a:graphic>
          </wp:inline>
        </w:drawing>
      </w:r>
    </w:p>
    <w:p w14:paraId="3C750CEA" w14:textId="77777777" w:rsidR="00585E8E" w:rsidRDefault="00585E8E" w:rsidP="00561162">
      <w:pPr>
        <w:jc w:val="center"/>
      </w:pPr>
    </w:p>
    <w:p w14:paraId="2E55E0ED" w14:textId="4744A79C" w:rsidR="004D575D" w:rsidRDefault="004D575D" w:rsidP="004D575D">
      <w:pPr>
        <w:pStyle w:val="Heading5"/>
      </w:pPr>
      <w:r>
        <w:t>Page name: l</w:t>
      </w:r>
      <w:r w:rsidR="007B1A3D">
        <w:t>3</w:t>
      </w:r>
      <w:r>
        <w:t>t</w:t>
      </w:r>
      <w:r w:rsidR="007B1A3D">
        <w:t>2</w:t>
      </w:r>
      <w:r>
        <w:t>p</w:t>
      </w:r>
      <w:r w:rsidR="007B1A3D">
        <w:t>015</w:t>
      </w:r>
    </w:p>
    <w:p w14:paraId="2FA2B8F5" w14:textId="77777777" w:rsidR="004D575D" w:rsidRDefault="004D575D" w:rsidP="004D575D">
      <w:pPr>
        <w:pStyle w:val="BlockText"/>
        <w:rPr>
          <w:vanish/>
        </w:rPr>
      </w:pPr>
      <w:r>
        <w:rPr>
          <w:vanish/>
        </w:rPr>
        <w:t>Next: l</w:t>
      </w:r>
      <w:r w:rsidR="007B1A3D">
        <w:rPr>
          <w:vanish/>
        </w:rPr>
        <w:t>3</w:t>
      </w:r>
      <w:r>
        <w:rPr>
          <w:vanish/>
        </w:rPr>
        <w:t>t</w:t>
      </w:r>
      <w:r w:rsidR="007B1A3D">
        <w:rPr>
          <w:vanish/>
        </w:rPr>
        <w:t>2</w:t>
      </w:r>
      <w:r>
        <w:rPr>
          <w:vanish/>
        </w:rPr>
        <w:t>p</w:t>
      </w:r>
      <w:r w:rsidR="007B1A3D">
        <w:rPr>
          <w:vanish/>
        </w:rPr>
        <w:t>020</w:t>
      </w:r>
    </w:p>
    <w:p w14:paraId="109E4A76" w14:textId="77777777" w:rsidR="004D575D" w:rsidRDefault="004D575D" w:rsidP="004D575D">
      <w:pPr>
        <w:pStyle w:val="Blocklinehidden"/>
      </w:pPr>
      <w:r>
        <w:t>Block line</w:t>
      </w:r>
    </w:p>
    <w:p w14:paraId="239B5C96" w14:textId="77777777" w:rsidR="004D575D" w:rsidRDefault="004D575D" w:rsidP="004D575D">
      <w:pPr>
        <w:pStyle w:val="Heading5"/>
      </w:pPr>
      <w:r>
        <w:t>Page type</w:t>
      </w:r>
    </w:p>
    <w:p w14:paraId="1A3B9BCE" w14:textId="77777777" w:rsidR="004D575D" w:rsidRDefault="004D575D" w:rsidP="004D575D">
      <w:pPr>
        <w:pStyle w:val="BlockText"/>
        <w:rPr>
          <w:vanish/>
        </w:rPr>
      </w:pPr>
      <w:r>
        <w:rPr>
          <w:vanish/>
        </w:rPr>
        <w:t>Basic content</w:t>
      </w:r>
    </w:p>
    <w:p w14:paraId="7BD4FD98" w14:textId="77777777" w:rsidR="004D575D" w:rsidRDefault="004D575D" w:rsidP="004D575D">
      <w:pPr>
        <w:pStyle w:val="Blocklinehidden"/>
      </w:pPr>
      <w:r>
        <w:t>Block line</w:t>
      </w:r>
    </w:p>
    <w:p w14:paraId="679D7AD8" w14:textId="77777777" w:rsidR="00F2163C" w:rsidRDefault="00F2163C" w:rsidP="00F2163C">
      <w:pPr>
        <w:pStyle w:val="Heading5"/>
      </w:pPr>
      <w:r w:rsidRPr="00BC4730">
        <w:t>Graphics/Slide</w:t>
      </w:r>
    </w:p>
    <w:p w14:paraId="3511AAEA" w14:textId="77777777" w:rsidR="00B36C48" w:rsidRPr="00BC4730" w:rsidRDefault="00B36C48" w:rsidP="00B36C48">
      <w:pPr>
        <w:pStyle w:val="Heading5"/>
      </w:pPr>
      <w:r w:rsidRPr="00BC4730">
        <w:t>Keywords</w:t>
      </w:r>
    </w:p>
    <w:p w14:paraId="10E362BF" w14:textId="18A98088" w:rsidR="004D575D" w:rsidRDefault="00B36C48" w:rsidP="004D575D">
      <w:pPr>
        <w:pStyle w:val="BlockText"/>
      </w:pPr>
      <w:r>
        <w:rPr>
          <w:vanish/>
          <w:szCs w:val="22"/>
        </w:rPr>
        <w:t>New ABL class, wizard, define</w:t>
      </w:r>
      <w:r w:rsidR="004D575D">
        <w:t xml:space="preserve">The </w:t>
      </w:r>
      <w:r w:rsidR="004D575D" w:rsidRPr="001F017E">
        <w:rPr>
          <w:i/>
        </w:rPr>
        <w:t>New ABL Class</w:t>
      </w:r>
      <w:r w:rsidR="004D575D">
        <w:t xml:space="preserve"> wizard h</w:t>
      </w:r>
      <w:r w:rsidR="003C3ECE">
        <w:t>elps you define an ABL class</w:t>
      </w:r>
      <w:r w:rsidR="004D575D">
        <w:t xml:space="preserve">. You start the wizard in the workspace directory where you want to create the ABL class file. This is typically in a directory underneath the </w:t>
      </w:r>
      <w:proofErr w:type="spellStart"/>
      <w:r w:rsidR="004D575D" w:rsidRPr="008E0135">
        <w:rPr>
          <w:b/>
        </w:rPr>
        <w:t>src</w:t>
      </w:r>
      <w:proofErr w:type="spellEnd"/>
      <w:r w:rsidR="004D575D">
        <w:t xml:space="preserve"> directory for a project. </w:t>
      </w:r>
    </w:p>
    <w:p w14:paraId="7E4FFAF2" w14:textId="77777777" w:rsidR="004D575D" w:rsidRDefault="004D575D" w:rsidP="004D575D">
      <w:pPr>
        <w:pStyle w:val="BlockText"/>
      </w:pPr>
    </w:p>
    <w:p w14:paraId="5D5B13A4" w14:textId="49D86C82" w:rsidR="00E6661C" w:rsidRDefault="004D575D" w:rsidP="001F017E">
      <w:pPr>
        <w:pStyle w:val="BlockText"/>
      </w:pPr>
      <w:r>
        <w:t xml:space="preserve">In the wizard, </w:t>
      </w:r>
      <w:r w:rsidR="003C3ECE">
        <w:t>the package is automatically set by the location in the directory structure where you start the wizard. You must specify the</w:t>
      </w:r>
      <w:r>
        <w:t xml:space="preserve"> class name. </w:t>
      </w:r>
      <w:r w:rsidR="00401B6C">
        <w:t>As a best practice</w:t>
      </w:r>
      <w:r w:rsidR="00E6661C">
        <w:t xml:space="preserve">, you should select the </w:t>
      </w:r>
      <w:r w:rsidR="001F017E">
        <w:t>m</w:t>
      </w:r>
      <w:r w:rsidR="00E6661C">
        <w:t>ethod stubs for the default constructor and destru</w:t>
      </w:r>
      <w:r w:rsidR="00401B6C">
        <w:t>ctor</w:t>
      </w:r>
      <w:r w:rsidR="00E6661C">
        <w:t xml:space="preserve">. </w:t>
      </w:r>
      <w:r w:rsidR="00401B6C">
        <w:t xml:space="preserve">In addition, </w:t>
      </w:r>
      <w:r w:rsidR="003F4B9E">
        <w:t xml:space="preserve">you should retain </w:t>
      </w:r>
      <w:r w:rsidR="00401B6C">
        <w:t>the</w:t>
      </w:r>
      <w:r w:rsidR="00E6661C">
        <w:t xml:space="preserve"> default error-handling </w:t>
      </w:r>
      <w:r w:rsidR="003F4B9E">
        <w:t>generated by the</w:t>
      </w:r>
      <w:r w:rsidR="00E6661C">
        <w:t xml:space="preserve"> wizard.</w:t>
      </w:r>
    </w:p>
    <w:p w14:paraId="0A0D72FE" w14:textId="77777777" w:rsidR="00E6661C" w:rsidRDefault="00E6661C" w:rsidP="004D575D">
      <w:pPr>
        <w:pStyle w:val="BlockText"/>
      </w:pPr>
    </w:p>
    <w:p w14:paraId="410129C7" w14:textId="77777777" w:rsidR="00D27AF3" w:rsidRDefault="00E6661C" w:rsidP="00D27AF3">
      <w:pPr>
        <w:pStyle w:val="BlockText"/>
      </w:pPr>
      <w:r>
        <w:t xml:space="preserve">It is always a good practice to provide information that describes the class. </w:t>
      </w:r>
    </w:p>
    <w:p w14:paraId="646651E4" w14:textId="77777777" w:rsidR="00E6661C" w:rsidRDefault="00E6661C" w:rsidP="004D575D">
      <w:pPr>
        <w:pStyle w:val="BlockText"/>
      </w:pPr>
      <w:r>
        <w:t xml:space="preserve">When the New ABL Class wizard </w:t>
      </w:r>
      <w:r w:rsidR="005E1758">
        <w:t>ends</w:t>
      </w:r>
      <w:r>
        <w:t>, the class file is created</w:t>
      </w:r>
      <w:r w:rsidR="00401B6C">
        <w:t xml:space="preserve"> in the package location in the workspace</w:t>
      </w:r>
      <w:r w:rsidR="005E1758">
        <w:t xml:space="preserve"> and opens </w:t>
      </w:r>
      <w:r>
        <w:t xml:space="preserve">in </w:t>
      </w:r>
      <w:r w:rsidR="0021382F">
        <w:t>the editor</w:t>
      </w:r>
      <w:r>
        <w:t>.</w:t>
      </w:r>
    </w:p>
    <w:p w14:paraId="446075B7" w14:textId="77777777" w:rsidR="004D575D" w:rsidRDefault="004D575D" w:rsidP="004D575D">
      <w:pPr>
        <w:pStyle w:val="BlockLine"/>
      </w:pPr>
    </w:p>
    <w:p w14:paraId="4390B7CF" w14:textId="60DDFBEB" w:rsidR="00F5317C" w:rsidRDefault="00401B6C" w:rsidP="00F5317C">
      <w:pPr>
        <w:pStyle w:val="Heading3"/>
      </w:pPr>
      <w:bookmarkStart w:id="125" w:name="_Toc432509204"/>
      <w:bookmarkStart w:id="126" w:name="_Toc434845759"/>
      <w:r>
        <w:lastRenderedPageBreak/>
        <w:t xml:space="preserve">Example: Newly </w:t>
      </w:r>
      <w:r w:rsidR="00F5317C">
        <w:t xml:space="preserve">defined class </w:t>
      </w:r>
      <w:proofErr w:type="spellStart"/>
      <w:r w:rsidR="00F5317C">
        <w:t>Emp</w:t>
      </w:r>
      <w:bookmarkEnd w:id="125"/>
      <w:bookmarkEnd w:id="126"/>
      <w:proofErr w:type="spellEnd"/>
    </w:p>
    <w:p w14:paraId="21E8613C" w14:textId="77777777" w:rsidR="00F5317C" w:rsidRDefault="00F5317C" w:rsidP="00F5317C">
      <w:pPr>
        <w:pStyle w:val="TopLine"/>
      </w:pPr>
    </w:p>
    <w:p w14:paraId="6AE6F6E3" w14:textId="77777777" w:rsidR="00F5317C" w:rsidRDefault="00F5317C" w:rsidP="00F5317C">
      <w:pPr>
        <w:pStyle w:val="Heading5"/>
      </w:pPr>
      <w:r>
        <w:t>Page name: l</w:t>
      </w:r>
      <w:r w:rsidR="007B1A3D">
        <w:t>3</w:t>
      </w:r>
      <w:r>
        <w:t>t</w:t>
      </w:r>
      <w:r w:rsidR="007B1A3D">
        <w:t>2</w:t>
      </w:r>
      <w:r>
        <w:t>p</w:t>
      </w:r>
      <w:r w:rsidR="007B1A3D">
        <w:t>020</w:t>
      </w:r>
    </w:p>
    <w:p w14:paraId="399A563B" w14:textId="77777777" w:rsidR="00F5317C" w:rsidRDefault="00F5317C" w:rsidP="00F5317C">
      <w:pPr>
        <w:pStyle w:val="BlockText"/>
        <w:rPr>
          <w:vanish/>
        </w:rPr>
      </w:pPr>
      <w:r>
        <w:rPr>
          <w:vanish/>
        </w:rPr>
        <w:t>Next: l</w:t>
      </w:r>
      <w:r w:rsidR="007B1A3D">
        <w:rPr>
          <w:vanish/>
        </w:rPr>
        <w:t>3</w:t>
      </w:r>
      <w:r>
        <w:rPr>
          <w:vanish/>
        </w:rPr>
        <w:t>t</w:t>
      </w:r>
      <w:r w:rsidR="007B1A3D">
        <w:rPr>
          <w:vanish/>
        </w:rPr>
        <w:t>2</w:t>
      </w:r>
      <w:r>
        <w:rPr>
          <w:vanish/>
        </w:rPr>
        <w:t>p</w:t>
      </w:r>
      <w:r w:rsidR="007B1A3D">
        <w:rPr>
          <w:vanish/>
        </w:rPr>
        <w:t>025</w:t>
      </w:r>
    </w:p>
    <w:p w14:paraId="70EAE155" w14:textId="77777777" w:rsidR="00F5317C" w:rsidRDefault="00F5317C" w:rsidP="00F5317C">
      <w:pPr>
        <w:pStyle w:val="Blocklinehidden"/>
      </w:pPr>
      <w:r>
        <w:t>Block line</w:t>
      </w:r>
    </w:p>
    <w:p w14:paraId="7DD37A27" w14:textId="77777777" w:rsidR="00F5317C" w:rsidRDefault="00F5317C" w:rsidP="00F5317C">
      <w:pPr>
        <w:pStyle w:val="Heading5"/>
      </w:pPr>
      <w:r>
        <w:t>Page type</w:t>
      </w:r>
    </w:p>
    <w:p w14:paraId="3502292C" w14:textId="77777777" w:rsidR="00F5317C" w:rsidRDefault="00A13F6F" w:rsidP="00F5317C">
      <w:pPr>
        <w:pStyle w:val="BlockText"/>
        <w:rPr>
          <w:vanish/>
        </w:rPr>
      </w:pPr>
      <w:r>
        <w:rPr>
          <w:vanish/>
        </w:rPr>
        <w:t>Basic content</w:t>
      </w:r>
    </w:p>
    <w:p w14:paraId="2EF25254" w14:textId="77777777" w:rsidR="00F5317C" w:rsidRDefault="00F5317C" w:rsidP="00F5317C">
      <w:pPr>
        <w:pStyle w:val="Blocklinehidden"/>
      </w:pPr>
      <w:r>
        <w:t>Block line</w:t>
      </w:r>
    </w:p>
    <w:p w14:paraId="49A20BA2" w14:textId="77777777" w:rsidR="007A395C" w:rsidRDefault="007A395C" w:rsidP="007A395C">
      <w:pPr>
        <w:pStyle w:val="Heading5"/>
      </w:pPr>
      <w:r w:rsidRPr="00BC4730">
        <w:t>Graphics/Slide</w:t>
      </w:r>
    </w:p>
    <w:p w14:paraId="1975A212" w14:textId="77777777" w:rsidR="00F5317C" w:rsidRDefault="00F5317C" w:rsidP="00F5317C">
      <w:pPr>
        <w:pStyle w:val="Heading5"/>
      </w:pPr>
      <w:r>
        <w:t>Text</w:t>
      </w:r>
    </w:p>
    <w:p w14:paraId="50D75F09" w14:textId="7D75B0E1" w:rsidR="00F5317C" w:rsidRDefault="00A13F6F" w:rsidP="00F5317C">
      <w:pPr>
        <w:pStyle w:val="BlockText"/>
      </w:pPr>
      <w:r>
        <w:t>Here is</w:t>
      </w:r>
      <w:r w:rsidR="00401B6C">
        <w:t xml:space="preserve"> an example of</w:t>
      </w:r>
      <w:r>
        <w:t xml:space="preserve"> the code that the New ABL Class wizard generates</w:t>
      </w:r>
      <w:r w:rsidR="00401B6C">
        <w:t xml:space="preserve"> for the </w:t>
      </w:r>
      <w:proofErr w:type="spellStart"/>
      <w:r w:rsidR="00401B6C" w:rsidRPr="008E0135">
        <w:rPr>
          <w:i/>
        </w:rPr>
        <w:t>Emp</w:t>
      </w:r>
      <w:proofErr w:type="spellEnd"/>
      <w:r w:rsidR="00401B6C">
        <w:t xml:space="preserve"> class</w:t>
      </w:r>
      <w:r>
        <w:t xml:space="preserve">. A </w:t>
      </w:r>
      <w:r w:rsidRPr="002C6AE8">
        <w:rPr>
          <w:i/>
        </w:rPr>
        <w:t>using</w:t>
      </w:r>
      <w:r>
        <w:t xml:space="preserve"> statement is the first statement </w:t>
      </w:r>
      <w:r w:rsidR="00401B6C">
        <w:t>in this</w:t>
      </w:r>
      <w:r>
        <w:t xml:space="preserve"> file. It specifies that this class will use all the built-in classes defined in the </w:t>
      </w:r>
      <w:proofErr w:type="spellStart"/>
      <w:r w:rsidRPr="008E0135">
        <w:rPr>
          <w:i/>
        </w:rPr>
        <w:t>Progress.Lang</w:t>
      </w:r>
      <w:proofErr w:type="spellEnd"/>
      <w:r>
        <w:t xml:space="preserve"> package. The </w:t>
      </w:r>
      <w:r w:rsidRPr="002C6AE8">
        <w:rPr>
          <w:i/>
        </w:rPr>
        <w:t>block level</w:t>
      </w:r>
      <w:r>
        <w:t xml:space="preserve"> error</w:t>
      </w:r>
      <w:r w:rsidR="00DF7CC4">
        <w:t>-</w:t>
      </w:r>
      <w:r>
        <w:t xml:space="preserve">handling is then specified. The name of the class is </w:t>
      </w:r>
      <w:proofErr w:type="spellStart"/>
      <w:r w:rsidR="00723BEA">
        <w:rPr>
          <w:i/>
        </w:rPr>
        <w:t>Emp</w:t>
      </w:r>
      <w:proofErr w:type="spellEnd"/>
      <w:r w:rsidR="00723BEA">
        <w:t xml:space="preserve"> </w:t>
      </w:r>
      <w:r>
        <w:t xml:space="preserve">and the name of the file is </w:t>
      </w:r>
      <w:proofErr w:type="spellStart"/>
      <w:r w:rsidRPr="008E0135">
        <w:rPr>
          <w:b/>
        </w:rPr>
        <w:t>Emp.cls</w:t>
      </w:r>
      <w:proofErr w:type="spellEnd"/>
      <w:r>
        <w:t xml:space="preserve">. This file resides in the </w:t>
      </w:r>
      <w:r w:rsidR="00A5669C">
        <w:rPr>
          <w:i/>
        </w:rPr>
        <w:t>Enterprise</w:t>
      </w:r>
      <w:r w:rsidRPr="008E0135">
        <w:rPr>
          <w:i/>
        </w:rPr>
        <w:t>.</w:t>
      </w:r>
      <w:r w:rsidR="00A5669C">
        <w:rPr>
          <w:i/>
        </w:rPr>
        <w:t>HR</w:t>
      </w:r>
      <w:r>
        <w:t xml:space="preserve"> package</w:t>
      </w:r>
      <w:r w:rsidR="005E1758">
        <w:t>,</w:t>
      </w:r>
      <w:r w:rsidR="00F7472C">
        <w:t xml:space="preserve"> which </w:t>
      </w:r>
      <w:r w:rsidR="00401B6C">
        <w:t>maps</w:t>
      </w:r>
      <w:r w:rsidR="00F7472C">
        <w:t xml:space="preserve"> to the </w:t>
      </w:r>
      <w:r w:rsidRPr="008E0135">
        <w:rPr>
          <w:b/>
        </w:rPr>
        <w:t>Server</w:t>
      </w:r>
      <w:r w:rsidR="005E7C10">
        <w:rPr>
          <w:b/>
        </w:rPr>
        <w:t>/</w:t>
      </w:r>
      <w:proofErr w:type="spellStart"/>
      <w:r w:rsidRPr="008E0135">
        <w:rPr>
          <w:b/>
        </w:rPr>
        <w:t>src</w:t>
      </w:r>
      <w:proofErr w:type="spellEnd"/>
      <w:r w:rsidR="005E7C10">
        <w:rPr>
          <w:b/>
        </w:rPr>
        <w:t>/</w:t>
      </w:r>
      <w:r w:rsidR="00333CA3">
        <w:rPr>
          <w:b/>
        </w:rPr>
        <w:t>Enterprise</w:t>
      </w:r>
      <w:r w:rsidR="005E7C10">
        <w:rPr>
          <w:b/>
        </w:rPr>
        <w:t>/</w:t>
      </w:r>
      <w:r w:rsidR="00333CA3">
        <w:rPr>
          <w:b/>
        </w:rPr>
        <w:t>HR</w:t>
      </w:r>
      <w:r>
        <w:t xml:space="preserve"> directory </w:t>
      </w:r>
      <w:r w:rsidR="00F7472C">
        <w:t>in the workspace.</w:t>
      </w:r>
    </w:p>
    <w:p w14:paraId="7165B595" w14:textId="77777777" w:rsidR="00A13F6F" w:rsidRDefault="00A13F6F" w:rsidP="00F5317C">
      <w:pPr>
        <w:pStyle w:val="BlockText"/>
      </w:pPr>
    </w:p>
    <w:p w14:paraId="65F402BF" w14:textId="6F9E5211" w:rsidR="00A13F6F" w:rsidRDefault="00A13F6F" w:rsidP="00F5317C">
      <w:pPr>
        <w:pStyle w:val="BlockText"/>
      </w:pPr>
      <w:r>
        <w:t xml:space="preserve">The class definition begins with the </w:t>
      </w:r>
      <w:r w:rsidRPr="002C6AE8">
        <w:rPr>
          <w:i/>
        </w:rPr>
        <w:t>class</w:t>
      </w:r>
      <w:r>
        <w:t xml:space="preserve"> keyword, followed by the </w:t>
      </w:r>
      <w:r w:rsidRPr="00DF7CC4">
        <w:t>fully</w:t>
      </w:r>
      <w:r w:rsidR="00DF7CC4">
        <w:t xml:space="preserve"> </w:t>
      </w:r>
      <w:r>
        <w:t>qualified class name</w:t>
      </w:r>
      <w:r w:rsidR="005E1758">
        <w:t>,</w:t>
      </w:r>
      <w:r>
        <w:t xml:space="preserve"> which includes the package. The class definition ends with the </w:t>
      </w:r>
      <w:r w:rsidRPr="002C6AE8">
        <w:rPr>
          <w:i/>
        </w:rPr>
        <w:t>end class</w:t>
      </w:r>
      <w:r>
        <w:t xml:space="preserve"> statement. This class currently </w:t>
      </w:r>
      <w:r w:rsidR="005E1758">
        <w:t>does not have any</w:t>
      </w:r>
      <w:r>
        <w:t xml:space="preserve"> data defined. It </w:t>
      </w:r>
      <w:r w:rsidR="00F1549B">
        <w:t>has</w:t>
      </w:r>
      <w:r>
        <w:t xml:space="preserve"> the default public constructor</w:t>
      </w:r>
      <w:r w:rsidR="00F7472C">
        <w:t xml:space="preserve"> </w:t>
      </w:r>
      <w:r>
        <w:t>and destructor defined</w:t>
      </w:r>
      <w:r w:rsidR="00F7472C">
        <w:t xml:space="preserve">, but not implemented. </w:t>
      </w:r>
      <w:r>
        <w:t xml:space="preserve"> </w:t>
      </w:r>
    </w:p>
    <w:p w14:paraId="27BF4106" w14:textId="77777777" w:rsidR="005E7C10" w:rsidRDefault="005E7C10" w:rsidP="00F5317C">
      <w:pPr>
        <w:pStyle w:val="BlockText"/>
      </w:pPr>
    </w:p>
    <w:p w14:paraId="236C53E7" w14:textId="3EAFA4C6" w:rsidR="00F039BC" w:rsidRDefault="00E24C6B" w:rsidP="00E24C6B">
      <w:pPr>
        <w:pStyle w:val="BlockCode"/>
      </w:pPr>
      <w:r w:rsidRPr="00E24C6B">
        <w:rPr>
          <w:color w:val="3F7F5F"/>
        </w:rPr>
        <w:t>/*-----------------------------------------------------------</w:t>
      </w:r>
      <w:r w:rsidR="004840F2">
        <w:rPr>
          <w:color w:val="3F7F5F"/>
        </w:rPr>
        <w:br/>
      </w:r>
      <w:r w:rsidRPr="00E24C6B">
        <w:rPr>
          <w:color w:val="3F7F5F"/>
        </w:rPr>
        <w:t xml:space="preserve">    File        : Emp</w:t>
      </w:r>
      <w:r w:rsidR="00F039BC">
        <w:rPr>
          <w:color w:val="3F7F5F"/>
        </w:rPr>
        <w:br/>
      </w:r>
      <w:r w:rsidRPr="00E24C6B">
        <w:rPr>
          <w:color w:val="3F7F5F"/>
        </w:rPr>
        <w:t xml:space="preserve">    Purpose     : Used by HR component</w:t>
      </w:r>
      <w:r w:rsidR="00F039BC">
        <w:rPr>
          <w:color w:val="3F7F5F"/>
        </w:rPr>
        <w:br/>
      </w:r>
      <w:r w:rsidRPr="00E24C6B">
        <w:rPr>
          <w:color w:val="3F7F5F"/>
        </w:rPr>
        <w:t xml:space="preserve">    Syntax      : </w:t>
      </w:r>
      <w:r w:rsidR="00F039BC">
        <w:rPr>
          <w:color w:val="3F7F5F"/>
        </w:rPr>
        <w:br/>
      </w:r>
      <w:r w:rsidRPr="00E24C6B">
        <w:rPr>
          <w:color w:val="3F7F5F"/>
        </w:rPr>
        <w:t xml:space="preserve">    Description : Employee of the company</w:t>
      </w:r>
      <w:r w:rsidR="00F039BC">
        <w:rPr>
          <w:color w:val="3F7F5F"/>
        </w:rPr>
        <w:br/>
      </w:r>
      <w:r w:rsidRPr="00E24C6B">
        <w:rPr>
          <w:color w:val="3F7F5F"/>
        </w:rPr>
        <w:t xml:space="preserve">    Author(s)   : </w:t>
      </w:r>
      <w:r w:rsidR="00F039BC">
        <w:rPr>
          <w:color w:val="3F7F5F"/>
        </w:rPr>
        <w:br/>
      </w:r>
      <w:r w:rsidRPr="00E24C6B">
        <w:rPr>
          <w:color w:val="3F7F5F"/>
        </w:rPr>
        <w:t xml:space="preserve">    Created     : Fri Sep 11 14:45:07 EDT 2015</w:t>
      </w:r>
      <w:r w:rsidR="00F039BC">
        <w:rPr>
          <w:color w:val="3F7F5F"/>
        </w:rPr>
        <w:br/>
      </w:r>
      <w:r w:rsidRPr="00E24C6B">
        <w:rPr>
          <w:color w:val="3F7F5F"/>
        </w:rPr>
        <w:t xml:space="preserve">    Notes       : </w:t>
      </w:r>
      <w:r w:rsidR="00F039BC">
        <w:rPr>
          <w:color w:val="3F7F5F"/>
        </w:rPr>
        <w:br/>
      </w:r>
      <w:r w:rsidRPr="00E24C6B">
        <w:rPr>
          <w:color w:val="3F7F5F"/>
        </w:rPr>
        <w:t xml:space="preserve">  ----------------------------------------------------------*/</w:t>
      </w:r>
      <w:r w:rsidR="004840F2">
        <w:rPr>
          <w:color w:val="3F7F5F"/>
        </w:rPr>
        <w:br/>
      </w:r>
      <w:r>
        <w:rPr>
          <w:color w:val="7F0055"/>
        </w:rPr>
        <w:t>using</w:t>
      </w:r>
      <w:r>
        <w:rPr>
          <w:color w:val="000000"/>
        </w:rPr>
        <w:t xml:space="preserve"> Progress.Lang.*.</w:t>
      </w:r>
      <w:r w:rsidR="004840F2">
        <w:rPr>
          <w:color w:val="000000"/>
        </w:rPr>
        <w:br/>
      </w:r>
      <w:r w:rsidR="00F039BC">
        <w:rPr>
          <w:color w:val="000000"/>
        </w:rPr>
        <w:br/>
      </w:r>
      <w:r>
        <w:rPr>
          <w:color w:val="7F0055"/>
        </w:rPr>
        <w:t>block-level</w:t>
      </w:r>
      <w:r>
        <w:rPr>
          <w:color w:val="000000"/>
        </w:rPr>
        <w:t xml:space="preserve"> </w:t>
      </w:r>
      <w:r>
        <w:rPr>
          <w:color w:val="7F0055"/>
        </w:rPr>
        <w:t>on</w:t>
      </w:r>
      <w:r>
        <w:rPr>
          <w:color w:val="000000"/>
        </w:rPr>
        <w:t xml:space="preserve"> </w:t>
      </w:r>
      <w:r>
        <w:rPr>
          <w:color w:val="7F0055"/>
        </w:rPr>
        <w:t>error</w:t>
      </w:r>
      <w:r>
        <w:rPr>
          <w:color w:val="000000"/>
        </w:rPr>
        <w:t xml:space="preserve"> </w:t>
      </w:r>
      <w:r>
        <w:rPr>
          <w:color w:val="7F0055"/>
        </w:rPr>
        <w:t>undo</w:t>
      </w:r>
      <w:r>
        <w:rPr>
          <w:color w:val="000000"/>
        </w:rPr>
        <w:t xml:space="preserve">, </w:t>
      </w:r>
      <w:r>
        <w:rPr>
          <w:color w:val="7F0055"/>
        </w:rPr>
        <w:t>throw</w:t>
      </w:r>
      <w:r>
        <w:rPr>
          <w:color w:val="000000"/>
        </w:rPr>
        <w:t>.</w:t>
      </w:r>
      <w:r w:rsidR="004840F2">
        <w:rPr>
          <w:color w:val="000000"/>
        </w:rPr>
        <w:br/>
      </w:r>
      <w:r w:rsidR="00F039BC">
        <w:rPr>
          <w:color w:val="000000"/>
        </w:rPr>
        <w:br/>
      </w:r>
      <w:r>
        <w:rPr>
          <w:color w:val="7F0055"/>
        </w:rPr>
        <w:t>class</w:t>
      </w:r>
      <w:r>
        <w:rPr>
          <w:color w:val="000000"/>
        </w:rPr>
        <w:t xml:space="preserve"> </w:t>
      </w:r>
      <w:r w:rsidR="00044329">
        <w:rPr>
          <w:color w:val="000000"/>
        </w:rPr>
        <w:t>Enterprise</w:t>
      </w:r>
      <w:r>
        <w:rPr>
          <w:color w:val="000000"/>
        </w:rPr>
        <w:t>.</w:t>
      </w:r>
      <w:r w:rsidR="00044329">
        <w:rPr>
          <w:color w:val="000000"/>
        </w:rPr>
        <w:t>HR</w:t>
      </w:r>
      <w:r>
        <w:rPr>
          <w:color w:val="000000"/>
        </w:rPr>
        <w:t xml:space="preserve">.Emp: </w:t>
      </w:r>
      <w:r w:rsidR="00F039BC">
        <w:rPr>
          <w:color w:val="000000"/>
        </w:rPr>
        <w:br/>
      </w:r>
      <w:r>
        <w:rPr>
          <w:color w:val="000000"/>
        </w:rPr>
        <w:t xml:space="preserve">    </w:t>
      </w:r>
      <w:r w:rsidR="00F039BC">
        <w:rPr>
          <w:color w:val="000000"/>
        </w:rPr>
        <w:br/>
      </w:r>
      <w:r>
        <w:rPr>
          <w:color w:val="000000"/>
        </w:rPr>
        <w:t xml:space="preserve">  </w:t>
      </w:r>
      <w:r w:rsidR="00F039BC">
        <w:rPr>
          <w:color w:val="000000"/>
        </w:rPr>
        <w:br/>
      </w:r>
      <w:r>
        <w:rPr>
          <w:color w:val="7F0055"/>
        </w:rPr>
        <w:t xml:space="preserve">   constructor</w:t>
      </w:r>
      <w:r>
        <w:rPr>
          <w:color w:val="000000"/>
        </w:rPr>
        <w:t xml:space="preserve"> </w:t>
      </w:r>
      <w:r>
        <w:rPr>
          <w:color w:val="7F0055"/>
        </w:rPr>
        <w:t>public</w:t>
      </w:r>
      <w:r>
        <w:rPr>
          <w:color w:val="000000"/>
        </w:rPr>
        <w:t xml:space="preserve"> </w:t>
      </w:r>
      <w:r w:rsidRPr="00E24C6B">
        <w:t>Emp</w:t>
      </w:r>
      <w:r>
        <w:rPr>
          <w:color w:val="000000"/>
        </w:rPr>
        <w:t xml:space="preserve"> (  ):</w:t>
      </w:r>
      <w:r w:rsidR="00F039BC">
        <w:rPr>
          <w:color w:val="000000"/>
        </w:rPr>
        <w:br/>
      </w:r>
      <w:r>
        <w:rPr>
          <w:color w:val="7F0055"/>
        </w:rPr>
        <w:t xml:space="preserve">      super</w:t>
      </w:r>
      <w:r>
        <w:rPr>
          <w:color w:val="000000"/>
        </w:rPr>
        <w:t xml:space="preserve"> ().</w:t>
      </w:r>
      <w:r w:rsidR="00F039BC">
        <w:rPr>
          <w:color w:val="000000"/>
        </w:rPr>
        <w:br/>
      </w:r>
      <w:r>
        <w:rPr>
          <w:color w:val="000000"/>
        </w:rPr>
        <w:tab/>
      </w:r>
      <w:r>
        <w:rPr>
          <w:color w:val="000000"/>
        </w:rPr>
        <w:tab/>
      </w:r>
      <w:r w:rsidR="00F039BC">
        <w:rPr>
          <w:color w:val="000000"/>
        </w:rPr>
        <w:br/>
      </w:r>
      <w:r>
        <w:rPr>
          <w:color w:val="7F0055"/>
        </w:rPr>
        <w:t xml:space="preserve">   end</w:t>
      </w:r>
      <w:r>
        <w:rPr>
          <w:color w:val="000000"/>
        </w:rPr>
        <w:t xml:space="preserve"> </w:t>
      </w:r>
      <w:r>
        <w:rPr>
          <w:color w:val="7F0055"/>
        </w:rPr>
        <w:t>constructor</w:t>
      </w:r>
      <w:r>
        <w:rPr>
          <w:color w:val="000000"/>
        </w:rPr>
        <w:t>.</w:t>
      </w:r>
      <w:r w:rsidR="004840F2">
        <w:rPr>
          <w:color w:val="000000"/>
        </w:rPr>
        <w:br/>
      </w:r>
      <w:r w:rsidR="00F039BC">
        <w:rPr>
          <w:color w:val="000000"/>
        </w:rPr>
        <w:br/>
      </w:r>
      <w:r>
        <w:rPr>
          <w:color w:val="7F0055"/>
        </w:rPr>
        <w:t xml:space="preserve">   destructor public </w:t>
      </w:r>
      <w:r w:rsidRPr="002C6AE8">
        <w:t>Emp</w:t>
      </w:r>
      <w:r w:rsidR="00044329">
        <w:rPr>
          <w:color w:val="000000"/>
        </w:rPr>
        <w:t xml:space="preserve"> </w:t>
      </w:r>
      <w:r>
        <w:rPr>
          <w:color w:val="000000"/>
        </w:rPr>
        <w:t>():</w:t>
      </w:r>
      <w:r w:rsidR="004840F2">
        <w:rPr>
          <w:color w:val="000000"/>
        </w:rPr>
        <w:br/>
      </w:r>
      <w:r w:rsidR="00F039BC">
        <w:rPr>
          <w:color w:val="000000"/>
        </w:rPr>
        <w:br/>
      </w:r>
      <w:r>
        <w:rPr>
          <w:color w:val="7F0055"/>
        </w:rPr>
        <w:t xml:space="preserve">   end</w:t>
      </w:r>
      <w:r>
        <w:rPr>
          <w:color w:val="000000"/>
        </w:rPr>
        <w:t xml:space="preserve"> </w:t>
      </w:r>
      <w:r>
        <w:rPr>
          <w:color w:val="7F0055"/>
        </w:rPr>
        <w:t>destructor</w:t>
      </w:r>
      <w:r>
        <w:rPr>
          <w:color w:val="000000"/>
        </w:rPr>
        <w:t>.</w:t>
      </w:r>
      <w:r w:rsidR="00F039BC">
        <w:rPr>
          <w:color w:val="000000"/>
        </w:rPr>
        <w:br/>
      </w:r>
      <w:r>
        <w:rPr>
          <w:color w:val="000000"/>
        </w:rPr>
        <w:tab/>
      </w:r>
      <w:r w:rsidR="00F039BC">
        <w:rPr>
          <w:color w:val="000000"/>
        </w:rPr>
        <w:br/>
      </w:r>
      <w:r>
        <w:rPr>
          <w:color w:val="7F0055"/>
        </w:rPr>
        <w:t>end</w:t>
      </w:r>
      <w:r>
        <w:rPr>
          <w:color w:val="000000"/>
        </w:rPr>
        <w:t xml:space="preserve"> </w:t>
      </w:r>
      <w:r>
        <w:rPr>
          <w:color w:val="7F0055"/>
        </w:rPr>
        <w:t>class</w:t>
      </w:r>
      <w:r>
        <w:rPr>
          <w:color w:val="000000"/>
        </w:rPr>
        <w:t>.</w:t>
      </w:r>
    </w:p>
    <w:p w14:paraId="5D716413" w14:textId="77777777" w:rsidR="00F5317C" w:rsidRDefault="00F5317C" w:rsidP="00F5317C">
      <w:pPr>
        <w:pStyle w:val="BlockLine"/>
      </w:pPr>
    </w:p>
    <w:p w14:paraId="621904DE" w14:textId="77777777" w:rsidR="00236420" w:rsidRPr="00BC4730" w:rsidRDefault="00236420" w:rsidP="00236420">
      <w:pPr>
        <w:pStyle w:val="Heading5"/>
      </w:pPr>
    </w:p>
    <w:p w14:paraId="74DC9BED" w14:textId="77777777" w:rsidR="00E117F3" w:rsidRPr="00BC4730" w:rsidRDefault="00451F41" w:rsidP="00E117F3">
      <w:pPr>
        <w:pStyle w:val="Heading3"/>
      </w:pPr>
      <w:bookmarkStart w:id="127" w:name="_Toc344275263"/>
      <w:bookmarkStart w:id="128" w:name="_Toc347725642"/>
      <w:bookmarkStart w:id="129" w:name="_Toc432509205"/>
      <w:bookmarkStart w:id="130" w:name="_Toc434845760"/>
      <w:r>
        <w:lastRenderedPageBreak/>
        <w:t>Parts</w:t>
      </w:r>
      <w:r w:rsidR="006B6389">
        <w:t xml:space="preserve"> </w:t>
      </w:r>
      <w:r w:rsidR="00E117F3" w:rsidRPr="00BC4730">
        <w:t>of an ABL class definition</w:t>
      </w:r>
      <w:bookmarkEnd w:id="127"/>
      <w:bookmarkEnd w:id="128"/>
      <w:bookmarkEnd w:id="129"/>
      <w:bookmarkEnd w:id="130"/>
    </w:p>
    <w:p w14:paraId="4E56C6C9" w14:textId="77777777" w:rsidR="00E117F3" w:rsidRPr="00BC4730" w:rsidRDefault="00E117F3" w:rsidP="00E117F3">
      <w:pPr>
        <w:pStyle w:val="TopLine"/>
      </w:pPr>
    </w:p>
    <w:p w14:paraId="7214F83D" w14:textId="77777777" w:rsidR="00E117F3" w:rsidRPr="00BC4730" w:rsidRDefault="00E117F3" w:rsidP="00E117F3">
      <w:pPr>
        <w:pStyle w:val="Heading5"/>
      </w:pPr>
      <w:r w:rsidRPr="00BC4730">
        <w:t xml:space="preserve">Page name: </w:t>
      </w:r>
      <w:r w:rsidR="00B76EDE">
        <w:t>l3t</w:t>
      </w:r>
      <w:r w:rsidR="007B1A3D">
        <w:t>2</w:t>
      </w:r>
      <w:r w:rsidR="001F795B" w:rsidRPr="00BC4730">
        <w:t>p0</w:t>
      </w:r>
      <w:r w:rsidR="007B1A3D">
        <w:t>25</w:t>
      </w:r>
    </w:p>
    <w:p w14:paraId="29843998" w14:textId="77777777" w:rsidR="00E117F3" w:rsidRPr="00BC4730" w:rsidRDefault="00E117F3" w:rsidP="00E117F3">
      <w:pPr>
        <w:pStyle w:val="BlockText"/>
        <w:rPr>
          <w:vanish/>
        </w:rPr>
      </w:pPr>
      <w:r w:rsidRPr="00BC4730">
        <w:rPr>
          <w:vanish/>
        </w:rPr>
        <w:t xml:space="preserve">Next: </w:t>
      </w:r>
      <w:r w:rsidR="00B76EDE">
        <w:rPr>
          <w:vanish/>
        </w:rPr>
        <w:t>l3t</w:t>
      </w:r>
      <w:r w:rsidR="007B1A3D">
        <w:rPr>
          <w:vanish/>
        </w:rPr>
        <w:t>2</w:t>
      </w:r>
      <w:r w:rsidR="001F795B" w:rsidRPr="00BC4730">
        <w:rPr>
          <w:vanish/>
        </w:rPr>
        <w:t>p0</w:t>
      </w:r>
      <w:r w:rsidR="007B1A3D">
        <w:rPr>
          <w:vanish/>
        </w:rPr>
        <w:t>30</w:t>
      </w:r>
    </w:p>
    <w:p w14:paraId="50A23264" w14:textId="77777777" w:rsidR="00E117F3" w:rsidRPr="00BC4730" w:rsidRDefault="00E117F3" w:rsidP="00E117F3">
      <w:pPr>
        <w:pStyle w:val="Blocklinehidden"/>
      </w:pPr>
      <w:r w:rsidRPr="00BC4730">
        <w:t>Block line</w:t>
      </w:r>
    </w:p>
    <w:p w14:paraId="79740CAD" w14:textId="77777777" w:rsidR="00E117F3" w:rsidRPr="00BC4730" w:rsidRDefault="00E117F3" w:rsidP="00E117F3">
      <w:pPr>
        <w:pStyle w:val="Heading5"/>
      </w:pPr>
      <w:r w:rsidRPr="00BC4730">
        <w:t>Page type</w:t>
      </w:r>
    </w:p>
    <w:p w14:paraId="74174DB1" w14:textId="77777777" w:rsidR="00E117F3" w:rsidRPr="00BC4730" w:rsidRDefault="007A61C7" w:rsidP="00E117F3">
      <w:pPr>
        <w:pStyle w:val="BlockText"/>
        <w:rPr>
          <w:vanish/>
        </w:rPr>
      </w:pPr>
      <w:r>
        <w:rPr>
          <w:vanish/>
        </w:rPr>
        <w:t>Basic content</w:t>
      </w:r>
    </w:p>
    <w:p w14:paraId="3D0C8174" w14:textId="77777777" w:rsidR="00E117F3" w:rsidRPr="00BC4730" w:rsidRDefault="00E117F3" w:rsidP="00E117F3">
      <w:pPr>
        <w:pStyle w:val="Blocklinehidden"/>
      </w:pPr>
      <w:r w:rsidRPr="00BC4730">
        <w:t>Block line</w:t>
      </w:r>
    </w:p>
    <w:p w14:paraId="23CF0640" w14:textId="77777777" w:rsidR="00856756" w:rsidRPr="00BC4730" w:rsidRDefault="00856756" w:rsidP="00856756">
      <w:pPr>
        <w:pStyle w:val="Heading5"/>
      </w:pPr>
      <w:r w:rsidRPr="00BC4730">
        <w:t>Keywords</w:t>
      </w:r>
    </w:p>
    <w:p w14:paraId="582F8730" w14:textId="77777777" w:rsidR="00856756" w:rsidRPr="00BC4730" w:rsidRDefault="00856756" w:rsidP="00856756">
      <w:pPr>
        <w:pStyle w:val="BlockText"/>
        <w:rPr>
          <w:vanish/>
          <w:szCs w:val="22"/>
        </w:rPr>
      </w:pPr>
      <w:r w:rsidRPr="00BC4730">
        <w:rPr>
          <w:vanish/>
          <w:szCs w:val="22"/>
        </w:rPr>
        <w:t>ABL class</w:t>
      </w:r>
      <w:r w:rsidR="00B36C48">
        <w:rPr>
          <w:vanish/>
          <w:szCs w:val="22"/>
        </w:rPr>
        <w:t>, class definition</w:t>
      </w:r>
    </w:p>
    <w:p w14:paraId="32621049" w14:textId="77777777" w:rsidR="00856756" w:rsidRPr="00BC4730" w:rsidRDefault="00856756" w:rsidP="00856756">
      <w:pPr>
        <w:pStyle w:val="Blocklinehidden"/>
      </w:pPr>
      <w:r w:rsidRPr="00BC4730">
        <w:t>Block line</w:t>
      </w:r>
    </w:p>
    <w:p w14:paraId="77177DCF" w14:textId="463BDC5C" w:rsidR="00E117F3" w:rsidRDefault="00E117F3" w:rsidP="00E117F3">
      <w:pPr>
        <w:pStyle w:val="Heading5"/>
      </w:pPr>
      <w:r w:rsidRPr="00BC4730">
        <w:t>Graphics/Slide</w:t>
      </w:r>
    </w:p>
    <w:p w14:paraId="3B7EA204" w14:textId="77777777" w:rsidR="00FD42F4" w:rsidRPr="00BC4730" w:rsidRDefault="00FD42F4" w:rsidP="00FD42F4">
      <w:pPr>
        <w:pStyle w:val="Heading5"/>
      </w:pPr>
      <w:r w:rsidRPr="00BC4730">
        <w:t>Text</w:t>
      </w:r>
    </w:p>
    <w:p w14:paraId="041A3A1D" w14:textId="17E41AEF" w:rsidR="00FD42F4" w:rsidRDefault="00401B6C" w:rsidP="00FD42F4">
      <w:pPr>
        <w:pStyle w:val="BlockText"/>
      </w:pPr>
      <w:r>
        <w:t>An ABL class consists of definitions of data members, definitions and implementations of constructors, methods, and a destructor.</w:t>
      </w:r>
      <w:r w:rsidR="00F815DA">
        <w:t xml:space="preserve"> Constructors are</w:t>
      </w:r>
      <w:r w:rsidR="00F815DA" w:rsidRPr="00BC4730">
        <w:t xml:space="preserve"> used to create class instance</w:t>
      </w:r>
      <w:r w:rsidR="00F815DA">
        <w:t>s</w:t>
      </w:r>
      <w:r w:rsidR="00F815DA" w:rsidRPr="00BC4730">
        <w:t xml:space="preserve"> at runtime</w:t>
      </w:r>
      <w:r w:rsidR="00F815DA">
        <w:t xml:space="preserve">. The destructor </w:t>
      </w:r>
      <w:r w:rsidR="002E0B42">
        <w:t>cleans up resources</w:t>
      </w:r>
      <w:r w:rsidR="00F815DA">
        <w:t xml:space="preserve"> when a class instance is deleted.</w:t>
      </w:r>
    </w:p>
    <w:p w14:paraId="7D342906" w14:textId="77777777" w:rsidR="00F815DA" w:rsidRDefault="00F815DA" w:rsidP="00FD42F4">
      <w:pPr>
        <w:pStyle w:val="BlockText"/>
      </w:pPr>
    </w:p>
    <w:p w14:paraId="5516B7C0" w14:textId="77777777" w:rsidR="00F815DA" w:rsidRPr="00BC4730" w:rsidRDefault="00F815DA" w:rsidP="00FD42F4">
      <w:pPr>
        <w:pStyle w:val="BlockText"/>
      </w:pPr>
      <w:r>
        <w:t>Next</w:t>
      </w:r>
      <w:r w:rsidR="005E1758">
        <w:t>,</w:t>
      </w:r>
      <w:r>
        <w:t xml:space="preserve"> you will learn how to define these four parts of a class.</w:t>
      </w:r>
    </w:p>
    <w:p w14:paraId="6394223B" w14:textId="77777777" w:rsidR="00FD42F4" w:rsidRPr="00BC4730" w:rsidRDefault="00FD42F4" w:rsidP="00FD42F4">
      <w:pPr>
        <w:pStyle w:val="BlockLine"/>
      </w:pPr>
    </w:p>
    <w:p w14:paraId="44F21756" w14:textId="77777777" w:rsidR="00FD42F4" w:rsidRPr="00BC4730" w:rsidRDefault="00FD42F4" w:rsidP="00FD42F4">
      <w:pPr>
        <w:pStyle w:val="Heading5"/>
      </w:pPr>
    </w:p>
    <w:p w14:paraId="16761948" w14:textId="77777777" w:rsidR="00236420" w:rsidRPr="00BC4730" w:rsidRDefault="00236420" w:rsidP="00236420">
      <w:pPr>
        <w:pStyle w:val="Heading3"/>
      </w:pPr>
      <w:bookmarkStart w:id="131" w:name="_Toc344275264"/>
      <w:bookmarkStart w:id="132" w:name="_Toc347725643"/>
      <w:bookmarkStart w:id="133" w:name="_Toc432509206"/>
      <w:bookmarkStart w:id="134" w:name="_Toc434845761"/>
      <w:r w:rsidRPr="00BC4730">
        <w:lastRenderedPageBreak/>
        <w:t>Data member</w:t>
      </w:r>
      <w:r w:rsidR="00D340FA">
        <w:t>s</w:t>
      </w:r>
      <w:r w:rsidRPr="00BC4730">
        <w:t xml:space="preserve"> </w:t>
      </w:r>
      <w:r w:rsidR="002E0B42">
        <w:t>of</w:t>
      </w:r>
      <w:r w:rsidRPr="00BC4730">
        <w:t xml:space="preserve"> a class</w:t>
      </w:r>
      <w:bookmarkEnd w:id="131"/>
      <w:bookmarkEnd w:id="132"/>
      <w:bookmarkEnd w:id="133"/>
      <w:bookmarkEnd w:id="134"/>
    </w:p>
    <w:p w14:paraId="4BB4AD3B" w14:textId="77777777" w:rsidR="00236420" w:rsidRPr="00BC4730" w:rsidRDefault="00236420" w:rsidP="00236420">
      <w:pPr>
        <w:pStyle w:val="TopLine"/>
      </w:pPr>
    </w:p>
    <w:p w14:paraId="6D66949C" w14:textId="77777777" w:rsidR="00236420" w:rsidRPr="00BC4730" w:rsidRDefault="00236420" w:rsidP="00236420">
      <w:pPr>
        <w:pStyle w:val="Heading5"/>
      </w:pPr>
      <w:r w:rsidRPr="00BC4730">
        <w:t xml:space="preserve">Page name: </w:t>
      </w:r>
      <w:r w:rsidR="00B76EDE">
        <w:t>l3t</w:t>
      </w:r>
      <w:r w:rsidR="007B1A3D">
        <w:t>2</w:t>
      </w:r>
      <w:r w:rsidR="001F795B" w:rsidRPr="00BC4730">
        <w:t>p0</w:t>
      </w:r>
      <w:r w:rsidR="007B1A3D">
        <w:t>30</w:t>
      </w:r>
    </w:p>
    <w:p w14:paraId="13601F42" w14:textId="77777777" w:rsidR="00236420" w:rsidRPr="00BC4730" w:rsidRDefault="00236420" w:rsidP="00236420">
      <w:pPr>
        <w:pStyle w:val="BlockText"/>
        <w:rPr>
          <w:vanish/>
        </w:rPr>
      </w:pPr>
      <w:r w:rsidRPr="00BC4730">
        <w:rPr>
          <w:vanish/>
        </w:rPr>
        <w:t xml:space="preserve">Next: </w:t>
      </w:r>
      <w:r w:rsidR="00B76EDE">
        <w:rPr>
          <w:vanish/>
        </w:rPr>
        <w:t>l3t</w:t>
      </w:r>
      <w:r w:rsidR="007B1A3D">
        <w:rPr>
          <w:vanish/>
        </w:rPr>
        <w:t>2</w:t>
      </w:r>
      <w:r w:rsidR="001F795B" w:rsidRPr="00BC4730">
        <w:rPr>
          <w:vanish/>
        </w:rPr>
        <w:t>p0</w:t>
      </w:r>
      <w:r w:rsidR="007B1A3D">
        <w:rPr>
          <w:vanish/>
        </w:rPr>
        <w:t>35</w:t>
      </w:r>
    </w:p>
    <w:p w14:paraId="699BE0BE" w14:textId="77777777" w:rsidR="00236420" w:rsidRPr="00BC4730" w:rsidRDefault="00236420" w:rsidP="00236420">
      <w:pPr>
        <w:pStyle w:val="Blocklinehidden"/>
      </w:pPr>
      <w:r w:rsidRPr="00BC4730">
        <w:t>Block line</w:t>
      </w:r>
    </w:p>
    <w:p w14:paraId="1C09DAF4" w14:textId="77777777" w:rsidR="00236420" w:rsidRPr="00BC4730" w:rsidRDefault="00236420" w:rsidP="00236420">
      <w:pPr>
        <w:pStyle w:val="Heading5"/>
      </w:pPr>
      <w:r w:rsidRPr="00BC4730">
        <w:t>Page type</w:t>
      </w:r>
    </w:p>
    <w:p w14:paraId="412174C5" w14:textId="77777777" w:rsidR="00236420" w:rsidRPr="00BC4730" w:rsidRDefault="00236420" w:rsidP="00236420">
      <w:pPr>
        <w:pStyle w:val="BlockText"/>
        <w:rPr>
          <w:vanish/>
        </w:rPr>
      </w:pPr>
      <w:r w:rsidRPr="00BC4730">
        <w:rPr>
          <w:vanish/>
        </w:rPr>
        <w:t>Basic content</w:t>
      </w:r>
    </w:p>
    <w:p w14:paraId="3B8970E6" w14:textId="77777777" w:rsidR="00236420" w:rsidRPr="00BC4730" w:rsidRDefault="00236420" w:rsidP="00236420">
      <w:pPr>
        <w:pStyle w:val="Blocklinehidden"/>
      </w:pPr>
      <w:r w:rsidRPr="00BC4730">
        <w:t>Block line</w:t>
      </w:r>
    </w:p>
    <w:p w14:paraId="22BCFE66" w14:textId="77777777" w:rsidR="00856756" w:rsidRPr="00BC4730" w:rsidRDefault="00856756" w:rsidP="00856756">
      <w:pPr>
        <w:pStyle w:val="Heading5"/>
      </w:pPr>
      <w:r w:rsidRPr="00BC4730">
        <w:t>Keywords</w:t>
      </w:r>
    </w:p>
    <w:p w14:paraId="47785689" w14:textId="77777777" w:rsidR="00856756" w:rsidRPr="00BC4730" w:rsidRDefault="00B36C48" w:rsidP="00856756">
      <w:pPr>
        <w:pStyle w:val="BlockText"/>
        <w:rPr>
          <w:vanish/>
          <w:szCs w:val="22"/>
        </w:rPr>
      </w:pPr>
      <w:r>
        <w:rPr>
          <w:vanish/>
          <w:szCs w:val="22"/>
        </w:rPr>
        <w:t>ABL class, class definition,</w:t>
      </w:r>
      <w:r w:rsidR="00856756" w:rsidRPr="00BC4730">
        <w:rPr>
          <w:vanish/>
          <w:szCs w:val="22"/>
        </w:rPr>
        <w:t xml:space="preserve"> data member, instance</w:t>
      </w:r>
      <w:r>
        <w:rPr>
          <w:vanish/>
          <w:szCs w:val="22"/>
        </w:rPr>
        <w:t>, variable, property, temp-table, dataset</w:t>
      </w:r>
    </w:p>
    <w:p w14:paraId="6E9CAA8C" w14:textId="77777777" w:rsidR="00856756" w:rsidRPr="00BC4730" w:rsidRDefault="00856756" w:rsidP="00856756">
      <w:pPr>
        <w:pStyle w:val="Blocklinehidden"/>
      </w:pPr>
      <w:r w:rsidRPr="00BC4730">
        <w:t>Block line</w:t>
      </w:r>
    </w:p>
    <w:p w14:paraId="0B47A277" w14:textId="40BF8F19" w:rsidR="00236420" w:rsidRDefault="00236420" w:rsidP="00236420">
      <w:pPr>
        <w:pStyle w:val="Heading5"/>
      </w:pPr>
      <w:r w:rsidRPr="00BC4730">
        <w:t>Graphics/Slide</w:t>
      </w:r>
    </w:p>
    <w:p w14:paraId="1BA534EF" w14:textId="77777777" w:rsidR="00236420" w:rsidRPr="00BC4730" w:rsidRDefault="00236420" w:rsidP="00236420">
      <w:pPr>
        <w:pStyle w:val="Heading5"/>
      </w:pPr>
      <w:r w:rsidRPr="00BC4730">
        <w:t>Text</w:t>
      </w:r>
    </w:p>
    <w:p w14:paraId="2BEC70C5" w14:textId="77777777" w:rsidR="0028493E" w:rsidRDefault="009749C4" w:rsidP="00236420">
      <w:pPr>
        <w:pStyle w:val="BlockText"/>
      </w:pPr>
      <w:r w:rsidRPr="00BC4730">
        <w:t xml:space="preserve">The data members </w:t>
      </w:r>
      <w:r w:rsidR="002E0B42">
        <w:t>of</w:t>
      </w:r>
      <w:r w:rsidRPr="00BC4730">
        <w:t xml:space="preserve"> a class are used to hold runtime values for a class instance. Whenever an instance of a class is created, each instance </w:t>
      </w:r>
      <w:r w:rsidR="003E18D0" w:rsidRPr="00BC4730">
        <w:t>has</w:t>
      </w:r>
      <w:r w:rsidRPr="00BC4730">
        <w:t xml:space="preserve"> its own values for the data members of the class. The values for the data members </w:t>
      </w:r>
      <w:r w:rsidR="002E0B42">
        <w:t>of</w:t>
      </w:r>
      <w:r w:rsidRPr="00BC4730">
        <w:t xml:space="preserve"> a class instance are assigned when the </w:t>
      </w:r>
      <w:r w:rsidR="004A228E" w:rsidRPr="00BC4730">
        <w:t>instance</w:t>
      </w:r>
      <w:r w:rsidRPr="00BC4730">
        <w:t xml:space="preserve"> is created or </w:t>
      </w:r>
      <w:r w:rsidR="005E1758">
        <w:t xml:space="preserve">are assigned </w:t>
      </w:r>
      <w:r w:rsidRPr="00BC4730">
        <w:t xml:space="preserve">by the methods </w:t>
      </w:r>
      <w:r w:rsidR="00F815DA">
        <w:t>of</w:t>
      </w:r>
      <w:r w:rsidRPr="00BC4730">
        <w:t xml:space="preserve"> the class. </w:t>
      </w:r>
    </w:p>
    <w:p w14:paraId="28AEF508" w14:textId="77777777" w:rsidR="00F815DA" w:rsidRDefault="00F815DA" w:rsidP="00236420">
      <w:pPr>
        <w:pStyle w:val="BlockText"/>
      </w:pPr>
    </w:p>
    <w:p w14:paraId="5AFB07F9" w14:textId="77777777" w:rsidR="0028493E" w:rsidRDefault="002E0B42" w:rsidP="00236420">
      <w:pPr>
        <w:pStyle w:val="BlockText"/>
      </w:pPr>
      <w:r>
        <w:t>You can define four types of data members for</w:t>
      </w:r>
      <w:r w:rsidR="0028493E">
        <w:t xml:space="preserve"> a</w:t>
      </w:r>
      <w:r w:rsidR="00064504">
        <w:t>n</w:t>
      </w:r>
      <w:r w:rsidR="0028493E">
        <w:t xml:space="preserve"> </w:t>
      </w:r>
      <w:r w:rsidR="00064504">
        <w:t xml:space="preserve">ABL </w:t>
      </w:r>
      <w:r w:rsidR="0028493E">
        <w:t>class:</w:t>
      </w:r>
    </w:p>
    <w:p w14:paraId="6B6DD404" w14:textId="77777777" w:rsidR="0028493E" w:rsidRDefault="0028493E" w:rsidP="0028493E">
      <w:pPr>
        <w:pStyle w:val="BlockText"/>
        <w:ind w:left="0"/>
      </w:pPr>
    </w:p>
    <w:tbl>
      <w:tblPr>
        <w:tblStyle w:val="TableGrid"/>
        <w:tblW w:w="7560" w:type="dxa"/>
        <w:tblInd w:w="1915" w:type="dxa"/>
        <w:tblLook w:val="05E0" w:firstRow="1" w:lastRow="1" w:firstColumn="1" w:lastColumn="1" w:noHBand="0" w:noVBand="1"/>
      </w:tblPr>
      <w:tblGrid>
        <w:gridCol w:w="2973"/>
        <w:gridCol w:w="4587"/>
      </w:tblGrid>
      <w:tr w:rsidR="0028493E" w14:paraId="6AD1994B" w14:textId="77777777" w:rsidTr="0028493E">
        <w:trPr>
          <w:cnfStyle w:val="100000000000" w:firstRow="1" w:lastRow="0" w:firstColumn="0" w:lastColumn="0" w:oddVBand="0" w:evenVBand="0" w:oddHBand="0" w:evenHBand="0" w:firstRowFirstColumn="0" w:firstRowLastColumn="0" w:lastRowFirstColumn="0" w:lastRowLastColumn="0"/>
        </w:trPr>
        <w:tc>
          <w:tcPr>
            <w:tcW w:w="2520" w:type="dxa"/>
          </w:tcPr>
          <w:p w14:paraId="6F6B8141" w14:textId="77777777" w:rsidR="0028493E" w:rsidRDefault="0028493E" w:rsidP="0028493E">
            <w:pPr>
              <w:pStyle w:val="TableHeading"/>
            </w:pPr>
            <w:r>
              <w:t>Data member</w:t>
            </w:r>
            <w:r w:rsidR="00F815DA">
              <w:t xml:space="preserve"> type</w:t>
            </w:r>
          </w:p>
        </w:tc>
        <w:tc>
          <w:tcPr>
            <w:tcW w:w="3888" w:type="dxa"/>
          </w:tcPr>
          <w:p w14:paraId="0A4A98B9" w14:textId="77777777" w:rsidR="0028493E" w:rsidRDefault="0028493E" w:rsidP="0028493E">
            <w:pPr>
              <w:pStyle w:val="TableHeading"/>
            </w:pPr>
            <w:r>
              <w:t>Description</w:t>
            </w:r>
          </w:p>
        </w:tc>
      </w:tr>
      <w:tr w:rsidR="0028493E" w14:paraId="2FE14BF1" w14:textId="77777777" w:rsidTr="0028493E">
        <w:tc>
          <w:tcPr>
            <w:tcW w:w="2520" w:type="dxa"/>
          </w:tcPr>
          <w:p w14:paraId="05F2B2E8" w14:textId="77777777" w:rsidR="0028493E" w:rsidRDefault="00064504" w:rsidP="0028493E">
            <w:pPr>
              <w:pStyle w:val="table-text"/>
            </w:pPr>
            <w:r>
              <w:t>v</w:t>
            </w:r>
            <w:r w:rsidR="0028493E">
              <w:t>ariable</w:t>
            </w:r>
          </w:p>
        </w:tc>
        <w:tc>
          <w:tcPr>
            <w:tcW w:w="3888" w:type="dxa"/>
          </w:tcPr>
          <w:p w14:paraId="4AC62E0B" w14:textId="77777777" w:rsidR="0028493E" w:rsidRDefault="0028493E" w:rsidP="00F815DA">
            <w:pPr>
              <w:pStyle w:val="table-text"/>
            </w:pPr>
            <w:r>
              <w:t xml:space="preserve">Holds a value of a built-in type or user-defined type. </w:t>
            </w:r>
            <w:r w:rsidR="00A72873">
              <w:t xml:space="preserve">A best practice is to </w:t>
            </w:r>
            <w:r>
              <w:t xml:space="preserve">define variables </w:t>
            </w:r>
            <w:r w:rsidR="00F815DA">
              <w:t>as p</w:t>
            </w:r>
            <w:r w:rsidR="00A72873">
              <w:t>rivate or protected</w:t>
            </w:r>
            <w:r w:rsidR="00F815DA">
              <w:t xml:space="preserve"> so</w:t>
            </w:r>
            <w:r w:rsidR="005E1758">
              <w:t xml:space="preserve"> that</w:t>
            </w:r>
            <w:r w:rsidR="00F815DA">
              <w:t xml:space="preserve"> they can only be accessed by methods of the class.</w:t>
            </w:r>
          </w:p>
        </w:tc>
      </w:tr>
      <w:tr w:rsidR="0028493E" w14:paraId="6BF4E498" w14:textId="77777777" w:rsidTr="0028493E">
        <w:tc>
          <w:tcPr>
            <w:tcW w:w="2520" w:type="dxa"/>
          </w:tcPr>
          <w:p w14:paraId="712B1E43" w14:textId="77777777" w:rsidR="0028493E" w:rsidRDefault="00064504" w:rsidP="0028493E">
            <w:pPr>
              <w:pStyle w:val="table-text"/>
            </w:pPr>
            <w:r>
              <w:t>p</w:t>
            </w:r>
            <w:r w:rsidR="0028493E">
              <w:t>roperty</w:t>
            </w:r>
          </w:p>
        </w:tc>
        <w:tc>
          <w:tcPr>
            <w:tcW w:w="3888" w:type="dxa"/>
          </w:tcPr>
          <w:p w14:paraId="1E34D5A5" w14:textId="77777777" w:rsidR="0028493E" w:rsidRDefault="0028493E" w:rsidP="006E52CA">
            <w:pPr>
              <w:pStyle w:val="table-text"/>
            </w:pPr>
            <w:r>
              <w:t xml:space="preserve">Holds a value of a built-in type or user-defined type. </w:t>
            </w:r>
            <w:r w:rsidR="00F815DA">
              <w:t>A property is like a variable, but it allows you to customize how its values will be read or set.</w:t>
            </w:r>
            <w:r w:rsidR="00064504">
              <w:t xml:space="preserve"> </w:t>
            </w:r>
            <w:r w:rsidR="00A72873">
              <w:t>A best practice is to</w:t>
            </w:r>
            <w:r>
              <w:t xml:space="preserve"> define </w:t>
            </w:r>
            <w:r w:rsidR="00064504">
              <w:t xml:space="preserve">properties </w:t>
            </w:r>
            <w:r w:rsidR="006E52CA">
              <w:t>as public for reading and private or protected for setting. This enables you to control how data is accessed by code from other parts of your application.</w:t>
            </w:r>
          </w:p>
        </w:tc>
      </w:tr>
      <w:tr w:rsidR="0028493E" w14:paraId="29AC5774" w14:textId="77777777" w:rsidTr="0028493E">
        <w:tc>
          <w:tcPr>
            <w:tcW w:w="2520" w:type="dxa"/>
          </w:tcPr>
          <w:p w14:paraId="2CF28A44" w14:textId="77777777" w:rsidR="0028493E" w:rsidRDefault="0028493E" w:rsidP="0028493E">
            <w:pPr>
              <w:pStyle w:val="table-text"/>
            </w:pPr>
            <w:r>
              <w:t>temp-table</w:t>
            </w:r>
          </w:p>
        </w:tc>
        <w:tc>
          <w:tcPr>
            <w:tcW w:w="3888" w:type="dxa"/>
          </w:tcPr>
          <w:p w14:paraId="6FAF0DAB" w14:textId="0966B6BE" w:rsidR="0028493E" w:rsidRDefault="00064504" w:rsidP="00723BEA">
            <w:pPr>
              <w:pStyle w:val="table-text"/>
            </w:pPr>
            <w:r>
              <w:t>Holds aggrega</w:t>
            </w:r>
            <w:r w:rsidR="006E52CA">
              <w:t xml:space="preserve">te data </w:t>
            </w:r>
            <w:r w:rsidR="005E1758">
              <w:t>such as</w:t>
            </w:r>
            <w:r w:rsidR="006E52CA">
              <w:t xml:space="preserve"> a database record</w:t>
            </w:r>
            <w:r>
              <w:t xml:space="preserve"> in a relational database</w:t>
            </w:r>
            <w:r w:rsidR="006E52CA">
              <w:t xml:space="preserve"> table</w:t>
            </w:r>
            <w:r>
              <w:t xml:space="preserve">. </w:t>
            </w:r>
            <w:r w:rsidR="006E52CA">
              <w:t xml:space="preserve">A temp-table typically holds data of multiple types. </w:t>
            </w:r>
            <w:r>
              <w:t xml:space="preserve">A best practice is to define </w:t>
            </w:r>
            <w:r w:rsidR="006E52CA">
              <w:t xml:space="preserve">a temp-table </w:t>
            </w:r>
            <w:r>
              <w:t xml:space="preserve">as private. </w:t>
            </w:r>
          </w:p>
        </w:tc>
      </w:tr>
      <w:tr w:rsidR="0028493E" w14:paraId="59D5D0EF" w14:textId="77777777" w:rsidTr="0028493E">
        <w:tc>
          <w:tcPr>
            <w:tcW w:w="2520" w:type="dxa"/>
          </w:tcPr>
          <w:p w14:paraId="53A3BA35" w14:textId="77777777" w:rsidR="0028493E" w:rsidRDefault="0028493E" w:rsidP="0028493E">
            <w:pPr>
              <w:pStyle w:val="table-text"/>
            </w:pPr>
            <w:r>
              <w:t>dataset</w:t>
            </w:r>
          </w:p>
        </w:tc>
        <w:tc>
          <w:tcPr>
            <w:tcW w:w="3888" w:type="dxa"/>
          </w:tcPr>
          <w:p w14:paraId="4B2B5E84" w14:textId="30C1D187" w:rsidR="0028493E" w:rsidRDefault="00064504" w:rsidP="00F01ED7">
            <w:pPr>
              <w:pStyle w:val="table-text"/>
            </w:pPr>
            <w:r>
              <w:t xml:space="preserve">Holds data </w:t>
            </w:r>
            <w:r w:rsidR="00A83129">
              <w:t xml:space="preserve">that </w:t>
            </w:r>
            <w:r>
              <w:t xml:space="preserve">represent a set of temp-tables. </w:t>
            </w:r>
          </w:p>
        </w:tc>
      </w:tr>
    </w:tbl>
    <w:p w14:paraId="7ABD38A3" w14:textId="77777777" w:rsidR="00236420" w:rsidRPr="00BC4730" w:rsidRDefault="00236420" w:rsidP="00236420">
      <w:pPr>
        <w:pStyle w:val="BlockLine"/>
      </w:pPr>
    </w:p>
    <w:p w14:paraId="4832C0EC" w14:textId="77777777" w:rsidR="00236420" w:rsidRPr="00BC4730" w:rsidRDefault="00236420" w:rsidP="00236420">
      <w:pPr>
        <w:pStyle w:val="Heading5"/>
      </w:pPr>
    </w:p>
    <w:p w14:paraId="5E1FF360" w14:textId="77777777" w:rsidR="00236420" w:rsidRPr="00BC4730" w:rsidRDefault="00236420" w:rsidP="00A72873">
      <w:pPr>
        <w:pStyle w:val="Heading3"/>
      </w:pPr>
      <w:bookmarkStart w:id="135" w:name="_Toc344275265"/>
      <w:bookmarkStart w:id="136" w:name="_Toc347725644"/>
      <w:bookmarkStart w:id="137" w:name="_Toc432509207"/>
      <w:bookmarkStart w:id="138" w:name="_Toc434845762"/>
      <w:r w:rsidRPr="00BC4730">
        <w:lastRenderedPageBreak/>
        <w:t xml:space="preserve">Defining </w:t>
      </w:r>
      <w:r w:rsidR="00E61F7E">
        <w:t xml:space="preserve">a </w:t>
      </w:r>
      <w:r w:rsidRPr="00BC4730">
        <w:t xml:space="preserve">data member </w:t>
      </w:r>
      <w:bookmarkEnd w:id="135"/>
      <w:bookmarkEnd w:id="136"/>
      <w:r w:rsidR="00E61F7E">
        <w:t>as a variable</w:t>
      </w:r>
      <w:bookmarkEnd w:id="137"/>
      <w:bookmarkEnd w:id="138"/>
    </w:p>
    <w:p w14:paraId="0AC89B52" w14:textId="77777777" w:rsidR="00236420" w:rsidRPr="00BC4730" w:rsidRDefault="00236420" w:rsidP="00236420">
      <w:pPr>
        <w:pStyle w:val="TopLine"/>
      </w:pPr>
    </w:p>
    <w:p w14:paraId="4CFB4C6A" w14:textId="77777777" w:rsidR="00236420" w:rsidRPr="00BC4730" w:rsidRDefault="00236420" w:rsidP="00236420">
      <w:pPr>
        <w:pStyle w:val="Heading5"/>
      </w:pPr>
      <w:r w:rsidRPr="00BC4730">
        <w:t xml:space="preserve">Page name: </w:t>
      </w:r>
      <w:r w:rsidR="00B76EDE">
        <w:t>l3t</w:t>
      </w:r>
      <w:r w:rsidR="007B1A3D">
        <w:t>2</w:t>
      </w:r>
      <w:r w:rsidR="001F795B" w:rsidRPr="00BC4730">
        <w:t>p0</w:t>
      </w:r>
      <w:r w:rsidR="007B1A3D">
        <w:t>35</w:t>
      </w:r>
    </w:p>
    <w:p w14:paraId="5FAF5E1D" w14:textId="77777777" w:rsidR="00236420" w:rsidRPr="00BC4730" w:rsidRDefault="00236420" w:rsidP="00236420">
      <w:pPr>
        <w:pStyle w:val="BlockText"/>
        <w:rPr>
          <w:vanish/>
        </w:rPr>
      </w:pPr>
      <w:r w:rsidRPr="00BC4730">
        <w:rPr>
          <w:vanish/>
        </w:rPr>
        <w:t xml:space="preserve">Next: </w:t>
      </w:r>
      <w:r w:rsidR="00B76EDE">
        <w:rPr>
          <w:vanish/>
        </w:rPr>
        <w:t>l3t</w:t>
      </w:r>
      <w:r w:rsidR="007B1A3D">
        <w:rPr>
          <w:vanish/>
        </w:rPr>
        <w:t>2</w:t>
      </w:r>
      <w:r w:rsidR="001F795B" w:rsidRPr="00BC4730">
        <w:rPr>
          <w:vanish/>
        </w:rPr>
        <w:t>p0</w:t>
      </w:r>
      <w:r w:rsidR="007B1A3D">
        <w:rPr>
          <w:vanish/>
        </w:rPr>
        <w:t>40</w:t>
      </w:r>
    </w:p>
    <w:p w14:paraId="65BA760B" w14:textId="77777777" w:rsidR="00236420" w:rsidRPr="00BC4730" w:rsidRDefault="00236420" w:rsidP="00236420">
      <w:pPr>
        <w:pStyle w:val="Blocklinehidden"/>
      </w:pPr>
      <w:r w:rsidRPr="00BC4730">
        <w:t>Block line</w:t>
      </w:r>
    </w:p>
    <w:p w14:paraId="3D4F7956" w14:textId="77777777" w:rsidR="00236420" w:rsidRPr="00BC4730" w:rsidRDefault="00236420" w:rsidP="00236420">
      <w:pPr>
        <w:pStyle w:val="Heading5"/>
      </w:pPr>
      <w:r w:rsidRPr="00BC4730">
        <w:t>Page type</w:t>
      </w:r>
    </w:p>
    <w:p w14:paraId="2CEE9CF4" w14:textId="77777777" w:rsidR="00236420" w:rsidRPr="00BC4730" w:rsidRDefault="000008A9" w:rsidP="00236420">
      <w:pPr>
        <w:pStyle w:val="BlockText"/>
        <w:rPr>
          <w:vanish/>
        </w:rPr>
      </w:pPr>
      <w:r w:rsidRPr="00BC4730">
        <w:rPr>
          <w:vanish/>
        </w:rPr>
        <w:t>Syntax</w:t>
      </w:r>
    </w:p>
    <w:p w14:paraId="590805C5" w14:textId="77777777" w:rsidR="00236420" w:rsidRPr="00BC4730" w:rsidRDefault="00236420" w:rsidP="00236420">
      <w:pPr>
        <w:pStyle w:val="Blocklinehidden"/>
      </w:pPr>
      <w:r w:rsidRPr="00BC4730">
        <w:t>Block line</w:t>
      </w:r>
    </w:p>
    <w:p w14:paraId="23D23B32" w14:textId="77777777" w:rsidR="00856756" w:rsidRPr="00BC4730" w:rsidRDefault="00856756" w:rsidP="00856756">
      <w:pPr>
        <w:pStyle w:val="Heading5"/>
      </w:pPr>
      <w:r w:rsidRPr="00BC4730">
        <w:t>Keywords</w:t>
      </w:r>
    </w:p>
    <w:p w14:paraId="5335C4D4" w14:textId="77777777" w:rsidR="00856756" w:rsidRPr="00BC4730" w:rsidRDefault="00856756" w:rsidP="00856756">
      <w:pPr>
        <w:pStyle w:val="BlockText"/>
        <w:rPr>
          <w:vanish/>
          <w:szCs w:val="22"/>
        </w:rPr>
      </w:pPr>
      <w:r w:rsidRPr="00BC4730">
        <w:rPr>
          <w:vanish/>
          <w:szCs w:val="22"/>
        </w:rPr>
        <w:t xml:space="preserve"> define variable, data member, </w:t>
      </w:r>
      <w:r w:rsidR="00B36C48">
        <w:rPr>
          <w:vanish/>
          <w:szCs w:val="22"/>
        </w:rPr>
        <w:t>private, protected, public, no-undo</w:t>
      </w:r>
    </w:p>
    <w:p w14:paraId="50CCE6C9" w14:textId="77777777" w:rsidR="00856756" w:rsidRPr="00BC4730" w:rsidRDefault="00856756" w:rsidP="00856756">
      <w:pPr>
        <w:pStyle w:val="Blocklinehidden"/>
      </w:pPr>
      <w:r w:rsidRPr="00BC4730">
        <w:t>Block line</w:t>
      </w:r>
    </w:p>
    <w:p w14:paraId="5FBE8AD4" w14:textId="134122E2" w:rsidR="00236420" w:rsidRDefault="00236420" w:rsidP="00236420">
      <w:pPr>
        <w:pStyle w:val="Heading5"/>
      </w:pPr>
      <w:r w:rsidRPr="00BC4730">
        <w:t>Graphics/Slide</w:t>
      </w:r>
    </w:p>
    <w:p w14:paraId="346258A5" w14:textId="77777777" w:rsidR="000008A9" w:rsidRPr="00BC4730" w:rsidRDefault="000008A9" w:rsidP="000008A9">
      <w:pPr>
        <w:pStyle w:val="Heading5"/>
      </w:pPr>
      <w:r w:rsidRPr="00BC4730">
        <w:t>Text</w:t>
      </w:r>
    </w:p>
    <w:p w14:paraId="3BEF82DD" w14:textId="77777777" w:rsidR="006E52CA" w:rsidRDefault="006E52CA" w:rsidP="000008A9">
      <w:pPr>
        <w:pStyle w:val="BlockText"/>
      </w:pPr>
      <w:r>
        <w:t xml:space="preserve">Defining a variable for a class is </w:t>
      </w:r>
      <w:proofErr w:type="gramStart"/>
      <w:r>
        <w:t>similar to</w:t>
      </w:r>
      <w:proofErr w:type="gramEnd"/>
      <w:r>
        <w:t xml:space="preserve"> defining a variable for a procedure. The main difference is in the visibility you specify for the variable. </w:t>
      </w:r>
    </w:p>
    <w:p w14:paraId="6E7C38B7" w14:textId="77777777" w:rsidR="006E52CA" w:rsidRDefault="006E52CA" w:rsidP="000008A9">
      <w:pPr>
        <w:pStyle w:val="BlockText"/>
      </w:pPr>
    </w:p>
    <w:p w14:paraId="2E98BBEB" w14:textId="77777777" w:rsidR="000008A9" w:rsidRPr="00BC4730" w:rsidRDefault="00A72873" w:rsidP="000008A9">
      <w:pPr>
        <w:pStyle w:val="BlockText"/>
      </w:pPr>
      <w:r>
        <w:t>Here is the</w:t>
      </w:r>
      <w:r w:rsidR="000008A9" w:rsidRPr="00BC4730">
        <w:t xml:space="preserve"> </w:t>
      </w:r>
      <w:r w:rsidR="00064504">
        <w:t xml:space="preserve">simplified </w:t>
      </w:r>
      <w:r>
        <w:t xml:space="preserve">ABL </w:t>
      </w:r>
      <w:r w:rsidR="000008A9" w:rsidRPr="00BC4730">
        <w:t xml:space="preserve">syntax for defining a variable </w:t>
      </w:r>
      <w:r w:rsidR="006E52CA">
        <w:t>data member</w:t>
      </w:r>
      <w:r w:rsidR="000008A9" w:rsidRPr="00BC4730">
        <w:t>:</w:t>
      </w:r>
    </w:p>
    <w:p w14:paraId="346DEE87" w14:textId="77777777" w:rsidR="000008A9" w:rsidRPr="00BC4730" w:rsidRDefault="000008A9" w:rsidP="000008A9">
      <w:pPr>
        <w:pStyle w:val="BlockText"/>
      </w:pPr>
    </w:p>
    <w:p w14:paraId="786487CF" w14:textId="77777777" w:rsidR="000008A9" w:rsidRPr="00BC4730" w:rsidRDefault="000008A9" w:rsidP="000008A9">
      <w:pPr>
        <w:pStyle w:val="BlockText"/>
        <w:rPr>
          <w:vanish/>
        </w:rPr>
      </w:pPr>
      <w:r w:rsidRPr="00BC4730">
        <w:rPr>
          <w:vanish/>
        </w:rPr>
        <w:t xml:space="preserve"> [mouse] Roll over a syntax element to learn about it:</w:t>
      </w:r>
    </w:p>
    <w:p w14:paraId="76A57CE0" w14:textId="65252521" w:rsidR="000008A9" w:rsidRPr="00BC4730" w:rsidRDefault="000008A9" w:rsidP="000008A9">
      <w:pPr>
        <w:pStyle w:val="BlockCode"/>
      </w:pPr>
      <w:r w:rsidRPr="001D3453">
        <w:rPr>
          <w:color w:val="7F0055"/>
        </w:rPr>
        <w:t>define</w:t>
      </w:r>
      <w:r w:rsidRPr="00BC4730">
        <w:t xml:space="preserve"> &lt;</w:t>
      </w:r>
      <w:r w:rsidR="000B4394" w:rsidRPr="001D3453">
        <w:rPr>
          <w:color w:val="7F0055"/>
        </w:rPr>
        <w:t>visibility</w:t>
      </w:r>
      <w:r w:rsidRPr="00BC4730">
        <w:t>&gt;</w:t>
      </w:r>
      <w:r w:rsidRPr="00BC4730">
        <w:rPr>
          <w:color w:val="C00000"/>
        </w:rPr>
        <w:t xml:space="preserve"> </w:t>
      </w:r>
      <w:r w:rsidRPr="001D3453">
        <w:rPr>
          <w:color w:val="7F0055"/>
        </w:rPr>
        <w:t>variable</w:t>
      </w:r>
      <w:r w:rsidRPr="00BC4730">
        <w:t xml:space="preserve"> &lt;variable name&gt; </w:t>
      </w:r>
      <w:r w:rsidRPr="001D3453">
        <w:rPr>
          <w:color w:val="7F0055"/>
        </w:rPr>
        <w:t>as</w:t>
      </w:r>
      <w:r w:rsidRPr="00BC4730">
        <w:rPr>
          <w:color w:val="C00000"/>
        </w:rPr>
        <w:t xml:space="preserve"> </w:t>
      </w:r>
      <w:r w:rsidR="00EE5A8B">
        <w:rPr>
          <w:color w:val="C00000"/>
        </w:rPr>
        <w:br/>
      </w:r>
      <w:r w:rsidR="000B4394">
        <w:t xml:space="preserve"> </w:t>
      </w:r>
      <w:r w:rsidRPr="00BC4730">
        <w:t>&lt;</w:t>
      </w:r>
      <w:r w:rsidR="000B4394" w:rsidRPr="00A25EE5">
        <w:rPr>
          <w:color w:val="FF0000"/>
        </w:rPr>
        <w:t>type-name</w:t>
      </w:r>
      <w:r w:rsidR="000B4394">
        <w:t xml:space="preserve">&gt; </w:t>
      </w:r>
      <w:r w:rsidRPr="00BC4730">
        <w:t>[</w:t>
      </w:r>
      <w:r w:rsidRPr="00887A99">
        <w:rPr>
          <w:color w:val="C00000"/>
        </w:rPr>
        <w:t>no-undo</w:t>
      </w:r>
      <w:r w:rsidRPr="00BC4730">
        <w:t xml:space="preserve">]. </w:t>
      </w:r>
    </w:p>
    <w:p w14:paraId="45B48992" w14:textId="77777777" w:rsidR="000008A9" w:rsidRPr="00BC4730" w:rsidRDefault="000008A9" w:rsidP="000008A9">
      <w:pPr>
        <w:pStyle w:val="BlockText"/>
      </w:pPr>
    </w:p>
    <w:tbl>
      <w:tblPr>
        <w:tblW w:w="7545" w:type="dxa"/>
        <w:tblInd w:w="1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5007"/>
      </w:tblGrid>
      <w:tr w:rsidR="00F254A6" w:rsidRPr="00395DC0" w14:paraId="2FD21EEF" w14:textId="77777777" w:rsidTr="005E7C10">
        <w:trPr>
          <w:trHeight w:val="488"/>
        </w:trPr>
        <w:tc>
          <w:tcPr>
            <w:tcW w:w="2538" w:type="dxa"/>
            <w:shd w:val="clear" w:color="auto" w:fill="CCCCCC"/>
          </w:tcPr>
          <w:p w14:paraId="60E9FA42" w14:textId="558B316B" w:rsidR="00F254A6" w:rsidRPr="00395DC0" w:rsidRDefault="00F254A6" w:rsidP="00164713">
            <w:pPr>
              <w:pStyle w:val="TableHeading"/>
            </w:pPr>
            <w:r>
              <w:t>Syntax Element</w:t>
            </w:r>
          </w:p>
        </w:tc>
        <w:tc>
          <w:tcPr>
            <w:tcW w:w="5007" w:type="dxa"/>
            <w:shd w:val="clear" w:color="auto" w:fill="CCCCCC"/>
          </w:tcPr>
          <w:p w14:paraId="0B329D88" w14:textId="77777777" w:rsidR="00F254A6" w:rsidRPr="00395DC0" w:rsidRDefault="00F254A6" w:rsidP="00164713">
            <w:pPr>
              <w:pStyle w:val="TableHeading"/>
            </w:pPr>
            <w:r>
              <w:t>Description</w:t>
            </w:r>
          </w:p>
        </w:tc>
      </w:tr>
      <w:tr w:rsidR="00F254A6" w:rsidRPr="00395DC0" w14:paraId="5412C3DA" w14:textId="77777777" w:rsidTr="005E7C10">
        <w:trPr>
          <w:trHeight w:val="793"/>
        </w:trPr>
        <w:tc>
          <w:tcPr>
            <w:tcW w:w="2538" w:type="dxa"/>
            <w:shd w:val="clear" w:color="auto" w:fill="auto"/>
          </w:tcPr>
          <w:p w14:paraId="2AF976F7" w14:textId="5CA48B75" w:rsidR="00F254A6" w:rsidRPr="00395DC0" w:rsidRDefault="00F254A6" w:rsidP="00164713">
            <w:pPr>
              <w:pStyle w:val="table-text"/>
            </w:pPr>
            <w:r>
              <w:t>visibility</w:t>
            </w:r>
          </w:p>
        </w:tc>
        <w:tc>
          <w:tcPr>
            <w:tcW w:w="5007" w:type="dxa"/>
            <w:shd w:val="clear" w:color="auto" w:fill="auto"/>
          </w:tcPr>
          <w:p w14:paraId="3F55A7CA" w14:textId="59583E9E" w:rsidR="00F254A6" w:rsidRPr="00395DC0" w:rsidRDefault="00F254A6" w:rsidP="00164713">
            <w:pPr>
              <w:pStyle w:val="table-text"/>
            </w:pPr>
            <w:r w:rsidRPr="00BC4730">
              <w:t xml:space="preserve">Specifies whether the data member will be </w:t>
            </w:r>
            <w:r w:rsidRPr="00BA353E">
              <w:rPr>
                <w:i/>
              </w:rPr>
              <w:t>private</w:t>
            </w:r>
            <w:r w:rsidRPr="00BC4730">
              <w:t xml:space="preserve">, </w:t>
            </w:r>
            <w:r w:rsidRPr="00BA353E">
              <w:rPr>
                <w:i/>
              </w:rPr>
              <w:t>protected</w:t>
            </w:r>
            <w:r w:rsidRPr="00BC4730">
              <w:t xml:space="preserve">, or </w:t>
            </w:r>
            <w:r w:rsidRPr="00BA353E">
              <w:rPr>
                <w:i/>
              </w:rPr>
              <w:t>public</w:t>
            </w:r>
            <w:r w:rsidRPr="00BC4730">
              <w:t xml:space="preserve">. </w:t>
            </w:r>
            <w:r>
              <w:t>As a best practice</w:t>
            </w:r>
            <w:r w:rsidRPr="00BC4730">
              <w:t xml:space="preserve">, </w:t>
            </w:r>
            <w:r>
              <w:t xml:space="preserve">you should define a variable to be </w:t>
            </w:r>
            <w:r w:rsidRPr="00BA353E">
              <w:rPr>
                <w:i/>
              </w:rPr>
              <w:t>private</w:t>
            </w:r>
            <w:r>
              <w:t xml:space="preserve"> or </w:t>
            </w:r>
            <w:r w:rsidRPr="00BA353E">
              <w:rPr>
                <w:i/>
              </w:rPr>
              <w:t>protected</w:t>
            </w:r>
            <w:r w:rsidRPr="00BC4730">
              <w:t>.</w:t>
            </w:r>
          </w:p>
        </w:tc>
      </w:tr>
      <w:tr w:rsidR="00F254A6" w:rsidRPr="00395DC0" w14:paraId="5B40D3DE" w14:textId="77777777" w:rsidTr="005E7C10">
        <w:trPr>
          <w:trHeight w:val="793"/>
        </w:trPr>
        <w:tc>
          <w:tcPr>
            <w:tcW w:w="2538" w:type="dxa"/>
            <w:shd w:val="clear" w:color="auto" w:fill="auto"/>
          </w:tcPr>
          <w:p w14:paraId="6EF0695E" w14:textId="5BCAFB64" w:rsidR="00F254A6" w:rsidRPr="00395DC0" w:rsidRDefault="00F254A6" w:rsidP="00164713">
            <w:pPr>
              <w:pStyle w:val="table-text"/>
            </w:pPr>
            <w:r w:rsidRPr="00BC4730">
              <w:t>variable name</w:t>
            </w:r>
          </w:p>
        </w:tc>
        <w:tc>
          <w:tcPr>
            <w:tcW w:w="5007" w:type="dxa"/>
            <w:shd w:val="clear" w:color="auto" w:fill="auto"/>
          </w:tcPr>
          <w:p w14:paraId="692C157A" w14:textId="1A5B3FC3" w:rsidR="00F254A6" w:rsidRPr="00395DC0" w:rsidRDefault="00F254A6" w:rsidP="00164713">
            <w:pPr>
              <w:pStyle w:val="table-text"/>
            </w:pPr>
            <w:r w:rsidRPr="00BC4730">
              <w:t>Must begin with a letter and it can contain letters, numbers, underscores, or hyphens. It must not contain periods or spaces.</w:t>
            </w:r>
          </w:p>
        </w:tc>
      </w:tr>
      <w:tr w:rsidR="00F254A6" w:rsidRPr="00395DC0" w14:paraId="4674BD75" w14:textId="77777777" w:rsidTr="005E7C10">
        <w:trPr>
          <w:trHeight w:val="569"/>
        </w:trPr>
        <w:tc>
          <w:tcPr>
            <w:tcW w:w="2538" w:type="dxa"/>
            <w:shd w:val="clear" w:color="auto" w:fill="auto"/>
          </w:tcPr>
          <w:p w14:paraId="610CD0BA" w14:textId="2A50EDF5" w:rsidR="00F254A6" w:rsidRDefault="00F254A6" w:rsidP="00164713">
            <w:pPr>
              <w:pStyle w:val="table-text"/>
            </w:pPr>
            <w:r w:rsidRPr="00BC4730">
              <w:t>type-name</w:t>
            </w:r>
          </w:p>
        </w:tc>
        <w:tc>
          <w:tcPr>
            <w:tcW w:w="5007" w:type="dxa"/>
            <w:shd w:val="clear" w:color="auto" w:fill="auto"/>
          </w:tcPr>
          <w:p w14:paraId="5D2DF09E" w14:textId="4DEA735D" w:rsidR="00F254A6" w:rsidRDefault="00F254A6" w:rsidP="00164713">
            <w:pPr>
              <w:pStyle w:val="table-text"/>
            </w:pPr>
            <w:r w:rsidRPr="00BC4730">
              <w:t xml:space="preserve">Can be one of the ABL </w:t>
            </w:r>
            <w:r>
              <w:t>data</w:t>
            </w:r>
            <w:r w:rsidRPr="00BC4730">
              <w:t xml:space="preserve"> types such as integer or character</w:t>
            </w:r>
            <w:r>
              <w:t xml:space="preserve"> or it can be a user-defined type.</w:t>
            </w:r>
          </w:p>
        </w:tc>
      </w:tr>
      <w:tr w:rsidR="00F254A6" w:rsidRPr="00395DC0" w14:paraId="11A3B98E" w14:textId="77777777" w:rsidTr="005E7C10">
        <w:trPr>
          <w:trHeight w:val="1494"/>
        </w:trPr>
        <w:tc>
          <w:tcPr>
            <w:tcW w:w="2538" w:type="dxa"/>
            <w:shd w:val="clear" w:color="auto" w:fill="auto"/>
          </w:tcPr>
          <w:p w14:paraId="603B621F" w14:textId="56A84E2F" w:rsidR="00F254A6" w:rsidRPr="00BC4730" w:rsidRDefault="00F254A6" w:rsidP="00164713">
            <w:pPr>
              <w:pStyle w:val="table-text"/>
            </w:pPr>
            <w:r w:rsidRPr="00BC4730">
              <w:t>no-undo</w:t>
            </w:r>
          </w:p>
        </w:tc>
        <w:tc>
          <w:tcPr>
            <w:tcW w:w="5007" w:type="dxa"/>
            <w:shd w:val="clear" w:color="auto" w:fill="auto"/>
          </w:tcPr>
          <w:p w14:paraId="61303665" w14:textId="01B529B8" w:rsidR="00F254A6" w:rsidRPr="00BC4730" w:rsidRDefault="00F254A6" w:rsidP="00164713">
            <w:pPr>
              <w:pStyle w:val="table-text"/>
            </w:pPr>
            <w:r w:rsidRPr="00BA353E">
              <w:rPr>
                <w:i/>
              </w:rPr>
              <w:t>No-undo</w:t>
            </w:r>
            <w:r>
              <w:t xml:space="preserve"> is </w:t>
            </w:r>
            <w:r w:rsidRPr="00BC4730">
              <w:t xml:space="preserve">recommended for all variable definitions, regardless of where they are used. </w:t>
            </w:r>
            <w:r>
              <w:t xml:space="preserve">If you use </w:t>
            </w:r>
            <w:r>
              <w:rPr>
                <w:i/>
              </w:rPr>
              <w:t>n</w:t>
            </w:r>
            <w:r w:rsidRPr="00BA353E">
              <w:rPr>
                <w:i/>
              </w:rPr>
              <w:t>o-undo</w:t>
            </w:r>
            <w:r w:rsidRPr="00BC4730">
              <w:t xml:space="preserve">, the value of the variable </w:t>
            </w:r>
            <w:r>
              <w:t xml:space="preserve">is </w:t>
            </w:r>
            <w:r w:rsidRPr="00BC4730">
              <w:t>not restored to its</w:t>
            </w:r>
            <w:r>
              <w:t xml:space="preserve"> original value </w:t>
            </w:r>
            <w:r w:rsidRPr="00BC4730">
              <w:t>in the event of a transaction</w:t>
            </w:r>
            <w:r>
              <w:t xml:space="preserve"> </w:t>
            </w:r>
            <w:r w:rsidRPr="00BC4730">
              <w:t>rollback.</w:t>
            </w:r>
            <w:r>
              <w:t xml:space="preserve"> </w:t>
            </w:r>
            <w:r w:rsidRPr="00BC4730">
              <w:t xml:space="preserve">You rarely need this capability so it is recommended that you use </w:t>
            </w:r>
            <w:r w:rsidRPr="007A61C7">
              <w:rPr>
                <w:i/>
              </w:rPr>
              <w:t>no-undo</w:t>
            </w:r>
            <w:r w:rsidRPr="00BC4730">
              <w:t xml:space="preserve"> as it is more efficient at runtime.</w:t>
            </w:r>
          </w:p>
        </w:tc>
      </w:tr>
    </w:tbl>
    <w:p w14:paraId="369485BA" w14:textId="77777777" w:rsidR="005E7C10" w:rsidRDefault="005E7C10" w:rsidP="00E576C2"/>
    <w:p w14:paraId="6C76F350" w14:textId="458C6892" w:rsidR="00451F41" w:rsidRDefault="00451F41" w:rsidP="00451F41">
      <w:pPr>
        <w:pStyle w:val="Heading5"/>
      </w:pPr>
      <w:r>
        <w:t>Optional code example</w:t>
      </w:r>
    </w:p>
    <w:p w14:paraId="2A6128FE" w14:textId="24EA1420" w:rsidR="00451F41" w:rsidRDefault="00451F41" w:rsidP="00451F41">
      <w:pPr>
        <w:pStyle w:val="BlockText"/>
      </w:pPr>
      <w:r w:rsidRPr="00BC4730">
        <w:t xml:space="preserve">Here </w:t>
      </w:r>
      <w:r>
        <w:t>is a</w:t>
      </w:r>
      <w:r w:rsidRPr="00BC4730">
        <w:t xml:space="preserve"> </w:t>
      </w:r>
      <w:r>
        <w:t xml:space="preserve">variable </w:t>
      </w:r>
      <w:r w:rsidR="00145FF2">
        <w:t>data member</w:t>
      </w:r>
      <w:r w:rsidRPr="00BC4730">
        <w:t xml:space="preserve"> defined for the </w:t>
      </w:r>
      <w:proofErr w:type="spellStart"/>
      <w:r w:rsidRPr="008E0135">
        <w:rPr>
          <w:i/>
        </w:rPr>
        <w:t>Dept</w:t>
      </w:r>
      <w:proofErr w:type="spellEnd"/>
      <w:r w:rsidRPr="00BC4730">
        <w:t xml:space="preserve"> class.</w:t>
      </w:r>
      <w:r>
        <w:t xml:space="preserve"> Every instance of a </w:t>
      </w:r>
      <w:proofErr w:type="spellStart"/>
      <w:r w:rsidRPr="008E0135">
        <w:rPr>
          <w:i/>
        </w:rPr>
        <w:t>Dept</w:t>
      </w:r>
      <w:proofErr w:type="spellEnd"/>
      <w:r>
        <w:t xml:space="preserve"> class will</w:t>
      </w:r>
      <w:r w:rsidRPr="00BC4730">
        <w:t xml:space="preserve"> </w:t>
      </w:r>
      <w:r>
        <w:t xml:space="preserve">hold its own values for this data member. Since this data member is private, it will </w:t>
      </w:r>
      <w:r w:rsidR="00D27AF3">
        <w:t xml:space="preserve">be </w:t>
      </w:r>
      <w:r>
        <w:t xml:space="preserve">accessible </w:t>
      </w:r>
      <w:r w:rsidR="00DF7CC4">
        <w:t xml:space="preserve">only </w:t>
      </w:r>
      <w:r>
        <w:t xml:space="preserve">by the methods of this class. </w:t>
      </w:r>
    </w:p>
    <w:p w14:paraId="6C6E6586" w14:textId="77777777" w:rsidR="0034027C" w:rsidRPr="00BC4730" w:rsidRDefault="0034027C" w:rsidP="00451F41">
      <w:pPr>
        <w:pStyle w:val="BlockText"/>
      </w:pPr>
    </w:p>
    <w:p w14:paraId="6239A9EF" w14:textId="77777777" w:rsidR="00451F41" w:rsidRPr="00BC4730" w:rsidRDefault="00451F41" w:rsidP="00451F41">
      <w:pPr>
        <w:pStyle w:val="Heading5"/>
      </w:pPr>
    </w:p>
    <w:p w14:paraId="57511A13" w14:textId="41065507" w:rsidR="00EE5A8B" w:rsidRPr="00D340FA" w:rsidRDefault="00451F41" w:rsidP="00451F41">
      <w:pPr>
        <w:pStyle w:val="BlockCode"/>
        <w:rPr>
          <w:color w:val="000000" w:themeColor="text1"/>
        </w:rPr>
      </w:pPr>
      <w:r w:rsidRPr="00BF3312">
        <w:rPr>
          <w:color w:val="7F0055"/>
        </w:rPr>
        <w:t>class</w:t>
      </w:r>
      <w:r w:rsidRPr="00D340FA">
        <w:rPr>
          <w:color w:val="000000" w:themeColor="text1"/>
        </w:rPr>
        <w:t xml:space="preserve"> </w:t>
      </w:r>
      <w:r w:rsidR="00140CCE">
        <w:rPr>
          <w:color w:val="000000" w:themeColor="text1"/>
        </w:rPr>
        <w:t>Enterprise</w:t>
      </w:r>
      <w:r w:rsidRPr="00D340FA">
        <w:rPr>
          <w:color w:val="000000" w:themeColor="text1"/>
        </w:rPr>
        <w:t>.</w:t>
      </w:r>
      <w:r w:rsidR="00140CCE">
        <w:rPr>
          <w:color w:val="000000" w:themeColor="text1"/>
        </w:rPr>
        <w:t>HR</w:t>
      </w:r>
      <w:r w:rsidRPr="00D340FA">
        <w:rPr>
          <w:color w:val="000000" w:themeColor="text1"/>
        </w:rPr>
        <w:t>.</w:t>
      </w:r>
      <w:r>
        <w:rPr>
          <w:color w:val="000000" w:themeColor="text1"/>
        </w:rPr>
        <w:t>Dept</w:t>
      </w:r>
      <w:r w:rsidRPr="00D340FA">
        <w:rPr>
          <w:color w:val="000000" w:themeColor="text1"/>
        </w:rPr>
        <w:t xml:space="preserve">: </w:t>
      </w:r>
      <w:r w:rsidR="00EE5A8B">
        <w:rPr>
          <w:color w:val="000000" w:themeColor="text1"/>
        </w:rPr>
        <w:br/>
      </w:r>
      <w:r w:rsidRPr="00D340FA">
        <w:rPr>
          <w:color w:val="000000" w:themeColor="text1"/>
        </w:rPr>
        <w:t xml:space="preserve">    </w:t>
      </w:r>
      <w:r w:rsidR="00EE5A8B">
        <w:rPr>
          <w:color w:val="000000" w:themeColor="text1"/>
        </w:rPr>
        <w:br/>
      </w:r>
      <w:r>
        <w:rPr>
          <w:color w:val="000000" w:themeColor="text1"/>
        </w:rPr>
        <w:t xml:space="preserve">    </w:t>
      </w:r>
      <w:r w:rsidRPr="002526A0">
        <w:rPr>
          <w:color w:val="3F7F5F"/>
        </w:rPr>
        <w:t xml:space="preserve">/* Used for keeping track of how many employees are in the set           </w:t>
      </w:r>
      <w:r w:rsidR="00EE5A8B">
        <w:rPr>
          <w:color w:val="3F7F5F"/>
        </w:rPr>
        <w:br/>
      </w:r>
      <w:r w:rsidRPr="002526A0">
        <w:rPr>
          <w:color w:val="3F7F5F"/>
        </w:rPr>
        <w:t xml:space="preserve">       of employees for the department. Used internally within the </w:t>
      </w:r>
      <w:r w:rsidR="00EE5A8B">
        <w:rPr>
          <w:color w:val="3F7F5F"/>
        </w:rPr>
        <w:br/>
      </w:r>
      <w:r w:rsidRPr="002526A0">
        <w:rPr>
          <w:color w:val="3F7F5F"/>
        </w:rPr>
        <w:t xml:space="preserve">       class.</w:t>
      </w:r>
      <w:r w:rsidR="00EE5A8B">
        <w:rPr>
          <w:color w:val="3F7F5F"/>
        </w:rPr>
        <w:br/>
      </w:r>
      <w:r w:rsidRPr="002526A0">
        <w:rPr>
          <w:color w:val="3F7F5F"/>
        </w:rPr>
        <w:t xml:space="preserve">    */</w:t>
      </w:r>
      <w:r w:rsidR="00EE5A8B">
        <w:rPr>
          <w:color w:val="3F7F5F"/>
        </w:rPr>
        <w:br/>
      </w:r>
      <w:r w:rsidR="00EE5A8B">
        <w:rPr>
          <w:color w:val="000000" w:themeColor="text1"/>
        </w:rPr>
        <w:br/>
      </w:r>
      <w:r w:rsidRPr="00D340FA">
        <w:rPr>
          <w:color w:val="000000" w:themeColor="text1"/>
        </w:rPr>
        <w:t xml:space="preserve">    </w:t>
      </w:r>
      <w:r w:rsidRPr="00BF3312">
        <w:rPr>
          <w:color w:val="7F0055"/>
        </w:rPr>
        <w:t>define</w:t>
      </w:r>
      <w:r w:rsidRPr="002526A0">
        <w:rPr>
          <w:color w:val="A50021"/>
        </w:rPr>
        <w:t xml:space="preserve"> </w:t>
      </w:r>
      <w:r w:rsidR="00B54DE0">
        <w:rPr>
          <w:color w:val="7F0055"/>
        </w:rPr>
        <w:t>public</w:t>
      </w:r>
      <w:r w:rsidRPr="00BF3312">
        <w:rPr>
          <w:color w:val="7F0055"/>
        </w:rPr>
        <w:t xml:space="preserve"> </w:t>
      </w:r>
      <w:r w:rsidR="00B54DE0">
        <w:rPr>
          <w:color w:val="7F0055"/>
        </w:rPr>
        <w:t>property</w:t>
      </w:r>
      <w:r w:rsidRPr="00D340FA">
        <w:rPr>
          <w:color w:val="000000" w:themeColor="text1"/>
        </w:rPr>
        <w:t xml:space="preserve"> </w:t>
      </w:r>
      <w:r>
        <w:rPr>
          <w:color w:val="000000" w:themeColor="text1"/>
        </w:rPr>
        <w:t>N</w:t>
      </w:r>
      <w:r w:rsidR="00B54DE0">
        <w:rPr>
          <w:color w:val="000000" w:themeColor="text1"/>
        </w:rPr>
        <w:t>umEmployee</w:t>
      </w:r>
      <w:r w:rsidRPr="00D340FA">
        <w:rPr>
          <w:color w:val="000000" w:themeColor="text1"/>
        </w:rPr>
        <w:t xml:space="preserve"> </w:t>
      </w:r>
      <w:r w:rsidRPr="002526A0">
        <w:rPr>
          <w:color w:val="A50021"/>
        </w:rPr>
        <w:t>as</w:t>
      </w:r>
      <w:r w:rsidRPr="00D340FA">
        <w:rPr>
          <w:color w:val="000000" w:themeColor="text1"/>
        </w:rPr>
        <w:t xml:space="preserve"> </w:t>
      </w:r>
      <w:r w:rsidRPr="00A25EE5">
        <w:rPr>
          <w:color w:val="FF0000"/>
        </w:rPr>
        <w:t xml:space="preserve">integer </w:t>
      </w:r>
      <w:r w:rsidRPr="002526A0">
        <w:rPr>
          <w:color w:val="A50021"/>
        </w:rPr>
        <w:t>no-undo</w:t>
      </w:r>
      <w:r w:rsidRPr="00D340FA">
        <w:rPr>
          <w:color w:val="000000" w:themeColor="text1"/>
        </w:rPr>
        <w:t>.</w:t>
      </w:r>
      <w:r w:rsidR="00EE5A8B">
        <w:rPr>
          <w:color w:val="000000" w:themeColor="text1"/>
        </w:rPr>
        <w:br/>
      </w:r>
      <w:r w:rsidRPr="00D340FA">
        <w:rPr>
          <w:color w:val="000000" w:themeColor="text1"/>
        </w:rPr>
        <w:t xml:space="preserve">    </w:t>
      </w:r>
      <w:r w:rsidR="00EE5A8B">
        <w:rPr>
          <w:color w:val="000000" w:themeColor="text1"/>
        </w:rPr>
        <w:br/>
      </w:r>
      <w:r w:rsidRPr="002526A0">
        <w:rPr>
          <w:color w:val="3F7F5F"/>
        </w:rPr>
        <w:t>/* rest of class definition */</w:t>
      </w:r>
      <w:r w:rsidR="00EE5A8B">
        <w:rPr>
          <w:color w:val="3F7F5F"/>
        </w:rPr>
        <w:br/>
      </w:r>
      <w:r w:rsidR="00EE5A8B">
        <w:rPr>
          <w:color w:val="000000" w:themeColor="text1"/>
        </w:rPr>
        <w:br/>
      </w:r>
      <w:r w:rsidRPr="00BF3312">
        <w:rPr>
          <w:color w:val="7F0055"/>
        </w:rPr>
        <w:t>end class</w:t>
      </w:r>
      <w:r>
        <w:rPr>
          <w:color w:val="000000" w:themeColor="text1"/>
        </w:rPr>
        <w:t>.</w:t>
      </w:r>
    </w:p>
    <w:p w14:paraId="12720895" w14:textId="77777777" w:rsidR="00451F41" w:rsidRPr="00BC4730" w:rsidRDefault="00451F41" w:rsidP="00451F41">
      <w:pPr>
        <w:pStyle w:val="BlockLine"/>
      </w:pPr>
    </w:p>
    <w:p w14:paraId="3BBFFEAA" w14:textId="77777777" w:rsidR="00711639" w:rsidRPr="005C718E" w:rsidRDefault="00E37748" w:rsidP="00711639">
      <w:pPr>
        <w:pStyle w:val="Heading3"/>
      </w:pPr>
      <w:bookmarkStart w:id="139" w:name="_Toc432509208"/>
      <w:bookmarkStart w:id="140" w:name="_Toc434845763"/>
      <w:r w:rsidRPr="00E67A5A">
        <w:lastRenderedPageBreak/>
        <w:t>Class properties</w:t>
      </w:r>
      <w:bookmarkEnd w:id="139"/>
      <w:bookmarkEnd w:id="140"/>
    </w:p>
    <w:p w14:paraId="4F99A4FC" w14:textId="77777777" w:rsidR="00711639" w:rsidRPr="005C718E" w:rsidRDefault="00711639" w:rsidP="00711639">
      <w:pPr>
        <w:pStyle w:val="TopLine"/>
      </w:pPr>
    </w:p>
    <w:p w14:paraId="545B4098" w14:textId="77777777" w:rsidR="00711639" w:rsidRPr="005C718E" w:rsidRDefault="00711639" w:rsidP="00711639">
      <w:pPr>
        <w:pStyle w:val="Heading5"/>
      </w:pPr>
      <w:r w:rsidRPr="005C718E">
        <w:t xml:space="preserve">Page name: </w:t>
      </w:r>
      <w:r w:rsidRPr="005C718E">
        <w:rPr>
          <w:rFonts w:ascii="Arial Bold" w:hAnsi="Arial Bold"/>
          <w:szCs w:val="22"/>
        </w:rPr>
        <w:t>l3t</w:t>
      </w:r>
      <w:r w:rsidR="007B1A3D">
        <w:rPr>
          <w:rFonts w:ascii="Arial Bold" w:hAnsi="Arial Bold"/>
          <w:szCs w:val="22"/>
        </w:rPr>
        <w:t>2</w:t>
      </w:r>
      <w:r w:rsidRPr="005C718E">
        <w:rPr>
          <w:rFonts w:ascii="Arial Bold" w:hAnsi="Arial Bold"/>
          <w:szCs w:val="22"/>
        </w:rPr>
        <w:t>p0</w:t>
      </w:r>
      <w:r w:rsidR="007B1A3D">
        <w:rPr>
          <w:rFonts w:ascii="Arial Bold" w:hAnsi="Arial Bold"/>
          <w:szCs w:val="22"/>
        </w:rPr>
        <w:t>40</w:t>
      </w:r>
    </w:p>
    <w:p w14:paraId="4BC9FA62" w14:textId="77777777" w:rsidR="00711639" w:rsidRPr="005C718E" w:rsidRDefault="00711639" w:rsidP="00711639">
      <w:pPr>
        <w:pStyle w:val="BlockText"/>
        <w:rPr>
          <w:vanish/>
        </w:rPr>
      </w:pPr>
      <w:r w:rsidRPr="005C718E">
        <w:rPr>
          <w:vanish/>
        </w:rPr>
        <w:t>Next: l3t</w:t>
      </w:r>
      <w:r w:rsidR="007B1A3D">
        <w:rPr>
          <w:vanish/>
        </w:rPr>
        <w:t>2</w:t>
      </w:r>
      <w:r w:rsidRPr="005C718E">
        <w:rPr>
          <w:vanish/>
        </w:rPr>
        <w:t>p0</w:t>
      </w:r>
      <w:r w:rsidR="007B1A3D">
        <w:rPr>
          <w:vanish/>
        </w:rPr>
        <w:t>4</w:t>
      </w:r>
      <w:r w:rsidRPr="005C718E">
        <w:rPr>
          <w:vanish/>
        </w:rPr>
        <w:t>5</w:t>
      </w:r>
    </w:p>
    <w:p w14:paraId="1E976269" w14:textId="77777777" w:rsidR="00711639" w:rsidRPr="005C718E" w:rsidRDefault="00711639" w:rsidP="00711639">
      <w:pPr>
        <w:pStyle w:val="Blocklinehidden"/>
      </w:pPr>
      <w:r w:rsidRPr="005C718E">
        <w:t>Block line</w:t>
      </w:r>
    </w:p>
    <w:p w14:paraId="30A723B2" w14:textId="77777777" w:rsidR="00711639" w:rsidRPr="005C718E" w:rsidRDefault="00711639" w:rsidP="00711639">
      <w:pPr>
        <w:pStyle w:val="Heading5"/>
      </w:pPr>
      <w:r w:rsidRPr="005C718E">
        <w:t>Page type</w:t>
      </w:r>
    </w:p>
    <w:p w14:paraId="17113D6E" w14:textId="77777777" w:rsidR="00711639" w:rsidRPr="005C718E" w:rsidRDefault="00711639" w:rsidP="00711639">
      <w:pPr>
        <w:pStyle w:val="BlockText"/>
        <w:rPr>
          <w:vanish/>
        </w:rPr>
      </w:pPr>
      <w:r w:rsidRPr="005C718E">
        <w:rPr>
          <w:vanish/>
        </w:rPr>
        <w:t>Basic content</w:t>
      </w:r>
    </w:p>
    <w:p w14:paraId="0B6E6FAB" w14:textId="77777777" w:rsidR="00711639" w:rsidRPr="005C718E" w:rsidRDefault="00711639" w:rsidP="00711639">
      <w:pPr>
        <w:pStyle w:val="Blocklinehidden"/>
      </w:pPr>
      <w:r w:rsidRPr="005C718E">
        <w:t>Block line</w:t>
      </w:r>
    </w:p>
    <w:p w14:paraId="26BEAA45" w14:textId="77777777" w:rsidR="00711639" w:rsidRPr="005C718E" w:rsidRDefault="00711639" w:rsidP="00711639">
      <w:pPr>
        <w:pStyle w:val="Heading5"/>
      </w:pPr>
      <w:r w:rsidRPr="005C718E">
        <w:t>Keywords</w:t>
      </w:r>
    </w:p>
    <w:p w14:paraId="7B96E6EA" w14:textId="77777777" w:rsidR="00711639" w:rsidRPr="005C718E" w:rsidRDefault="00711639" w:rsidP="00711639">
      <w:pPr>
        <w:pStyle w:val="BlockText"/>
        <w:rPr>
          <w:vanish/>
          <w:szCs w:val="22"/>
        </w:rPr>
      </w:pPr>
      <w:r w:rsidRPr="005C718E">
        <w:rPr>
          <w:vanish/>
          <w:szCs w:val="22"/>
        </w:rPr>
        <w:t xml:space="preserve">property, </w:t>
      </w:r>
      <w:r w:rsidR="00B36C48">
        <w:rPr>
          <w:vanish/>
          <w:szCs w:val="22"/>
        </w:rPr>
        <w:t>data member</w:t>
      </w:r>
      <w:r w:rsidRPr="005C718E">
        <w:rPr>
          <w:vanish/>
          <w:szCs w:val="22"/>
        </w:rPr>
        <w:t>, get, set, accessor</w:t>
      </w:r>
    </w:p>
    <w:p w14:paraId="672594A5" w14:textId="77777777" w:rsidR="00711639" w:rsidRPr="005C718E" w:rsidRDefault="00711639" w:rsidP="00711639">
      <w:pPr>
        <w:pStyle w:val="Blocklinehidden"/>
      </w:pPr>
      <w:r w:rsidRPr="005C718E">
        <w:t>Block line</w:t>
      </w:r>
    </w:p>
    <w:p w14:paraId="27C45EAD" w14:textId="23963F41" w:rsidR="00711639" w:rsidRDefault="00711639" w:rsidP="00711639">
      <w:pPr>
        <w:pStyle w:val="Heading5"/>
      </w:pPr>
      <w:r w:rsidRPr="005C718E">
        <w:t>Graphics/Slide</w:t>
      </w:r>
    </w:p>
    <w:p w14:paraId="6ADC0529" w14:textId="77777777" w:rsidR="00711639" w:rsidRDefault="00711639" w:rsidP="00711639">
      <w:pPr>
        <w:pStyle w:val="Heading5"/>
      </w:pPr>
      <w:r w:rsidRPr="005C718E">
        <w:t>Text</w:t>
      </w:r>
    </w:p>
    <w:p w14:paraId="15BED6EE" w14:textId="77777777" w:rsidR="00E67A5A" w:rsidRDefault="00D27AF3" w:rsidP="00E67A5A">
      <w:pPr>
        <w:pStyle w:val="BlockText"/>
      </w:pPr>
      <w:r>
        <w:t>Like</w:t>
      </w:r>
      <w:r w:rsidR="00E67A5A">
        <w:t xml:space="preserve"> a variable, a property holds a value of a built-in type or user-defined type, but </w:t>
      </w:r>
      <w:r w:rsidR="0038449F">
        <w:t xml:space="preserve">it also has built-in accessor methods </w:t>
      </w:r>
      <w:proofErr w:type="gramStart"/>
      <w:r w:rsidR="0038449F" w:rsidRPr="008E0135">
        <w:rPr>
          <w:i/>
        </w:rPr>
        <w:t>get</w:t>
      </w:r>
      <w:r w:rsidR="0038449F">
        <w:t>(</w:t>
      </w:r>
      <w:proofErr w:type="gramEnd"/>
      <w:r w:rsidR="0038449F">
        <w:t xml:space="preserve">) and </w:t>
      </w:r>
      <w:r w:rsidR="0038449F" w:rsidRPr="008E0135">
        <w:rPr>
          <w:i/>
        </w:rPr>
        <w:t>set</w:t>
      </w:r>
      <w:r w:rsidR="0038449F">
        <w:t>() that are used to access the data in the property</w:t>
      </w:r>
      <w:r w:rsidR="00E67A5A">
        <w:t xml:space="preserve">. This is useful because you can define a property to be read by another part of the application, but only </w:t>
      </w:r>
      <w:r w:rsidR="00A83129">
        <w:t xml:space="preserve">to be </w:t>
      </w:r>
      <w:r w:rsidR="00E67A5A">
        <w:t xml:space="preserve">set by methods of the class. </w:t>
      </w:r>
      <w:r w:rsidR="0038449F">
        <w:t xml:space="preserve">In addition, you can add code to the </w:t>
      </w:r>
      <w:proofErr w:type="gramStart"/>
      <w:r w:rsidR="0038449F" w:rsidRPr="008E0135">
        <w:rPr>
          <w:i/>
        </w:rPr>
        <w:t>get</w:t>
      </w:r>
      <w:r w:rsidR="0038449F">
        <w:t>(</w:t>
      </w:r>
      <w:proofErr w:type="gramEnd"/>
      <w:r w:rsidR="0038449F">
        <w:t xml:space="preserve">) and </w:t>
      </w:r>
      <w:r w:rsidR="0038449F" w:rsidRPr="008E0135">
        <w:rPr>
          <w:i/>
        </w:rPr>
        <w:t>set</w:t>
      </w:r>
      <w:r w:rsidR="0038449F">
        <w:t>() accessor methods to customize how the property value will be read and set.</w:t>
      </w:r>
      <w:r w:rsidR="008E137C">
        <w:t xml:space="preserve"> For example, you can implement the </w:t>
      </w:r>
      <w:proofErr w:type="gramStart"/>
      <w:r w:rsidR="008E137C" w:rsidRPr="008E0135">
        <w:rPr>
          <w:i/>
        </w:rPr>
        <w:t>set</w:t>
      </w:r>
      <w:r w:rsidR="008E137C">
        <w:t>(</w:t>
      </w:r>
      <w:proofErr w:type="gramEnd"/>
      <w:r w:rsidR="008E137C">
        <w:t xml:space="preserve">) accessor method to transform a </w:t>
      </w:r>
      <w:proofErr w:type="spellStart"/>
      <w:r w:rsidR="008E137C" w:rsidRPr="00E638EB">
        <w:rPr>
          <w:i/>
        </w:rPr>
        <w:t>PostalCode</w:t>
      </w:r>
      <w:proofErr w:type="spellEnd"/>
      <w:r w:rsidR="008E137C">
        <w:t xml:space="preserve"> v</w:t>
      </w:r>
      <w:r w:rsidR="00E638EB">
        <w:t>alue into a standard format</w:t>
      </w:r>
      <w:r w:rsidR="008E137C">
        <w:t>.</w:t>
      </w:r>
    </w:p>
    <w:p w14:paraId="554824A1" w14:textId="77777777" w:rsidR="00E67A5A" w:rsidRDefault="00E67A5A" w:rsidP="00E67A5A">
      <w:pPr>
        <w:pStyle w:val="BlockText"/>
      </w:pPr>
    </w:p>
    <w:p w14:paraId="4BB208DB" w14:textId="77777777" w:rsidR="00711639" w:rsidRPr="005C718E" w:rsidRDefault="00E67A5A" w:rsidP="008E137C">
      <w:pPr>
        <w:pStyle w:val="BlockText"/>
      </w:pPr>
      <w:r>
        <w:t>A best practice is to define properties as public for reading and private or protected for setting. This enables you to control how data is accessed by code from other parts of your application</w:t>
      </w:r>
      <w:r w:rsidR="008E137C">
        <w:t xml:space="preserve">. </w:t>
      </w:r>
      <w:r w:rsidR="009B7D2E">
        <w:t xml:space="preserve">Most of the data members you add to an ABL class </w:t>
      </w:r>
      <w:r w:rsidR="002E0B42">
        <w:t>are</w:t>
      </w:r>
      <w:r w:rsidR="009B7D2E">
        <w:t xml:space="preserve"> defined as properties.</w:t>
      </w:r>
    </w:p>
    <w:p w14:paraId="080AA7A2" w14:textId="77777777" w:rsidR="00711639" w:rsidRPr="005C718E" w:rsidRDefault="00711639" w:rsidP="00711639">
      <w:pPr>
        <w:pStyle w:val="BlockLine"/>
      </w:pPr>
    </w:p>
    <w:p w14:paraId="1BCD9ED0" w14:textId="77777777" w:rsidR="00711639" w:rsidRPr="005C718E" w:rsidRDefault="00711639" w:rsidP="00711639">
      <w:pPr>
        <w:pStyle w:val="Heading5"/>
      </w:pPr>
    </w:p>
    <w:p w14:paraId="3A524471" w14:textId="77777777" w:rsidR="00711639" w:rsidRPr="005C718E" w:rsidRDefault="00711639" w:rsidP="00711639">
      <w:pPr>
        <w:pStyle w:val="Heading5"/>
      </w:pPr>
    </w:p>
    <w:p w14:paraId="01186358" w14:textId="77777777" w:rsidR="00711639" w:rsidRPr="005C718E" w:rsidRDefault="00711639" w:rsidP="00711639">
      <w:pPr>
        <w:pStyle w:val="Heading4"/>
      </w:pPr>
      <w:bookmarkStart w:id="141" w:name="_Toc349143712"/>
      <w:bookmarkStart w:id="142" w:name="_Toc432509209"/>
      <w:bookmarkStart w:id="143" w:name="_Toc434845764"/>
      <w:r w:rsidRPr="005C718E">
        <w:lastRenderedPageBreak/>
        <w:t xml:space="preserve">Defining </w:t>
      </w:r>
      <w:r w:rsidR="008E137C">
        <w:t xml:space="preserve">a </w:t>
      </w:r>
      <w:r w:rsidR="00E61F7E">
        <w:t xml:space="preserve">data member as </w:t>
      </w:r>
      <w:r w:rsidRPr="005C718E">
        <w:t>a property</w:t>
      </w:r>
      <w:bookmarkEnd w:id="141"/>
      <w:bookmarkEnd w:id="142"/>
      <w:bookmarkEnd w:id="143"/>
    </w:p>
    <w:p w14:paraId="1FA7D49A" w14:textId="77777777" w:rsidR="00711639" w:rsidRPr="005C718E" w:rsidRDefault="00711639" w:rsidP="00711639">
      <w:pPr>
        <w:pStyle w:val="TopLine"/>
      </w:pPr>
    </w:p>
    <w:p w14:paraId="0493E32E" w14:textId="77777777" w:rsidR="00711639" w:rsidRPr="005C718E" w:rsidRDefault="00711639" w:rsidP="00711639">
      <w:pPr>
        <w:pStyle w:val="Heading5"/>
      </w:pPr>
      <w:r w:rsidRPr="005C718E">
        <w:t xml:space="preserve">Page name: </w:t>
      </w:r>
      <w:r w:rsidRPr="005C718E">
        <w:rPr>
          <w:rFonts w:ascii="Arial Bold" w:hAnsi="Arial Bold"/>
          <w:szCs w:val="22"/>
        </w:rPr>
        <w:t>l3t</w:t>
      </w:r>
      <w:r w:rsidR="007B1A3D">
        <w:rPr>
          <w:rFonts w:ascii="Arial Bold" w:hAnsi="Arial Bold"/>
          <w:szCs w:val="22"/>
        </w:rPr>
        <w:t>2</w:t>
      </w:r>
      <w:r w:rsidRPr="005C718E">
        <w:rPr>
          <w:rFonts w:ascii="Arial Bold" w:hAnsi="Arial Bold"/>
          <w:szCs w:val="22"/>
        </w:rPr>
        <w:t>p0</w:t>
      </w:r>
      <w:r w:rsidR="007B1A3D">
        <w:rPr>
          <w:rFonts w:ascii="Arial Bold" w:hAnsi="Arial Bold"/>
          <w:szCs w:val="22"/>
        </w:rPr>
        <w:t>45</w:t>
      </w:r>
    </w:p>
    <w:p w14:paraId="387F026A" w14:textId="77777777" w:rsidR="00711639" w:rsidRPr="005C718E" w:rsidRDefault="00711639" w:rsidP="00711639">
      <w:pPr>
        <w:pStyle w:val="BlockText"/>
        <w:rPr>
          <w:vanish/>
        </w:rPr>
      </w:pPr>
      <w:r w:rsidRPr="005C718E">
        <w:rPr>
          <w:vanish/>
        </w:rPr>
        <w:t>Next: l3t</w:t>
      </w:r>
      <w:r w:rsidR="007B1A3D">
        <w:rPr>
          <w:vanish/>
        </w:rPr>
        <w:t>2</w:t>
      </w:r>
      <w:r w:rsidRPr="005C718E">
        <w:rPr>
          <w:vanish/>
        </w:rPr>
        <w:t>p0</w:t>
      </w:r>
      <w:r w:rsidR="007B1A3D">
        <w:rPr>
          <w:vanish/>
        </w:rPr>
        <w:t>50</w:t>
      </w:r>
    </w:p>
    <w:p w14:paraId="7B8C5C28" w14:textId="77777777" w:rsidR="00711639" w:rsidRPr="005C718E" w:rsidRDefault="00711639" w:rsidP="00711639">
      <w:pPr>
        <w:pStyle w:val="Blocklinehidden"/>
      </w:pPr>
      <w:r w:rsidRPr="005C718E">
        <w:t>Block line</w:t>
      </w:r>
    </w:p>
    <w:p w14:paraId="52B8632A" w14:textId="77777777" w:rsidR="00711639" w:rsidRPr="005C718E" w:rsidRDefault="00711639" w:rsidP="00711639">
      <w:pPr>
        <w:pStyle w:val="Heading5"/>
      </w:pPr>
      <w:r w:rsidRPr="005C718E">
        <w:t>Page type</w:t>
      </w:r>
    </w:p>
    <w:p w14:paraId="06C12D2F" w14:textId="77777777" w:rsidR="00711639" w:rsidRPr="005C718E" w:rsidRDefault="00711639" w:rsidP="00711639">
      <w:pPr>
        <w:pStyle w:val="BlockText"/>
        <w:rPr>
          <w:vanish/>
        </w:rPr>
      </w:pPr>
      <w:r w:rsidRPr="005C718E">
        <w:rPr>
          <w:vanish/>
        </w:rPr>
        <w:t>Syntax</w:t>
      </w:r>
    </w:p>
    <w:p w14:paraId="3BEF1F45" w14:textId="77777777" w:rsidR="00711639" w:rsidRPr="005C718E" w:rsidRDefault="00711639" w:rsidP="00711639">
      <w:pPr>
        <w:pStyle w:val="Blocklinehidden"/>
      </w:pPr>
      <w:r w:rsidRPr="005C718E">
        <w:t>Block line</w:t>
      </w:r>
    </w:p>
    <w:p w14:paraId="5F8F6093" w14:textId="77777777" w:rsidR="00711639" w:rsidRPr="005C718E" w:rsidRDefault="00711639" w:rsidP="00711639">
      <w:pPr>
        <w:pStyle w:val="Heading5"/>
      </w:pPr>
      <w:r w:rsidRPr="005C718E">
        <w:t>Keywords</w:t>
      </w:r>
    </w:p>
    <w:p w14:paraId="1A78BE52" w14:textId="77777777" w:rsidR="00711639" w:rsidRPr="005C718E" w:rsidRDefault="00711639" w:rsidP="00711639">
      <w:pPr>
        <w:pStyle w:val="BlockText"/>
        <w:rPr>
          <w:vanish/>
          <w:szCs w:val="22"/>
        </w:rPr>
      </w:pPr>
      <w:r w:rsidRPr="005C718E">
        <w:rPr>
          <w:vanish/>
          <w:szCs w:val="22"/>
        </w:rPr>
        <w:t>property, data</w:t>
      </w:r>
      <w:r w:rsidR="00B36C48">
        <w:rPr>
          <w:vanish/>
          <w:szCs w:val="22"/>
        </w:rPr>
        <w:t xml:space="preserve"> member, get, set, accessor, public, private, protected, define property</w:t>
      </w:r>
    </w:p>
    <w:p w14:paraId="252A1E3E" w14:textId="77777777" w:rsidR="00711639" w:rsidRPr="005C718E" w:rsidRDefault="00711639" w:rsidP="00711639">
      <w:pPr>
        <w:pStyle w:val="Blocklinehidden"/>
      </w:pPr>
      <w:r w:rsidRPr="005C718E">
        <w:t>Block line</w:t>
      </w:r>
    </w:p>
    <w:p w14:paraId="5BD6EAD1" w14:textId="078E2CE9" w:rsidR="00711639" w:rsidRDefault="00711639" w:rsidP="00711639">
      <w:pPr>
        <w:pStyle w:val="Heading5"/>
      </w:pPr>
      <w:r w:rsidRPr="005C718E">
        <w:t>Graphics/Slide</w:t>
      </w:r>
    </w:p>
    <w:p w14:paraId="1BA0320E" w14:textId="77777777" w:rsidR="00711639" w:rsidRPr="005C718E" w:rsidRDefault="00711639" w:rsidP="00711639">
      <w:pPr>
        <w:pStyle w:val="Heading5"/>
      </w:pPr>
      <w:r w:rsidRPr="005C718E">
        <w:t>Text</w:t>
      </w:r>
    </w:p>
    <w:p w14:paraId="6BAD0146" w14:textId="77777777" w:rsidR="00A83129" w:rsidRDefault="00A83129" w:rsidP="00A83129">
      <w:pPr>
        <w:pStyle w:val="BlockText"/>
      </w:pPr>
      <w:r w:rsidRPr="005C718E">
        <w:t xml:space="preserve">You define a property </w:t>
      </w:r>
      <w:r>
        <w:t>in the same way that you</w:t>
      </w:r>
      <w:r w:rsidRPr="005C718E">
        <w:t xml:space="preserve"> define a variable, except </w:t>
      </w:r>
      <w:r>
        <w:t xml:space="preserve">that </w:t>
      </w:r>
      <w:r w:rsidRPr="005C718E">
        <w:t xml:space="preserve">you use the keyword </w:t>
      </w:r>
      <w:r w:rsidRPr="005C718E">
        <w:rPr>
          <w:i/>
        </w:rPr>
        <w:t>property</w:t>
      </w:r>
      <w:r w:rsidRPr="005C718E">
        <w:t xml:space="preserve">. In addition, </w:t>
      </w:r>
      <w:r>
        <w:t xml:space="preserve">you specify </w:t>
      </w:r>
      <w:r w:rsidRPr="005C718E">
        <w:t xml:space="preserve">the </w:t>
      </w:r>
      <w:r w:rsidRPr="005C718E">
        <w:rPr>
          <w:i/>
        </w:rPr>
        <w:t>get</w:t>
      </w:r>
      <w:r w:rsidRPr="005C718E">
        <w:t xml:space="preserve"> and </w:t>
      </w:r>
      <w:r w:rsidRPr="005C718E">
        <w:rPr>
          <w:i/>
        </w:rPr>
        <w:t>set</w:t>
      </w:r>
      <w:r w:rsidRPr="005C718E">
        <w:t xml:space="preserve"> accessors for the property. Optionally, you can </w:t>
      </w:r>
      <w:r>
        <w:t>customize the</w:t>
      </w:r>
      <w:r w:rsidRPr="005C718E">
        <w:t xml:space="preserve"> behavior </w:t>
      </w:r>
      <w:r>
        <w:t>of the</w:t>
      </w:r>
      <w:r w:rsidRPr="005C718E">
        <w:t xml:space="preserve"> </w:t>
      </w:r>
      <w:proofErr w:type="gramStart"/>
      <w:r w:rsidRPr="005C718E">
        <w:rPr>
          <w:i/>
        </w:rPr>
        <w:t>get</w:t>
      </w:r>
      <w:r>
        <w:rPr>
          <w:i/>
        </w:rPr>
        <w:t>(</w:t>
      </w:r>
      <w:proofErr w:type="gramEnd"/>
      <w:r>
        <w:rPr>
          <w:i/>
        </w:rPr>
        <w:t>)</w:t>
      </w:r>
      <w:r w:rsidRPr="005C718E">
        <w:t xml:space="preserve"> and </w:t>
      </w:r>
      <w:r w:rsidRPr="005C718E">
        <w:rPr>
          <w:i/>
        </w:rPr>
        <w:t>set</w:t>
      </w:r>
      <w:r>
        <w:rPr>
          <w:i/>
        </w:rPr>
        <w:t xml:space="preserve">() </w:t>
      </w:r>
      <w:r w:rsidRPr="008E137C">
        <w:t>accessor methods</w:t>
      </w:r>
      <w:r w:rsidRPr="005C718E">
        <w:t>.</w:t>
      </w:r>
      <w:r>
        <w:t xml:space="preserve"> </w:t>
      </w:r>
    </w:p>
    <w:p w14:paraId="6716D17D" w14:textId="77777777" w:rsidR="00E638EB" w:rsidRDefault="00E638EB" w:rsidP="00711639">
      <w:pPr>
        <w:pStyle w:val="BlockText"/>
      </w:pPr>
    </w:p>
    <w:p w14:paraId="716F9A60" w14:textId="77777777" w:rsidR="00E638EB" w:rsidRDefault="00E638EB" w:rsidP="00E638EB">
      <w:pPr>
        <w:pStyle w:val="BlockText"/>
      </w:pPr>
      <w:r>
        <w:t xml:space="preserve">When you define a property, you specify visibility for the property, and for the </w:t>
      </w:r>
      <w:proofErr w:type="gramStart"/>
      <w:r w:rsidRPr="008E0135">
        <w:rPr>
          <w:i/>
        </w:rPr>
        <w:t>get</w:t>
      </w:r>
      <w:r>
        <w:t>(</w:t>
      </w:r>
      <w:proofErr w:type="gramEnd"/>
      <w:r>
        <w:t xml:space="preserve">) and </w:t>
      </w:r>
      <w:r w:rsidRPr="008E0135">
        <w:rPr>
          <w:i/>
        </w:rPr>
        <w:t>set</w:t>
      </w:r>
      <w:r>
        <w:t>() accessor methods.</w:t>
      </w:r>
      <w:r w:rsidR="00711639" w:rsidRPr="005C718E">
        <w:t xml:space="preserve"> </w:t>
      </w:r>
      <w:r w:rsidRPr="005C718E">
        <w:t xml:space="preserve">The </w:t>
      </w:r>
      <w:r>
        <w:t>visibility</w:t>
      </w:r>
      <w:r w:rsidRPr="005C718E">
        <w:t xml:space="preserve"> for </w:t>
      </w:r>
      <w:proofErr w:type="gramStart"/>
      <w:r w:rsidRPr="005C718E">
        <w:rPr>
          <w:i/>
        </w:rPr>
        <w:t>get</w:t>
      </w:r>
      <w:r>
        <w:rPr>
          <w:i/>
        </w:rPr>
        <w:t>(</w:t>
      </w:r>
      <w:proofErr w:type="gramEnd"/>
      <w:r>
        <w:rPr>
          <w:i/>
        </w:rPr>
        <w:t xml:space="preserve">) </w:t>
      </w:r>
      <w:r w:rsidRPr="00E638EB">
        <w:t>and</w:t>
      </w:r>
      <w:r>
        <w:rPr>
          <w:i/>
        </w:rPr>
        <w:t xml:space="preserve"> </w:t>
      </w:r>
      <w:r w:rsidRPr="005C718E">
        <w:rPr>
          <w:i/>
        </w:rPr>
        <w:t>set</w:t>
      </w:r>
      <w:r>
        <w:rPr>
          <w:i/>
        </w:rPr>
        <w:t>()</w:t>
      </w:r>
      <w:r w:rsidRPr="005C718E">
        <w:t xml:space="preserve"> must be the same or more restrictive than the </w:t>
      </w:r>
      <w:r>
        <w:t>visibility</w:t>
      </w:r>
      <w:r w:rsidRPr="005C718E">
        <w:t xml:space="preserve"> for the property. </w:t>
      </w:r>
    </w:p>
    <w:p w14:paraId="61823947" w14:textId="77777777" w:rsidR="00E638EB" w:rsidRDefault="00E638EB" w:rsidP="00E638EB">
      <w:pPr>
        <w:pStyle w:val="BlockText"/>
      </w:pPr>
    </w:p>
    <w:p w14:paraId="5BDC41EA" w14:textId="77777777" w:rsidR="00E638EB" w:rsidRDefault="00E638EB" w:rsidP="00E638EB">
      <w:pPr>
        <w:pStyle w:val="BlockText"/>
      </w:pPr>
      <w:r w:rsidRPr="00E638EB">
        <w:rPr>
          <w:b/>
        </w:rPr>
        <w:t>Note</w:t>
      </w:r>
      <w:r>
        <w:t>: You must</w:t>
      </w:r>
      <w:r w:rsidRPr="005C718E">
        <w:t xml:space="preserve"> define </w:t>
      </w:r>
      <w:proofErr w:type="gramStart"/>
      <w:r w:rsidRPr="005C718E">
        <w:rPr>
          <w:i/>
        </w:rPr>
        <w:t>get</w:t>
      </w:r>
      <w:r>
        <w:rPr>
          <w:i/>
        </w:rPr>
        <w:t>(</w:t>
      </w:r>
      <w:proofErr w:type="gramEnd"/>
      <w:r>
        <w:rPr>
          <w:i/>
        </w:rPr>
        <w:t>)</w:t>
      </w:r>
      <w:r w:rsidRPr="005C718E">
        <w:t xml:space="preserve"> before </w:t>
      </w:r>
      <w:r w:rsidRPr="005C718E">
        <w:rPr>
          <w:i/>
        </w:rPr>
        <w:t>set</w:t>
      </w:r>
      <w:r>
        <w:rPr>
          <w:i/>
        </w:rPr>
        <w:t>()</w:t>
      </w:r>
      <w:r w:rsidRPr="005C718E">
        <w:t>, otherwise your code will not compile.</w:t>
      </w:r>
    </w:p>
    <w:p w14:paraId="1D5EB222" w14:textId="7A502404" w:rsidR="00711639" w:rsidRDefault="00711639" w:rsidP="00711639">
      <w:pPr>
        <w:pStyle w:val="BlockText"/>
      </w:pPr>
      <w:r w:rsidRPr="005C718E">
        <w:t>Here is the simplified syntax for defining a property:</w:t>
      </w:r>
    </w:p>
    <w:p w14:paraId="6F829D52" w14:textId="77777777" w:rsidR="009C30C6" w:rsidRPr="005C718E" w:rsidRDefault="009C30C6" w:rsidP="00711639">
      <w:pPr>
        <w:pStyle w:val="BlockText"/>
      </w:pPr>
    </w:p>
    <w:p w14:paraId="291EC289" w14:textId="3ACB6853" w:rsidR="00711639" w:rsidRDefault="00711639" w:rsidP="00711639">
      <w:pPr>
        <w:pStyle w:val="BlockCode"/>
      </w:pPr>
      <w:r w:rsidRPr="00BF3312">
        <w:rPr>
          <w:color w:val="7F0055"/>
        </w:rPr>
        <w:t>define</w:t>
      </w:r>
      <w:r w:rsidRPr="005C718E">
        <w:t>[&lt;</w:t>
      </w:r>
      <w:r w:rsidR="000B4394" w:rsidRPr="00BF3312">
        <w:rPr>
          <w:color w:val="7F0055"/>
        </w:rPr>
        <w:t>visibility</w:t>
      </w:r>
      <w:r w:rsidRPr="005C718E">
        <w:t xml:space="preserve">&gt;] </w:t>
      </w:r>
      <w:r w:rsidRPr="00BF3312">
        <w:rPr>
          <w:color w:val="7F0055"/>
        </w:rPr>
        <w:t>property</w:t>
      </w:r>
      <w:r w:rsidRPr="005C718E">
        <w:t xml:space="preserve"> &lt;property-name&gt; </w:t>
      </w:r>
      <w:r w:rsidRPr="00BF3312">
        <w:rPr>
          <w:color w:val="7F0055"/>
        </w:rPr>
        <w:t>as</w:t>
      </w:r>
      <w:r w:rsidRPr="005C718E">
        <w:t xml:space="preserve"> </w:t>
      </w:r>
      <w:r w:rsidR="00EE5A8B">
        <w:br/>
      </w:r>
      <w:r w:rsidR="002526A0">
        <w:t xml:space="preserve">                              &lt;</w:t>
      </w:r>
      <w:r w:rsidR="002526A0" w:rsidRPr="00A25EE5">
        <w:rPr>
          <w:color w:val="FF0000"/>
        </w:rPr>
        <w:t>type-name</w:t>
      </w:r>
      <w:r w:rsidR="002526A0">
        <w:t>&gt; [</w:t>
      </w:r>
      <w:r w:rsidRPr="00BF3312">
        <w:rPr>
          <w:color w:val="7F0055"/>
        </w:rPr>
        <w:t>no-undo</w:t>
      </w:r>
      <w:r w:rsidR="002526A0">
        <w:t>]</w:t>
      </w:r>
      <w:r w:rsidR="00EE5A8B">
        <w:br/>
      </w:r>
      <w:r w:rsidRPr="005C718E">
        <w:t>&lt;</w:t>
      </w:r>
      <w:r w:rsidR="00E35BCA" w:rsidRPr="00BF3312">
        <w:rPr>
          <w:color w:val="7F0055"/>
        </w:rPr>
        <w:t>visibility</w:t>
      </w:r>
      <w:r w:rsidRPr="005C718E">
        <w:t xml:space="preserve">&gt; </w:t>
      </w:r>
      <w:r w:rsidRPr="00BF3312">
        <w:rPr>
          <w:color w:val="7F0055"/>
        </w:rPr>
        <w:t>get</w:t>
      </w:r>
      <w:r w:rsidRPr="005C718E">
        <w:t xml:space="preserve"> </w:t>
      </w:r>
      <w:r w:rsidR="00EE5A8B">
        <w:br/>
      </w:r>
      <w:r w:rsidR="002526A0">
        <w:t xml:space="preserve">    </w:t>
      </w:r>
      <w:r w:rsidRPr="005C718E">
        <w:t xml:space="preserve">[(): &lt;body of get that returns property&gt; </w:t>
      </w:r>
      <w:r w:rsidRPr="00BF3312">
        <w:rPr>
          <w:color w:val="7F0055"/>
        </w:rPr>
        <w:t>end get</w:t>
      </w:r>
      <w:r w:rsidR="003603D1">
        <w:t>].</w:t>
      </w:r>
      <w:r w:rsidR="00EE5A8B">
        <w:br/>
      </w:r>
      <w:r w:rsidRPr="005C718E">
        <w:t>&lt;</w:t>
      </w:r>
      <w:r w:rsidR="00E35BCA" w:rsidRPr="00BF3312">
        <w:rPr>
          <w:color w:val="7F0055"/>
        </w:rPr>
        <w:t>visibility</w:t>
      </w:r>
      <w:r w:rsidRPr="005C718E">
        <w:t xml:space="preserve">&gt;] </w:t>
      </w:r>
      <w:r w:rsidRPr="00BF3312">
        <w:rPr>
          <w:color w:val="7F0055"/>
        </w:rPr>
        <w:t>set</w:t>
      </w:r>
      <w:r w:rsidR="00EE5A8B">
        <w:rPr>
          <w:color w:val="7F0055"/>
        </w:rPr>
        <w:br/>
      </w:r>
      <w:r w:rsidR="002526A0">
        <w:rPr>
          <w:color w:val="A50021"/>
        </w:rPr>
        <w:t xml:space="preserve">    </w:t>
      </w:r>
      <w:r w:rsidRPr="005C718E">
        <w:t>[(&lt;par</w:t>
      </w:r>
      <w:r w:rsidR="00E638EB">
        <w:t>a</w:t>
      </w:r>
      <w:r w:rsidRPr="005C718E">
        <w:t>m</w:t>
      </w:r>
      <w:r w:rsidR="0088742B">
        <w:t>eter</w:t>
      </w:r>
      <w:r w:rsidRPr="005C718E">
        <w:t xml:space="preserve">&gt;): &lt;body of set that sets property&gt; </w:t>
      </w:r>
      <w:r w:rsidRPr="00BF3312">
        <w:rPr>
          <w:color w:val="7F0055"/>
        </w:rPr>
        <w:t>end set</w:t>
      </w:r>
      <w:r w:rsidR="003603D1">
        <w:t>].</w:t>
      </w:r>
    </w:p>
    <w:p w14:paraId="54E70229" w14:textId="4141E62C" w:rsidR="009C30C6" w:rsidRDefault="009C30C6" w:rsidP="00E576C2"/>
    <w:tbl>
      <w:tblPr>
        <w:tblW w:w="7560" w:type="dxa"/>
        <w:tblInd w:w="17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1F11CF" w:rsidRPr="00395DC0" w14:paraId="7AD1B671" w14:textId="77777777" w:rsidTr="00AC159D">
        <w:tc>
          <w:tcPr>
            <w:tcW w:w="2700" w:type="dxa"/>
            <w:shd w:val="clear" w:color="auto" w:fill="CCCCCC"/>
          </w:tcPr>
          <w:p w14:paraId="15A44381" w14:textId="77777777" w:rsidR="001F11CF" w:rsidRPr="00395DC0" w:rsidRDefault="001F11CF" w:rsidP="00164713">
            <w:pPr>
              <w:pStyle w:val="TableHeading"/>
            </w:pPr>
            <w:r>
              <w:t>Syntax Element</w:t>
            </w:r>
          </w:p>
        </w:tc>
        <w:tc>
          <w:tcPr>
            <w:tcW w:w="4860" w:type="dxa"/>
            <w:shd w:val="clear" w:color="auto" w:fill="CCCCCC"/>
          </w:tcPr>
          <w:p w14:paraId="59BE766A" w14:textId="77777777" w:rsidR="001F11CF" w:rsidRPr="00395DC0" w:rsidRDefault="001F11CF" w:rsidP="00164713">
            <w:pPr>
              <w:pStyle w:val="TableHeading"/>
            </w:pPr>
            <w:r>
              <w:t>Description</w:t>
            </w:r>
          </w:p>
        </w:tc>
      </w:tr>
      <w:tr w:rsidR="001F11CF" w:rsidRPr="00395DC0" w14:paraId="3502233F" w14:textId="77777777" w:rsidTr="00AC159D">
        <w:tc>
          <w:tcPr>
            <w:tcW w:w="2700" w:type="dxa"/>
            <w:shd w:val="clear" w:color="auto" w:fill="auto"/>
          </w:tcPr>
          <w:p w14:paraId="5A510981" w14:textId="77777777" w:rsidR="001F11CF" w:rsidRPr="00395DC0" w:rsidRDefault="001F11CF" w:rsidP="00164713">
            <w:pPr>
              <w:pStyle w:val="table-text"/>
            </w:pPr>
            <w:r>
              <w:t>visibility</w:t>
            </w:r>
          </w:p>
        </w:tc>
        <w:tc>
          <w:tcPr>
            <w:tcW w:w="4860" w:type="dxa"/>
            <w:shd w:val="clear" w:color="auto" w:fill="auto"/>
          </w:tcPr>
          <w:p w14:paraId="71E68ED3" w14:textId="77777777" w:rsidR="001F11CF" w:rsidRPr="00395DC0" w:rsidRDefault="001F11CF" w:rsidP="00164713">
            <w:pPr>
              <w:pStyle w:val="table-text"/>
            </w:pPr>
            <w:r w:rsidRPr="00BA353E">
              <w:rPr>
                <w:i/>
              </w:rPr>
              <w:t>Public</w:t>
            </w:r>
            <w:r w:rsidRPr="005C718E">
              <w:t xml:space="preserve">, </w:t>
            </w:r>
            <w:r w:rsidRPr="00BA353E">
              <w:rPr>
                <w:i/>
              </w:rPr>
              <w:t>private</w:t>
            </w:r>
            <w:r w:rsidRPr="005C718E">
              <w:t xml:space="preserve">, or </w:t>
            </w:r>
            <w:r w:rsidRPr="00BA353E">
              <w:rPr>
                <w:i/>
              </w:rPr>
              <w:t>protected</w:t>
            </w:r>
            <w:r w:rsidRPr="005C718E">
              <w:t>.</w:t>
            </w:r>
          </w:p>
        </w:tc>
      </w:tr>
      <w:tr w:rsidR="001F11CF" w:rsidRPr="00395DC0" w14:paraId="65F6BC3A" w14:textId="77777777" w:rsidTr="00AC159D">
        <w:tc>
          <w:tcPr>
            <w:tcW w:w="2700" w:type="dxa"/>
            <w:shd w:val="clear" w:color="auto" w:fill="auto"/>
          </w:tcPr>
          <w:p w14:paraId="2E0F05A0" w14:textId="77777777" w:rsidR="001F11CF" w:rsidRPr="00395DC0" w:rsidRDefault="001F11CF" w:rsidP="00164713">
            <w:pPr>
              <w:pStyle w:val="table-text"/>
            </w:pPr>
            <w:r w:rsidRPr="005C718E">
              <w:t>property-name</w:t>
            </w:r>
          </w:p>
        </w:tc>
        <w:tc>
          <w:tcPr>
            <w:tcW w:w="4860" w:type="dxa"/>
            <w:shd w:val="clear" w:color="auto" w:fill="auto"/>
          </w:tcPr>
          <w:p w14:paraId="11578785" w14:textId="77777777" w:rsidR="001F11CF" w:rsidRPr="00395DC0" w:rsidRDefault="001F11CF" w:rsidP="00164713">
            <w:pPr>
              <w:pStyle w:val="table-text"/>
            </w:pPr>
            <w:r w:rsidRPr="005C718E">
              <w:t>The name of the data member.</w:t>
            </w:r>
          </w:p>
        </w:tc>
      </w:tr>
      <w:tr w:rsidR="001F11CF" w:rsidRPr="00395DC0" w14:paraId="21B6BD56" w14:textId="77777777" w:rsidTr="00AC159D">
        <w:tc>
          <w:tcPr>
            <w:tcW w:w="2700" w:type="dxa"/>
            <w:shd w:val="clear" w:color="auto" w:fill="auto"/>
          </w:tcPr>
          <w:p w14:paraId="459FDEC7" w14:textId="77777777" w:rsidR="001F11CF" w:rsidRDefault="001F11CF" w:rsidP="00164713">
            <w:pPr>
              <w:pStyle w:val="table-text"/>
            </w:pPr>
            <w:r w:rsidRPr="005C718E">
              <w:t>type-name</w:t>
            </w:r>
          </w:p>
        </w:tc>
        <w:tc>
          <w:tcPr>
            <w:tcW w:w="4860" w:type="dxa"/>
            <w:shd w:val="clear" w:color="auto" w:fill="auto"/>
          </w:tcPr>
          <w:p w14:paraId="21324CBD" w14:textId="77777777" w:rsidR="001F11CF" w:rsidRDefault="001F11CF" w:rsidP="00164713">
            <w:pPr>
              <w:pStyle w:val="table-text"/>
            </w:pPr>
            <w:r w:rsidRPr="005C718E">
              <w:t xml:space="preserve">A </w:t>
            </w:r>
            <w:r>
              <w:t>built-in ABL</w:t>
            </w:r>
            <w:r w:rsidRPr="005C718E">
              <w:t xml:space="preserve"> type or a user-defined type.</w:t>
            </w:r>
          </w:p>
        </w:tc>
      </w:tr>
      <w:tr w:rsidR="001F11CF" w:rsidRPr="00395DC0" w14:paraId="217877E4" w14:textId="77777777" w:rsidTr="00AC159D">
        <w:tc>
          <w:tcPr>
            <w:tcW w:w="2700" w:type="dxa"/>
            <w:shd w:val="clear" w:color="auto" w:fill="auto"/>
          </w:tcPr>
          <w:p w14:paraId="7A8A5B70" w14:textId="77777777" w:rsidR="001F11CF" w:rsidRPr="00BC4730" w:rsidRDefault="001F11CF" w:rsidP="00164713">
            <w:pPr>
              <w:pStyle w:val="table-text"/>
            </w:pPr>
            <w:r w:rsidRPr="005C718E">
              <w:t>par</w:t>
            </w:r>
            <w:r>
              <w:t>a</w:t>
            </w:r>
            <w:r w:rsidRPr="005C718E">
              <w:t>m</w:t>
            </w:r>
            <w:r>
              <w:t>eter</w:t>
            </w:r>
          </w:p>
        </w:tc>
        <w:tc>
          <w:tcPr>
            <w:tcW w:w="4860" w:type="dxa"/>
            <w:shd w:val="clear" w:color="auto" w:fill="auto"/>
          </w:tcPr>
          <w:p w14:paraId="28E2D7AB" w14:textId="77777777" w:rsidR="001F11CF" w:rsidRPr="00BC4730" w:rsidRDefault="001F11CF" w:rsidP="00164713">
            <w:pPr>
              <w:pStyle w:val="table-text"/>
            </w:pPr>
            <w:r w:rsidRPr="005C718E">
              <w:t>The value that is used to set the property. It must match the type of the property.</w:t>
            </w:r>
          </w:p>
        </w:tc>
      </w:tr>
    </w:tbl>
    <w:p w14:paraId="5B1463F8" w14:textId="77777777" w:rsidR="00711639" w:rsidRPr="005C718E" w:rsidRDefault="00711639" w:rsidP="00711639">
      <w:pPr>
        <w:pStyle w:val="BlockLine"/>
      </w:pPr>
    </w:p>
    <w:p w14:paraId="5A47820F" w14:textId="77777777" w:rsidR="00223BE7" w:rsidRDefault="00223BE7" w:rsidP="00223BE7">
      <w:pPr>
        <w:pStyle w:val="Heading4"/>
      </w:pPr>
      <w:bookmarkStart w:id="144" w:name="_Toc432509210"/>
      <w:bookmarkStart w:id="145" w:name="_Toc434845765"/>
      <w:r>
        <w:lastRenderedPageBreak/>
        <w:t xml:space="preserve">Procedure: Using the </w:t>
      </w:r>
      <w:r w:rsidR="00D846D8">
        <w:t>Add</w:t>
      </w:r>
      <w:r>
        <w:t xml:space="preserve"> Property wizard</w:t>
      </w:r>
      <w:bookmarkEnd w:id="144"/>
      <w:bookmarkEnd w:id="145"/>
    </w:p>
    <w:p w14:paraId="045556E4" w14:textId="77777777" w:rsidR="00223BE7" w:rsidRDefault="00223BE7" w:rsidP="00223BE7">
      <w:pPr>
        <w:pStyle w:val="TopLine"/>
      </w:pPr>
    </w:p>
    <w:p w14:paraId="13FA9528" w14:textId="0CDCC23E" w:rsidR="00561162" w:rsidRDefault="00561162" w:rsidP="00561162">
      <w:pPr>
        <w:jc w:val="center"/>
      </w:pPr>
      <w:r w:rsidRPr="00561162">
        <w:rPr>
          <w:noProof/>
        </w:rPr>
        <w:drawing>
          <wp:inline distT="0" distB="0" distL="0" distR="0" wp14:anchorId="0C1486B0" wp14:editId="0B94EFF6">
            <wp:extent cx="3657600" cy="4499610"/>
            <wp:effectExtent l="19050" t="19050" r="19050" b="152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rcRect/>
                    <a:stretch>
                      <a:fillRect/>
                    </a:stretch>
                  </pic:blipFill>
                  <pic:spPr>
                    <a:xfrm>
                      <a:off x="0" y="0"/>
                      <a:ext cx="3657600" cy="4499610"/>
                    </a:xfrm>
                    <a:prstGeom prst="rect">
                      <a:avLst/>
                    </a:prstGeom>
                    <a:solidFill>
                      <a:schemeClr val="accent1"/>
                    </a:solidFill>
                    <a:ln w="6348" cap="flat" cmpd="sng" algn="ctr">
                      <a:solidFill>
                        <a:srgbClr val="000000"/>
                      </a:solidFill>
                      <a:prstDash val="solid"/>
                      <a:round/>
                      <a:headEnd type="none" w="med" len="med"/>
                      <a:tailEnd type="none" w="med" len="med"/>
                    </a:ln>
                  </pic:spPr>
                </pic:pic>
              </a:graphicData>
            </a:graphic>
          </wp:inline>
        </w:drawing>
      </w:r>
    </w:p>
    <w:p w14:paraId="24920A8C" w14:textId="77777777" w:rsidR="00585E8E" w:rsidRDefault="00585E8E" w:rsidP="00585E8E"/>
    <w:p w14:paraId="58F30959" w14:textId="7AD6FC17" w:rsidR="00223BE7" w:rsidRDefault="00223BE7" w:rsidP="00223BE7">
      <w:pPr>
        <w:pStyle w:val="Heading5"/>
      </w:pPr>
      <w:r>
        <w:t>Page name: l</w:t>
      </w:r>
      <w:r w:rsidR="00123609">
        <w:t>3</w:t>
      </w:r>
      <w:r>
        <w:t>t</w:t>
      </w:r>
      <w:r w:rsidR="00123609">
        <w:t>2</w:t>
      </w:r>
      <w:r>
        <w:t>p</w:t>
      </w:r>
      <w:r w:rsidR="00123609">
        <w:t>050</w:t>
      </w:r>
    </w:p>
    <w:p w14:paraId="7EBA6EB9" w14:textId="77777777" w:rsidR="00223BE7" w:rsidRDefault="00223BE7" w:rsidP="00223BE7">
      <w:pPr>
        <w:pStyle w:val="BlockText"/>
        <w:rPr>
          <w:vanish/>
        </w:rPr>
      </w:pPr>
      <w:r>
        <w:rPr>
          <w:vanish/>
        </w:rPr>
        <w:t>Next: l</w:t>
      </w:r>
      <w:r w:rsidR="00123609">
        <w:rPr>
          <w:vanish/>
        </w:rPr>
        <w:t>3</w:t>
      </w:r>
      <w:r>
        <w:rPr>
          <w:vanish/>
        </w:rPr>
        <w:t>t</w:t>
      </w:r>
      <w:r w:rsidR="00123609">
        <w:rPr>
          <w:vanish/>
        </w:rPr>
        <w:t>2</w:t>
      </w:r>
      <w:r>
        <w:rPr>
          <w:vanish/>
        </w:rPr>
        <w:t>p</w:t>
      </w:r>
      <w:r w:rsidR="00123609">
        <w:rPr>
          <w:vanish/>
        </w:rPr>
        <w:t>055</w:t>
      </w:r>
    </w:p>
    <w:p w14:paraId="5136B5C7" w14:textId="77777777" w:rsidR="00223BE7" w:rsidRDefault="00223BE7" w:rsidP="00223BE7">
      <w:pPr>
        <w:pStyle w:val="Blocklinehidden"/>
      </w:pPr>
      <w:r>
        <w:t>Block line</w:t>
      </w:r>
    </w:p>
    <w:p w14:paraId="3AE875D3" w14:textId="77777777" w:rsidR="00223BE7" w:rsidRDefault="00223BE7" w:rsidP="00223BE7">
      <w:pPr>
        <w:pStyle w:val="Heading5"/>
      </w:pPr>
      <w:r>
        <w:t>Page type</w:t>
      </w:r>
    </w:p>
    <w:p w14:paraId="02FCF407" w14:textId="77777777" w:rsidR="00223BE7" w:rsidRDefault="00223BE7" w:rsidP="00223BE7">
      <w:pPr>
        <w:pStyle w:val="BlockText"/>
        <w:rPr>
          <w:vanish/>
        </w:rPr>
      </w:pPr>
      <w:r>
        <w:rPr>
          <w:vanish/>
        </w:rPr>
        <w:t>Procedure table</w:t>
      </w:r>
    </w:p>
    <w:p w14:paraId="3D2A51E3" w14:textId="77777777" w:rsidR="00223BE7" w:rsidRDefault="00223BE7" w:rsidP="00223BE7">
      <w:pPr>
        <w:pStyle w:val="Blocklinehidden"/>
      </w:pPr>
      <w:r>
        <w:t>Block line</w:t>
      </w:r>
    </w:p>
    <w:p w14:paraId="1B9444CA" w14:textId="77777777" w:rsidR="00B36C48" w:rsidRPr="00BC4730" w:rsidRDefault="00B36C48" w:rsidP="00B36C48">
      <w:pPr>
        <w:pStyle w:val="Heading5"/>
      </w:pPr>
      <w:r w:rsidRPr="00BC4730">
        <w:t>Keywords</w:t>
      </w:r>
    </w:p>
    <w:p w14:paraId="221FC344" w14:textId="77777777" w:rsidR="00B36C48" w:rsidRPr="00BC4730" w:rsidRDefault="00B36C48" w:rsidP="00B36C48">
      <w:pPr>
        <w:pStyle w:val="BlockText"/>
        <w:rPr>
          <w:vanish/>
          <w:szCs w:val="22"/>
        </w:rPr>
      </w:pPr>
      <w:r w:rsidRPr="00BC4730">
        <w:rPr>
          <w:vanish/>
          <w:szCs w:val="22"/>
        </w:rPr>
        <w:t xml:space="preserve"> </w:t>
      </w:r>
      <w:r>
        <w:rPr>
          <w:vanish/>
          <w:szCs w:val="22"/>
        </w:rPr>
        <w:t>Property, Add Property, wizard, extent, set, get</w:t>
      </w:r>
    </w:p>
    <w:p w14:paraId="3792BEED" w14:textId="77777777" w:rsidR="00B36C48" w:rsidRPr="00BC4730" w:rsidRDefault="00B36C48" w:rsidP="00B36C48">
      <w:pPr>
        <w:pStyle w:val="Blocklinehidden"/>
      </w:pPr>
      <w:r w:rsidRPr="00BC4730">
        <w:t>Block line</w:t>
      </w:r>
    </w:p>
    <w:p w14:paraId="13B35EEB" w14:textId="12047350" w:rsidR="00223BE7" w:rsidRDefault="00223BE7" w:rsidP="00223BE7">
      <w:pPr>
        <w:pStyle w:val="Heading5"/>
      </w:pPr>
      <w:r>
        <w:t>Graphics/Slide</w:t>
      </w:r>
    </w:p>
    <w:p w14:paraId="2098B1B4" w14:textId="77777777" w:rsidR="00223BE7" w:rsidRDefault="00223BE7" w:rsidP="00223BE7">
      <w:pPr>
        <w:pStyle w:val="Heading5"/>
      </w:pPr>
      <w:r>
        <w:t>Text</w:t>
      </w:r>
    </w:p>
    <w:p w14:paraId="1CE617EA" w14:textId="77777777" w:rsidR="00223BE7" w:rsidRDefault="00554047" w:rsidP="00223BE7">
      <w:pPr>
        <w:pStyle w:val="BlockText"/>
      </w:pPr>
      <w:r>
        <w:t>In your</w:t>
      </w:r>
      <w:r w:rsidR="00F1549B">
        <w:t xml:space="preserve"> class file, you can use Developer Studio to help you generate code for </w:t>
      </w:r>
      <w:r>
        <w:t>a property definition</w:t>
      </w:r>
      <w:r w:rsidR="00F1549B">
        <w:t xml:space="preserve">. The </w:t>
      </w:r>
      <w:r w:rsidR="00D846D8" w:rsidRPr="00EC23A1">
        <w:rPr>
          <w:i/>
        </w:rPr>
        <w:t>Add</w:t>
      </w:r>
      <w:r w:rsidR="00F1549B" w:rsidRPr="00EC23A1">
        <w:rPr>
          <w:i/>
        </w:rPr>
        <w:t xml:space="preserve"> Property</w:t>
      </w:r>
      <w:r w:rsidR="00F1549B">
        <w:t xml:space="preserve"> wizard generates most of the code </w:t>
      </w:r>
      <w:r w:rsidR="00A83129">
        <w:t xml:space="preserve">that </w:t>
      </w:r>
      <w:r w:rsidR="00F1549B">
        <w:t xml:space="preserve">you need to define a property </w:t>
      </w:r>
      <w:r>
        <w:t>for</w:t>
      </w:r>
      <w:r w:rsidR="00F1549B">
        <w:t xml:space="preserve"> your class.</w:t>
      </w:r>
    </w:p>
    <w:p w14:paraId="42303776" w14:textId="77777777" w:rsidR="00223BE7" w:rsidRDefault="00223BE7" w:rsidP="00223BE7">
      <w:pPr>
        <w:pStyle w:val="BlockText"/>
      </w:pPr>
    </w:p>
    <w:p w14:paraId="16642E40" w14:textId="2A76DEAD" w:rsidR="00223BE7" w:rsidRDefault="00223BE7" w:rsidP="00223BE7">
      <w:pPr>
        <w:pStyle w:val="BlockText"/>
      </w:pPr>
      <w:r>
        <w:t>Fo</w:t>
      </w:r>
      <w:r w:rsidR="00F1549B">
        <w:t xml:space="preserve">llow these steps to generate code for a property </w:t>
      </w:r>
      <w:r w:rsidR="00554047">
        <w:t xml:space="preserve">definition </w:t>
      </w:r>
      <w:r w:rsidR="00F1549B">
        <w:t>in Developer Studio</w:t>
      </w:r>
      <w:r>
        <w:t>:</w:t>
      </w:r>
    </w:p>
    <w:p w14:paraId="2D494C9E" w14:textId="77777777" w:rsidR="0011744B" w:rsidRDefault="0011744B" w:rsidP="00223BE7">
      <w:pPr>
        <w:pStyle w:val="BlockText"/>
      </w:pPr>
    </w:p>
    <w:tbl>
      <w:tblPr>
        <w:tblStyle w:val="TableGrid"/>
        <w:tblW w:w="7980" w:type="dxa"/>
        <w:tblInd w:w="1915" w:type="dxa"/>
        <w:tblLook w:val="05E0" w:firstRow="1" w:lastRow="1" w:firstColumn="1" w:lastColumn="1" w:noHBand="0" w:noVBand="1"/>
      </w:tblPr>
      <w:tblGrid>
        <w:gridCol w:w="1204"/>
        <w:gridCol w:w="6776"/>
      </w:tblGrid>
      <w:tr w:rsidR="00223BE7" w14:paraId="5D23CCDC" w14:textId="77777777" w:rsidTr="00F97221">
        <w:trPr>
          <w:cnfStyle w:val="100000000000" w:firstRow="1" w:lastRow="0" w:firstColumn="0" w:lastColumn="0" w:oddVBand="0" w:evenVBand="0" w:oddHBand="0" w:evenHBand="0" w:firstRowFirstColumn="0" w:firstRowLastColumn="0" w:lastRowFirstColumn="0" w:lastRowLastColumn="0"/>
        </w:trPr>
        <w:tc>
          <w:tcPr>
            <w:tcW w:w="1204" w:type="dxa"/>
          </w:tcPr>
          <w:p w14:paraId="1C4EF9E9" w14:textId="77777777" w:rsidR="00223BE7" w:rsidRDefault="00223BE7" w:rsidP="00223BE7">
            <w:pPr>
              <w:pStyle w:val="TableHeading"/>
            </w:pPr>
            <w:r>
              <w:t>Step</w:t>
            </w:r>
          </w:p>
        </w:tc>
        <w:tc>
          <w:tcPr>
            <w:tcW w:w="6776" w:type="dxa"/>
          </w:tcPr>
          <w:p w14:paraId="1CD61D03" w14:textId="77777777" w:rsidR="00223BE7" w:rsidRDefault="00223BE7" w:rsidP="00223BE7">
            <w:pPr>
              <w:pStyle w:val="TableHeading"/>
            </w:pPr>
            <w:r>
              <w:t>Action</w:t>
            </w:r>
          </w:p>
        </w:tc>
      </w:tr>
      <w:tr w:rsidR="00223BE7" w14:paraId="01FB79E1" w14:textId="77777777" w:rsidTr="00F97221">
        <w:tc>
          <w:tcPr>
            <w:tcW w:w="1204" w:type="dxa"/>
          </w:tcPr>
          <w:p w14:paraId="7862EC5A" w14:textId="77777777" w:rsidR="00223BE7" w:rsidRDefault="00223BE7" w:rsidP="00CA2E7C">
            <w:pPr>
              <w:pStyle w:val="table-text"/>
              <w:numPr>
                <w:ilvl w:val="0"/>
                <w:numId w:val="8"/>
              </w:numPr>
            </w:pPr>
          </w:p>
        </w:tc>
        <w:tc>
          <w:tcPr>
            <w:tcW w:w="6776" w:type="dxa"/>
          </w:tcPr>
          <w:p w14:paraId="06122AAA" w14:textId="518C5A4F" w:rsidR="00223BE7" w:rsidRDefault="00677CA3" w:rsidP="00A623A6">
            <w:pPr>
              <w:pStyle w:val="table-text"/>
            </w:pPr>
            <w:r>
              <w:t>Anywhere in your source file</w:t>
            </w:r>
            <w:r w:rsidR="00A623A6">
              <w:t xml:space="preserve">, right-click and then select </w:t>
            </w:r>
            <w:r w:rsidR="00A623A6" w:rsidRPr="00A623A6">
              <w:rPr>
                <w:b/>
              </w:rPr>
              <w:t>Source</w:t>
            </w:r>
            <w:r w:rsidR="00A623A6">
              <w:t xml:space="preserve"> &gt; </w:t>
            </w:r>
            <w:r w:rsidR="00A623A6" w:rsidRPr="00A623A6">
              <w:rPr>
                <w:b/>
              </w:rPr>
              <w:t>Add Property</w:t>
            </w:r>
            <w:proofErr w:type="gramStart"/>
            <w:r w:rsidR="00A623A6" w:rsidRPr="00A623A6">
              <w:rPr>
                <w:b/>
              </w:rPr>
              <w:t>….</w:t>
            </w:r>
            <w:r w:rsidR="00A623A6">
              <w:t>The</w:t>
            </w:r>
            <w:proofErr w:type="gramEnd"/>
            <w:r w:rsidR="00A623A6">
              <w:t xml:space="preserve"> </w:t>
            </w:r>
            <w:r w:rsidR="00A623A6" w:rsidRPr="00EC23A1">
              <w:rPr>
                <w:i/>
              </w:rPr>
              <w:t>Add Property</w:t>
            </w:r>
            <w:r w:rsidR="00A623A6">
              <w:t xml:space="preserve"> wizard opens.</w:t>
            </w:r>
          </w:p>
        </w:tc>
      </w:tr>
      <w:tr w:rsidR="00307331" w14:paraId="21C5DB92" w14:textId="77777777" w:rsidTr="00F97221">
        <w:tc>
          <w:tcPr>
            <w:tcW w:w="1204" w:type="dxa"/>
          </w:tcPr>
          <w:p w14:paraId="277F501B" w14:textId="77777777" w:rsidR="00307331" w:rsidRDefault="00307331" w:rsidP="00CA2E7C">
            <w:pPr>
              <w:pStyle w:val="table-text"/>
              <w:numPr>
                <w:ilvl w:val="0"/>
                <w:numId w:val="8"/>
              </w:numPr>
            </w:pPr>
          </w:p>
        </w:tc>
        <w:tc>
          <w:tcPr>
            <w:tcW w:w="6776" w:type="dxa"/>
          </w:tcPr>
          <w:p w14:paraId="5A30EB75" w14:textId="77777777" w:rsidR="00307331" w:rsidRDefault="00307331" w:rsidP="00A623A6">
            <w:pPr>
              <w:pStyle w:val="table-text"/>
            </w:pPr>
            <w:r>
              <w:t>Enter the name of the property.</w:t>
            </w:r>
          </w:p>
        </w:tc>
      </w:tr>
      <w:tr w:rsidR="00307331" w14:paraId="7BF46949" w14:textId="77777777" w:rsidTr="00F97221">
        <w:tc>
          <w:tcPr>
            <w:tcW w:w="1204" w:type="dxa"/>
          </w:tcPr>
          <w:p w14:paraId="3E853160" w14:textId="77777777" w:rsidR="00307331" w:rsidRDefault="00307331" w:rsidP="00CA2E7C">
            <w:pPr>
              <w:pStyle w:val="table-text"/>
              <w:numPr>
                <w:ilvl w:val="0"/>
                <w:numId w:val="8"/>
              </w:numPr>
            </w:pPr>
          </w:p>
        </w:tc>
        <w:tc>
          <w:tcPr>
            <w:tcW w:w="6776" w:type="dxa"/>
          </w:tcPr>
          <w:p w14:paraId="16C418B4" w14:textId="77777777" w:rsidR="00307331" w:rsidRDefault="00307331" w:rsidP="00A83129">
            <w:pPr>
              <w:pStyle w:val="table-text"/>
            </w:pPr>
            <w:r>
              <w:t xml:space="preserve">Specify whether the property will be public, protected, or private. </w:t>
            </w:r>
            <w:r w:rsidR="00A83129">
              <w:t>The</w:t>
            </w:r>
            <w:r>
              <w:t xml:space="preserve"> best practice is to make your properties public.</w:t>
            </w:r>
          </w:p>
        </w:tc>
      </w:tr>
      <w:tr w:rsidR="00307331" w14:paraId="7E53FFC4" w14:textId="77777777" w:rsidTr="00F97221">
        <w:tc>
          <w:tcPr>
            <w:tcW w:w="1204" w:type="dxa"/>
          </w:tcPr>
          <w:p w14:paraId="6A7802B0" w14:textId="77777777" w:rsidR="00307331" w:rsidRDefault="00307331" w:rsidP="00CA2E7C">
            <w:pPr>
              <w:pStyle w:val="table-text"/>
              <w:numPr>
                <w:ilvl w:val="0"/>
                <w:numId w:val="8"/>
              </w:numPr>
            </w:pPr>
          </w:p>
        </w:tc>
        <w:tc>
          <w:tcPr>
            <w:tcW w:w="6776" w:type="dxa"/>
          </w:tcPr>
          <w:p w14:paraId="190C0CCE" w14:textId="77777777" w:rsidR="00307331" w:rsidRDefault="00307331" w:rsidP="00554047">
            <w:pPr>
              <w:pStyle w:val="table-text"/>
            </w:pPr>
            <w:r>
              <w:t xml:space="preserve">Select </w:t>
            </w:r>
            <w:r w:rsidR="00554047">
              <w:t xml:space="preserve">the data type for the property using the drop-down list. </w:t>
            </w:r>
          </w:p>
        </w:tc>
      </w:tr>
      <w:tr w:rsidR="001C58A6" w14:paraId="0C67425B" w14:textId="77777777" w:rsidTr="00F97221">
        <w:tc>
          <w:tcPr>
            <w:tcW w:w="1204" w:type="dxa"/>
          </w:tcPr>
          <w:p w14:paraId="77880699" w14:textId="77777777" w:rsidR="001C58A6" w:rsidRDefault="001C58A6" w:rsidP="00CA2E7C">
            <w:pPr>
              <w:pStyle w:val="table-text"/>
              <w:numPr>
                <w:ilvl w:val="0"/>
                <w:numId w:val="8"/>
              </w:numPr>
            </w:pPr>
          </w:p>
        </w:tc>
        <w:tc>
          <w:tcPr>
            <w:tcW w:w="6776" w:type="dxa"/>
          </w:tcPr>
          <w:p w14:paraId="38721A49" w14:textId="6A0A59F1" w:rsidR="001C58A6" w:rsidRDefault="001C58A6" w:rsidP="004B22C1">
            <w:pPr>
              <w:pStyle w:val="table-text"/>
            </w:pPr>
            <w:r>
              <w:t xml:space="preserve">If the property will be an </w:t>
            </w:r>
            <w:r w:rsidR="00554047">
              <w:t>array</w:t>
            </w:r>
            <w:r>
              <w:t xml:space="preserve">, select the </w:t>
            </w:r>
            <w:r w:rsidRPr="00EC23A1">
              <w:rPr>
                <w:b/>
              </w:rPr>
              <w:t>Extent</w:t>
            </w:r>
            <w:r>
              <w:t xml:space="preserve"> box and optionally</w:t>
            </w:r>
            <w:r w:rsidR="00554047">
              <w:t xml:space="preserve"> specify the number of elements </w:t>
            </w:r>
            <w:r w:rsidR="00A83129">
              <w:t xml:space="preserve">that </w:t>
            </w:r>
            <w:r w:rsidR="00554047">
              <w:t>the array can hold</w:t>
            </w:r>
            <w:r>
              <w:t>.</w:t>
            </w:r>
            <w:r w:rsidR="00554047">
              <w:t xml:space="preserve"> </w:t>
            </w:r>
          </w:p>
        </w:tc>
      </w:tr>
      <w:tr w:rsidR="001C58A6" w14:paraId="530659B1" w14:textId="77777777" w:rsidTr="00F97221">
        <w:tc>
          <w:tcPr>
            <w:tcW w:w="1204" w:type="dxa"/>
          </w:tcPr>
          <w:p w14:paraId="70695CBF" w14:textId="77777777" w:rsidR="001C58A6" w:rsidRDefault="001C58A6" w:rsidP="00CA2E7C">
            <w:pPr>
              <w:pStyle w:val="table-text"/>
              <w:numPr>
                <w:ilvl w:val="0"/>
                <w:numId w:val="8"/>
              </w:numPr>
            </w:pPr>
          </w:p>
        </w:tc>
        <w:tc>
          <w:tcPr>
            <w:tcW w:w="6776" w:type="dxa"/>
          </w:tcPr>
          <w:p w14:paraId="1517F45D" w14:textId="77777777" w:rsidR="001C58A6" w:rsidRDefault="001C58A6" w:rsidP="00A623A6">
            <w:pPr>
              <w:pStyle w:val="table-text"/>
            </w:pPr>
            <w:r>
              <w:t>If the property will have an initial value, specify it. It must match the data type.</w:t>
            </w:r>
          </w:p>
        </w:tc>
      </w:tr>
      <w:tr w:rsidR="00307331" w14:paraId="688709CA" w14:textId="77777777" w:rsidTr="00F97221">
        <w:tc>
          <w:tcPr>
            <w:tcW w:w="1204" w:type="dxa"/>
          </w:tcPr>
          <w:p w14:paraId="35ABC733" w14:textId="77777777" w:rsidR="00307331" w:rsidRDefault="00307331" w:rsidP="00CA2E7C">
            <w:pPr>
              <w:pStyle w:val="table-text"/>
              <w:numPr>
                <w:ilvl w:val="0"/>
                <w:numId w:val="8"/>
              </w:numPr>
            </w:pPr>
          </w:p>
        </w:tc>
        <w:tc>
          <w:tcPr>
            <w:tcW w:w="6776" w:type="dxa"/>
          </w:tcPr>
          <w:p w14:paraId="1A05B896" w14:textId="77777777" w:rsidR="00307331" w:rsidRDefault="00307331" w:rsidP="00A83129">
            <w:pPr>
              <w:pStyle w:val="table-text"/>
            </w:pPr>
            <w:r>
              <w:t xml:space="preserve">For the </w:t>
            </w:r>
            <w:r w:rsidRPr="00884DBB">
              <w:rPr>
                <w:b/>
              </w:rPr>
              <w:t>Get accessor</w:t>
            </w:r>
            <w:r w:rsidR="002526A0">
              <w:t>,</w:t>
            </w:r>
            <w:r w:rsidR="001C58A6">
              <w:t xml:space="preserve"> leave </w:t>
            </w:r>
            <w:r w:rsidR="001C58A6" w:rsidRPr="00884DBB">
              <w:rPr>
                <w:b/>
              </w:rPr>
              <w:t>Readable</w:t>
            </w:r>
            <w:r w:rsidR="001C58A6">
              <w:t xml:space="preserve"> checked</w:t>
            </w:r>
            <w:r w:rsidR="0036716F">
              <w:t xml:space="preserve">, </w:t>
            </w:r>
            <w:r w:rsidR="001C58A6">
              <w:t xml:space="preserve">select </w:t>
            </w:r>
            <w:r w:rsidR="001C58A6" w:rsidRPr="00884DBB">
              <w:rPr>
                <w:b/>
              </w:rPr>
              <w:t>Insert implementation</w:t>
            </w:r>
            <w:r w:rsidR="001C58A6">
              <w:t xml:space="preserve"> if you plan </w:t>
            </w:r>
            <w:r w:rsidR="00A83129">
              <w:t>to add</w:t>
            </w:r>
            <w:r w:rsidR="001C58A6">
              <w:t xml:space="preserve"> </w:t>
            </w:r>
            <w:r w:rsidR="00884DBB">
              <w:t xml:space="preserve">custom </w:t>
            </w:r>
            <w:r w:rsidR="00554047">
              <w:t>code</w:t>
            </w:r>
            <w:r w:rsidR="0036716F">
              <w:t>, and specify</w:t>
            </w:r>
            <w:r w:rsidR="001C58A6">
              <w:t xml:space="preserve"> </w:t>
            </w:r>
            <w:r w:rsidR="00554047">
              <w:t>the visibility for reading this property.</w:t>
            </w:r>
          </w:p>
        </w:tc>
      </w:tr>
      <w:tr w:rsidR="00FC2778" w14:paraId="1F883505" w14:textId="77777777" w:rsidTr="00F97221">
        <w:tc>
          <w:tcPr>
            <w:tcW w:w="1204" w:type="dxa"/>
          </w:tcPr>
          <w:p w14:paraId="0F756BFB" w14:textId="77777777" w:rsidR="00FC2778" w:rsidRDefault="00FC2778" w:rsidP="00FC2778">
            <w:pPr>
              <w:pStyle w:val="table-text"/>
              <w:numPr>
                <w:ilvl w:val="0"/>
                <w:numId w:val="8"/>
              </w:numPr>
            </w:pPr>
          </w:p>
        </w:tc>
        <w:tc>
          <w:tcPr>
            <w:tcW w:w="6776" w:type="dxa"/>
          </w:tcPr>
          <w:p w14:paraId="26BC43F7" w14:textId="07AA9166" w:rsidR="00FC2778" w:rsidRDefault="00FC2778" w:rsidP="00FC2778">
            <w:pPr>
              <w:pStyle w:val="table-text"/>
            </w:pPr>
            <w:r>
              <w:t xml:space="preserve">For the </w:t>
            </w:r>
            <w:r w:rsidRPr="00884DBB">
              <w:rPr>
                <w:b/>
              </w:rPr>
              <w:t>Set accessor</w:t>
            </w:r>
            <w:r>
              <w:t xml:space="preserve">, leave </w:t>
            </w:r>
            <w:r w:rsidRPr="00884DBB">
              <w:rPr>
                <w:b/>
              </w:rPr>
              <w:t>Writable</w:t>
            </w:r>
            <w:r>
              <w:t xml:space="preserve"> checked, select </w:t>
            </w:r>
            <w:r w:rsidRPr="00884DBB">
              <w:rPr>
                <w:b/>
              </w:rPr>
              <w:t>Insert implementation</w:t>
            </w:r>
            <w:r>
              <w:t xml:space="preserve"> if you plan to add custom code and specify the visibility for setting this property.</w:t>
            </w:r>
          </w:p>
        </w:tc>
      </w:tr>
      <w:tr w:rsidR="00677CA3" w14:paraId="09072C6B" w14:textId="77777777" w:rsidTr="00F97221">
        <w:tc>
          <w:tcPr>
            <w:tcW w:w="1204" w:type="dxa"/>
          </w:tcPr>
          <w:p w14:paraId="7D858794" w14:textId="77777777" w:rsidR="00677CA3" w:rsidRDefault="00677CA3" w:rsidP="00FC2778">
            <w:pPr>
              <w:pStyle w:val="table-text"/>
              <w:numPr>
                <w:ilvl w:val="0"/>
                <w:numId w:val="8"/>
              </w:numPr>
            </w:pPr>
          </w:p>
        </w:tc>
        <w:tc>
          <w:tcPr>
            <w:tcW w:w="6776" w:type="dxa"/>
          </w:tcPr>
          <w:p w14:paraId="06AF2ABC" w14:textId="717D82DD" w:rsidR="00677CA3" w:rsidRDefault="00677CA3" w:rsidP="00FC2778">
            <w:pPr>
              <w:pStyle w:val="table-text"/>
            </w:pPr>
            <w:r>
              <w:t>Select an insertion position for the property. A best practice is to select Last Property.</w:t>
            </w:r>
          </w:p>
        </w:tc>
      </w:tr>
      <w:tr w:rsidR="00FC2778" w14:paraId="0CBC9A99" w14:textId="77777777" w:rsidTr="00F97221">
        <w:tc>
          <w:tcPr>
            <w:tcW w:w="1204" w:type="dxa"/>
          </w:tcPr>
          <w:p w14:paraId="369FCEE5" w14:textId="77777777" w:rsidR="00FC2778" w:rsidRDefault="00FC2778" w:rsidP="00FC2778">
            <w:pPr>
              <w:pStyle w:val="table-text"/>
              <w:numPr>
                <w:ilvl w:val="0"/>
                <w:numId w:val="8"/>
              </w:numPr>
            </w:pPr>
          </w:p>
        </w:tc>
        <w:tc>
          <w:tcPr>
            <w:tcW w:w="6776" w:type="dxa"/>
          </w:tcPr>
          <w:p w14:paraId="2BD10514" w14:textId="3598BC0A" w:rsidR="00FC2778" w:rsidRDefault="00FC2778" w:rsidP="00FC2778">
            <w:pPr>
              <w:pStyle w:val="table-text"/>
            </w:pPr>
            <w:r>
              <w:t xml:space="preserve">Click </w:t>
            </w:r>
            <w:r w:rsidRPr="0036716F">
              <w:rPr>
                <w:b/>
              </w:rPr>
              <w:t>Generate</w:t>
            </w:r>
            <w:r>
              <w:t>. This will create the code to define the property. If you specified that you will insert custom code, you will need to eventually add ABL code to these blocks in the property definition.</w:t>
            </w:r>
          </w:p>
        </w:tc>
      </w:tr>
    </w:tbl>
    <w:p w14:paraId="1F8F662C" w14:textId="55FBE61C" w:rsidR="0034027C" w:rsidRDefault="0034027C" w:rsidP="0034027C">
      <w:pPr>
        <w:pStyle w:val="BlockLine"/>
      </w:pPr>
    </w:p>
    <w:p w14:paraId="15B49138" w14:textId="77777777" w:rsidR="00711639" w:rsidRPr="005C718E" w:rsidRDefault="00711639" w:rsidP="00711639">
      <w:pPr>
        <w:pStyle w:val="Heading4"/>
      </w:pPr>
      <w:bookmarkStart w:id="146" w:name="_Toc349143713"/>
      <w:bookmarkStart w:id="147" w:name="_Toc432509211"/>
      <w:bookmarkStart w:id="148" w:name="_Toc434845766"/>
      <w:r w:rsidRPr="005C718E">
        <w:lastRenderedPageBreak/>
        <w:t xml:space="preserve">Example: Defining </w:t>
      </w:r>
      <w:bookmarkEnd w:id="146"/>
      <w:r w:rsidR="008F6BE8">
        <w:t>properties</w:t>
      </w:r>
      <w:bookmarkEnd w:id="147"/>
      <w:bookmarkEnd w:id="148"/>
    </w:p>
    <w:p w14:paraId="4B33CEB6" w14:textId="77777777" w:rsidR="00711639" w:rsidRPr="005C718E" w:rsidRDefault="00711639" w:rsidP="00711639">
      <w:pPr>
        <w:pStyle w:val="TopLine"/>
      </w:pPr>
    </w:p>
    <w:p w14:paraId="1D8DECE4" w14:textId="77777777" w:rsidR="00711639" w:rsidRPr="005C718E" w:rsidRDefault="00711639" w:rsidP="00711639">
      <w:pPr>
        <w:pStyle w:val="Heading5"/>
      </w:pPr>
      <w:r w:rsidRPr="005C718E">
        <w:t xml:space="preserve">Page name: </w:t>
      </w:r>
      <w:r w:rsidRPr="005C718E">
        <w:rPr>
          <w:rFonts w:ascii="Arial Bold" w:hAnsi="Arial Bold"/>
          <w:szCs w:val="22"/>
        </w:rPr>
        <w:t>l3t</w:t>
      </w:r>
      <w:r w:rsidR="00724849">
        <w:rPr>
          <w:rFonts w:ascii="Arial Bold" w:hAnsi="Arial Bold"/>
          <w:szCs w:val="22"/>
        </w:rPr>
        <w:t>2</w:t>
      </w:r>
      <w:r w:rsidRPr="005C718E">
        <w:rPr>
          <w:rFonts w:ascii="Arial Bold" w:hAnsi="Arial Bold"/>
          <w:szCs w:val="22"/>
        </w:rPr>
        <w:t>p0</w:t>
      </w:r>
      <w:r w:rsidR="006A40C3">
        <w:rPr>
          <w:rFonts w:ascii="Arial Bold" w:hAnsi="Arial Bold"/>
          <w:szCs w:val="22"/>
        </w:rPr>
        <w:t>55</w:t>
      </w:r>
    </w:p>
    <w:p w14:paraId="68C5B952" w14:textId="77777777" w:rsidR="00711639" w:rsidRPr="005C718E" w:rsidRDefault="00711639" w:rsidP="00711639">
      <w:pPr>
        <w:pStyle w:val="BlockText"/>
        <w:rPr>
          <w:vanish/>
        </w:rPr>
      </w:pPr>
      <w:r w:rsidRPr="005C718E">
        <w:rPr>
          <w:vanish/>
        </w:rPr>
        <w:t>Next: l3t</w:t>
      </w:r>
      <w:r w:rsidR="00724849">
        <w:rPr>
          <w:vanish/>
        </w:rPr>
        <w:t>2</w:t>
      </w:r>
      <w:r w:rsidRPr="005C718E">
        <w:rPr>
          <w:vanish/>
        </w:rPr>
        <w:t>p0</w:t>
      </w:r>
      <w:r w:rsidR="00724849">
        <w:rPr>
          <w:vanish/>
        </w:rPr>
        <w:t>6</w:t>
      </w:r>
      <w:r w:rsidR="006A40C3">
        <w:rPr>
          <w:vanish/>
        </w:rPr>
        <w:t>0</w:t>
      </w:r>
    </w:p>
    <w:p w14:paraId="04637E79" w14:textId="77777777" w:rsidR="00711639" w:rsidRPr="005C718E" w:rsidRDefault="00711639" w:rsidP="00711639">
      <w:pPr>
        <w:pStyle w:val="Blocklinehidden"/>
      </w:pPr>
      <w:r w:rsidRPr="005C718E">
        <w:t>Block line</w:t>
      </w:r>
    </w:p>
    <w:p w14:paraId="77F788D9" w14:textId="77777777" w:rsidR="00711639" w:rsidRPr="005C718E" w:rsidRDefault="00711639" w:rsidP="00711639">
      <w:pPr>
        <w:pStyle w:val="Heading5"/>
      </w:pPr>
      <w:r w:rsidRPr="005C718E">
        <w:t>Page type</w:t>
      </w:r>
    </w:p>
    <w:p w14:paraId="6E49E311" w14:textId="77777777" w:rsidR="00711639" w:rsidRPr="005C718E" w:rsidRDefault="00711639" w:rsidP="00711639">
      <w:pPr>
        <w:pStyle w:val="BlockText"/>
        <w:rPr>
          <w:vanish/>
        </w:rPr>
      </w:pPr>
      <w:r w:rsidRPr="005C718E">
        <w:rPr>
          <w:vanish/>
        </w:rPr>
        <w:t>Basic content</w:t>
      </w:r>
    </w:p>
    <w:p w14:paraId="2398F54B" w14:textId="77777777" w:rsidR="00711639" w:rsidRPr="005C718E" w:rsidRDefault="00711639" w:rsidP="00711639">
      <w:pPr>
        <w:pStyle w:val="Blocklinehidden"/>
      </w:pPr>
      <w:r w:rsidRPr="005C718E">
        <w:t>Block line</w:t>
      </w:r>
    </w:p>
    <w:p w14:paraId="3E070A4C" w14:textId="77777777" w:rsidR="00711639" w:rsidRPr="005C718E" w:rsidRDefault="00711639" w:rsidP="00711639">
      <w:pPr>
        <w:pStyle w:val="Heading5"/>
      </w:pPr>
      <w:r w:rsidRPr="005C718E">
        <w:t>Keywords</w:t>
      </w:r>
    </w:p>
    <w:p w14:paraId="2F22ED76" w14:textId="77777777" w:rsidR="00711639" w:rsidRPr="005C718E" w:rsidRDefault="00B36C48" w:rsidP="00711639">
      <w:pPr>
        <w:pStyle w:val="BlockText"/>
        <w:rPr>
          <w:vanish/>
          <w:szCs w:val="22"/>
        </w:rPr>
      </w:pPr>
      <w:r>
        <w:rPr>
          <w:vanish/>
          <w:szCs w:val="22"/>
        </w:rPr>
        <w:t>Define property</w:t>
      </w:r>
      <w:r w:rsidR="00711639" w:rsidRPr="005C718E">
        <w:rPr>
          <w:vanish/>
          <w:szCs w:val="22"/>
        </w:rPr>
        <w:t>, prope</w:t>
      </w:r>
      <w:r>
        <w:rPr>
          <w:vanish/>
          <w:szCs w:val="22"/>
        </w:rPr>
        <w:t>rty, get, set</w:t>
      </w:r>
    </w:p>
    <w:p w14:paraId="69FC9843" w14:textId="77777777" w:rsidR="00711639" w:rsidRPr="005C718E" w:rsidRDefault="00711639" w:rsidP="00711639">
      <w:pPr>
        <w:pStyle w:val="Blocklinehidden"/>
      </w:pPr>
      <w:r w:rsidRPr="005C718E">
        <w:t>Block line</w:t>
      </w:r>
    </w:p>
    <w:p w14:paraId="1A6A3EB9" w14:textId="43488F05" w:rsidR="00711639" w:rsidRDefault="00711639" w:rsidP="003603D1">
      <w:pPr>
        <w:pStyle w:val="Heading5"/>
      </w:pPr>
      <w:r w:rsidRPr="005C718E">
        <w:t>Graphics/Slide</w:t>
      </w:r>
    </w:p>
    <w:p w14:paraId="129A2620" w14:textId="77777777" w:rsidR="00711639" w:rsidRPr="005C718E" w:rsidRDefault="00711639" w:rsidP="00711639">
      <w:pPr>
        <w:pStyle w:val="Heading5"/>
      </w:pPr>
      <w:r w:rsidRPr="005C718E">
        <w:t>Text</w:t>
      </w:r>
    </w:p>
    <w:p w14:paraId="3EB5672D" w14:textId="572194B7" w:rsidR="006C18F5" w:rsidRDefault="006C18F5" w:rsidP="00711639">
      <w:pPr>
        <w:pStyle w:val="BlockText"/>
      </w:pPr>
      <w:r w:rsidRPr="006C18F5">
        <w:t>Here</w:t>
      </w:r>
      <w:r>
        <w:t xml:space="preserve"> is an example of </w:t>
      </w:r>
      <w:r w:rsidR="00E61F7E">
        <w:t>some</w:t>
      </w:r>
      <w:r>
        <w:t xml:space="preserve"> properties that </w:t>
      </w:r>
      <w:r w:rsidR="00E61F7E">
        <w:t>are part of the</w:t>
      </w:r>
      <w:r>
        <w:t xml:space="preserve"> </w:t>
      </w:r>
      <w:proofErr w:type="spellStart"/>
      <w:r w:rsidRPr="003603D1">
        <w:rPr>
          <w:i/>
        </w:rPr>
        <w:t>Emp</w:t>
      </w:r>
      <w:proofErr w:type="spellEnd"/>
      <w:r>
        <w:t xml:space="preserve"> class definition. The </w:t>
      </w:r>
      <w:r w:rsidRPr="003603D1">
        <w:rPr>
          <w:i/>
        </w:rPr>
        <w:t>Address</w:t>
      </w:r>
      <w:r>
        <w:t xml:space="preserve"> property is defined as public, as </w:t>
      </w:r>
      <w:r w:rsidR="00D27AF3">
        <w:t>are</w:t>
      </w:r>
      <w:r>
        <w:t xml:space="preserve"> its accessors. </w:t>
      </w:r>
      <w:proofErr w:type="gramStart"/>
      <w:r w:rsidR="00A83129">
        <w:t>So</w:t>
      </w:r>
      <w:proofErr w:type="gramEnd"/>
      <w:r>
        <w:t xml:space="preserve"> </w:t>
      </w:r>
      <w:r w:rsidR="0036716F">
        <w:t>other parts of the application will be able to read and set the</w:t>
      </w:r>
      <w:r>
        <w:t xml:space="preserve"> </w:t>
      </w:r>
      <w:r w:rsidRPr="003603D1">
        <w:rPr>
          <w:i/>
        </w:rPr>
        <w:t>Address</w:t>
      </w:r>
      <w:r>
        <w:t xml:space="preserve">. </w:t>
      </w:r>
    </w:p>
    <w:p w14:paraId="5044031C" w14:textId="77777777" w:rsidR="006C18F5" w:rsidRDefault="006C18F5" w:rsidP="00711639">
      <w:pPr>
        <w:pStyle w:val="BlockText"/>
      </w:pPr>
    </w:p>
    <w:p w14:paraId="5C383A3D" w14:textId="77777777" w:rsidR="0036716F" w:rsidRDefault="006C18F5" w:rsidP="00711639">
      <w:pPr>
        <w:pStyle w:val="BlockText"/>
      </w:pPr>
      <w:r>
        <w:t xml:space="preserve">The </w:t>
      </w:r>
      <w:proofErr w:type="spellStart"/>
      <w:r w:rsidRPr="003603D1">
        <w:rPr>
          <w:i/>
        </w:rPr>
        <w:t>PostalCode</w:t>
      </w:r>
      <w:proofErr w:type="spellEnd"/>
      <w:r>
        <w:t xml:space="preserve"> property is also defined as pubic, as </w:t>
      </w:r>
      <w:r w:rsidR="00D27AF3">
        <w:t>are</w:t>
      </w:r>
      <w:r>
        <w:t xml:space="preserve"> its accessors. The set accessor, however</w:t>
      </w:r>
      <w:r w:rsidR="00A83129">
        <w:t>,</w:t>
      </w:r>
      <w:r>
        <w:t xml:space="preserve"> has a </w:t>
      </w:r>
      <w:r w:rsidR="0036716F">
        <w:t xml:space="preserve">placeholder for a </w:t>
      </w:r>
      <w:r>
        <w:t>custom implementation. You can add code here to tran</w:t>
      </w:r>
      <w:r w:rsidR="0036716F">
        <w:t>sform a value for this property</w:t>
      </w:r>
      <w:r>
        <w:t xml:space="preserve">. </w:t>
      </w:r>
    </w:p>
    <w:p w14:paraId="741F13AB" w14:textId="77777777" w:rsidR="0036716F" w:rsidRDefault="0036716F" w:rsidP="00711639">
      <w:pPr>
        <w:pStyle w:val="BlockText"/>
      </w:pPr>
    </w:p>
    <w:p w14:paraId="67427B55" w14:textId="77777777" w:rsidR="006C18F5" w:rsidRDefault="006C18F5" w:rsidP="00711639">
      <w:pPr>
        <w:pStyle w:val="BlockText"/>
      </w:pPr>
      <w:r>
        <w:t xml:space="preserve">The </w:t>
      </w:r>
      <w:proofErr w:type="spellStart"/>
      <w:r w:rsidRPr="003603D1">
        <w:rPr>
          <w:i/>
        </w:rPr>
        <w:t>JobTitle</w:t>
      </w:r>
      <w:proofErr w:type="spellEnd"/>
      <w:r>
        <w:t xml:space="preserve"> property is also defined as public, but only methods of this class ca</w:t>
      </w:r>
      <w:r w:rsidR="0036716F">
        <w:t>n set its value</w:t>
      </w:r>
      <w:r>
        <w:t>.</w:t>
      </w:r>
      <w:r w:rsidR="0036716F">
        <w:t xml:space="preserve"> Other parts of the application can read this property, but cannot set its value.</w:t>
      </w:r>
    </w:p>
    <w:p w14:paraId="7C826196" w14:textId="77777777" w:rsidR="00EC23A1" w:rsidRPr="006C18F5" w:rsidRDefault="00EC23A1" w:rsidP="00711639">
      <w:pPr>
        <w:pStyle w:val="BlockText"/>
      </w:pPr>
    </w:p>
    <w:p w14:paraId="72F4236F" w14:textId="7F818B4B" w:rsidR="003603D1" w:rsidRPr="002526A0" w:rsidRDefault="003603D1" w:rsidP="003603D1">
      <w:pPr>
        <w:pStyle w:val="BlockCode"/>
        <w:rPr>
          <w:color w:val="3F7F5F"/>
        </w:rPr>
      </w:pPr>
      <w:r w:rsidRPr="00BF3312">
        <w:rPr>
          <w:color w:val="7F0055"/>
        </w:rPr>
        <w:t>class</w:t>
      </w:r>
      <w:r w:rsidRPr="009B7D2E">
        <w:rPr>
          <w:color w:val="000000" w:themeColor="text1"/>
        </w:rPr>
        <w:t xml:space="preserve"> </w:t>
      </w:r>
      <w:r w:rsidR="00DB2FFB">
        <w:rPr>
          <w:color w:val="000000" w:themeColor="text1"/>
        </w:rPr>
        <w:t>Enterprise</w:t>
      </w:r>
      <w:r w:rsidRPr="009B7D2E">
        <w:rPr>
          <w:color w:val="000000" w:themeColor="text1"/>
        </w:rPr>
        <w:t>.</w:t>
      </w:r>
      <w:r w:rsidR="00DB2FFB">
        <w:rPr>
          <w:color w:val="000000" w:themeColor="text1"/>
        </w:rPr>
        <w:t>HR</w:t>
      </w:r>
      <w:r w:rsidRPr="009B7D2E">
        <w:rPr>
          <w:color w:val="000000" w:themeColor="text1"/>
        </w:rPr>
        <w:t xml:space="preserve">.Emp: </w:t>
      </w:r>
      <w:r w:rsidR="00EE5A8B">
        <w:rPr>
          <w:color w:val="000000" w:themeColor="text1"/>
        </w:rPr>
        <w:br/>
      </w:r>
      <w:r w:rsidRPr="009B7D2E">
        <w:rPr>
          <w:color w:val="000000" w:themeColor="text1"/>
        </w:rPr>
        <w:tab/>
      </w:r>
      <w:r w:rsidRPr="00BF3312">
        <w:rPr>
          <w:color w:val="7F0055"/>
        </w:rPr>
        <w:t>define public property</w:t>
      </w:r>
      <w:r w:rsidRPr="009B7D2E">
        <w:rPr>
          <w:color w:val="000000" w:themeColor="text1"/>
        </w:rPr>
        <w:t xml:space="preserve"> Address </w:t>
      </w:r>
      <w:r w:rsidRPr="00BF3312">
        <w:rPr>
          <w:color w:val="7F0055"/>
        </w:rPr>
        <w:t>as</w:t>
      </w:r>
      <w:r w:rsidRPr="009B7D2E">
        <w:rPr>
          <w:color w:val="000000" w:themeColor="text1"/>
        </w:rPr>
        <w:t xml:space="preserve"> </w:t>
      </w:r>
      <w:r w:rsidRPr="002526A0">
        <w:rPr>
          <w:color w:val="FF0000"/>
        </w:rPr>
        <w:t>character</w:t>
      </w:r>
      <w:r w:rsidRPr="009B7D2E">
        <w:rPr>
          <w:color w:val="000000" w:themeColor="text1"/>
        </w:rPr>
        <w:t xml:space="preserve"> </w:t>
      </w:r>
      <w:r w:rsidRPr="00BF3312">
        <w:rPr>
          <w:color w:val="7F0055"/>
        </w:rPr>
        <w:t>no-undo</w:t>
      </w:r>
      <w:r w:rsidRPr="009B7D2E">
        <w:rPr>
          <w:color w:val="000000" w:themeColor="text1"/>
        </w:rPr>
        <w:t xml:space="preserve"> </w:t>
      </w:r>
      <w:r w:rsidR="00EE5A8B">
        <w:rPr>
          <w:color w:val="000000" w:themeColor="text1"/>
        </w:rPr>
        <w:br/>
      </w:r>
      <w:r w:rsidRPr="009B7D2E">
        <w:rPr>
          <w:color w:val="000000" w:themeColor="text1"/>
        </w:rPr>
        <w:tab/>
      </w:r>
      <w:r>
        <w:rPr>
          <w:color w:val="000000" w:themeColor="text1"/>
        </w:rPr>
        <w:t xml:space="preserve">  </w:t>
      </w:r>
      <w:r w:rsidRPr="00BF3312">
        <w:rPr>
          <w:color w:val="7F0055"/>
        </w:rPr>
        <w:t>get</w:t>
      </w:r>
      <w:r w:rsidRPr="009B7D2E">
        <w:rPr>
          <w:color w:val="000000" w:themeColor="text1"/>
        </w:rPr>
        <w:t>.</w:t>
      </w:r>
      <w:r w:rsidR="00EE5A8B">
        <w:rPr>
          <w:color w:val="000000" w:themeColor="text1"/>
        </w:rPr>
        <w:br/>
      </w:r>
      <w:r w:rsidRPr="009B7D2E">
        <w:rPr>
          <w:color w:val="000000" w:themeColor="text1"/>
        </w:rPr>
        <w:tab/>
      </w:r>
      <w:r>
        <w:rPr>
          <w:color w:val="000000" w:themeColor="text1"/>
        </w:rPr>
        <w:t xml:space="preserve">  </w:t>
      </w:r>
      <w:r w:rsidRPr="00BF3312">
        <w:rPr>
          <w:color w:val="7F0055"/>
        </w:rPr>
        <w:t>set</w:t>
      </w:r>
      <w:r>
        <w:rPr>
          <w:color w:val="000000" w:themeColor="text1"/>
        </w:rPr>
        <w:t>.</w:t>
      </w:r>
      <w:r w:rsidR="00EE5A8B">
        <w:rPr>
          <w:color w:val="000000" w:themeColor="text1"/>
        </w:rPr>
        <w:br/>
      </w:r>
      <w:r w:rsidR="00EE5A8B">
        <w:rPr>
          <w:color w:val="000000" w:themeColor="text1"/>
        </w:rPr>
        <w:br/>
      </w:r>
      <w:r w:rsidRPr="009B7D2E">
        <w:rPr>
          <w:color w:val="000000" w:themeColor="text1"/>
        </w:rPr>
        <w:tab/>
      </w:r>
      <w:r w:rsidRPr="00BF3312">
        <w:rPr>
          <w:color w:val="7F0055"/>
        </w:rPr>
        <w:t>define public property</w:t>
      </w:r>
      <w:r w:rsidRPr="009B7D2E">
        <w:rPr>
          <w:color w:val="000000" w:themeColor="text1"/>
        </w:rPr>
        <w:t xml:space="preserve"> PostalCode </w:t>
      </w:r>
      <w:r w:rsidRPr="00BF3312">
        <w:rPr>
          <w:color w:val="7F0055"/>
        </w:rPr>
        <w:t>as</w:t>
      </w:r>
      <w:r w:rsidRPr="009B7D2E">
        <w:rPr>
          <w:color w:val="000000" w:themeColor="text1"/>
        </w:rPr>
        <w:t xml:space="preserve"> </w:t>
      </w:r>
      <w:r w:rsidRPr="002526A0">
        <w:rPr>
          <w:color w:val="FF0000"/>
        </w:rPr>
        <w:t>character</w:t>
      </w:r>
      <w:r w:rsidRPr="009B7D2E">
        <w:rPr>
          <w:color w:val="000000" w:themeColor="text1"/>
        </w:rPr>
        <w:t xml:space="preserve"> </w:t>
      </w:r>
      <w:r w:rsidRPr="00BF3312">
        <w:rPr>
          <w:color w:val="7F0055"/>
        </w:rPr>
        <w:t>no-undo</w:t>
      </w:r>
      <w:r w:rsidRPr="009B7D2E">
        <w:rPr>
          <w:color w:val="000000" w:themeColor="text1"/>
        </w:rPr>
        <w:t xml:space="preserve"> </w:t>
      </w:r>
      <w:r w:rsidR="00EE5A8B">
        <w:rPr>
          <w:color w:val="000000" w:themeColor="text1"/>
        </w:rPr>
        <w:br/>
      </w:r>
      <w:r w:rsidRPr="009B7D2E">
        <w:rPr>
          <w:color w:val="000000" w:themeColor="text1"/>
        </w:rPr>
        <w:tab/>
      </w:r>
      <w:r>
        <w:rPr>
          <w:color w:val="000000" w:themeColor="text1"/>
        </w:rPr>
        <w:t xml:space="preserve">  </w:t>
      </w:r>
      <w:r w:rsidRPr="00BF3312">
        <w:rPr>
          <w:color w:val="7F0055"/>
        </w:rPr>
        <w:t>get</w:t>
      </w:r>
      <w:r w:rsidRPr="009B7D2E">
        <w:rPr>
          <w:color w:val="000000" w:themeColor="text1"/>
        </w:rPr>
        <w:t>.</w:t>
      </w:r>
      <w:r w:rsidR="00EE5A8B">
        <w:rPr>
          <w:color w:val="000000" w:themeColor="text1"/>
        </w:rPr>
        <w:br/>
      </w:r>
      <w:r w:rsidRPr="009B7D2E">
        <w:rPr>
          <w:color w:val="000000" w:themeColor="text1"/>
        </w:rPr>
        <w:tab/>
      </w:r>
      <w:r>
        <w:rPr>
          <w:color w:val="000000" w:themeColor="text1"/>
        </w:rPr>
        <w:t xml:space="preserve">  </w:t>
      </w:r>
      <w:r w:rsidRPr="00BF3312">
        <w:rPr>
          <w:color w:val="7F0055"/>
        </w:rPr>
        <w:t>set</w:t>
      </w:r>
      <w:r w:rsidRPr="009B7D2E">
        <w:rPr>
          <w:color w:val="000000" w:themeColor="text1"/>
        </w:rPr>
        <w:t>(</w:t>
      </w:r>
      <w:r w:rsidRPr="00BF3312">
        <w:rPr>
          <w:color w:val="7F0055"/>
        </w:rPr>
        <w:t>input</w:t>
      </w:r>
      <w:r w:rsidRPr="009B7D2E">
        <w:rPr>
          <w:color w:val="000000" w:themeColor="text1"/>
        </w:rPr>
        <w:t xml:space="preserve"> arg </w:t>
      </w:r>
      <w:r w:rsidRPr="00BF3312">
        <w:rPr>
          <w:color w:val="7F0055"/>
        </w:rPr>
        <w:t>as</w:t>
      </w:r>
      <w:r w:rsidRPr="009B7D2E">
        <w:rPr>
          <w:color w:val="000000" w:themeColor="text1"/>
        </w:rPr>
        <w:t xml:space="preserve"> </w:t>
      </w:r>
      <w:r w:rsidRPr="002526A0">
        <w:rPr>
          <w:color w:val="FF0000"/>
        </w:rPr>
        <w:t>character</w:t>
      </w:r>
      <w:r w:rsidRPr="009B7D2E">
        <w:rPr>
          <w:color w:val="000000" w:themeColor="text1"/>
        </w:rPr>
        <w:t>):</w:t>
      </w:r>
      <w:r w:rsidR="00EE5A8B">
        <w:rPr>
          <w:color w:val="000000" w:themeColor="text1"/>
        </w:rPr>
        <w:br/>
      </w:r>
      <w:r w:rsidRPr="009B7D2E">
        <w:rPr>
          <w:color w:val="000000" w:themeColor="text1"/>
        </w:rPr>
        <w:tab/>
        <w:t xml:space="preserve"> </w:t>
      </w:r>
      <w:r>
        <w:rPr>
          <w:color w:val="000000" w:themeColor="text1"/>
        </w:rPr>
        <w:t xml:space="preserve">  </w:t>
      </w:r>
      <w:r w:rsidRPr="009B7D2E">
        <w:rPr>
          <w:color w:val="000000" w:themeColor="text1"/>
        </w:rPr>
        <w:t xml:space="preserve"> </w:t>
      </w:r>
      <w:r w:rsidRPr="002526A0">
        <w:rPr>
          <w:color w:val="3F7F5F"/>
        </w:rPr>
        <w:t>/* code to standardize the PostalCode */</w:t>
      </w:r>
      <w:r w:rsidRPr="002526A0">
        <w:rPr>
          <w:color w:val="3F7F5F"/>
        </w:rPr>
        <w:tab/>
      </w:r>
      <w:r w:rsidR="00EE5A8B">
        <w:rPr>
          <w:color w:val="3F7F5F"/>
        </w:rPr>
        <w:br/>
      </w:r>
      <w:r w:rsidRPr="009B7D2E">
        <w:rPr>
          <w:color w:val="000000" w:themeColor="text1"/>
        </w:rPr>
        <w:tab/>
      </w:r>
      <w:r>
        <w:rPr>
          <w:color w:val="000000" w:themeColor="text1"/>
        </w:rPr>
        <w:t xml:space="preserve">  </w:t>
      </w:r>
      <w:r w:rsidRPr="00BF3312">
        <w:rPr>
          <w:color w:val="7F0055"/>
        </w:rPr>
        <w:t>end set</w:t>
      </w:r>
      <w:r w:rsidRPr="009B7D2E">
        <w:rPr>
          <w:color w:val="000000" w:themeColor="text1"/>
        </w:rPr>
        <w:t>.</w:t>
      </w:r>
      <w:r w:rsidR="00EE5A8B">
        <w:rPr>
          <w:color w:val="000000" w:themeColor="text1"/>
        </w:rPr>
        <w:br/>
      </w:r>
      <w:r w:rsidRPr="009B7D2E">
        <w:rPr>
          <w:color w:val="000000" w:themeColor="text1"/>
        </w:rPr>
        <w:tab/>
      </w:r>
      <w:r w:rsidR="00EE5A8B">
        <w:rPr>
          <w:color w:val="000000" w:themeColor="text1"/>
        </w:rPr>
        <w:br/>
      </w:r>
      <w:r w:rsidRPr="009B7D2E">
        <w:rPr>
          <w:color w:val="000000" w:themeColor="text1"/>
        </w:rPr>
        <w:tab/>
        <w:t xml:space="preserve"> </w:t>
      </w:r>
      <w:r w:rsidR="00EE5A8B">
        <w:rPr>
          <w:color w:val="000000" w:themeColor="text1"/>
        </w:rPr>
        <w:br/>
      </w:r>
      <w:r>
        <w:rPr>
          <w:color w:val="000000" w:themeColor="text1"/>
        </w:rPr>
        <w:t xml:space="preserve">  </w:t>
      </w:r>
      <w:r w:rsidRPr="00BF3312">
        <w:rPr>
          <w:color w:val="7F0055"/>
        </w:rPr>
        <w:t>define public property</w:t>
      </w:r>
      <w:r w:rsidRPr="009B7D2E">
        <w:rPr>
          <w:color w:val="000000" w:themeColor="text1"/>
        </w:rPr>
        <w:t xml:space="preserve"> JobTitle </w:t>
      </w:r>
      <w:r w:rsidRPr="00BF3312">
        <w:rPr>
          <w:color w:val="7F0055"/>
        </w:rPr>
        <w:t>as</w:t>
      </w:r>
      <w:r w:rsidRPr="009B7D2E">
        <w:rPr>
          <w:color w:val="000000" w:themeColor="text1"/>
        </w:rPr>
        <w:t xml:space="preserve"> </w:t>
      </w:r>
      <w:r w:rsidRPr="002526A0">
        <w:rPr>
          <w:color w:val="FF0000"/>
        </w:rPr>
        <w:t>character</w:t>
      </w:r>
      <w:r w:rsidRPr="009B7D2E">
        <w:rPr>
          <w:color w:val="000000" w:themeColor="text1"/>
        </w:rPr>
        <w:t xml:space="preserve"> </w:t>
      </w:r>
      <w:r w:rsidRPr="00BF3312">
        <w:rPr>
          <w:color w:val="7F0055"/>
        </w:rPr>
        <w:t>no-undo</w:t>
      </w:r>
      <w:r w:rsidRPr="009B7D2E">
        <w:rPr>
          <w:color w:val="000000" w:themeColor="text1"/>
        </w:rPr>
        <w:t xml:space="preserve"> </w:t>
      </w:r>
      <w:r w:rsidR="00EE5A8B">
        <w:rPr>
          <w:color w:val="000000" w:themeColor="text1"/>
        </w:rPr>
        <w:br/>
      </w:r>
      <w:r w:rsidRPr="009B7D2E">
        <w:rPr>
          <w:color w:val="000000" w:themeColor="text1"/>
        </w:rPr>
        <w:tab/>
      </w:r>
      <w:r>
        <w:rPr>
          <w:color w:val="000000" w:themeColor="text1"/>
        </w:rPr>
        <w:t xml:space="preserve">  </w:t>
      </w:r>
      <w:r w:rsidRPr="00BF3312">
        <w:rPr>
          <w:color w:val="7F0055"/>
        </w:rPr>
        <w:t>get</w:t>
      </w:r>
      <w:r w:rsidRPr="009B7D2E">
        <w:rPr>
          <w:color w:val="000000" w:themeColor="text1"/>
        </w:rPr>
        <w:t>.</w:t>
      </w:r>
      <w:r w:rsidR="00EE5A8B">
        <w:rPr>
          <w:color w:val="000000" w:themeColor="text1"/>
        </w:rPr>
        <w:br/>
      </w:r>
      <w:r w:rsidRPr="009B7D2E">
        <w:rPr>
          <w:color w:val="000000" w:themeColor="text1"/>
        </w:rPr>
        <w:tab/>
      </w:r>
      <w:r>
        <w:rPr>
          <w:color w:val="000000" w:themeColor="text1"/>
        </w:rPr>
        <w:t xml:space="preserve">  </w:t>
      </w:r>
      <w:r w:rsidRPr="00BF3312">
        <w:rPr>
          <w:color w:val="7F0055"/>
        </w:rPr>
        <w:t>private set</w:t>
      </w:r>
      <w:r w:rsidRPr="009B7D2E">
        <w:rPr>
          <w:color w:val="000000" w:themeColor="text1"/>
        </w:rPr>
        <w:t xml:space="preserve">.  </w:t>
      </w:r>
      <w:r w:rsidR="00EE5A8B">
        <w:rPr>
          <w:color w:val="000000" w:themeColor="text1"/>
        </w:rPr>
        <w:br/>
      </w:r>
      <w:r w:rsidR="002C6AE8">
        <w:rPr>
          <w:color w:val="000000" w:themeColor="text1"/>
        </w:rPr>
        <w:t>. . .</w:t>
      </w:r>
      <w:r w:rsidR="00EE5A8B">
        <w:rPr>
          <w:color w:val="000000" w:themeColor="text1"/>
        </w:rPr>
        <w:br/>
      </w:r>
      <w:r w:rsidRPr="002526A0">
        <w:rPr>
          <w:color w:val="3F7F5F"/>
        </w:rPr>
        <w:t>/* rest of class definition */</w:t>
      </w:r>
    </w:p>
    <w:p w14:paraId="1B004260" w14:textId="77777777" w:rsidR="003603D1" w:rsidRPr="005C718E" w:rsidRDefault="003603D1" w:rsidP="003603D1">
      <w:pPr>
        <w:pStyle w:val="BlockLine"/>
      </w:pPr>
    </w:p>
    <w:p w14:paraId="54242E93" w14:textId="77777777" w:rsidR="00236420" w:rsidRPr="00BC4730" w:rsidRDefault="00BF7605" w:rsidP="00236420">
      <w:pPr>
        <w:pStyle w:val="Heading3"/>
      </w:pPr>
      <w:bookmarkStart w:id="149" w:name="_Toc432509214"/>
      <w:bookmarkStart w:id="150" w:name="_Toc434845769"/>
      <w:r>
        <w:lastRenderedPageBreak/>
        <w:t>Class constructors</w:t>
      </w:r>
      <w:bookmarkEnd w:id="149"/>
      <w:bookmarkEnd w:id="150"/>
    </w:p>
    <w:p w14:paraId="0B1B990B" w14:textId="77777777" w:rsidR="00236420" w:rsidRPr="00BC4730" w:rsidRDefault="00236420" w:rsidP="00236420">
      <w:pPr>
        <w:pStyle w:val="TopLine"/>
      </w:pPr>
    </w:p>
    <w:p w14:paraId="3CCAF418" w14:textId="77777777" w:rsidR="00236420" w:rsidRPr="00BC4730" w:rsidRDefault="00236420" w:rsidP="00236420">
      <w:pPr>
        <w:pStyle w:val="Heading5"/>
      </w:pPr>
      <w:r w:rsidRPr="00BC4730">
        <w:t xml:space="preserve">Page name: </w:t>
      </w:r>
      <w:r w:rsidR="00B76EDE">
        <w:t>l3t</w:t>
      </w:r>
      <w:r w:rsidR="00724849">
        <w:t>2</w:t>
      </w:r>
      <w:r w:rsidR="001F795B" w:rsidRPr="00BC4730">
        <w:t>p0</w:t>
      </w:r>
      <w:r w:rsidR="00724849">
        <w:t>7</w:t>
      </w:r>
      <w:r w:rsidR="006A40C3">
        <w:t>0</w:t>
      </w:r>
    </w:p>
    <w:p w14:paraId="5102FFEE" w14:textId="77777777" w:rsidR="00236420" w:rsidRPr="00BC4730" w:rsidRDefault="00236420" w:rsidP="00236420">
      <w:pPr>
        <w:pStyle w:val="BlockText"/>
        <w:rPr>
          <w:vanish/>
        </w:rPr>
      </w:pPr>
      <w:r w:rsidRPr="00BC4730">
        <w:rPr>
          <w:vanish/>
        </w:rPr>
        <w:t xml:space="preserve">Next: </w:t>
      </w:r>
      <w:r w:rsidR="00B76EDE">
        <w:rPr>
          <w:vanish/>
        </w:rPr>
        <w:t>l3t</w:t>
      </w:r>
      <w:r w:rsidR="00724849">
        <w:rPr>
          <w:vanish/>
        </w:rPr>
        <w:t>2</w:t>
      </w:r>
      <w:r w:rsidR="001F795B" w:rsidRPr="00BC4730">
        <w:rPr>
          <w:vanish/>
        </w:rPr>
        <w:t>p0</w:t>
      </w:r>
      <w:r w:rsidR="006A40C3">
        <w:rPr>
          <w:vanish/>
        </w:rPr>
        <w:t>75</w:t>
      </w:r>
    </w:p>
    <w:p w14:paraId="7B2124AD" w14:textId="77777777" w:rsidR="00236420" w:rsidRPr="00BC4730" w:rsidRDefault="00236420" w:rsidP="00236420">
      <w:pPr>
        <w:pStyle w:val="Blocklinehidden"/>
      </w:pPr>
      <w:r w:rsidRPr="00BC4730">
        <w:t>Block line</w:t>
      </w:r>
    </w:p>
    <w:p w14:paraId="4188EB2C" w14:textId="77777777" w:rsidR="00236420" w:rsidRPr="00BC4730" w:rsidRDefault="00236420" w:rsidP="00236420">
      <w:pPr>
        <w:pStyle w:val="Heading5"/>
      </w:pPr>
      <w:r w:rsidRPr="00BC4730">
        <w:t>Page type</w:t>
      </w:r>
    </w:p>
    <w:p w14:paraId="3CB2C73C" w14:textId="77777777" w:rsidR="00236420" w:rsidRPr="00BC4730" w:rsidRDefault="00236420" w:rsidP="00236420">
      <w:pPr>
        <w:pStyle w:val="BlockText"/>
        <w:rPr>
          <w:vanish/>
        </w:rPr>
      </w:pPr>
      <w:r w:rsidRPr="00BC4730">
        <w:rPr>
          <w:vanish/>
        </w:rPr>
        <w:t>Basic content</w:t>
      </w:r>
    </w:p>
    <w:p w14:paraId="319210E1" w14:textId="77777777" w:rsidR="00236420" w:rsidRPr="00BC4730" w:rsidRDefault="00236420" w:rsidP="00236420">
      <w:pPr>
        <w:pStyle w:val="Blocklinehidden"/>
      </w:pPr>
      <w:r w:rsidRPr="00BC4730">
        <w:t>Block line</w:t>
      </w:r>
    </w:p>
    <w:p w14:paraId="4B9E5789" w14:textId="77777777" w:rsidR="00856756" w:rsidRPr="00BC4730" w:rsidRDefault="00856756" w:rsidP="00856756">
      <w:pPr>
        <w:pStyle w:val="Heading5"/>
      </w:pPr>
      <w:r w:rsidRPr="00BC4730">
        <w:t>Keywords</w:t>
      </w:r>
    </w:p>
    <w:p w14:paraId="14910DC5" w14:textId="31282F04" w:rsidR="00856756" w:rsidRPr="00BC4730" w:rsidRDefault="00B36C48" w:rsidP="00856756">
      <w:pPr>
        <w:pStyle w:val="BlockText"/>
        <w:rPr>
          <w:vanish/>
          <w:szCs w:val="22"/>
        </w:rPr>
      </w:pPr>
      <w:r>
        <w:rPr>
          <w:vanish/>
          <w:szCs w:val="22"/>
        </w:rPr>
        <w:t xml:space="preserve"> constructor,</w:t>
      </w:r>
      <w:r w:rsidR="00F623A6">
        <w:rPr>
          <w:vanish/>
          <w:szCs w:val="22"/>
        </w:rPr>
        <w:t xml:space="preserve"> </w:t>
      </w:r>
      <w:r w:rsidR="00856756" w:rsidRPr="00BC4730">
        <w:rPr>
          <w:vanish/>
          <w:szCs w:val="22"/>
        </w:rPr>
        <w:t>instance</w:t>
      </w:r>
      <w:r>
        <w:rPr>
          <w:vanish/>
          <w:szCs w:val="22"/>
        </w:rPr>
        <w:t>, parameter</w:t>
      </w:r>
    </w:p>
    <w:p w14:paraId="1BCA00BB" w14:textId="77777777" w:rsidR="00856756" w:rsidRPr="00BC4730" w:rsidRDefault="00856756" w:rsidP="00856756">
      <w:pPr>
        <w:pStyle w:val="Blocklinehidden"/>
      </w:pPr>
      <w:r w:rsidRPr="00BC4730">
        <w:t>Block line</w:t>
      </w:r>
    </w:p>
    <w:p w14:paraId="2F8AC852" w14:textId="2B771BA5" w:rsidR="00236420" w:rsidRDefault="00236420" w:rsidP="00236420">
      <w:pPr>
        <w:pStyle w:val="Heading5"/>
      </w:pPr>
      <w:r w:rsidRPr="00BC4730">
        <w:t>Graphics/Slide</w:t>
      </w:r>
    </w:p>
    <w:p w14:paraId="729A3B00" w14:textId="77777777" w:rsidR="00236420" w:rsidRPr="00BC4730" w:rsidRDefault="00236420" w:rsidP="00236420">
      <w:pPr>
        <w:pStyle w:val="Heading5"/>
      </w:pPr>
      <w:r w:rsidRPr="00BC4730">
        <w:t>Text</w:t>
      </w:r>
    </w:p>
    <w:p w14:paraId="21D656DA" w14:textId="77777777" w:rsidR="00AD1F65" w:rsidRDefault="00D2506A" w:rsidP="00236420">
      <w:pPr>
        <w:pStyle w:val="BlockText"/>
      </w:pPr>
      <w:r w:rsidRPr="00BC4730">
        <w:t>A class constructor is a special method that create</w:t>
      </w:r>
      <w:r w:rsidR="00AD1F65">
        <w:t>s</w:t>
      </w:r>
      <w:r w:rsidRPr="00BC4730">
        <w:t xml:space="preserve"> an instance of a class. The constructor returns an </w:t>
      </w:r>
      <w:r w:rsidR="004A228E" w:rsidRPr="00BC4730">
        <w:t>instance</w:t>
      </w:r>
      <w:r w:rsidR="00AD1F65">
        <w:t xml:space="preserve"> of the class. </w:t>
      </w:r>
      <w:r w:rsidR="00D27AF3">
        <w:t xml:space="preserve">A best practice is </w:t>
      </w:r>
      <w:r w:rsidR="003D03F1">
        <w:t xml:space="preserve">to </w:t>
      </w:r>
      <w:r w:rsidR="00D27AF3">
        <w:t>define the constructor as public so that other parts of the application can create instances of the class.</w:t>
      </w:r>
    </w:p>
    <w:p w14:paraId="36CEB9BE" w14:textId="77777777" w:rsidR="000C6353" w:rsidRDefault="000C6353" w:rsidP="00236420">
      <w:pPr>
        <w:pStyle w:val="BlockText"/>
      </w:pPr>
    </w:p>
    <w:p w14:paraId="33B891FB" w14:textId="77777777" w:rsidR="00236420" w:rsidRPr="00BC4730" w:rsidRDefault="00D2506A" w:rsidP="00236420">
      <w:pPr>
        <w:pStyle w:val="BlockText"/>
      </w:pPr>
      <w:r w:rsidRPr="00BC4730">
        <w:t xml:space="preserve">A class can have </w:t>
      </w:r>
      <w:r w:rsidR="000C6353">
        <w:t>more than one constructor</w:t>
      </w:r>
      <w:r w:rsidR="00770865">
        <w:t xml:space="preserve">, each </w:t>
      </w:r>
      <w:r w:rsidR="000C6353">
        <w:t>with a different</w:t>
      </w:r>
      <w:r w:rsidR="00770865">
        <w:t xml:space="preserve"> parameter list</w:t>
      </w:r>
      <w:r w:rsidRPr="00BC4730">
        <w:t>.</w:t>
      </w:r>
      <w:r w:rsidR="000C6353">
        <w:t xml:space="preserve"> This is useful when you need to create instances in different ways for different parts of the application.</w:t>
      </w:r>
      <w:r w:rsidRPr="00BC4730">
        <w:t xml:space="preserve"> For example, you could have </w:t>
      </w:r>
      <w:r w:rsidR="000C6353">
        <w:t>one</w:t>
      </w:r>
      <w:r w:rsidRPr="00BC4730">
        <w:t xml:space="preserve"> </w:t>
      </w:r>
      <w:r w:rsidRPr="00BA353E">
        <w:rPr>
          <w:i/>
        </w:rPr>
        <w:t>Customer</w:t>
      </w:r>
      <w:r w:rsidRPr="00BC4730">
        <w:t xml:space="preserve"> constructor that takes no input parameters</w:t>
      </w:r>
      <w:r w:rsidR="000C6353">
        <w:t xml:space="preserve"> that is called by one part of the application</w:t>
      </w:r>
      <w:r w:rsidRPr="00BC4730">
        <w:t xml:space="preserve">. In this case an “empty” </w:t>
      </w:r>
      <w:r w:rsidRPr="00BA353E">
        <w:rPr>
          <w:i/>
        </w:rPr>
        <w:t>Customer</w:t>
      </w:r>
      <w:r w:rsidRPr="00BC4730">
        <w:t xml:space="preserve"> </w:t>
      </w:r>
      <w:r w:rsidR="004A228E" w:rsidRPr="00BC4730">
        <w:t xml:space="preserve">instance </w:t>
      </w:r>
      <w:r w:rsidR="000C6353">
        <w:t xml:space="preserve">is created and another part of the application </w:t>
      </w:r>
      <w:r w:rsidR="00770865">
        <w:t>initialize</w:t>
      </w:r>
      <w:r w:rsidR="000C6353">
        <w:t>s</w:t>
      </w:r>
      <w:r w:rsidRPr="00BC4730">
        <w:t xml:space="preserve"> the data members of the </w:t>
      </w:r>
      <w:r w:rsidRPr="00BA353E">
        <w:rPr>
          <w:i/>
        </w:rPr>
        <w:t>Customer</w:t>
      </w:r>
      <w:r w:rsidRPr="00BC4730">
        <w:t xml:space="preserve"> </w:t>
      </w:r>
      <w:r w:rsidR="004A228E" w:rsidRPr="00BC4730">
        <w:t>instance</w:t>
      </w:r>
      <w:r w:rsidRPr="00BC4730">
        <w:t xml:space="preserve">. You can also have a constructor </w:t>
      </w:r>
      <w:r w:rsidR="000C6353">
        <w:t xml:space="preserve">that takes values for the </w:t>
      </w:r>
      <w:r w:rsidR="000C6353" w:rsidRPr="00BA353E">
        <w:rPr>
          <w:i/>
        </w:rPr>
        <w:t>Customer</w:t>
      </w:r>
      <w:r w:rsidR="000C6353">
        <w:t xml:space="preserve"> when it is created. </w:t>
      </w:r>
      <w:r w:rsidRPr="00BC4730">
        <w:t xml:space="preserve">When </w:t>
      </w:r>
      <w:r w:rsidR="004A228E" w:rsidRPr="00BC4730">
        <w:t>the</w:t>
      </w:r>
      <w:r w:rsidRPr="00BC4730">
        <w:t xml:space="preserve"> constructor executes, </w:t>
      </w:r>
      <w:r w:rsidR="000C6353">
        <w:t>it will populate the data members for this instance with these values</w:t>
      </w:r>
      <w:r w:rsidRPr="00BC4730">
        <w:t>.</w:t>
      </w:r>
    </w:p>
    <w:p w14:paraId="4AC5097F" w14:textId="77777777" w:rsidR="00236420" w:rsidRDefault="00236420" w:rsidP="00236420">
      <w:pPr>
        <w:pStyle w:val="BlockLine"/>
      </w:pPr>
    </w:p>
    <w:p w14:paraId="040A39A3" w14:textId="77777777" w:rsidR="00BF7605" w:rsidRPr="00BC4730" w:rsidRDefault="00BF7605" w:rsidP="00BF7605">
      <w:pPr>
        <w:pStyle w:val="Heading4"/>
      </w:pPr>
      <w:bookmarkStart w:id="151" w:name="_Toc344275268"/>
      <w:bookmarkStart w:id="152" w:name="_Toc347725647"/>
      <w:bookmarkStart w:id="153" w:name="_Toc432509215"/>
      <w:bookmarkStart w:id="154" w:name="_Toc434845770"/>
      <w:r w:rsidRPr="00BC4730">
        <w:lastRenderedPageBreak/>
        <w:t>Defining a class constructor</w:t>
      </w:r>
      <w:bookmarkEnd w:id="151"/>
      <w:bookmarkEnd w:id="152"/>
      <w:bookmarkEnd w:id="153"/>
      <w:bookmarkEnd w:id="154"/>
    </w:p>
    <w:p w14:paraId="1751D64B" w14:textId="77777777" w:rsidR="00BF7605" w:rsidRPr="00BC4730" w:rsidRDefault="00BF7605" w:rsidP="00BF7605">
      <w:pPr>
        <w:pStyle w:val="TopLine"/>
      </w:pPr>
    </w:p>
    <w:p w14:paraId="3996B7F0" w14:textId="77777777" w:rsidR="00BF7605" w:rsidRPr="00BC4730" w:rsidRDefault="00BF7605" w:rsidP="00BF7605">
      <w:pPr>
        <w:pStyle w:val="Heading5"/>
      </w:pPr>
      <w:r w:rsidRPr="00BC4730">
        <w:t xml:space="preserve">Page name: </w:t>
      </w:r>
      <w:r>
        <w:t>l3t</w:t>
      </w:r>
      <w:r w:rsidR="00724849">
        <w:t>2</w:t>
      </w:r>
      <w:r w:rsidRPr="00BC4730">
        <w:t>p0</w:t>
      </w:r>
      <w:r w:rsidR="006A40C3">
        <w:t>75</w:t>
      </w:r>
    </w:p>
    <w:p w14:paraId="661B50F8" w14:textId="77777777" w:rsidR="00BF7605" w:rsidRPr="00BC4730" w:rsidRDefault="00BF7605" w:rsidP="00BF7605">
      <w:pPr>
        <w:pStyle w:val="BlockText"/>
        <w:rPr>
          <w:vanish/>
        </w:rPr>
      </w:pPr>
      <w:r w:rsidRPr="00BC4730">
        <w:rPr>
          <w:vanish/>
        </w:rPr>
        <w:t xml:space="preserve">Next: </w:t>
      </w:r>
      <w:r>
        <w:rPr>
          <w:vanish/>
        </w:rPr>
        <w:t>l3t</w:t>
      </w:r>
      <w:r w:rsidR="00724849">
        <w:rPr>
          <w:vanish/>
        </w:rPr>
        <w:t>2</w:t>
      </w:r>
      <w:r w:rsidRPr="00BC4730">
        <w:rPr>
          <w:vanish/>
        </w:rPr>
        <w:t>p0</w:t>
      </w:r>
      <w:r w:rsidR="00724849">
        <w:rPr>
          <w:vanish/>
        </w:rPr>
        <w:t>8</w:t>
      </w:r>
      <w:r w:rsidR="006A40C3">
        <w:rPr>
          <w:vanish/>
        </w:rPr>
        <w:t>0</w:t>
      </w:r>
    </w:p>
    <w:p w14:paraId="40FE31AE" w14:textId="77777777" w:rsidR="00BF7605" w:rsidRPr="00BC4730" w:rsidRDefault="00BF7605" w:rsidP="00BF7605">
      <w:pPr>
        <w:pStyle w:val="Blocklinehidden"/>
      </w:pPr>
      <w:r w:rsidRPr="00BC4730">
        <w:t>Block line</w:t>
      </w:r>
    </w:p>
    <w:p w14:paraId="72C4B627" w14:textId="77777777" w:rsidR="00BF7605" w:rsidRPr="00BC4730" w:rsidRDefault="00BF7605" w:rsidP="00BF7605">
      <w:pPr>
        <w:pStyle w:val="Heading5"/>
      </w:pPr>
      <w:r w:rsidRPr="00BC4730">
        <w:t>Page type</w:t>
      </w:r>
    </w:p>
    <w:p w14:paraId="7F8CDD1E" w14:textId="77777777" w:rsidR="00BF7605" w:rsidRPr="00BC4730" w:rsidRDefault="00BF7605" w:rsidP="00BF7605">
      <w:pPr>
        <w:pStyle w:val="BlockText"/>
        <w:rPr>
          <w:vanish/>
        </w:rPr>
      </w:pPr>
      <w:r w:rsidRPr="00BC4730">
        <w:rPr>
          <w:vanish/>
        </w:rPr>
        <w:t>Syntax</w:t>
      </w:r>
    </w:p>
    <w:p w14:paraId="5A0BB7EA" w14:textId="77777777" w:rsidR="00BF7605" w:rsidRPr="00BC4730" w:rsidRDefault="00BF7605" w:rsidP="00BF7605">
      <w:pPr>
        <w:pStyle w:val="Blocklinehidden"/>
      </w:pPr>
      <w:r w:rsidRPr="00BC4730">
        <w:t>Block line</w:t>
      </w:r>
    </w:p>
    <w:p w14:paraId="0E9B7B21" w14:textId="77777777" w:rsidR="00BF7605" w:rsidRPr="00BC4730" w:rsidRDefault="00BF7605" w:rsidP="00BF7605">
      <w:pPr>
        <w:pStyle w:val="Heading5"/>
      </w:pPr>
      <w:r w:rsidRPr="00BC4730">
        <w:t>Keywords</w:t>
      </w:r>
    </w:p>
    <w:p w14:paraId="7DCF62C6" w14:textId="77777777" w:rsidR="00BF7605" w:rsidRPr="00BC4730" w:rsidRDefault="00B36C48" w:rsidP="00BF7605">
      <w:pPr>
        <w:pStyle w:val="BlockText"/>
        <w:rPr>
          <w:vanish/>
          <w:szCs w:val="22"/>
        </w:rPr>
      </w:pPr>
      <w:r>
        <w:rPr>
          <w:vanish/>
          <w:szCs w:val="22"/>
        </w:rPr>
        <w:t>constructor, private, protected, public, parameter, class, instance</w:t>
      </w:r>
      <w:r w:rsidR="00737F41">
        <w:rPr>
          <w:vanish/>
          <w:szCs w:val="22"/>
        </w:rPr>
        <w:t>, data member</w:t>
      </w:r>
    </w:p>
    <w:p w14:paraId="180D3234" w14:textId="77777777" w:rsidR="00BF7605" w:rsidRPr="00BC4730" w:rsidRDefault="00BF7605" w:rsidP="00BF7605">
      <w:pPr>
        <w:pStyle w:val="Blocklinehidden"/>
      </w:pPr>
      <w:r w:rsidRPr="00BC4730">
        <w:t>Block line</w:t>
      </w:r>
    </w:p>
    <w:p w14:paraId="4D4BBA80" w14:textId="40A5BAB5" w:rsidR="00BF7605" w:rsidRDefault="00BF7605" w:rsidP="00BF7605">
      <w:pPr>
        <w:pStyle w:val="Heading5"/>
      </w:pPr>
      <w:r w:rsidRPr="00BC4730">
        <w:t>Graphics/Slide</w:t>
      </w:r>
    </w:p>
    <w:p w14:paraId="3FCEC695" w14:textId="77777777" w:rsidR="00BF7605" w:rsidRPr="00BC4730" w:rsidRDefault="00BF7605" w:rsidP="00BF7605">
      <w:pPr>
        <w:pStyle w:val="Heading5"/>
      </w:pPr>
      <w:r w:rsidRPr="00BC4730">
        <w:t>Text</w:t>
      </w:r>
    </w:p>
    <w:p w14:paraId="7AA50C9B" w14:textId="77777777" w:rsidR="00BF7605" w:rsidRPr="00BC4730" w:rsidRDefault="00BF7605" w:rsidP="0034027C">
      <w:pPr>
        <w:pStyle w:val="BlockText"/>
      </w:pPr>
      <w:r w:rsidRPr="00BC4730">
        <w:t xml:space="preserve">A class definition </w:t>
      </w:r>
      <w:r w:rsidR="003D03F1">
        <w:t>must contain</w:t>
      </w:r>
      <w:r w:rsidRPr="00BC4730">
        <w:t xml:space="preserve"> at least one constructor</w:t>
      </w:r>
      <w:r w:rsidR="003D03F1">
        <w:t xml:space="preserve">. </w:t>
      </w:r>
      <w:r w:rsidRPr="00BC4730">
        <w:t>The syntax for defining a constructor for a class is:</w:t>
      </w:r>
    </w:p>
    <w:p w14:paraId="28E18547" w14:textId="77777777" w:rsidR="00BF7605" w:rsidRPr="00BC4730" w:rsidRDefault="00BF7605" w:rsidP="00BF7605">
      <w:pPr>
        <w:pStyle w:val="BlockText"/>
      </w:pPr>
    </w:p>
    <w:p w14:paraId="52E8920B" w14:textId="3402ECE2" w:rsidR="00677CA3" w:rsidRDefault="00CE5691" w:rsidP="00BF7605">
      <w:pPr>
        <w:pStyle w:val="BlockCode"/>
      </w:pPr>
      <w:r>
        <w:br/>
      </w:r>
      <w:r w:rsidR="001E166B" w:rsidRPr="00BF3312">
        <w:rPr>
          <w:color w:val="7F0055"/>
        </w:rPr>
        <w:t>constructor</w:t>
      </w:r>
      <w:r w:rsidR="001E166B" w:rsidRPr="00BC4730">
        <w:rPr>
          <w:color w:val="C00000"/>
        </w:rPr>
        <w:t xml:space="preserve"> </w:t>
      </w:r>
      <w:r w:rsidR="001E166B" w:rsidRPr="00BC4730">
        <w:t>&lt;</w:t>
      </w:r>
      <w:r w:rsidR="001E166B" w:rsidRPr="00BF3312">
        <w:rPr>
          <w:color w:val="7F0055"/>
        </w:rPr>
        <w:t>visibility</w:t>
      </w:r>
      <w:r w:rsidR="001E166B" w:rsidRPr="00BC4730">
        <w:t>&gt;</w:t>
      </w:r>
      <w:r w:rsidR="001E166B" w:rsidRPr="00BC4730">
        <w:rPr>
          <w:color w:val="C00000"/>
        </w:rPr>
        <w:t xml:space="preserve"> </w:t>
      </w:r>
      <w:r w:rsidR="001E166B">
        <w:t>&lt;class-</w:t>
      </w:r>
      <w:r w:rsidR="001E166B" w:rsidRPr="00BC4730">
        <w:t>name&gt;</w:t>
      </w:r>
      <w:r w:rsidR="001E166B" w:rsidRPr="00BC4730">
        <w:rPr>
          <w:color w:val="C00000"/>
        </w:rPr>
        <w:t xml:space="preserve"> </w:t>
      </w:r>
      <w:r w:rsidR="001E166B" w:rsidRPr="00BC4730">
        <w:t>( [</w:t>
      </w:r>
      <w:r w:rsidR="001E166B" w:rsidRPr="00BF3312">
        <w:rPr>
          <w:color w:val="7F0055"/>
        </w:rPr>
        <w:t>input</w:t>
      </w:r>
      <w:r w:rsidR="001E166B">
        <w:t xml:space="preserve"> &lt;parameter</w:t>
      </w:r>
      <w:r w:rsidR="001E166B" w:rsidRPr="00BC4730">
        <w:t xml:space="preserve">&gt; </w:t>
      </w:r>
      <w:r w:rsidR="001E166B" w:rsidRPr="00BA353E">
        <w:rPr>
          <w:color w:val="7F0055"/>
        </w:rPr>
        <w:t>as</w:t>
      </w:r>
      <w:r w:rsidR="001E166B" w:rsidRPr="00BC4730">
        <w:t xml:space="preserve">  </w:t>
      </w:r>
      <w:r w:rsidR="001E166B" w:rsidRPr="000B4394">
        <w:t>&lt;</w:t>
      </w:r>
      <w:r w:rsidR="001E166B" w:rsidRPr="00A25EE5">
        <w:rPr>
          <w:color w:val="FF0000"/>
        </w:rPr>
        <w:t>type-name</w:t>
      </w:r>
      <w:r w:rsidR="001E166B">
        <w:t>&gt;</w:t>
      </w:r>
      <w:r w:rsidR="001E166B" w:rsidRPr="000B4394">
        <w:t>][,…]):</w:t>
      </w:r>
    </w:p>
    <w:p w14:paraId="2CB9B5FB" w14:textId="7CE44D8D" w:rsidR="00BF7605" w:rsidRPr="00BC4730" w:rsidRDefault="00677CA3" w:rsidP="00BF7605">
      <w:pPr>
        <w:pStyle w:val="BlockCode"/>
        <w:rPr>
          <w:color w:val="C00000"/>
        </w:rPr>
      </w:pPr>
      <w:r w:rsidRPr="00BC4730">
        <w:t>&lt;body of constructor&gt;</w:t>
      </w:r>
      <w:r w:rsidR="00CE5691">
        <w:br/>
      </w:r>
      <w:r w:rsidR="00BF7605" w:rsidRPr="00BF3312">
        <w:rPr>
          <w:color w:val="7F0055"/>
        </w:rPr>
        <w:t>end constructor</w:t>
      </w:r>
      <w:r w:rsidR="00BF7605" w:rsidRPr="00BF3312">
        <w:t>.</w:t>
      </w:r>
      <w:r w:rsidR="00BF7605" w:rsidRPr="00BC4730">
        <w:rPr>
          <w:color w:val="C00000"/>
        </w:rPr>
        <w:t xml:space="preserve"> </w:t>
      </w:r>
    </w:p>
    <w:p w14:paraId="6B873B2B" w14:textId="77777777" w:rsidR="00BF7605" w:rsidRPr="00BC4730" w:rsidRDefault="00BF7605" w:rsidP="00BF7605">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995FDE" w:rsidRPr="00395DC0" w14:paraId="3369013A" w14:textId="77777777" w:rsidTr="00B0178B">
        <w:tc>
          <w:tcPr>
            <w:tcW w:w="2700" w:type="dxa"/>
            <w:shd w:val="clear" w:color="auto" w:fill="CCCCCC"/>
          </w:tcPr>
          <w:p w14:paraId="592DC4D6" w14:textId="77777777" w:rsidR="00995FDE" w:rsidRPr="00395DC0" w:rsidRDefault="00995FDE" w:rsidP="00164713">
            <w:pPr>
              <w:pStyle w:val="TableHeading"/>
            </w:pPr>
            <w:r>
              <w:t>Syntax Element</w:t>
            </w:r>
          </w:p>
        </w:tc>
        <w:tc>
          <w:tcPr>
            <w:tcW w:w="4860" w:type="dxa"/>
            <w:shd w:val="clear" w:color="auto" w:fill="CCCCCC"/>
          </w:tcPr>
          <w:p w14:paraId="4BE53682" w14:textId="77777777" w:rsidR="00995FDE" w:rsidRPr="00395DC0" w:rsidRDefault="00995FDE" w:rsidP="00164713">
            <w:pPr>
              <w:pStyle w:val="TableHeading"/>
            </w:pPr>
            <w:r>
              <w:t>Description</w:t>
            </w:r>
          </w:p>
        </w:tc>
      </w:tr>
      <w:tr w:rsidR="00995FDE" w:rsidRPr="00395DC0" w14:paraId="67797941" w14:textId="77777777" w:rsidTr="00B0178B">
        <w:tc>
          <w:tcPr>
            <w:tcW w:w="2700" w:type="dxa"/>
            <w:shd w:val="clear" w:color="auto" w:fill="auto"/>
          </w:tcPr>
          <w:p w14:paraId="5E60EC67" w14:textId="77777777" w:rsidR="00995FDE" w:rsidRPr="00395DC0" w:rsidRDefault="00995FDE" w:rsidP="00164713">
            <w:pPr>
              <w:pStyle w:val="table-text"/>
            </w:pPr>
            <w:r>
              <w:t>visibility</w:t>
            </w:r>
          </w:p>
        </w:tc>
        <w:tc>
          <w:tcPr>
            <w:tcW w:w="4860" w:type="dxa"/>
            <w:shd w:val="clear" w:color="auto" w:fill="auto"/>
          </w:tcPr>
          <w:p w14:paraId="475A1F8F" w14:textId="77777777" w:rsidR="00995FDE" w:rsidRPr="00395DC0" w:rsidRDefault="00995FDE" w:rsidP="00164713">
            <w:pPr>
              <w:pStyle w:val="table-text"/>
            </w:pPr>
            <w:r w:rsidRPr="00BA353E">
              <w:rPr>
                <w:i/>
              </w:rPr>
              <w:t>Public</w:t>
            </w:r>
            <w:r w:rsidRPr="005C718E">
              <w:t xml:space="preserve">, </w:t>
            </w:r>
            <w:r w:rsidRPr="00BA353E">
              <w:rPr>
                <w:i/>
              </w:rPr>
              <w:t>private</w:t>
            </w:r>
            <w:r w:rsidRPr="005C718E">
              <w:t xml:space="preserve">, or </w:t>
            </w:r>
            <w:r w:rsidRPr="00BA353E">
              <w:rPr>
                <w:i/>
              </w:rPr>
              <w:t>protected</w:t>
            </w:r>
            <w:r w:rsidRPr="005C718E">
              <w:t>.</w:t>
            </w:r>
          </w:p>
        </w:tc>
      </w:tr>
      <w:tr w:rsidR="00995FDE" w:rsidRPr="00395DC0" w14:paraId="28B7721A" w14:textId="77777777" w:rsidTr="00B0178B">
        <w:tc>
          <w:tcPr>
            <w:tcW w:w="2700" w:type="dxa"/>
            <w:shd w:val="clear" w:color="auto" w:fill="auto"/>
          </w:tcPr>
          <w:p w14:paraId="3A2D9751" w14:textId="7AA7B07A" w:rsidR="00995FDE" w:rsidRPr="00395DC0" w:rsidRDefault="00995FDE" w:rsidP="00995FDE">
            <w:pPr>
              <w:pStyle w:val="table-text"/>
            </w:pPr>
            <w:r>
              <w:t>class-</w:t>
            </w:r>
            <w:r w:rsidRPr="00BC4730">
              <w:t>name</w:t>
            </w:r>
          </w:p>
        </w:tc>
        <w:tc>
          <w:tcPr>
            <w:tcW w:w="4860" w:type="dxa"/>
            <w:shd w:val="clear" w:color="auto" w:fill="auto"/>
          </w:tcPr>
          <w:p w14:paraId="0212DD10" w14:textId="01BC4167" w:rsidR="00995FDE" w:rsidRPr="00395DC0" w:rsidRDefault="00995FDE" w:rsidP="00995FDE">
            <w:pPr>
              <w:pStyle w:val="table-text"/>
            </w:pPr>
            <w:r w:rsidRPr="00BC4730">
              <w:t>Must match the name of the class in the class definition</w:t>
            </w:r>
          </w:p>
        </w:tc>
      </w:tr>
      <w:tr w:rsidR="00995FDE" w:rsidRPr="00395DC0" w14:paraId="1CE28A21" w14:textId="77777777" w:rsidTr="00B0178B">
        <w:tc>
          <w:tcPr>
            <w:tcW w:w="2700" w:type="dxa"/>
            <w:shd w:val="clear" w:color="auto" w:fill="auto"/>
          </w:tcPr>
          <w:p w14:paraId="20A10745" w14:textId="77777777" w:rsidR="00995FDE" w:rsidRDefault="00995FDE" w:rsidP="00164713">
            <w:pPr>
              <w:pStyle w:val="table-text"/>
            </w:pPr>
            <w:r w:rsidRPr="005C718E">
              <w:t>type-name</w:t>
            </w:r>
          </w:p>
        </w:tc>
        <w:tc>
          <w:tcPr>
            <w:tcW w:w="4860" w:type="dxa"/>
            <w:shd w:val="clear" w:color="auto" w:fill="auto"/>
          </w:tcPr>
          <w:p w14:paraId="5CA0B8E8" w14:textId="231D64AC" w:rsidR="00995FDE" w:rsidRDefault="00995FDE" w:rsidP="00164713">
            <w:pPr>
              <w:pStyle w:val="table-text"/>
            </w:pPr>
            <w:r w:rsidRPr="00BC4730">
              <w:t xml:space="preserve">Can be one of the </w:t>
            </w:r>
            <w:r>
              <w:t>built-in or user-defined types.</w:t>
            </w:r>
          </w:p>
        </w:tc>
      </w:tr>
      <w:tr w:rsidR="00995FDE" w:rsidRPr="00395DC0" w14:paraId="13066859" w14:textId="77777777" w:rsidTr="00B0178B">
        <w:tc>
          <w:tcPr>
            <w:tcW w:w="2700" w:type="dxa"/>
            <w:shd w:val="clear" w:color="auto" w:fill="auto"/>
          </w:tcPr>
          <w:p w14:paraId="39D9D267" w14:textId="77777777" w:rsidR="00995FDE" w:rsidRPr="00BC4730" w:rsidRDefault="00995FDE" w:rsidP="00164713">
            <w:pPr>
              <w:pStyle w:val="table-text"/>
            </w:pPr>
            <w:r w:rsidRPr="005C718E">
              <w:t>par</w:t>
            </w:r>
            <w:r>
              <w:t>a</w:t>
            </w:r>
            <w:r w:rsidRPr="005C718E">
              <w:t>m</w:t>
            </w:r>
            <w:r>
              <w:t>eter</w:t>
            </w:r>
          </w:p>
        </w:tc>
        <w:tc>
          <w:tcPr>
            <w:tcW w:w="4860" w:type="dxa"/>
            <w:shd w:val="clear" w:color="auto" w:fill="auto"/>
          </w:tcPr>
          <w:p w14:paraId="74699F05" w14:textId="77777777" w:rsidR="00995FDE" w:rsidRPr="00BC4730" w:rsidRDefault="00995FDE" w:rsidP="00164713">
            <w:pPr>
              <w:pStyle w:val="table-text"/>
            </w:pPr>
            <w:r w:rsidRPr="005C718E">
              <w:t>The value that is used to set the property. It must match the type of the property.</w:t>
            </w:r>
          </w:p>
        </w:tc>
      </w:tr>
    </w:tbl>
    <w:p w14:paraId="047DF580" w14:textId="77777777" w:rsidR="005E7C10" w:rsidRDefault="005E7C10" w:rsidP="00BF7605">
      <w:pPr>
        <w:pStyle w:val="BlockText"/>
      </w:pPr>
    </w:p>
    <w:p w14:paraId="15F2F008" w14:textId="54C77FC8" w:rsidR="00770865" w:rsidRDefault="00BF7605" w:rsidP="00BF7605">
      <w:pPr>
        <w:pStyle w:val="BlockText"/>
      </w:pPr>
      <w:r>
        <w:t xml:space="preserve">You can use the </w:t>
      </w:r>
      <w:r w:rsidRPr="00AA6565">
        <w:rPr>
          <w:i/>
        </w:rPr>
        <w:t>New Constructor</w:t>
      </w:r>
      <w:r>
        <w:t xml:space="preserve"> wizard to generate the code for a constructor (right-click</w:t>
      </w:r>
      <w:r w:rsidR="00DA0307">
        <w:t>,</w:t>
      </w:r>
      <w:r>
        <w:t xml:space="preserve"> then select </w:t>
      </w:r>
      <w:r w:rsidRPr="00BF7605">
        <w:rPr>
          <w:b/>
        </w:rPr>
        <w:t>Source</w:t>
      </w:r>
      <w:r>
        <w:t xml:space="preserve"> &gt; </w:t>
      </w:r>
      <w:r w:rsidRPr="00BF7605">
        <w:rPr>
          <w:b/>
        </w:rPr>
        <w:t>New Constructor</w:t>
      </w:r>
      <w:r>
        <w:t xml:space="preserve">). If the constructor takes parameters, you must manually add them to the definition. </w:t>
      </w:r>
    </w:p>
    <w:p w14:paraId="23EF0F91" w14:textId="77777777" w:rsidR="00F6640F" w:rsidRDefault="00F6640F" w:rsidP="00BF7605">
      <w:pPr>
        <w:pStyle w:val="BlockText"/>
      </w:pPr>
    </w:p>
    <w:p w14:paraId="2534EB0B" w14:textId="77777777" w:rsidR="00772372" w:rsidRDefault="00772372" w:rsidP="0034027C">
      <w:pPr>
        <w:pStyle w:val="BlockText"/>
      </w:pPr>
      <w:r>
        <w:t>There are two common design patterns for constructors:</w:t>
      </w:r>
    </w:p>
    <w:p w14:paraId="7A29D5C4" w14:textId="77777777" w:rsidR="0034027C" w:rsidRDefault="0034027C" w:rsidP="0034027C">
      <w:pPr>
        <w:pStyle w:val="BlockText"/>
      </w:pPr>
    </w:p>
    <w:p w14:paraId="31FAB910" w14:textId="77777777" w:rsidR="00772372" w:rsidRDefault="00772372" w:rsidP="000E7610">
      <w:pPr>
        <w:pStyle w:val="NumberList"/>
        <w:numPr>
          <w:ilvl w:val="0"/>
          <w:numId w:val="9"/>
        </w:numPr>
      </w:pPr>
      <w:r>
        <w:t xml:space="preserve">Use a no-argument constructor and then use </w:t>
      </w:r>
      <w:r w:rsidR="004E438C">
        <w:t xml:space="preserve">a </w:t>
      </w:r>
      <w:r>
        <w:t>public method to initialize the data members of the instance.</w:t>
      </w:r>
    </w:p>
    <w:p w14:paraId="7A9A7433" w14:textId="77777777" w:rsidR="00772372" w:rsidRDefault="00772372" w:rsidP="000E7610">
      <w:pPr>
        <w:pStyle w:val="NumberList"/>
        <w:numPr>
          <w:ilvl w:val="0"/>
          <w:numId w:val="9"/>
        </w:numPr>
      </w:pPr>
      <w:r>
        <w:t>Use a constructor with parameters and use the parameters to initialize the data members of the instance</w:t>
      </w:r>
      <w:r w:rsidR="004E438C">
        <w:t xml:space="preserve"> in the body of the constructor</w:t>
      </w:r>
      <w:r>
        <w:t>.</w:t>
      </w:r>
    </w:p>
    <w:p w14:paraId="1268BD1E" w14:textId="77777777" w:rsidR="004E438C" w:rsidRDefault="004E438C" w:rsidP="004E438C">
      <w:pPr>
        <w:pStyle w:val="NumberList"/>
        <w:numPr>
          <w:ilvl w:val="0"/>
          <w:numId w:val="0"/>
        </w:numPr>
      </w:pPr>
    </w:p>
    <w:p w14:paraId="572BF3A6" w14:textId="77777777" w:rsidR="004E438C" w:rsidRPr="0093561F" w:rsidRDefault="004E438C" w:rsidP="0093561F">
      <w:pPr>
        <w:pStyle w:val="BlockText"/>
      </w:pPr>
      <w:r w:rsidRPr="0093561F">
        <w:rPr>
          <w:b/>
        </w:rPr>
        <w:t>Note</w:t>
      </w:r>
      <w:r w:rsidRPr="0093561F">
        <w:t xml:space="preserve">: If you use the </w:t>
      </w:r>
      <w:r w:rsidRPr="00AA6565">
        <w:rPr>
          <w:i/>
        </w:rPr>
        <w:t>New Constructor</w:t>
      </w:r>
      <w:r w:rsidRPr="0093561F">
        <w:t xml:space="preserve"> wizard to generate the constructor, </w:t>
      </w:r>
      <w:r w:rsidR="00D27AF3">
        <w:t xml:space="preserve">the </w:t>
      </w:r>
      <w:r w:rsidRPr="0093561F">
        <w:t xml:space="preserve">first statement </w:t>
      </w:r>
      <w:r w:rsidR="0093561F" w:rsidRPr="0093561F">
        <w:t xml:space="preserve">that is generated </w:t>
      </w:r>
      <w:r w:rsidRPr="0093561F">
        <w:t xml:space="preserve">is the call to </w:t>
      </w:r>
      <w:proofErr w:type="gramStart"/>
      <w:r w:rsidRPr="00BA353E">
        <w:rPr>
          <w:i/>
        </w:rPr>
        <w:t>super</w:t>
      </w:r>
      <w:r w:rsidRPr="0093561F">
        <w:t>(</w:t>
      </w:r>
      <w:proofErr w:type="gramEnd"/>
      <w:r w:rsidRPr="0093561F">
        <w:t xml:space="preserve">). </w:t>
      </w:r>
      <w:r w:rsidR="0093561F" w:rsidRPr="0093561F">
        <w:t xml:space="preserve">This means the </w:t>
      </w:r>
      <w:r w:rsidR="0093561F">
        <w:t xml:space="preserve">constructor for the super class </w:t>
      </w:r>
      <w:r w:rsidR="0093561F" w:rsidRPr="0093561F">
        <w:t xml:space="preserve">will </w:t>
      </w:r>
      <w:r w:rsidR="00D27AF3">
        <w:t xml:space="preserve">be </w:t>
      </w:r>
      <w:r w:rsidR="0093561F" w:rsidRPr="0093561F">
        <w:t>called first.</w:t>
      </w:r>
      <w:r w:rsidR="0093561F">
        <w:t xml:space="preserve"> It is safe to keep this statement in your constructor, even if you have not defined a super class.</w:t>
      </w:r>
    </w:p>
    <w:p w14:paraId="4C2F19A5" w14:textId="77777777" w:rsidR="00BF7605" w:rsidRPr="00BF7605" w:rsidRDefault="00BF7605" w:rsidP="00BF7605">
      <w:pPr>
        <w:pStyle w:val="BlockLine"/>
      </w:pPr>
    </w:p>
    <w:p w14:paraId="45F7AFD3" w14:textId="77777777" w:rsidR="00CD683B" w:rsidRPr="00CD683B" w:rsidRDefault="00CD683B" w:rsidP="00CD683B">
      <w:pPr>
        <w:pStyle w:val="Heading5"/>
      </w:pPr>
    </w:p>
    <w:p w14:paraId="4A21062C" w14:textId="77777777" w:rsidR="00236420" w:rsidRPr="00BC4730" w:rsidRDefault="00CC204C" w:rsidP="00236420">
      <w:pPr>
        <w:pStyle w:val="Heading3"/>
      </w:pPr>
      <w:bookmarkStart w:id="155" w:name="_Toc432509216"/>
      <w:bookmarkStart w:id="156" w:name="_Toc434845771"/>
      <w:r>
        <w:lastRenderedPageBreak/>
        <w:t>Class methods</w:t>
      </w:r>
      <w:bookmarkEnd w:id="155"/>
      <w:bookmarkEnd w:id="156"/>
    </w:p>
    <w:p w14:paraId="6FF69BA0" w14:textId="77777777" w:rsidR="00236420" w:rsidRPr="00BC4730" w:rsidRDefault="00236420" w:rsidP="00236420">
      <w:pPr>
        <w:pStyle w:val="TopLine"/>
      </w:pPr>
    </w:p>
    <w:p w14:paraId="62BD3A91" w14:textId="77777777" w:rsidR="00236420" w:rsidRPr="00BC4730" w:rsidRDefault="00236420" w:rsidP="00236420">
      <w:pPr>
        <w:pStyle w:val="Heading5"/>
      </w:pPr>
      <w:r w:rsidRPr="00BC4730">
        <w:t xml:space="preserve">Page name: </w:t>
      </w:r>
      <w:r w:rsidR="00B76EDE">
        <w:t>l3t</w:t>
      </w:r>
      <w:r w:rsidR="00724849">
        <w:t>2p08</w:t>
      </w:r>
      <w:r w:rsidR="006A40C3">
        <w:t>0</w:t>
      </w:r>
    </w:p>
    <w:p w14:paraId="107CA6D1" w14:textId="77777777" w:rsidR="00236420" w:rsidRPr="00BC4730" w:rsidRDefault="00236420" w:rsidP="00236420">
      <w:pPr>
        <w:pStyle w:val="BlockText"/>
        <w:rPr>
          <w:vanish/>
        </w:rPr>
      </w:pPr>
      <w:r w:rsidRPr="00BC4730">
        <w:rPr>
          <w:vanish/>
        </w:rPr>
        <w:t xml:space="preserve">Next: </w:t>
      </w:r>
      <w:r w:rsidR="00B76EDE">
        <w:rPr>
          <w:vanish/>
        </w:rPr>
        <w:t>l3t</w:t>
      </w:r>
      <w:r w:rsidR="00724849">
        <w:rPr>
          <w:vanish/>
        </w:rPr>
        <w:t>2</w:t>
      </w:r>
      <w:r w:rsidR="001F795B" w:rsidRPr="00BC4730">
        <w:rPr>
          <w:vanish/>
        </w:rPr>
        <w:t>p</w:t>
      </w:r>
      <w:r w:rsidR="00724849">
        <w:rPr>
          <w:vanish/>
        </w:rPr>
        <w:t>0</w:t>
      </w:r>
      <w:r w:rsidR="006A40C3">
        <w:rPr>
          <w:vanish/>
        </w:rPr>
        <w:t>85</w:t>
      </w:r>
    </w:p>
    <w:p w14:paraId="1918671C" w14:textId="77777777" w:rsidR="00236420" w:rsidRPr="00BC4730" w:rsidRDefault="00236420" w:rsidP="00236420">
      <w:pPr>
        <w:pStyle w:val="Blocklinehidden"/>
      </w:pPr>
      <w:r w:rsidRPr="00BC4730">
        <w:t>Block line</w:t>
      </w:r>
    </w:p>
    <w:p w14:paraId="58386613" w14:textId="77777777" w:rsidR="00236420" w:rsidRPr="00BC4730" w:rsidRDefault="00236420" w:rsidP="00236420">
      <w:pPr>
        <w:pStyle w:val="Heading5"/>
      </w:pPr>
      <w:r w:rsidRPr="00BC4730">
        <w:t>Page type</w:t>
      </w:r>
    </w:p>
    <w:p w14:paraId="06B0DCFE" w14:textId="77777777" w:rsidR="00236420" w:rsidRPr="00BC4730" w:rsidRDefault="00236420" w:rsidP="00236420">
      <w:pPr>
        <w:pStyle w:val="BlockText"/>
        <w:rPr>
          <w:vanish/>
        </w:rPr>
      </w:pPr>
      <w:r w:rsidRPr="00BC4730">
        <w:rPr>
          <w:vanish/>
        </w:rPr>
        <w:t>Basic content</w:t>
      </w:r>
    </w:p>
    <w:p w14:paraId="4A1AB9F0" w14:textId="77777777" w:rsidR="00236420" w:rsidRPr="00BC4730" w:rsidRDefault="00236420" w:rsidP="00236420">
      <w:pPr>
        <w:pStyle w:val="Blocklinehidden"/>
      </w:pPr>
      <w:r w:rsidRPr="00BC4730">
        <w:t>Block line</w:t>
      </w:r>
    </w:p>
    <w:p w14:paraId="7E5C18D4" w14:textId="77777777" w:rsidR="00856756" w:rsidRPr="00BC4730" w:rsidRDefault="00856756" w:rsidP="00856756">
      <w:pPr>
        <w:pStyle w:val="Heading5"/>
      </w:pPr>
      <w:r w:rsidRPr="00BC4730">
        <w:t>Keywords</w:t>
      </w:r>
    </w:p>
    <w:p w14:paraId="2E318BC1" w14:textId="77777777" w:rsidR="00856756" w:rsidRPr="00BC4730" w:rsidRDefault="00856756" w:rsidP="00856756">
      <w:pPr>
        <w:pStyle w:val="BlockText"/>
        <w:rPr>
          <w:vanish/>
          <w:szCs w:val="22"/>
        </w:rPr>
      </w:pPr>
      <w:r w:rsidRPr="00BC4730">
        <w:rPr>
          <w:vanish/>
          <w:szCs w:val="22"/>
        </w:rPr>
        <w:t>method, behavior, instance</w:t>
      </w:r>
      <w:r w:rsidR="00737F41">
        <w:rPr>
          <w:vanish/>
          <w:szCs w:val="22"/>
        </w:rPr>
        <w:t>, behavior, private, protected, public</w:t>
      </w:r>
    </w:p>
    <w:p w14:paraId="3DCB4600" w14:textId="77777777" w:rsidR="00856756" w:rsidRPr="00BC4730" w:rsidRDefault="00856756" w:rsidP="00856756">
      <w:pPr>
        <w:pStyle w:val="Blocklinehidden"/>
      </w:pPr>
      <w:r w:rsidRPr="00BC4730">
        <w:t>Block line</w:t>
      </w:r>
    </w:p>
    <w:p w14:paraId="3A495481" w14:textId="4E59C665" w:rsidR="00236420" w:rsidRDefault="00236420" w:rsidP="00236420">
      <w:pPr>
        <w:pStyle w:val="Heading5"/>
      </w:pPr>
      <w:r w:rsidRPr="00BC4730">
        <w:t>Graphics/Slide</w:t>
      </w:r>
    </w:p>
    <w:p w14:paraId="31518D11" w14:textId="77777777" w:rsidR="00236420" w:rsidRPr="00BC4730" w:rsidRDefault="00236420" w:rsidP="00236420">
      <w:pPr>
        <w:pStyle w:val="Heading5"/>
      </w:pPr>
      <w:r w:rsidRPr="00BC4730">
        <w:t>Text</w:t>
      </w:r>
    </w:p>
    <w:p w14:paraId="5A99863C" w14:textId="77777777" w:rsidR="001B5FC7" w:rsidRDefault="001B5FC7" w:rsidP="00236420">
      <w:pPr>
        <w:pStyle w:val="BlockText"/>
      </w:pPr>
      <w:r>
        <w:t xml:space="preserve">Class methods are used to perform the behavior and functionality of the class. When a class instance is created, memory is allocated for the data members of the instance. The methods for the class operate on the data members of the </w:t>
      </w:r>
      <w:r w:rsidR="00AC7DB9">
        <w:t xml:space="preserve">class </w:t>
      </w:r>
      <w:r>
        <w:t xml:space="preserve">instance. Some methods are private or protected and can only be </w:t>
      </w:r>
      <w:r w:rsidR="00AC7DB9">
        <w:t>called</w:t>
      </w:r>
      <w:r>
        <w:t xml:space="preserve"> by other methods in the class. Other methods </w:t>
      </w:r>
      <w:r w:rsidR="00AC7DB9">
        <w:t xml:space="preserve">in a class may be </w:t>
      </w:r>
      <w:r>
        <w:t>public</w:t>
      </w:r>
      <w:r w:rsidR="00AC7DB9">
        <w:t>, in which case they can be</w:t>
      </w:r>
      <w:r>
        <w:t xml:space="preserve"> </w:t>
      </w:r>
      <w:r w:rsidR="00AC7DB9">
        <w:t xml:space="preserve">called </w:t>
      </w:r>
      <w:r>
        <w:t>by other parts of the application.</w:t>
      </w:r>
    </w:p>
    <w:p w14:paraId="4EBF9658" w14:textId="77777777" w:rsidR="009A086E" w:rsidRDefault="009A086E" w:rsidP="00236420">
      <w:pPr>
        <w:pStyle w:val="BlockText"/>
      </w:pPr>
    </w:p>
    <w:p w14:paraId="26F7930D" w14:textId="781D1E6A" w:rsidR="009A086E" w:rsidRDefault="009A086E" w:rsidP="009A086E">
      <w:pPr>
        <w:pStyle w:val="BlockText"/>
      </w:pPr>
      <w:r w:rsidRPr="005C718E">
        <w:t xml:space="preserve">You may want to have multiple methods in a class that have the same name but have a different parameter list or return type. Creating methods with the same name is called overloading methods. Overloaded methods make your classes more flexible for </w:t>
      </w:r>
      <w:r>
        <w:t>users of the class</w:t>
      </w:r>
      <w:r w:rsidR="00057650">
        <w:t>. You will learn about overloaded methods in the next lesson.</w:t>
      </w:r>
    </w:p>
    <w:p w14:paraId="02D10E7A" w14:textId="77777777" w:rsidR="00236420" w:rsidRPr="00BC4730" w:rsidRDefault="00236420" w:rsidP="00236420">
      <w:pPr>
        <w:pStyle w:val="BlockLine"/>
      </w:pPr>
    </w:p>
    <w:p w14:paraId="29250D01" w14:textId="77777777" w:rsidR="00236420" w:rsidRPr="00BC4730" w:rsidRDefault="00236420" w:rsidP="00236420">
      <w:pPr>
        <w:pStyle w:val="Heading5"/>
      </w:pPr>
    </w:p>
    <w:p w14:paraId="0D709910" w14:textId="77777777" w:rsidR="00236420" w:rsidRPr="00BC4730" w:rsidRDefault="00236420" w:rsidP="00236420">
      <w:pPr>
        <w:pStyle w:val="Heading4"/>
      </w:pPr>
      <w:bookmarkStart w:id="157" w:name="_Toc344275271"/>
      <w:bookmarkStart w:id="158" w:name="_Toc347725650"/>
      <w:bookmarkStart w:id="159" w:name="_Toc432509217"/>
      <w:bookmarkStart w:id="160" w:name="_Toc434845772"/>
      <w:r w:rsidRPr="00BC4730">
        <w:lastRenderedPageBreak/>
        <w:t>Defining a class method</w:t>
      </w:r>
      <w:bookmarkEnd w:id="157"/>
      <w:bookmarkEnd w:id="158"/>
      <w:bookmarkEnd w:id="159"/>
      <w:bookmarkEnd w:id="160"/>
    </w:p>
    <w:p w14:paraId="33ACC00C" w14:textId="77777777" w:rsidR="00236420" w:rsidRPr="00BC4730" w:rsidRDefault="00236420" w:rsidP="00236420">
      <w:pPr>
        <w:pStyle w:val="TopLine"/>
      </w:pPr>
    </w:p>
    <w:p w14:paraId="05505FE9" w14:textId="77777777" w:rsidR="00236420" w:rsidRPr="00BC4730" w:rsidRDefault="00236420" w:rsidP="00236420">
      <w:pPr>
        <w:pStyle w:val="Heading5"/>
      </w:pPr>
      <w:r w:rsidRPr="00BC4730">
        <w:t xml:space="preserve">Page name: </w:t>
      </w:r>
      <w:r w:rsidR="00B76EDE">
        <w:t>l3t</w:t>
      </w:r>
      <w:r w:rsidR="00724849">
        <w:t>2</w:t>
      </w:r>
      <w:r w:rsidR="001F795B" w:rsidRPr="00BC4730">
        <w:t>p</w:t>
      </w:r>
      <w:r w:rsidR="00724849">
        <w:t>0</w:t>
      </w:r>
      <w:r w:rsidR="006A40C3">
        <w:t>85</w:t>
      </w:r>
    </w:p>
    <w:p w14:paraId="777C0F0F" w14:textId="77777777" w:rsidR="00236420" w:rsidRPr="00BC4730" w:rsidRDefault="00236420" w:rsidP="00236420">
      <w:pPr>
        <w:pStyle w:val="BlockText"/>
        <w:rPr>
          <w:vanish/>
        </w:rPr>
      </w:pPr>
      <w:r w:rsidRPr="00BC4730">
        <w:rPr>
          <w:vanish/>
        </w:rPr>
        <w:t xml:space="preserve">Next: </w:t>
      </w:r>
      <w:r w:rsidR="00B76EDE">
        <w:rPr>
          <w:vanish/>
        </w:rPr>
        <w:t>l3t</w:t>
      </w:r>
      <w:r w:rsidR="00724849">
        <w:rPr>
          <w:vanish/>
        </w:rPr>
        <w:t>2</w:t>
      </w:r>
      <w:r w:rsidR="001F795B" w:rsidRPr="00BC4730">
        <w:rPr>
          <w:vanish/>
        </w:rPr>
        <w:t>p</w:t>
      </w:r>
      <w:r w:rsidR="00724849">
        <w:rPr>
          <w:vanish/>
        </w:rPr>
        <w:t>09</w:t>
      </w:r>
      <w:r w:rsidR="006A40C3">
        <w:rPr>
          <w:vanish/>
        </w:rPr>
        <w:t>0</w:t>
      </w:r>
    </w:p>
    <w:p w14:paraId="6D5AB319" w14:textId="77777777" w:rsidR="00236420" w:rsidRPr="00BC4730" w:rsidRDefault="00236420" w:rsidP="00236420">
      <w:pPr>
        <w:pStyle w:val="Blocklinehidden"/>
      </w:pPr>
      <w:r w:rsidRPr="00BC4730">
        <w:t>Block line</w:t>
      </w:r>
    </w:p>
    <w:p w14:paraId="4B95C1A3" w14:textId="77777777" w:rsidR="00236420" w:rsidRPr="00BC4730" w:rsidRDefault="00236420" w:rsidP="00236420">
      <w:pPr>
        <w:pStyle w:val="Heading5"/>
      </w:pPr>
      <w:r w:rsidRPr="00BC4730">
        <w:t>Page type</w:t>
      </w:r>
    </w:p>
    <w:p w14:paraId="4B327849" w14:textId="77777777" w:rsidR="00236420" w:rsidRPr="00BC4730" w:rsidRDefault="00C75562" w:rsidP="00236420">
      <w:pPr>
        <w:pStyle w:val="BlockText"/>
        <w:rPr>
          <w:vanish/>
        </w:rPr>
      </w:pPr>
      <w:r w:rsidRPr="00BC4730">
        <w:rPr>
          <w:vanish/>
        </w:rPr>
        <w:t>Syntax</w:t>
      </w:r>
    </w:p>
    <w:p w14:paraId="6A3D5BD6" w14:textId="77777777" w:rsidR="00236420" w:rsidRPr="00BC4730" w:rsidRDefault="00236420" w:rsidP="00236420">
      <w:pPr>
        <w:pStyle w:val="Blocklinehidden"/>
      </w:pPr>
      <w:r w:rsidRPr="00BC4730">
        <w:t>Block line</w:t>
      </w:r>
    </w:p>
    <w:p w14:paraId="4EF92058" w14:textId="77777777" w:rsidR="00856756" w:rsidRPr="00BC4730" w:rsidRDefault="00856756" w:rsidP="00856756">
      <w:pPr>
        <w:pStyle w:val="Heading5"/>
      </w:pPr>
      <w:r w:rsidRPr="00BC4730">
        <w:t>Keywords</w:t>
      </w:r>
    </w:p>
    <w:p w14:paraId="465AB69F" w14:textId="77777777" w:rsidR="00856756" w:rsidRPr="00BC4730" w:rsidRDefault="00737F41" w:rsidP="00856756">
      <w:pPr>
        <w:pStyle w:val="BlockText"/>
        <w:rPr>
          <w:vanish/>
          <w:szCs w:val="22"/>
        </w:rPr>
      </w:pPr>
      <w:r>
        <w:rPr>
          <w:vanish/>
          <w:szCs w:val="22"/>
        </w:rPr>
        <w:t>method, private, protected, public, parameter, void, return</w:t>
      </w:r>
    </w:p>
    <w:p w14:paraId="211CC5C2" w14:textId="77777777" w:rsidR="00856756" w:rsidRPr="00BC4730" w:rsidRDefault="00856756" w:rsidP="00856756">
      <w:pPr>
        <w:pStyle w:val="Blocklinehidden"/>
      </w:pPr>
      <w:r w:rsidRPr="00BC4730">
        <w:t>Block line</w:t>
      </w:r>
    </w:p>
    <w:p w14:paraId="67DB6EB4" w14:textId="4DF985CA" w:rsidR="00236420" w:rsidRDefault="00236420" w:rsidP="00236420">
      <w:pPr>
        <w:pStyle w:val="Heading5"/>
      </w:pPr>
      <w:r w:rsidRPr="00BC4730">
        <w:t>Graphics/Slide</w:t>
      </w:r>
    </w:p>
    <w:p w14:paraId="69FFDEA4" w14:textId="77777777" w:rsidR="00AF3C9C" w:rsidRPr="00BC4730" w:rsidRDefault="00AF3C9C" w:rsidP="00AF3C9C">
      <w:pPr>
        <w:pStyle w:val="Heading5"/>
      </w:pPr>
      <w:r w:rsidRPr="00BC4730">
        <w:t>Text</w:t>
      </w:r>
    </w:p>
    <w:p w14:paraId="180D27E0" w14:textId="77777777" w:rsidR="00267B76" w:rsidRDefault="004A228E" w:rsidP="00AF3C9C">
      <w:pPr>
        <w:pStyle w:val="BlockText"/>
      </w:pPr>
      <w:r w:rsidRPr="00BC4730">
        <w:t>Like</w:t>
      </w:r>
      <w:r w:rsidR="00AF3C9C" w:rsidRPr="00BC4730">
        <w:t xml:space="preserve"> data members, a method has </w:t>
      </w:r>
      <w:r w:rsidR="00AC7DB9">
        <w:t>visibility defined</w:t>
      </w:r>
      <w:r w:rsidR="00AF3C9C" w:rsidRPr="00BC4730">
        <w:t xml:space="preserve"> so that the method can be called within a class or from outside the class.</w:t>
      </w:r>
      <w:r w:rsidR="00267B76">
        <w:t xml:space="preserve"> A method can have zero or more parameters. Re</w:t>
      </w:r>
      <w:r w:rsidR="003B69DC">
        <w:t>gardless of whether a method has</w:t>
      </w:r>
      <w:r w:rsidR="00267B76">
        <w:t xml:space="preserve"> parameters, it can return</w:t>
      </w:r>
      <w:r w:rsidR="00AF3C9C" w:rsidRPr="00BC4730">
        <w:t xml:space="preserve"> a value</w:t>
      </w:r>
      <w:r w:rsidR="00267B76">
        <w:t>.</w:t>
      </w:r>
    </w:p>
    <w:p w14:paraId="4BBF89B3" w14:textId="77777777" w:rsidR="00267B76" w:rsidRDefault="00267B76" w:rsidP="00AF3C9C">
      <w:pPr>
        <w:pStyle w:val="BlockText"/>
      </w:pPr>
    </w:p>
    <w:p w14:paraId="0E128341" w14:textId="77777777" w:rsidR="009A086E" w:rsidRDefault="009A086E" w:rsidP="00AF3C9C">
      <w:pPr>
        <w:pStyle w:val="BlockText"/>
      </w:pPr>
      <w:r>
        <w:t xml:space="preserve">Notice that a method begins with a </w:t>
      </w:r>
      <w:r w:rsidRPr="00AA6565">
        <w:rPr>
          <w:i/>
        </w:rPr>
        <w:t>method</w:t>
      </w:r>
      <w:r>
        <w:t xml:space="preserve"> statement and ends with an </w:t>
      </w:r>
      <w:r w:rsidRPr="00AA6565">
        <w:rPr>
          <w:i/>
        </w:rPr>
        <w:t>end method</w:t>
      </w:r>
      <w:r>
        <w:t xml:space="preserve"> statement. A best practice is to also use a </w:t>
      </w:r>
      <w:r w:rsidRPr="00AA6565">
        <w:rPr>
          <w:i/>
        </w:rPr>
        <w:t>return</w:t>
      </w:r>
      <w:r>
        <w:t xml:space="preserve"> statement for a method, even if it returns </w:t>
      </w:r>
      <w:r w:rsidRPr="006A23D4">
        <w:rPr>
          <w:i/>
        </w:rPr>
        <w:t>void</w:t>
      </w:r>
      <w:r>
        <w:t>.</w:t>
      </w:r>
      <w:r w:rsidR="00BA353E">
        <w:t xml:space="preserve"> Returning </w:t>
      </w:r>
      <w:r w:rsidR="00BA353E" w:rsidRPr="006A23D4">
        <w:rPr>
          <w:i/>
        </w:rPr>
        <w:t>void</w:t>
      </w:r>
      <w:r w:rsidR="00BA353E">
        <w:t xml:space="preserve"> means the method returns no value. This is different from an output parameter that is used to return a value</w:t>
      </w:r>
      <w:r w:rsidR="006A23D4">
        <w:t xml:space="preserve"> in the parameter list for a method</w:t>
      </w:r>
      <w:r w:rsidR="00BA353E">
        <w:t>.</w:t>
      </w:r>
    </w:p>
    <w:p w14:paraId="77420550" w14:textId="77777777" w:rsidR="009A086E" w:rsidRDefault="009A086E" w:rsidP="00AF3C9C">
      <w:pPr>
        <w:pStyle w:val="BlockText"/>
      </w:pPr>
    </w:p>
    <w:p w14:paraId="3AD2D0D0" w14:textId="0400BDB1" w:rsidR="00AF3C9C" w:rsidRDefault="00AF3C9C" w:rsidP="00AF3C9C">
      <w:pPr>
        <w:pStyle w:val="BlockText"/>
      </w:pPr>
      <w:r w:rsidRPr="00BC4730">
        <w:t xml:space="preserve"> Here is the simplified syntax for defining a class method:</w:t>
      </w:r>
    </w:p>
    <w:p w14:paraId="2B79EE64" w14:textId="77777777" w:rsidR="00585E8E" w:rsidRPr="00BC4730" w:rsidRDefault="00585E8E" w:rsidP="00AF3C9C">
      <w:pPr>
        <w:pStyle w:val="BlockText"/>
      </w:pPr>
    </w:p>
    <w:p w14:paraId="05B9A46C" w14:textId="65754EAE" w:rsidR="00AF3C9C" w:rsidRPr="00BC4730" w:rsidRDefault="00AF3C9C" w:rsidP="00AF3C9C">
      <w:pPr>
        <w:pStyle w:val="BlockText"/>
        <w:rPr>
          <w:vanish/>
          <w:color w:val="C00000"/>
        </w:rPr>
      </w:pPr>
      <w:r w:rsidRPr="00BC4730">
        <w:rPr>
          <w:vanish/>
        </w:rPr>
        <w:t xml:space="preserve"> </w:t>
      </w:r>
    </w:p>
    <w:p w14:paraId="17994AD9" w14:textId="53A9AF6B" w:rsidR="005E7C10" w:rsidRDefault="00C36A99" w:rsidP="00AF3C9C">
      <w:pPr>
        <w:pStyle w:val="BlockCode"/>
        <w:rPr>
          <w:color w:val="C00000"/>
        </w:rPr>
      </w:pPr>
      <w:r>
        <w:rPr>
          <w:color w:val="7F0055"/>
        </w:rPr>
        <w:t>m</w:t>
      </w:r>
      <w:r w:rsidR="00AF3C9C" w:rsidRPr="00BF3312">
        <w:rPr>
          <w:color w:val="7F0055"/>
        </w:rPr>
        <w:t>ethod</w:t>
      </w:r>
      <w:r w:rsidR="006A23D4">
        <w:rPr>
          <w:color w:val="7F0055"/>
        </w:rPr>
        <w:t xml:space="preserve"> </w:t>
      </w:r>
      <w:r w:rsidR="00AF3C9C" w:rsidRPr="00BC4730">
        <w:t>[</w:t>
      </w:r>
      <w:r w:rsidR="000B4394" w:rsidRPr="00BF3312">
        <w:rPr>
          <w:color w:val="7F0055"/>
        </w:rPr>
        <w:t>visibility</w:t>
      </w:r>
      <w:r w:rsidR="00AF3C9C" w:rsidRPr="00BC4730">
        <w:t>]</w:t>
      </w:r>
      <w:r w:rsidR="00AF3C9C" w:rsidRPr="00BC4730">
        <w:rPr>
          <w:color w:val="C00000"/>
        </w:rPr>
        <w:t xml:space="preserve"> </w:t>
      </w:r>
      <w:r w:rsidR="00AF3C9C" w:rsidRPr="00D70FE4">
        <w:t>{&lt;</w:t>
      </w:r>
      <w:r w:rsidR="00E35BCA" w:rsidRPr="00A25EE5">
        <w:rPr>
          <w:color w:val="FF0000"/>
        </w:rPr>
        <w:t>return-type</w:t>
      </w:r>
      <w:r w:rsidR="00AF3C9C" w:rsidRPr="00D70FE4">
        <w:t>&gt;</w:t>
      </w:r>
      <w:r w:rsidR="00AF3C9C" w:rsidRPr="00BC4730">
        <w:t xml:space="preserve"> |</w:t>
      </w:r>
      <w:r w:rsidR="00AF3C9C" w:rsidRPr="00BC4730">
        <w:rPr>
          <w:color w:val="C00000"/>
        </w:rPr>
        <w:t xml:space="preserve"> </w:t>
      </w:r>
      <w:r w:rsidR="00AF3C9C" w:rsidRPr="00BF3312">
        <w:rPr>
          <w:color w:val="7F0055"/>
        </w:rPr>
        <w:t>void</w:t>
      </w:r>
      <w:r w:rsidR="00AF3C9C" w:rsidRPr="00BC4730">
        <w:rPr>
          <w:color w:val="C00000"/>
        </w:rPr>
        <w:t xml:space="preserve"> </w:t>
      </w:r>
      <w:r w:rsidR="00E35BCA">
        <w:t>} &lt;method-</w:t>
      </w:r>
      <w:r w:rsidR="00AF3C9C" w:rsidRPr="00BC4730">
        <w:t>name&gt; (</w:t>
      </w:r>
      <w:r w:rsidR="00AF3C9C" w:rsidRPr="00BC4730">
        <w:rPr>
          <w:color w:val="C00000"/>
        </w:rPr>
        <w:t xml:space="preserve"> </w:t>
      </w:r>
      <w:r w:rsidR="00AF3C9C" w:rsidRPr="00BC4730">
        <w:t>[&lt;</w:t>
      </w:r>
      <w:r w:rsidR="000B4394" w:rsidRPr="00BF3312">
        <w:rPr>
          <w:color w:val="7F0055"/>
        </w:rPr>
        <w:t>parameter-use</w:t>
      </w:r>
      <w:r w:rsidR="00AF3C9C" w:rsidRPr="00BC4730">
        <w:t>&gt; &lt;</w:t>
      </w:r>
      <w:r w:rsidR="0088742B">
        <w:t>parameter</w:t>
      </w:r>
      <w:r w:rsidR="00AF3C9C" w:rsidRPr="00BC4730">
        <w:t>&gt;</w:t>
      </w:r>
      <w:r w:rsidR="00AF3C9C" w:rsidRPr="00BC4730">
        <w:rPr>
          <w:color w:val="C00000"/>
        </w:rPr>
        <w:t xml:space="preserve"> </w:t>
      </w:r>
      <w:r w:rsidR="00AF3C9C" w:rsidRPr="00BF3312">
        <w:rPr>
          <w:color w:val="7F0055"/>
        </w:rPr>
        <w:t>as</w:t>
      </w:r>
      <w:r w:rsidR="00AF3C9C" w:rsidRPr="00BC4730">
        <w:rPr>
          <w:color w:val="C00000"/>
        </w:rPr>
        <w:t xml:space="preserve"> </w:t>
      </w:r>
      <w:r w:rsidR="00AF3C9C" w:rsidRPr="00BC4730">
        <w:t>&lt;</w:t>
      </w:r>
      <w:r w:rsidR="00AF3C9C" w:rsidRPr="00A25EE5">
        <w:rPr>
          <w:color w:val="FF0000"/>
        </w:rPr>
        <w:t>type-name</w:t>
      </w:r>
      <w:r w:rsidR="00AB1F2F">
        <w:t xml:space="preserve">&gt; </w:t>
      </w:r>
      <w:r w:rsidR="00AF3C9C" w:rsidRPr="00BC4730">
        <w:t>][,…]):</w:t>
      </w:r>
      <w:r w:rsidR="00AF3C9C" w:rsidRPr="00BC4730">
        <w:rPr>
          <w:color w:val="C00000"/>
        </w:rPr>
        <w:t xml:space="preserve"> </w:t>
      </w:r>
      <w:r w:rsidR="00CE5691">
        <w:rPr>
          <w:color w:val="C00000"/>
        </w:rPr>
        <w:br/>
      </w:r>
      <w:r w:rsidR="00BA353E">
        <w:t xml:space="preserve">   </w:t>
      </w:r>
      <w:r w:rsidR="00AF3C9C" w:rsidRPr="00BC4730">
        <w:t>&lt;body of method&gt;</w:t>
      </w:r>
      <w:r w:rsidR="00CE5691">
        <w:br/>
      </w:r>
      <w:r w:rsidR="00BA353E">
        <w:rPr>
          <w:color w:val="7F0055"/>
        </w:rPr>
        <w:t xml:space="preserve">   </w:t>
      </w:r>
      <w:r w:rsidR="009A086E" w:rsidRPr="00BF3312">
        <w:rPr>
          <w:color w:val="7F0055"/>
        </w:rPr>
        <w:t>return</w:t>
      </w:r>
      <w:r w:rsidR="00AB1F2F">
        <w:t xml:space="preserve"> [return-</w:t>
      </w:r>
      <w:r w:rsidR="009A086E" w:rsidRPr="00AB1F2F">
        <w:t>value].</w:t>
      </w:r>
      <w:r w:rsidR="00CE5691">
        <w:br/>
      </w:r>
      <w:r w:rsidR="00AF3C9C" w:rsidRPr="00BF3312">
        <w:rPr>
          <w:color w:val="7F0055"/>
        </w:rPr>
        <w:t>end method</w:t>
      </w:r>
      <w:r w:rsidR="00AF3C9C" w:rsidRPr="00BF3312">
        <w:t>.</w:t>
      </w:r>
    </w:p>
    <w:p w14:paraId="39E711F4" w14:textId="77777777" w:rsidR="00585E8E" w:rsidRPr="00BC4730" w:rsidRDefault="00585E8E" w:rsidP="00585E8E"/>
    <w:tbl>
      <w:tblPr>
        <w:tblW w:w="7560" w:type="dxa"/>
        <w:tblInd w:w="1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DA259E" w:rsidRPr="00395DC0" w14:paraId="112EAA65" w14:textId="77777777" w:rsidTr="00F4194A">
        <w:tc>
          <w:tcPr>
            <w:tcW w:w="2700" w:type="dxa"/>
            <w:shd w:val="clear" w:color="auto" w:fill="CCCCCC"/>
          </w:tcPr>
          <w:p w14:paraId="7C6FCE4F" w14:textId="77777777" w:rsidR="00DA259E" w:rsidRPr="00395DC0" w:rsidRDefault="00DA259E" w:rsidP="00164713">
            <w:pPr>
              <w:pStyle w:val="TableHeading"/>
            </w:pPr>
            <w:r>
              <w:t>Syntax Element</w:t>
            </w:r>
          </w:p>
        </w:tc>
        <w:tc>
          <w:tcPr>
            <w:tcW w:w="4860" w:type="dxa"/>
            <w:shd w:val="clear" w:color="auto" w:fill="CCCCCC"/>
          </w:tcPr>
          <w:p w14:paraId="684A9B24" w14:textId="77777777" w:rsidR="00DA259E" w:rsidRPr="00395DC0" w:rsidRDefault="00DA259E" w:rsidP="00164713">
            <w:pPr>
              <w:pStyle w:val="TableHeading"/>
            </w:pPr>
            <w:r>
              <w:t>Description</w:t>
            </w:r>
          </w:p>
        </w:tc>
      </w:tr>
      <w:tr w:rsidR="00DA259E" w:rsidRPr="00395DC0" w14:paraId="6CEDA63D" w14:textId="77777777" w:rsidTr="00F4194A">
        <w:tc>
          <w:tcPr>
            <w:tcW w:w="2700" w:type="dxa"/>
            <w:shd w:val="clear" w:color="auto" w:fill="auto"/>
          </w:tcPr>
          <w:p w14:paraId="464B90E6" w14:textId="77777777" w:rsidR="00DA259E" w:rsidRPr="00395DC0" w:rsidRDefault="00DA259E" w:rsidP="00164713">
            <w:pPr>
              <w:pStyle w:val="table-text"/>
            </w:pPr>
            <w:r>
              <w:t>visibility</w:t>
            </w:r>
          </w:p>
        </w:tc>
        <w:tc>
          <w:tcPr>
            <w:tcW w:w="4860" w:type="dxa"/>
            <w:shd w:val="clear" w:color="auto" w:fill="auto"/>
          </w:tcPr>
          <w:p w14:paraId="5C02A7D6" w14:textId="77777777" w:rsidR="00DA259E" w:rsidRPr="00395DC0" w:rsidRDefault="00DA259E" w:rsidP="00164713">
            <w:pPr>
              <w:pStyle w:val="table-text"/>
            </w:pPr>
            <w:r w:rsidRPr="00BA353E">
              <w:rPr>
                <w:i/>
              </w:rPr>
              <w:t>Public</w:t>
            </w:r>
            <w:r w:rsidRPr="005C718E">
              <w:t xml:space="preserve">, </w:t>
            </w:r>
            <w:r w:rsidRPr="00BA353E">
              <w:rPr>
                <w:i/>
              </w:rPr>
              <w:t>private</w:t>
            </w:r>
            <w:r w:rsidRPr="005C718E">
              <w:t xml:space="preserve">, or </w:t>
            </w:r>
            <w:r w:rsidRPr="00BA353E">
              <w:rPr>
                <w:i/>
              </w:rPr>
              <w:t>protected</w:t>
            </w:r>
            <w:r w:rsidRPr="005C718E">
              <w:t>.</w:t>
            </w:r>
          </w:p>
        </w:tc>
      </w:tr>
      <w:tr w:rsidR="00DA259E" w:rsidRPr="00395DC0" w14:paraId="5E94EED5" w14:textId="77777777" w:rsidTr="00F4194A">
        <w:tc>
          <w:tcPr>
            <w:tcW w:w="2700" w:type="dxa"/>
            <w:shd w:val="clear" w:color="auto" w:fill="auto"/>
          </w:tcPr>
          <w:p w14:paraId="740F68C5" w14:textId="412D2DA3" w:rsidR="00DA259E" w:rsidRPr="00395DC0" w:rsidRDefault="00DA259E" w:rsidP="00DA259E">
            <w:pPr>
              <w:pStyle w:val="table-text"/>
            </w:pPr>
            <w:r>
              <w:t>return</w:t>
            </w:r>
            <w:r w:rsidRPr="00BC4730">
              <w:t>-ty</w:t>
            </w:r>
            <w:r>
              <w:t>pe</w:t>
            </w:r>
          </w:p>
        </w:tc>
        <w:tc>
          <w:tcPr>
            <w:tcW w:w="4860" w:type="dxa"/>
            <w:shd w:val="clear" w:color="auto" w:fill="auto"/>
          </w:tcPr>
          <w:p w14:paraId="0E333C17" w14:textId="1BF17272" w:rsidR="00DA259E" w:rsidRPr="00395DC0" w:rsidRDefault="00DA259E" w:rsidP="00DA259E">
            <w:pPr>
              <w:pStyle w:val="table-text"/>
            </w:pPr>
            <w:r w:rsidRPr="00BC4730">
              <w:t xml:space="preserve">Can </w:t>
            </w:r>
            <w:r>
              <w:t>be a built-in or user-defined type</w:t>
            </w:r>
            <w:r w:rsidRPr="00BC4730">
              <w:t xml:space="preserve">. If </w:t>
            </w:r>
            <w:r w:rsidRPr="003B69DC">
              <w:rPr>
                <w:i/>
              </w:rPr>
              <w:t>void</w:t>
            </w:r>
            <w:r w:rsidRPr="00BC4730">
              <w:t xml:space="preserve"> is specified, the method returns no value.</w:t>
            </w:r>
          </w:p>
        </w:tc>
      </w:tr>
      <w:tr w:rsidR="00DA259E" w:rsidRPr="00395DC0" w14:paraId="56A6D4A6" w14:textId="77777777" w:rsidTr="00F4194A">
        <w:tc>
          <w:tcPr>
            <w:tcW w:w="2700" w:type="dxa"/>
            <w:shd w:val="clear" w:color="auto" w:fill="auto"/>
          </w:tcPr>
          <w:p w14:paraId="129B4F3A" w14:textId="57ADA8E0" w:rsidR="00DA259E" w:rsidRDefault="00DA259E" w:rsidP="00DA259E">
            <w:pPr>
              <w:pStyle w:val="table-text"/>
            </w:pPr>
            <w:r>
              <w:t>parameter-use</w:t>
            </w:r>
          </w:p>
        </w:tc>
        <w:tc>
          <w:tcPr>
            <w:tcW w:w="4860" w:type="dxa"/>
            <w:shd w:val="clear" w:color="auto" w:fill="auto"/>
          </w:tcPr>
          <w:p w14:paraId="6B3B227C" w14:textId="4337B686" w:rsidR="00DA259E" w:rsidRDefault="00DA259E" w:rsidP="00DA259E">
            <w:pPr>
              <w:pStyle w:val="table-text"/>
            </w:pPr>
            <w:r w:rsidRPr="00BC4730">
              <w:t>Can be one</w:t>
            </w:r>
            <w:r>
              <w:t xml:space="preserve"> of</w:t>
            </w:r>
            <w:r w:rsidRPr="00BC4730">
              <w:t xml:space="preserve"> </w:t>
            </w:r>
            <w:r w:rsidRPr="006A23D4">
              <w:rPr>
                <w:i/>
              </w:rPr>
              <w:t>input</w:t>
            </w:r>
            <w:r w:rsidRPr="00BC4730">
              <w:t xml:space="preserve">, </w:t>
            </w:r>
            <w:r w:rsidRPr="006A23D4">
              <w:rPr>
                <w:i/>
              </w:rPr>
              <w:t>output</w:t>
            </w:r>
            <w:r w:rsidRPr="00BC4730">
              <w:t xml:space="preserve">, or </w:t>
            </w:r>
            <w:r w:rsidRPr="006A23D4">
              <w:rPr>
                <w:i/>
              </w:rPr>
              <w:t>input-output</w:t>
            </w:r>
            <w:r w:rsidRPr="00BC4730">
              <w:t xml:space="preserve">. </w:t>
            </w:r>
          </w:p>
        </w:tc>
      </w:tr>
      <w:tr w:rsidR="00DA259E" w:rsidRPr="00395DC0" w14:paraId="1146AFDF" w14:textId="77777777" w:rsidTr="00F4194A">
        <w:tc>
          <w:tcPr>
            <w:tcW w:w="2700" w:type="dxa"/>
            <w:shd w:val="clear" w:color="auto" w:fill="auto"/>
          </w:tcPr>
          <w:p w14:paraId="5938C9D5" w14:textId="77777777" w:rsidR="00DA259E" w:rsidRPr="00BC4730" w:rsidRDefault="00DA259E" w:rsidP="00164713">
            <w:pPr>
              <w:pStyle w:val="table-text"/>
            </w:pPr>
            <w:r w:rsidRPr="005C718E">
              <w:t>par</w:t>
            </w:r>
            <w:r>
              <w:t>a</w:t>
            </w:r>
            <w:r w:rsidRPr="005C718E">
              <w:t>m</w:t>
            </w:r>
            <w:r>
              <w:t>eter</w:t>
            </w:r>
          </w:p>
        </w:tc>
        <w:tc>
          <w:tcPr>
            <w:tcW w:w="4860" w:type="dxa"/>
            <w:shd w:val="clear" w:color="auto" w:fill="auto"/>
          </w:tcPr>
          <w:p w14:paraId="72A3CEF0" w14:textId="0BB84CD8" w:rsidR="00DA259E" w:rsidRPr="00BC4730" w:rsidRDefault="00DA259E" w:rsidP="00164713">
            <w:pPr>
              <w:pStyle w:val="table-text"/>
            </w:pPr>
            <w:r>
              <w:t>The name for the parameter.</w:t>
            </w:r>
          </w:p>
        </w:tc>
      </w:tr>
      <w:tr w:rsidR="00DA259E" w:rsidRPr="00395DC0" w14:paraId="2EDB1DE2" w14:textId="77777777" w:rsidTr="00F4194A">
        <w:tc>
          <w:tcPr>
            <w:tcW w:w="2700" w:type="dxa"/>
            <w:shd w:val="clear" w:color="auto" w:fill="auto"/>
          </w:tcPr>
          <w:p w14:paraId="347BDFEC" w14:textId="27FCC923" w:rsidR="00DA259E" w:rsidRPr="005C718E" w:rsidRDefault="00DA259E" w:rsidP="00DA259E">
            <w:pPr>
              <w:pStyle w:val="table-text"/>
            </w:pPr>
            <w:r>
              <w:t>type-name</w:t>
            </w:r>
          </w:p>
        </w:tc>
        <w:tc>
          <w:tcPr>
            <w:tcW w:w="4860" w:type="dxa"/>
            <w:shd w:val="clear" w:color="auto" w:fill="auto"/>
          </w:tcPr>
          <w:p w14:paraId="0F4A4238" w14:textId="27BCF8D7" w:rsidR="00DA259E" w:rsidRDefault="00DA259E" w:rsidP="00DA259E">
            <w:pPr>
              <w:pStyle w:val="table-text"/>
            </w:pPr>
            <w:r>
              <w:t>An ABL built-in type or a user-defined type.</w:t>
            </w:r>
          </w:p>
        </w:tc>
      </w:tr>
      <w:tr w:rsidR="00DA259E" w:rsidRPr="00395DC0" w14:paraId="175FFC7A" w14:textId="77777777" w:rsidTr="00F4194A">
        <w:tc>
          <w:tcPr>
            <w:tcW w:w="2700" w:type="dxa"/>
            <w:shd w:val="clear" w:color="auto" w:fill="auto"/>
          </w:tcPr>
          <w:p w14:paraId="20EEC2AD" w14:textId="2273352B" w:rsidR="00DA259E" w:rsidRDefault="00DA259E" w:rsidP="00DA259E">
            <w:pPr>
              <w:pStyle w:val="table-text"/>
            </w:pPr>
            <w:r w:rsidRPr="00BC4730">
              <w:t>body of method</w:t>
            </w:r>
          </w:p>
        </w:tc>
        <w:tc>
          <w:tcPr>
            <w:tcW w:w="4860" w:type="dxa"/>
            <w:shd w:val="clear" w:color="auto" w:fill="auto"/>
          </w:tcPr>
          <w:p w14:paraId="02AF3A66" w14:textId="38CB8677" w:rsidR="00DA259E" w:rsidRDefault="00DA259E" w:rsidP="00DA259E">
            <w:pPr>
              <w:pStyle w:val="table-text"/>
            </w:pPr>
            <w:r w:rsidRPr="00BC4730">
              <w:t>The ABL code necessary to implement the functionality of the method. If the method specifies a return type, the body of the method must be written to return a value of the return type specified in the definition of the method.</w:t>
            </w:r>
          </w:p>
        </w:tc>
      </w:tr>
      <w:tr w:rsidR="00DA259E" w:rsidRPr="00395DC0" w14:paraId="7F5C762E" w14:textId="77777777" w:rsidTr="00F4194A">
        <w:tc>
          <w:tcPr>
            <w:tcW w:w="2700" w:type="dxa"/>
            <w:shd w:val="clear" w:color="auto" w:fill="auto"/>
          </w:tcPr>
          <w:p w14:paraId="2B2DB663" w14:textId="6C10534E" w:rsidR="00DA259E" w:rsidRDefault="00DA259E" w:rsidP="00DA259E">
            <w:pPr>
              <w:pStyle w:val="table-text"/>
            </w:pPr>
            <w:r>
              <w:t>r</w:t>
            </w:r>
            <w:r w:rsidRPr="00AB1F2F">
              <w:t>eturn</w:t>
            </w:r>
            <w:r>
              <w:t>-</w:t>
            </w:r>
            <w:r w:rsidRPr="00AB1F2F">
              <w:t>value</w:t>
            </w:r>
          </w:p>
        </w:tc>
        <w:tc>
          <w:tcPr>
            <w:tcW w:w="4860" w:type="dxa"/>
            <w:shd w:val="clear" w:color="auto" w:fill="auto"/>
          </w:tcPr>
          <w:p w14:paraId="13BAC677" w14:textId="4958CFF8" w:rsidR="00DA259E" w:rsidRDefault="00DA259E" w:rsidP="00DA259E">
            <w:pPr>
              <w:pStyle w:val="table-text"/>
            </w:pPr>
            <w:r w:rsidRPr="00AB1F2F">
              <w:t>If the method returns a value, th</w:t>
            </w:r>
            <w:r>
              <w:t>e</w:t>
            </w:r>
            <w:r w:rsidRPr="00AB1F2F">
              <w:t xml:space="preserve"> value must match the type specified for return-type.</w:t>
            </w:r>
          </w:p>
        </w:tc>
      </w:tr>
    </w:tbl>
    <w:p w14:paraId="096B3193" w14:textId="77777777" w:rsidR="00AF3C9C" w:rsidRPr="00BC4730" w:rsidRDefault="00AF3C9C" w:rsidP="00AF3C9C">
      <w:pPr>
        <w:pStyle w:val="BlockLine"/>
      </w:pPr>
    </w:p>
    <w:p w14:paraId="70597DFC" w14:textId="77777777" w:rsidR="00223BE7" w:rsidRDefault="00223BE7" w:rsidP="00236420">
      <w:pPr>
        <w:pStyle w:val="Heading5"/>
      </w:pPr>
    </w:p>
    <w:p w14:paraId="3443257B" w14:textId="77777777" w:rsidR="0000793A" w:rsidRPr="00BC4730" w:rsidRDefault="00153EEA" w:rsidP="0000793A">
      <w:pPr>
        <w:pStyle w:val="Heading3"/>
      </w:pPr>
      <w:bookmarkStart w:id="161" w:name="_Toc432509219"/>
      <w:bookmarkStart w:id="162" w:name="_Toc434845774"/>
      <w:r>
        <w:lastRenderedPageBreak/>
        <w:t>Class destructor</w:t>
      </w:r>
      <w:bookmarkEnd w:id="161"/>
      <w:bookmarkEnd w:id="162"/>
    </w:p>
    <w:p w14:paraId="0F01C01F" w14:textId="77777777" w:rsidR="0000793A" w:rsidRPr="00BC4730" w:rsidRDefault="0000793A" w:rsidP="0000793A">
      <w:pPr>
        <w:pStyle w:val="TopLine"/>
      </w:pPr>
    </w:p>
    <w:p w14:paraId="51340FF8" w14:textId="77777777" w:rsidR="0000793A" w:rsidRPr="00BC4730" w:rsidRDefault="0000793A" w:rsidP="0000793A">
      <w:pPr>
        <w:pStyle w:val="Heading5"/>
      </w:pPr>
      <w:r w:rsidRPr="00BC4730">
        <w:t xml:space="preserve">Page name: </w:t>
      </w:r>
      <w:r w:rsidR="00B76EDE">
        <w:t>l3t</w:t>
      </w:r>
      <w:r w:rsidR="00724849">
        <w:t>2</w:t>
      </w:r>
      <w:r w:rsidR="001F795B" w:rsidRPr="00BC4730">
        <w:t>p</w:t>
      </w:r>
      <w:r w:rsidR="00724849">
        <w:t>09</w:t>
      </w:r>
      <w:r w:rsidR="006A40C3">
        <w:t>0</w:t>
      </w:r>
    </w:p>
    <w:p w14:paraId="55558B76" w14:textId="77777777" w:rsidR="0000793A" w:rsidRPr="00BC4730" w:rsidRDefault="0000793A" w:rsidP="0000793A">
      <w:pPr>
        <w:pStyle w:val="BlockText"/>
        <w:rPr>
          <w:vanish/>
        </w:rPr>
      </w:pPr>
      <w:r w:rsidRPr="00BC4730">
        <w:rPr>
          <w:vanish/>
        </w:rPr>
        <w:t xml:space="preserve">Next: </w:t>
      </w:r>
      <w:r w:rsidR="00B76EDE">
        <w:rPr>
          <w:vanish/>
        </w:rPr>
        <w:t>l3t</w:t>
      </w:r>
      <w:r w:rsidR="00724849">
        <w:rPr>
          <w:vanish/>
        </w:rPr>
        <w:t>2</w:t>
      </w:r>
      <w:r w:rsidR="001F795B" w:rsidRPr="00BC4730">
        <w:rPr>
          <w:vanish/>
        </w:rPr>
        <w:t>p</w:t>
      </w:r>
      <w:r w:rsidR="006A40C3">
        <w:rPr>
          <w:vanish/>
        </w:rPr>
        <w:t>095</w:t>
      </w:r>
    </w:p>
    <w:p w14:paraId="4DD41D0F" w14:textId="77777777" w:rsidR="0000793A" w:rsidRPr="00BC4730" w:rsidRDefault="0000793A" w:rsidP="0000793A">
      <w:pPr>
        <w:pStyle w:val="Blocklinehidden"/>
      </w:pPr>
      <w:r w:rsidRPr="00BC4730">
        <w:t>Block line</w:t>
      </w:r>
    </w:p>
    <w:p w14:paraId="5D6BB791" w14:textId="77777777" w:rsidR="0000793A" w:rsidRPr="00BC4730" w:rsidRDefault="0000793A" w:rsidP="0000793A">
      <w:pPr>
        <w:pStyle w:val="Heading5"/>
      </w:pPr>
      <w:r w:rsidRPr="00BC4730">
        <w:t>Page type</w:t>
      </w:r>
    </w:p>
    <w:p w14:paraId="086E1DD4" w14:textId="77777777" w:rsidR="0000793A" w:rsidRPr="00BC4730" w:rsidRDefault="0000793A" w:rsidP="0000793A">
      <w:pPr>
        <w:pStyle w:val="BlockText"/>
        <w:rPr>
          <w:vanish/>
        </w:rPr>
      </w:pPr>
      <w:r w:rsidRPr="00BC4730">
        <w:rPr>
          <w:vanish/>
        </w:rPr>
        <w:t>Basic content</w:t>
      </w:r>
    </w:p>
    <w:p w14:paraId="037B13EE" w14:textId="77777777" w:rsidR="0000793A" w:rsidRPr="00BC4730" w:rsidRDefault="0000793A" w:rsidP="0000793A">
      <w:pPr>
        <w:pStyle w:val="Blocklinehidden"/>
      </w:pPr>
      <w:r w:rsidRPr="00BC4730">
        <w:t>Block line</w:t>
      </w:r>
    </w:p>
    <w:p w14:paraId="23B830A2" w14:textId="77777777" w:rsidR="00657B5D" w:rsidRPr="00BC4730" w:rsidRDefault="00657B5D" w:rsidP="00657B5D">
      <w:pPr>
        <w:pStyle w:val="Heading5"/>
      </w:pPr>
      <w:r w:rsidRPr="00BC4730">
        <w:t>Keywords</w:t>
      </w:r>
    </w:p>
    <w:p w14:paraId="6C2E7FE7" w14:textId="77777777" w:rsidR="00657B5D" w:rsidRPr="00BC4730" w:rsidRDefault="00657B5D" w:rsidP="00657B5D">
      <w:pPr>
        <w:pStyle w:val="BlockText"/>
        <w:rPr>
          <w:vanish/>
          <w:szCs w:val="22"/>
        </w:rPr>
      </w:pPr>
      <w:r w:rsidRPr="00BC4730">
        <w:rPr>
          <w:vanish/>
          <w:szCs w:val="22"/>
        </w:rPr>
        <w:t>destructor, memory, delete</w:t>
      </w:r>
      <w:r w:rsidR="00737F41">
        <w:rPr>
          <w:vanish/>
          <w:szCs w:val="22"/>
        </w:rPr>
        <w:t>, instance</w:t>
      </w:r>
    </w:p>
    <w:p w14:paraId="4EEDC4F1" w14:textId="77777777" w:rsidR="00657B5D" w:rsidRPr="00BC4730" w:rsidRDefault="00657B5D" w:rsidP="00657B5D">
      <w:pPr>
        <w:pStyle w:val="Blocklinehidden"/>
      </w:pPr>
      <w:r w:rsidRPr="00BC4730">
        <w:t>Block line</w:t>
      </w:r>
    </w:p>
    <w:p w14:paraId="12A92D7E" w14:textId="616133D6" w:rsidR="0000793A" w:rsidRDefault="0000793A" w:rsidP="0000793A">
      <w:pPr>
        <w:pStyle w:val="Heading5"/>
      </w:pPr>
      <w:r w:rsidRPr="00BC4730">
        <w:t>Graphics/Slide</w:t>
      </w:r>
    </w:p>
    <w:p w14:paraId="2D25FA4F" w14:textId="77777777" w:rsidR="0000793A" w:rsidRPr="00BC4730" w:rsidRDefault="0000793A" w:rsidP="0000793A">
      <w:pPr>
        <w:pStyle w:val="Heading5"/>
      </w:pPr>
      <w:r w:rsidRPr="00BC4730">
        <w:t>Text</w:t>
      </w:r>
    </w:p>
    <w:p w14:paraId="2500658B" w14:textId="2A83B450" w:rsidR="0000793A" w:rsidRPr="00BC4730" w:rsidRDefault="00B575E4" w:rsidP="0000793A">
      <w:pPr>
        <w:pStyle w:val="BlockText"/>
      </w:pPr>
      <w:r w:rsidRPr="00BC4730">
        <w:t>A destruc</w:t>
      </w:r>
      <w:r w:rsidR="009A086E">
        <w:t>tor is an optional method that run</w:t>
      </w:r>
      <w:r w:rsidR="00A83129">
        <w:t>s</w:t>
      </w:r>
      <w:r w:rsidR="009A086E">
        <w:t xml:space="preserve"> when an instance of a class is </w:t>
      </w:r>
      <w:r w:rsidR="004A228E" w:rsidRPr="00BC4730">
        <w:t>deleted or removed from memory.</w:t>
      </w:r>
      <w:r w:rsidRPr="00BC4730">
        <w:t xml:space="preserve"> </w:t>
      </w:r>
      <w:r w:rsidR="009A086E">
        <w:t xml:space="preserve">You define a destructor if your class needs to perform some special processing when the instance is deleted. For example, </w:t>
      </w:r>
      <w:r w:rsidR="00057650">
        <w:t xml:space="preserve">let’s assume that the </w:t>
      </w:r>
      <w:proofErr w:type="spellStart"/>
      <w:r w:rsidR="00057650">
        <w:t>Dept</w:t>
      </w:r>
      <w:proofErr w:type="spellEnd"/>
      <w:r w:rsidR="00057650">
        <w:t xml:space="preserve"> class contains a temp-table of its employees. If an employee leaves the department, the </w:t>
      </w:r>
      <w:proofErr w:type="spellStart"/>
      <w:r w:rsidR="00F76AB8" w:rsidRPr="006A23D4">
        <w:rPr>
          <w:i/>
        </w:rPr>
        <w:t>Emp</w:t>
      </w:r>
      <w:proofErr w:type="spellEnd"/>
      <w:r w:rsidR="00F76AB8">
        <w:t xml:space="preserve"> instance is deleted, </w:t>
      </w:r>
      <w:r w:rsidR="00057650">
        <w:t xml:space="preserve">but </w:t>
      </w:r>
      <w:r w:rsidR="00F76AB8">
        <w:t xml:space="preserve">you </w:t>
      </w:r>
      <w:r w:rsidR="00DA0307">
        <w:t xml:space="preserve">would </w:t>
      </w:r>
      <w:r w:rsidR="00F76AB8">
        <w:t xml:space="preserve">also want to remove the reference to the </w:t>
      </w:r>
      <w:proofErr w:type="spellStart"/>
      <w:r w:rsidR="00F76AB8" w:rsidRPr="006A23D4">
        <w:rPr>
          <w:i/>
        </w:rPr>
        <w:t>Emp</w:t>
      </w:r>
      <w:proofErr w:type="spellEnd"/>
      <w:r w:rsidR="00F76AB8">
        <w:t xml:space="preserve"> i</w:t>
      </w:r>
      <w:r w:rsidR="00057650">
        <w:t>nstance i</w:t>
      </w:r>
      <w:r w:rsidR="00F76AB8">
        <w:t xml:space="preserve">n the </w:t>
      </w:r>
      <w:proofErr w:type="spellStart"/>
      <w:r w:rsidR="00F76AB8" w:rsidRPr="006A23D4">
        <w:rPr>
          <w:i/>
        </w:rPr>
        <w:t>Dept</w:t>
      </w:r>
      <w:proofErr w:type="spellEnd"/>
      <w:r w:rsidR="00F76AB8">
        <w:t xml:space="preserve"> instance.</w:t>
      </w:r>
    </w:p>
    <w:p w14:paraId="1B444BDB" w14:textId="77777777" w:rsidR="0000793A" w:rsidRPr="00BC4730" w:rsidRDefault="0000793A" w:rsidP="0000793A">
      <w:pPr>
        <w:pStyle w:val="BlockLine"/>
      </w:pPr>
    </w:p>
    <w:p w14:paraId="261ED98A" w14:textId="77777777" w:rsidR="0000793A" w:rsidRPr="00BC4730" w:rsidRDefault="0000793A" w:rsidP="0000793A">
      <w:pPr>
        <w:pStyle w:val="Heading5"/>
      </w:pPr>
    </w:p>
    <w:p w14:paraId="088C59D4" w14:textId="77777777" w:rsidR="0000793A" w:rsidRPr="00BC4730" w:rsidRDefault="0000793A" w:rsidP="0000793A">
      <w:pPr>
        <w:pStyle w:val="Heading4"/>
      </w:pPr>
      <w:bookmarkStart w:id="163" w:name="_Toc344275274"/>
      <w:bookmarkStart w:id="164" w:name="_Toc347725653"/>
      <w:bookmarkStart w:id="165" w:name="_Toc432509220"/>
      <w:bookmarkStart w:id="166" w:name="_Toc434845775"/>
      <w:r w:rsidRPr="00BC4730">
        <w:lastRenderedPageBreak/>
        <w:t>Defining a class destructor</w:t>
      </w:r>
      <w:bookmarkEnd w:id="163"/>
      <w:bookmarkEnd w:id="164"/>
      <w:bookmarkEnd w:id="165"/>
      <w:bookmarkEnd w:id="166"/>
    </w:p>
    <w:p w14:paraId="0B5ED390" w14:textId="77777777" w:rsidR="0000793A" w:rsidRPr="00BC4730" w:rsidRDefault="0000793A" w:rsidP="0000793A">
      <w:pPr>
        <w:pStyle w:val="TopLine"/>
      </w:pPr>
    </w:p>
    <w:p w14:paraId="4FE701F8" w14:textId="77777777" w:rsidR="0000793A" w:rsidRPr="00BC4730" w:rsidRDefault="0000793A" w:rsidP="0000793A">
      <w:pPr>
        <w:pStyle w:val="Heading5"/>
      </w:pPr>
      <w:r w:rsidRPr="00BC4730">
        <w:t xml:space="preserve">Page name: </w:t>
      </w:r>
      <w:r w:rsidR="00B76EDE">
        <w:t>l3t</w:t>
      </w:r>
      <w:r w:rsidR="00724849">
        <w:t>2</w:t>
      </w:r>
      <w:r w:rsidR="001F795B" w:rsidRPr="00BC4730">
        <w:t>p</w:t>
      </w:r>
      <w:r w:rsidR="006A40C3">
        <w:t>095</w:t>
      </w:r>
    </w:p>
    <w:p w14:paraId="6C436BF2" w14:textId="77777777" w:rsidR="0000793A" w:rsidRPr="00BC4730" w:rsidRDefault="0000793A" w:rsidP="0000793A">
      <w:pPr>
        <w:pStyle w:val="BlockText"/>
        <w:rPr>
          <w:vanish/>
        </w:rPr>
      </w:pPr>
      <w:r w:rsidRPr="00BC4730">
        <w:rPr>
          <w:vanish/>
        </w:rPr>
        <w:t xml:space="preserve">Next: </w:t>
      </w:r>
      <w:r w:rsidR="00B76EDE">
        <w:rPr>
          <w:vanish/>
        </w:rPr>
        <w:t>l3t</w:t>
      </w:r>
      <w:r w:rsidR="00724849">
        <w:rPr>
          <w:vanish/>
        </w:rPr>
        <w:t>2</w:t>
      </w:r>
      <w:r w:rsidR="001F795B" w:rsidRPr="00BC4730">
        <w:rPr>
          <w:vanish/>
        </w:rPr>
        <w:t>p1</w:t>
      </w:r>
      <w:r w:rsidR="00724849">
        <w:rPr>
          <w:vanish/>
        </w:rPr>
        <w:t>0</w:t>
      </w:r>
      <w:r w:rsidR="006A40C3">
        <w:rPr>
          <w:vanish/>
        </w:rPr>
        <w:t>0</w:t>
      </w:r>
    </w:p>
    <w:p w14:paraId="71910F7C" w14:textId="77777777" w:rsidR="0000793A" w:rsidRPr="00BC4730" w:rsidRDefault="0000793A" w:rsidP="0000793A">
      <w:pPr>
        <w:pStyle w:val="Blocklinehidden"/>
      </w:pPr>
      <w:r w:rsidRPr="00BC4730">
        <w:t>Block line</w:t>
      </w:r>
    </w:p>
    <w:p w14:paraId="650BE987" w14:textId="77777777" w:rsidR="0000793A" w:rsidRPr="00BC4730" w:rsidRDefault="0000793A" w:rsidP="0000793A">
      <w:pPr>
        <w:pStyle w:val="Heading5"/>
      </w:pPr>
      <w:r w:rsidRPr="00BC4730">
        <w:t>Page type</w:t>
      </w:r>
    </w:p>
    <w:p w14:paraId="150AC606" w14:textId="77777777" w:rsidR="0000793A" w:rsidRPr="00BC4730" w:rsidRDefault="00256361" w:rsidP="0000793A">
      <w:pPr>
        <w:pStyle w:val="BlockText"/>
        <w:rPr>
          <w:vanish/>
        </w:rPr>
      </w:pPr>
      <w:r w:rsidRPr="00BC4730">
        <w:rPr>
          <w:vanish/>
        </w:rPr>
        <w:t>syntax</w:t>
      </w:r>
    </w:p>
    <w:p w14:paraId="595B8FD2" w14:textId="77777777" w:rsidR="0000793A" w:rsidRPr="00BC4730" w:rsidRDefault="0000793A" w:rsidP="0000793A">
      <w:pPr>
        <w:pStyle w:val="Blocklinehidden"/>
      </w:pPr>
      <w:r w:rsidRPr="00BC4730">
        <w:t>Block line</w:t>
      </w:r>
    </w:p>
    <w:p w14:paraId="28A95B9C" w14:textId="77777777" w:rsidR="00657B5D" w:rsidRPr="00BC4730" w:rsidRDefault="00657B5D" w:rsidP="00657B5D">
      <w:pPr>
        <w:pStyle w:val="Heading5"/>
      </w:pPr>
      <w:r w:rsidRPr="00BC4730">
        <w:t>Keywords</w:t>
      </w:r>
    </w:p>
    <w:p w14:paraId="042C2DDE" w14:textId="77777777" w:rsidR="00657B5D" w:rsidRPr="00BC4730" w:rsidRDefault="00737F41" w:rsidP="00657B5D">
      <w:pPr>
        <w:pStyle w:val="BlockText"/>
        <w:rPr>
          <w:vanish/>
          <w:szCs w:val="22"/>
        </w:rPr>
      </w:pPr>
      <w:r>
        <w:rPr>
          <w:vanish/>
          <w:szCs w:val="22"/>
        </w:rPr>
        <w:t>destructor</w:t>
      </w:r>
    </w:p>
    <w:p w14:paraId="2DE847FC" w14:textId="77777777" w:rsidR="00657B5D" w:rsidRPr="00BC4730" w:rsidRDefault="00657B5D" w:rsidP="00657B5D">
      <w:pPr>
        <w:pStyle w:val="Blocklinehidden"/>
      </w:pPr>
      <w:r w:rsidRPr="00BC4730">
        <w:t>Block line</w:t>
      </w:r>
    </w:p>
    <w:p w14:paraId="431E5A13" w14:textId="3C4152D3" w:rsidR="0000793A" w:rsidRDefault="0000793A" w:rsidP="0000793A">
      <w:pPr>
        <w:pStyle w:val="Heading5"/>
      </w:pPr>
      <w:r w:rsidRPr="00BC4730">
        <w:t>Graphics/Slide</w:t>
      </w:r>
    </w:p>
    <w:p w14:paraId="1EFBC6F5" w14:textId="77777777" w:rsidR="00256361" w:rsidRPr="00BC4730" w:rsidRDefault="00256361" w:rsidP="00256361">
      <w:pPr>
        <w:pStyle w:val="Heading5"/>
      </w:pPr>
      <w:r w:rsidRPr="00BC4730">
        <w:t>Text</w:t>
      </w:r>
    </w:p>
    <w:p w14:paraId="3C0C6CC9" w14:textId="77777777" w:rsidR="00256361" w:rsidRPr="00BC4730" w:rsidRDefault="00256361" w:rsidP="00256361">
      <w:pPr>
        <w:pStyle w:val="BlockText"/>
      </w:pPr>
      <w:r w:rsidRPr="00BC4730">
        <w:t>Here is the simplified syntax for defining a destructor for a class:</w:t>
      </w:r>
    </w:p>
    <w:p w14:paraId="43B6354F" w14:textId="77777777" w:rsidR="00256361" w:rsidRPr="00BC4730" w:rsidRDefault="00256361" w:rsidP="00256361">
      <w:pPr>
        <w:pStyle w:val="BlockText"/>
      </w:pPr>
    </w:p>
    <w:p w14:paraId="4027ECD1" w14:textId="1AD19C03" w:rsidR="00256361" w:rsidRPr="00BC4730" w:rsidRDefault="00256361" w:rsidP="00256361">
      <w:pPr>
        <w:pStyle w:val="BlockText"/>
        <w:rPr>
          <w:vanish/>
          <w:color w:val="C00000"/>
        </w:rPr>
      </w:pPr>
      <w:r w:rsidRPr="00BC4730">
        <w:rPr>
          <w:vanish/>
        </w:rPr>
        <w:t xml:space="preserve"> </w:t>
      </w:r>
    </w:p>
    <w:p w14:paraId="089F0686" w14:textId="5C322D76" w:rsidR="00256361" w:rsidRPr="00BC4730" w:rsidRDefault="00256361" w:rsidP="00256361">
      <w:pPr>
        <w:pStyle w:val="BlockCode"/>
        <w:rPr>
          <w:color w:val="C00000"/>
        </w:rPr>
      </w:pPr>
      <w:r w:rsidRPr="00BF3312">
        <w:rPr>
          <w:color w:val="7F0055"/>
        </w:rPr>
        <w:t>destructor public</w:t>
      </w:r>
      <w:r w:rsidRPr="00BC4730">
        <w:rPr>
          <w:color w:val="C00000"/>
        </w:rPr>
        <w:t xml:space="preserve"> </w:t>
      </w:r>
      <w:r w:rsidR="00AB1F2F">
        <w:t>&lt;class-</w:t>
      </w:r>
      <w:r w:rsidRPr="00BC4730">
        <w:t>name&gt; ():</w:t>
      </w:r>
      <w:r w:rsidR="00CE5691">
        <w:br/>
      </w:r>
      <w:r w:rsidR="006A23D4">
        <w:t xml:space="preserve">   </w:t>
      </w:r>
      <w:r w:rsidRPr="00BC4730">
        <w:t>&lt;body of destructor&gt;</w:t>
      </w:r>
      <w:r w:rsidR="00CE5691">
        <w:br/>
      </w:r>
      <w:r w:rsidRPr="00BF3312">
        <w:rPr>
          <w:color w:val="7F0055"/>
        </w:rPr>
        <w:t>end destructor</w:t>
      </w:r>
      <w:r w:rsidRPr="00AB1F2F">
        <w:t>.</w:t>
      </w:r>
    </w:p>
    <w:p w14:paraId="57CA0630" w14:textId="77777777" w:rsidR="00256361" w:rsidRPr="00BC4730" w:rsidRDefault="00256361" w:rsidP="00256361">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B8788C" w:rsidRPr="00395DC0" w14:paraId="684B4D23" w14:textId="77777777" w:rsidTr="007B583B">
        <w:tc>
          <w:tcPr>
            <w:tcW w:w="2700" w:type="dxa"/>
            <w:shd w:val="clear" w:color="auto" w:fill="CCCCCC"/>
          </w:tcPr>
          <w:p w14:paraId="0E3A1310" w14:textId="77777777" w:rsidR="00B8788C" w:rsidRPr="00395DC0" w:rsidRDefault="00B8788C" w:rsidP="00164713">
            <w:pPr>
              <w:pStyle w:val="TableHeading"/>
            </w:pPr>
            <w:r>
              <w:t>Syntax Element</w:t>
            </w:r>
          </w:p>
        </w:tc>
        <w:tc>
          <w:tcPr>
            <w:tcW w:w="4860" w:type="dxa"/>
            <w:shd w:val="clear" w:color="auto" w:fill="CCCCCC"/>
          </w:tcPr>
          <w:p w14:paraId="64FA102C" w14:textId="77777777" w:rsidR="00B8788C" w:rsidRPr="00395DC0" w:rsidRDefault="00B8788C" w:rsidP="00164713">
            <w:pPr>
              <w:pStyle w:val="TableHeading"/>
            </w:pPr>
            <w:r>
              <w:t>Description</w:t>
            </w:r>
          </w:p>
        </w:tc>
      </w:tr>
      <w:tr w:rsidR="00B8788C" w:rsidRPr="00395DC0" w14:paraId="41FEAB57" w14:textId="77777777" w:rsidTr="007B583B">
        <w:tc>
          <w:tcPr>
            <w:tcW w:w="2700" w:type="dxa"/>
            <w:shd w:val="clear" w:color="auto" w:fill="auto"/>
          </w:tcPr>
          <w:p w14:paraId="2BDB19CC" w14:textId="3B6C5331" w:rsidR="00B8788C" w:rsidRPr="00395DC0" w:rsidRDefault="00677CA3" w:rsidP="00B8788C">
            <w:pPr>
              <w:pStyle w:val="table-text"/>
            </w:pPr>
            <w:r>
              <w:t>class</w:t>
            </w:r>
            <w:r w:rsidR="00B8788C">
              <w:t>-</w:t>
            </w:r>
            <w:r w:rsidR="00B8788C" w:rsidRPr="00BC4730">
              <w:t>name</w:t>
            </w:r>
          </w:p>
        </w:tc>
        <w:tc>
          <w:tcPr>
            <w:tcW w:w="4860" w:type="dxa"/>
            <w:shd w:val="clear" w:color="auto" w:fill="auto"/>
          </w:tcPr>
          <w:p w14:paraId="0F797809" w14:textId="34D4DA4C" w:rsidR="00B8788C" w:rsidRPr="00395DC0" w:rsidRDefault="00B8788C" w:rsidP="00B8788C">
            <w:pPr>
              <w:pStyle w:val="table-text"/>
            </w:pPr>
            <w:r w:rsidRPr="00BC4730">
              <w:t>Must match the name of the class in the class definition</w:t>
            </w:r>
          </w:p>
        </w:tc>
      </w:tr>
      <w:tr w:rsidR="00B8788C" w:rsidRPr="00395DC0" w14:paraId="70843D2C" w14:textId="77777777" w:rsidTr="007B583B">
        <w:tc>
          <w:tcPr>
            <w:tcW w:w="2700" w:type="dxa"/>
            <w:shd w:val="clear" w:color="auto" w:fill="auto"/>
          </w:tcPr>
          <w:p w14:paraId="61FFF9AD" w14:textId="5A1B8473" w:rsidR="00B8788C" w:rsidRPr="00395DC0" w:rsidRDefault="00B8788C" w:rsidP="00B8788C">
            <w:pPr>
              <w:pStyle w:val="table-text"/>
            </w:pPr>
            <w:r w:rsidRPr="00BC4730">
              <w:t>body of destructor</w:t>
            </w:r>
          </w:p>
        </w:tc>
        <w:tc>
          <w:tcPr>
            <w:tcW w:w="4860" w:type="dxa"/>
            <w:shd w:val="clear" w:color="auto" w:fill="auto"/>
          </w:tcPr>
          <w:p w14:paraId="341A5038" w14:textId="7827C51A" w:rsidR="00B8788C" w:rsidRPr="00395DC0" w:rsidRDefault="00B8788C" w:rsidP="00B8788C">
            <w:pPr>
              <w:pStyle w:val="table-text"/>
            </w:pPr>
            <w:r w:rsidRPr="00BC4730">
              <w:t>The ABL code necessary to implement the functionality of the destructor</w:t>
            </w:r>
          </w:p>
        </w:tc>
      </w:tr>
    </w:tbl>
    <w:p w14:paraId="4CD33701" w14:textId="77777777" w:rsidR="00256361" w:rsidRDefault="00256361" w:rsidP="00D42DD4">
      <w:pPr>
        <w:pStyle w:val="BlockLine"/>
        <w:pBdr>
          <w:top w:val="single" w:sz="6" w:space="0" w:color="auto"/>
        </w:pBdr>
      </w:pPr>
    </w:p>
    <w:p w14:paraId="5DF20DA2" w14:textId="77777777" w:rsidR="004A18E9" w:rsidRPr="004A18E9" w:rsidRDefault="004A18E9" w:rsidP="004A18E9">
      <w:pPr>
        <w:pStyle w:val="Heading5"/>
      </w:pPr>
    </w:p>
    <w:p w14:paraId="2A01EBC0" w14:textId="162CE3F0" w:rsidR="007849D9" w:rsidRDefault="007849D9" w:rsidP="007849D9">
      <w:pPr>
        <w:pStyle w:val="Heading3"/>
      </w:pPr>
      <w:bookmarkStart w:id="167" w:name="_Toc432509221"/>
      <w:bookmarkStart w:id="168" w:name="_Toc434845776"/>
      <w:r>
        <w:lastRenderedPageBreak/>
        <w:t>Check your understanding</w:t>
      </w:r>
      <w:bookmarkEnd w:id="167"/>
      <w:bookmarkEnd w:id="168"/>
      <w:r w:rsidR="003E7F13">
        <w:t xml:space="preserve"> – Question 1</w:t>
      </w:r>
    </w:p>
    <w:p w14:paraId="26BDEDCF" w14:textId="77777777" w:rsidR="007849D9" w:rsidRDefault="007849D9" w:rsidP="007849D9">
      <w:pPr>
        <w:pStyle w:val="TopLine"/>
      </w:pPr>
    </w:p>
    <w:p w14:paraId="2E51A700" w14:textId="77777777" w:rsidR="007849D9" w:rsidRDefault="004D4E5D" w:rsidP="007849D9">
      <w:pPr>
        <w:pStyle w:val="BlockText"/>
      </w:pPr>
      <w:r>
        <w:t>What is a package in the context of developing classes</w:t>
      </w:r>
      <w:r w:rsidR="007849D9">
        <w:t>?</w:t>
      </w:r>
    </w:p>
    <w:p w14:paraId="0D806BBE" w14:textId="77777777" w:rsidR="007849D9" w:rsidRDefault="007849D9" w:rsidP="007849D9">
      <w:pPr>
        <w:pStyle w:val="BlockText"/>
      </w:pPr>
    </w:p>
    <w:p w14:paraId="12B2091B" w14:textId="77777777" w:rsidR="00C14AF6" w:rsidRDefault="00C14AF6" w:rsidP="00C14AF6">
      <w:pPr>
        <w:pStyle w:val="BlockText"/>
        <w:rPr>
          <w:vanish/>
        </w:rPr>
      </w:pPr>
      <w:r>
        <w:rPr>
          <w:vanish/>
        </w:rPr>
        <w:t>[mouse] Choose the best answer, and click Submit.</w:t>
      </w:r>
    </w:p>
    <w:p w14:paraId="5314034F" w14:textId="77777777" w:rsidR="00C14AF6" w:rsidRDefault="00C14AF6" w:rsidP="00C14AF6">
      <w:pPr>
        <w:pStyle w:val="BlockText"/>
      </w:pPr>
      <w:r>
        <w:rPr>
          <w:vanish/>
        </w:rPr>
        <w:t xml:space="preserve">[ILT] </w:t>
      </w:r>
      <w:r>
        <w:t>Choose the best answer.</w:t>
      </w:r>
    </w:p>
    <w:p w14:paraId="41CFD7DF" w14:textId="77777777" w:rsidR="00C14AF6" w:rsidRDefault="00C14AF6" w:rsidP="00C14AF6">
      <w:pPr>
        <w:pStyle w:val="BlockText"/>
      </w:pPr>
    </w:p>
    <w:p w14:paraId="5D996E9C" w14:textId="77777777" w:rsidR="007849D9" w:rsidRPr="007849D9" w:rsidRDefault="004D4E5D" w:rsidP="007849D9">
      <w:pPr>
        <w:pStyle w:val="BulletQuestions"/>
      </w:pPr>
      <w:r>
        <w:t xml:space="preserve">It represents </w:t>
      </w:r>
      <w:r w:rsidR="00F76AB8">
        <w:t xml:space="preserve">a directory path </w:t>
      </w:r>
      <w:r w:rsidR="003D03F1">
        <w:t>in which</w:t>
      </w:r>
      <w:r w:rsidR="00F76AB8">
        <w:t xml:space="preserve"> your class file is located</w:t>
      </w:r>
      <w:r>
        <w:t>.</w:t>
      </w:r>
    </w:p>
    <w:p w14:paraId="62354663" w14:textId="77777777" w:rsidR="007849D9" w:rsidRPr="007849D9" w:rsidRDefault="00A83129" w:rsidP="007849D9">
      <w:pPr>
        <w:pStyle w:val="BulletQuestions"/>
      </w:pPr>
      <w:r>
        <w:t xml:space="preserve">It is the compressed file (.zip) </w:t>
      </w:r>
      <w:r w:rsidR="004D4E5D">
        <w:t xml:space="preserve">created when </w:t>
      </w:r>
      <w:proofErr w:type="gramStart"/>
      <w:r w:rsidR="004D4E5D">
        <w:t>your</w:t>
      </w:r>
      <w:proofErr w:type="gramEnd"/>
      <w:r w:rsidR="004D4E5D">
        <w:t xml:space="preserve"> export your source code in Developer Studio.</w:t>
      </w:r>
    </w:p>
    <w:p w14:paraId="30DA3D80" w14:textId="77777777" w:rsidR="007849D9" w:rsidRPr="007849D9" w:rsidRDefault="004D4E5D" w:rsidP="007849D9">
      <w:pPr>
        <w:pStyle w:val="BulletQuestions"/>
      </w:pPr>
      <w:r>
        <w:t>It is the set of r-code files that are used at runtime to test your class.</w:t>
      </w:r>
    </w:p>
    <w:p w14:paraId="3F7622CE" w14:textId="77777777" w:rsidR="007849D9" w:rsidRPr="007849D9" w:rsidRDefault="004D4E5D" w:rsidP="007849D9">
      <w:pPr>
        <w:pStyle w:val="BulletQuestions"/>
      </w:pPr>
      <w:r>
        <w:t>It is a name for the compiled class file.</w:t>
      </w:r>
    </w:p>
    <w:p w14:paraId="3222015E" w14:textId="77777777" w:rsidR="007849D9" w:rsidRDefault="007849D9" w:rsidP="007849D9">
      <w:pPr>
        <w:pStyle w:val="BlockText"/>
      </w:pPr>
    </w:p>
    <w:p w14:paraId="5D9B4664" w14:textId="77777777" w:rsidR="007849D9" w:rsidRDefault="007849D9" w:rsidP="007849D9">
      <w:pPr>
        <w:pStyle w:val="BlockText"/>
      </w:pPr>
      <w:r>
        <w:rPr>
          <w:vanish/>
        </w:rPr>
        <w:t xml:space="preserve">[ILT] </w:t>
      </w:r>
      <w:r>
        <w:t>Answers are at the end of the lesson.</w:t>
      </w:r>
    </w:p>
    <w:p w14:paraId="28E862F7" w14:textId="77777777" w:rsidR="007849D9" w:rsidRDefault="007849D9" w:rsidP="007849D9">
      <w:pPr>
        <w:pStyle w:val="BlockLine"/>
      </w:pPr>
    </w:p>
    <w:p w14:paraId="76296223" w14:textId="77777777" w:rsidR="007849D9" w:rsidRDefault="007849D9" w:rsidP="007849D9">
      <w:pPr>
        <w:pStyle w:val="Heading5"/>
      </w:pPr>
      <w:r>
        <w:t>Correct answer</w:t>
      </w:r>
    </w:p>
    <w:p w14:paraId="2CA6D2B3" w14:textId="77777777" w:rsidR="007849D9" w:rsidRDefault="004D4E5D" w:rsidP="007849D9">
      <w:pPr>
        <w:pStyle w:val="BlockText"/>
        <w:rPr>
          <w:vanish/>
        </w:rPr>
      </w:pPr>
      <w:r>
        <w:rPr>
          <w:vanish/>
        </w:rPr>
        <w:t>A</w:t>
      </w:r>
    </w:p>
    <w:p w14:paraId="16EDEBC8" w14:textId="77777777" w:rsidR="007849D9" w:rsidRDefault="007849D9" w:rsidP="007849D9">
      <w:pPr>
        <w:pStyle w:val="Blocklinehidden"/>
      </w:pPr>
      <w:r>
        <w:t>Block line</w:t>
      </w:r>
    </w:p>
    <w:p w14:paraId="407B0776" w14:textId="77777777" w:rsidR="007849D9" w:rsidRDefault="007849D9" w:rsidP="007849D9">
      <w:pPr>
        <w:pStyle w:val="Heading5"/>
      </w:pPr>
      <w:r>
        <w:t>Feedback</w:t>
      </w:r>
    </w:p>
    <w:p w14:paraId="4ADA0F5C" w14:textId="77777777" w:rsidR="007849D9" w:rsidRDefault="007849D9" w:rsidP="007849D9">
      <w:pPr>
        <w:pStyle w:val="BlockText"/>
        <w:rPr>
          <w:vanish/>
        </w:rPr>
      </w:pPr>
      <w:r>
        <w:rPr>
          <w:vanish/>
        </w:rPr>
        <w:t>Correct: That is correct. &lt;Optionally, reinforce and elaborate the correct answer.&gt;</w:t>
      </w:r>
    </w:p>
    <w:p w14:paraId="2A8C1FEE" w14:textId="77777777" w:rsidR="007849D9" w:rsidRDefault="007849D9" w:rsidP="007849D9">
      <w:pPr>
        <w:pStyle w:val="BlockText"/>
        <w:rPr>
          <w:vanish/>
        </w:rPr>
      </w:pPr>
      <w:r>
        <w:rPr>
          <w:vanish/>
        </w:rPr>
        <w:t xml:space="preserve">Incorrect: That is incorrect. The correct answer is </w:t>
      </w:r>
      <w:r w:rsidR="004D4E5D">
        <w:rPr>
          <w:vanish/>
        </w:rPr>
        <w:t>A</w:t>
      </w:r>
      <w:r>
        <w:rPr>
          <w:vanish/>
        </w:rPr>
        <w:t>. &lt;Optionally, reinforce and elaborate the correct answer.&gt;</w:t>
      </w:r>
    </w:p>
    <w:p w14:paraId="5CB1A954" w14:textId="77777777" w:rsidR="007849D9" w:rsidRDefault="007849D9" w:rsidP="007849D9">
      <w:pPr>
        <w:pStyle w:val="Blocklinehidden"/>
      </w:pPr>
      <w:r>
        <w:t>Block line</w:t>
      </w:r>
    </w:p>
    <w:p w14:paraId="26B9DA60" w14:textId="77777777" w:rsidR="004D4E5D" w:rsidRDefault="004D4E5D" w:rsidP="007849D9">
      <w:pPr>
        <w:pStyle w:val="Heading5"/>
      </w:pPr>
    </w:p>
    <w:p w14:paraId="42FB6D11" w14:textId="7189BBD4" w:rsidR="004D4E5D" w:rsidRDefault="004D4E5D" w:rsidP="004D4E5D">
      <w:pPr>
        <w:pStyle w:val="Heading3"/>
      </w:pPr>
      <w:bookmarkStart w:id="169" w:name="_Toc432509222"/>
      <w:bookmarkStart w:id="170" w:name="_Toc434845777"/>
      <w:r>
        <w:lastRenderedPageBreak/>
        <w:t>Check your understanding</w:t>
      </w:r>
      <w:bookmarkEnd w:id="169"/>
      <w:bookmarkEnd w:id="170"/>
      <w:r w:rsidR="003E7F13">
        <w:t xml:space="preserve"> – Question 2</w:t>
      </w:r>
    </w:p>
    <w:p w14:paraId="4293F6FF" w14:textId="77777777" w:rsidR="004D4E5D" w:rsidRDefault="004D4E5D" w:rsidP="004D4E5D">
      <w:pPr>
        <w:pStyle w:val="TopLine"/>
      </w:pPr>
    </w:p>
    <w:p w14:paraId="41777BF7" w14:textId="77777777" w:rsidR="004D4E5D" w:rsidRDefault="004D4E5D" w:rsidP="004D4E5D">
      <w:pPr>
        <w:pStyle w:val="Heading5"/>
      </w:pPr>
      <w:r>
        <w:t>Page name: l</w:t>
      </w:r>
      <w:r w:rsidR="00724849">
        <w:t>3</w:t>
      </w:r>
      <w:r>
        <w:t>t</w:t>
      </w:r>
      <w:r w:rsidR="00724849">
        <w:t>2</w:t>
      </w:r>
      <w:r>
        <w:t>p</w:t>
      </w:r>
      <w:r w:rsidR="00724849">
        <w:t>1</w:t>
      </w:r>
      <w:r w:rsidR="006A40C3">
        <w:t>05</w:t>
      </w:r>
    </w:p>
    <w:p w14:paraId="1FDB78B7" w14:textId="77777777" w:rsidR="004D4E5D" w:rsidRDefault="004D4E5D" w:rsidP="004D4E5D">
      <w:pPr>
        <w:pStyle w:val="BlockText"/>
        <w:rPr>
          <w:vanish/>
        </w:rPr>
      </w:pPr>
      <w:r>
        <w:rPr>
          <w:vanish/>
        </w:rPr>
        <w:t>Next: l</w:t>
      </w:r>
      <w:r w:rsidR="00724849">
        <w:rPr>
          <w:vanish/>
        </w:rPr>
        <w:t>3</w:t>
      </w:r>
      <w:r>
        <w:rPr>
          <w:vanish/>
        </w:rPr>
        <w:t>t</w:t>
      </w:r>
      <w:r w:rsidR="00724849">
        <w:rPr>
          <w:vanish/>
        </w:rPr>
        <w:t>2</w:t>
      </w:r>
      <w:r>
        <w:rPr>
          <w:vanish/>
        </w:rPr>
        <w:t>p</w:t>
      </w:r>
      <w:r w:rsidR="00724849">
        <w:rPr>
          <w:vanish/>
        </w:rPr>
        <w:t>1</w:t>
      </w:r>
      <w:r w:rsidR="00422CD1">
        <w:rPr>
          <w:vanish/>
        </w:rPr>
        <w:t>2</w:t>
      </w:r>
      <w:r w:rsidR="006A40C3">
        <w:rPr>
          <w:vanish/>
        </w:rPr>
        <w:t>0</w:t>
      </w:r>
    </w:p>
    <w:p w14:paraId="41B2D0FC" w14:textId="77777777" w:rsidR="004D4E5D" w:rsidRDefault="004D4E5D" w:rsidP="004D4E5D">
      <w:pPr>
        <w:pStyle w:val="Blocklinehidden"/>
      </w:pPr>
      <w:r>
        <w:t>Block line</w:t>
      </w:r>
    </w:p>
    <w:p w14:paraId="0408187C" w14:textId="77777777" w:rsidR="004D4E5D" w:rsidRDefault="004D4E5D" w:rsidP="004D4E5D">
      <w:pPr>
        <w:pStyle w:val="Heading5"/>
      </w:pPr>
      <w:r>
        <w:t>Page type</w:t>
      </w:r>
    </w:p>
    <w:p w14:paraId="45A004B8" w14:textId="77777777" w:rsidR="004D4E5D" w:rsidRDefault="004D4E5D" w:rsidP="004D4E5D">
      <w:pPr>
        <w:pStyle w:val="BlockText"/>
        <w:rPr>
          <w:vanish/>
        </w:rPr>
      </w:pPr>
      <w:r>
        <w:rPr>
          <w:vanish/>
        </w:rPr>
        <w:t>Multiple choice multiple select</w:t>
      </w:r>
    </w:p>
    <w:p w14:paraId="26E1DF1C" w14:textId="77777777" w:rsidR="004D4E5D" w:rsidRDefault="004D4E5D" w:rsidP="004D4E5D">
      <w:pPr>
        <w:pStyle w:val="Blocklinehidden"/>
      </w:pPr>
      <w:r>
        <w:t>Block line</w:t>
      </w:r>
    </w:p>
    <w:p w14:paraId="21D97993" w14:textId="77777777" w:rsidR="004D4E5D" w:rsidRDefault="000541A2" w:rsidP="007310E9">
      <w:pPr>
        <w:pStyle w:val="BlockText"/>
      </w:pPr>
      <w:r>
        <w:t>Which of the following can be part of a class definition</w:t>
      </w:r>
      <w:r w:rsidR="004D4E5D">
        <w:t>?</w:t>
      </w:r>
    </w:p>
    <w:p w14:paraId="2F19C2C3" w14:textId="77777777" w:rsidR="004D4E5D" w:rsidRDefault="004D4E5D" w:rsidP="004D4E5D">
      <w:pPr>
        <w:pStyle w:val="BlockText"/>
      </w:pPr>
    </w:p>
    <w:p w14:paraId="0A517BD3" w14:textId="77777777" w:rsidR="00C14AF6" w:rsidRDefault="00C14AF6" w:rsidP="00C14AF6">
      <w:pPr>
        <w:pStyle w:val="BlockText"/>
        <w:rPr>
          <w:vanish/>
        </w:rPr>
      </w:pPr>
      <w:r>
        <w:rPr>
          <w:vanish/>
        </w:rPr>
        <w:t>[mouse] Choose all that apply, and click Submit.</w:t>
      </w:r>
    </w:p>
    <w:p w14:paraId="7307FDFA" w14:textId="77777777" w:rsidR="00C14AF6" w:rsidRDefault="00C14AF6" w:rsidP="00C14AF6">
      <w:pPr>
        <w:pStyle w:val="BlockText"/>
      </w:pPr>
      <w:r>
        <w:rPr>
          <w:vanish/>
        </w:rPr>
        <w:t xml:space="preserve">[ILT] </w:t>
      </w:r>
      <w:r>
        <w:t>Choose all that apply.</w:t>
      </w:r>
    </w:p>
    <w:p w14:paraId="14A76618" w14:textId="77777777" w:rsidR="00C14AF6" w:rsidRDefault="00C14AF6" w:rsidP="00C14AF6">
      <w:pPr>
        <w:pStyle w:val="BlockText"/>
      </w:pPr>
    </w:p>
    <w:p w14:paraId="75046D60" w14:textId="77777777" w:rsidR="004D4E5D" w:rsidRPr="004D4E5D" w:rsidRDefault="004D4E5D" w:rsidP="000E7610">
      <w:pPr>
        <w:pStyle w:val="BulletQuestions"/>
        <w:numPr>
          <w:ilvl w:val="0"/>
          <w:numId w:val="11"/>
        </w:numPr>
      </w:pPr>
      <w:r>
        <w:t>Variable</w:t>
      </w:r>
    </w:p>
    <w:p w14:paraId="45E4E0BA" w14:textId="77777777" w:rsidR="004D4E5D" w:rsidRPr="004D4E5D" w:rsidRDefault="004D4E5D" w:rsidP="004D4E5D">
      <w:pPr>
        <w:pStyle w:val="BulletQuestions"/>
      </w:pPr>
      <w:r>
        <w:t>Procedure</w:t>
      </w:r>
    </w:p>
    <w:p w14:paraId="788E2C4A" w14:textId="77777777" w:rsidR="004D4E5D" w:rsidRPr="004D4E5D" w:rsidRDefault="004D4E5D" w:rsidP="004D4E5D">
      <w:pPr>
        <w:pStyle w:val="BulletQuestions"/>
      </w:pPr>
      <w:r>
        <w:t>Constructor</w:t>
      </w:r>
    </w:p>
    <w:p w14:paraId="0146023B" w14:textId="77777777" w:rsidR="004D4E5D" w:rsidRPr="004D4E5D" w:rsidRDefault="004D4E5D" w:rsidP="004D4E5D">
      <w:pPr>
        <w:pStyle w:val="BulletQuestions"/>
      </w:pPr>
      <w:r>
        <w:t>Method</w:t>
      </w:r>
    </w:p>
    <w:p w14:paraId="75D041E9" w14:textId="77777777" w:rsidR="004D4E5D" w:rsidRPr="004D4E5D" w:rsidRDefault="004D4E5D" w:rsidP="004D4E5D">
      <w:pPr>
        <w:pStyle w:val="BulletQuestions"/>
      </w:pPr>
      <w:r>
        <w:t>Object</w:t>
      </w:r>
    </w:p>
    <w:p w14:paraId="517D757D" w14:textId="77777777" w:rsidR="004D4E5D" w:rsidRPr="004D4E5D" w:rsidRDefault="004D4E5D" w:rsidP="004D4E5D">
      <w:pPr>
        <w:pStyle w:val="BulletQuestions"/>
      </w:pPr>
      <w:r>
        <w:t>Property</w:t>
      </w:r>
    </w:p>
    <w:p w14:paraId="55112CBA" w14:textId="77777777" w:rsidR="004D4E5D" w:rsidRDefault="004D4E5D" w:rsidP="004D4E5D">
      <w:pPr>
        <w:pStyle w:val="BlockText"/>
      </w:pPr>
    </w:p>
    <w:p w14:paraId="0EEDC021" w14:textId="77777777" w:rsidR="004D4E5D" w:rsidRDefault="004D4E5D" w:rsidP="004D4E5D">
      <w:pPr>
        <w:pStyle w:val="BlockText"/>
      </w:pPr>
      <w:r>
        <w:rPr>
          <w:vanish/>
        </w:rPr>
        <w:t xml:space="preserve">[ILT] </w:t>
      </w:r>
      <w:r>
        <w:t>Answers are at the end of the lesson.</w:t>
      </w:r>
    </w:p>
    <w:p w14:paraId="51F05C52" w14:textId="77777777" w:rsidR="004D4E5D" w:rsidRDefault="004D4E5D" w:rsidP="004D4E5D">
      <w:pPr>
        <w:pStyle w:val="BlockLine"/>
      </w:pPr>
    </w:p>
    <w:p w14:paraId="0D12A7AF" w14:textId="77777777" w:rsidR="004D4E5D" w:rsidRDefault="004D4E5D" w:rsidP="004D4E5D">
      <w:pPr>
        <w:pStyle w:val="Heading5"/>
      </w:pPr>
      <w:r>
        <w:t>Correct answer</w:t>
      </w:r>
    </w:p>
    <w:p w14:paraId="1FB79BA6" w14:textId="77777777" w:rsidR="004D4E5D" w:rsidRDefault="004D4E5D" w:rsidP="004D4E5D">
      <w:pPr>
        <w:pStyle w:val="BlockText"/>
        <w:rPr>
          <w:vanish/>
        </w:rPr>
      </w:pPr>
      <w:r>
        <w:rPr>
          <w:vanish/>
        </w:rPr>
        <w:t>A, C, D, F</w:t>
      </w:r>
    </w:p>
    <w:p w14:paraId="61DAF62F" w14:textId="77777777" w:rsidR="004D4E5D" w:rsidRDefault="004D4E5D" w:rsidP="004D4E5D">
      <w:pPr>
        <w:pStyle w:val="Blocklinehidden"/>
      </w:pPr>
      <w:r>
        <w:t>Block line</w:t>
      </w:r>
    </w:p>
    <w:p w14:paraId="282362D6" w14:textId="77777777" w:rsidR="004D4E5D" w:rsidRDefault="004D4E5D" w:rsidP="004D4E5D">
      <w:pPr>
        <w:pStyle w:val="Heading5"/>
      </w:pPr>
      <w:r>
        <w:t>Feedback</w:t>
      </w:r>
    </w:p>
    <w:p w14:paraId="70936596" w14:textId="77777777" w:rsidR="004D4E5D" w:rsidRDefault="004D4E5D" w:rsidP="004D4E5D">
      <w:pPr>
        <w:pStyle w:val="BlockText"/>
        <w:rPr>
          <w:vanish/>
        </w:rPr>
      </w:pPr>
      <w:r>
        <w:rPr>
          <w:vanish/>
        </w:rPr>
        <w:t>Correct: That is correct. &lt;Optionally, reinforce and elaborate the correct answer.&gt;</w:t>
      </w:r>
    </w:p>
    <w:p w14:paraId="61AD0E05" w14:textId="77777777" w:rsidR="004D4E5D" w:rsidRDefault="004D4E5D" w:rsidP="004D4E5D">
      <w:pPr>
        <w:pStyle w:val="BlockText"/>
        <w:rPr>
          <w:vanish/>
        </w:rPr>
      </w:pPr>
      <w:r>
        <w:rPr>
          <w:vanish/>
        </w:rPr>
        <w:t>Incorrect on first try: That is incorrect. Try again.</w:t>
      </w:r>
    </w:p>
    <w:p w14:paraId="46FFD0A0" w14:textId="77777777" w:rsidR="004D4E5D" w:rsidRDefault="004D4E5D" w:rsidP="004D4E5D">
      <w:pPr>
        <w:pStyle w:val="BlockText"/>
        <w:rPr>
          <w:vanish/>
        </w:rPr>
      </w:pPr>
      <w:r>
        <w:rPr>
          <w:vanish/>
        </w:rPr>
        <w:t>Incorrect on second try: That is incorrect. The correct answers are A, C, D and F. &lt;Optionally, reinforce and elaborate the correct answer.&gt;</w:t>
      </w:r>
    </w:p>
    <w:p w14:paraId="5EF358CC" w14:textId="77777777" w:rsidR="004D4E5D" w:rsidRDefault="004D4E5D" w:rsidP="004D4E5D">
      <w:pPr>
        <w:pStyle w:val="Blocklinehidden"/>
      </w:pPr>
      <w:r>
        <w:t>Block line</w:t>
      </w:r>
    </w:p>
    <w:p w14:paraId="38A27FAC" w14:textId="77777777" w:rsidR="004D4E5D" w:rsidRDefault="004D4E5D" w:rsidP="004D4E5D">
      <w:pPr>
        <w:pStyle w:val="Heading5"/>
      </w:pPr>
    </w:p>
    <w:p w14:paraId="3F32F63D" w14:textId="77777777" w:rsidR="000731F2" w:rsidRDefault="000731F2" w:rsidP="004E58A2">
      <w:pPr>
        <w:pStyle w:val="Heading3"/>
      </w:pPr>
      <w:bookmarkStart w:id="171" w:name="_Toc433390023"/>
      <w:bookmarkStart w:id="172" w:name="_Toc432509229"/>
      <w:bookmarkStart w:id="173" w:name="_Toc434845779"/>
      <w:r>
        <w:lastRenderedPageBreak/>
        <w:t xml:space="preserve">Try It </w:t>
      </w:r>
      <w:r w:rsidR="00CB4F0D">
        <w:t>2</w:t>
      </w:r>
      <w:r>
        <w:t>.1: Defining classes</w:t>
      </w:r>
      <w:bookmarkEnd w:id="171"/>
    </w:p>
    <w:p w14:paraId="211D47B2" w14:textId="77777777" w:rsidR="000731F2" w:rsidRDefault="000731F2" w:rsidP="000731F2">
      <w:pPr>
        <w:pStyle w:val="TopLine"/>
      </w:pPr>
    </w:p>
    <w:p w14:paraId="7B5440B7" w14:textId="77777777" w:rsidR="000731F2" w:rsidRDefault="000731F2" w:rsidP="000731F2">
      <w:pPr>
        <w:pStyle w:val="Heading5"/>
      </w:pPr>
      <w:r>
        <w:t>Page name: l3t2p120</w:t>
      </w:r>
    </w:p>
    <w:p w14:paraId="6A43B080" w14:textId="77777777" w:rsidR="000731F2" w:rsidRDefault="000731F2" w:rsidP="000731F2">
      <w:pPr>
        <w:pStyle w:val="BlockText"/>
        <w:rPr>
          <w:vanish/>
        </w:rPr>
      </w:pPr>
      <w:r>
        <w:rPr>
          <w:vanish/>
        </w:rPr>
        <w:t>Next: l3t3p000</w:t>
      </w:r>
    </w:p>
    <w:p w14:paraId="41D720CD" w14:textId="77777777" w:rsidR="000731F2" w:rsidRDefault="000731F2" w:rsidP="000731F2">
      <w:pPr>
        <w:pStyle w:val="Blocklinehidden"/>
      </w:pPr>
      <w:r>
        <w:t>Block line</w:t>
      </w:r>
    </w:p>
    <w:p w14:paraId="75122D70" w14:textId="77777777" w:rsidR="000731F2" w:rsidRDefault="000731F2" w:rsidP="000731F2">
      <w:pPr>
        <w:pStyle w:val="Heading5"/>
      </w:pPr>
      <w:r>
        <w:t>Page type</w:t>
      </w:r>
    </w:p>
    <w:p w14:paraId="55662124" w14:textId="77777777" w:rsidR="000731F2" w:rsidRDefault="000731F2" w:rsidP="000731F2">
      <w:pPr>
        <w:pStyle w:val="BlockText"/>
        <w:rPr>
          <w:vanish/>
        </w:rPr>
      </w:pPr>
      <w:r>
        <w:rPr>
          <w:vanish/>
        </w:rPr>
        <w:t>Try it structure</w:t>
      </w:r>
    </w:p>
    <w:p w14:paraId="4A123ADE" w14:textId="77777777" w:rsidR="000731F2" w:rsidRDefault="000731F2" w:rsidP="000731F2">
      <w:pPr>
        <w:pStyle w:val="Blocklinehidden"/>
      </w:pPr>
      <w:r>
        <w:t>Block line</w:t>
      </w:r>
    </w:p>
    <w:p w14:paraId="1659E3D4" w14:textId="77777777" w:rsidR="00F679A1" w:rsidRDefault="00F679A1" w:rsidP="00F679A1">
      <w:pPr>
        <w:pStyle w:val="Heading5"/>
      </w:pPr>
      <w:r>
        <w:t>Graphics/Slide</w:t>
      </w:r>
    </w:p>
    <w:p w14:paraId="5913B406" w14:textId="77777777" w:rsidR="00F679A1" w:rsidRDefault="00F679A1" w:rsidP="00F679A1">
      <w:pPr>
        <w:pStyle w:val="Blocklinehidden"/>
      </w:pPr>
      <w:r>
        <w:t>line</w:t>
      </w:r>
    </w:p>
    <w:p w14:paraId="37DD4CEB" w14:textId="0527AB9D" w:rsidR="000731F2" w:rsidRDefault="000731F2" w:rsidP="000731F2">
      <w:pPr>
        <w:pStyle w:val="BlockText"/>
      </w:pPr>
      <w:r>
        <w:t>In this Try It</w:t>
      </w:r>
      <w:r w:rsidR="00EF35E6">
        <w:t>,</w:t>
      </w:r>
      <w:r>
        <w:t xml:space="preserve"> you will define data members, constructors, and methods for the </w:t>
      </w:r>
      <w:proofErr w:type="spellStart"/>
      <w:r w:rsidRPr="00C36A99">
        <w:rPr>
          <w:i/>
        </w:rPr>
        <w:t>Emp</w:t>
      </w:r>
      <w:proofErr w:type="spellEnd"/>
      <w:r>
        <w:t xml:space="preserve"> and </w:t>
      </w:r>
      <w:proofErr w:type="spellStart"/>
      <w:r w:rsidRPr="00C36A99">
        <w:rPr>
          <w:i/>
        </w:rPr>
        <w:t>Dept</w:t>
      </w:r>
      <w:proofErr w:type="spellEnd"/>
      <w:r>
        <w:t xml:space="preserve"> classes.</w:t>
      </w:r>
    </w:p>
    <w:p w14:paraId="5DEF6B0B" w14:textId="0B6BBA82" w:rsidR="00BF2BDD" w:rsidRDefault="00BF2BDD" w:rsidP="000731F2">
      <w:pPr>
        <w:pStyle w:val="BlockText"/>
      </w:pPr>
    </w:p>
    <w:p w14:paraId="47F2C549" w14:textId="1D7097DE" w:rsidR="00BF2BDD" w:rsidRDefault="00BF2BDD" w:rsidP="00BF2BDD">
      <w:pPr>
        <w:pStyle w:val="BlockText"/>
      </w:pPr>
      <w:r>
        <w:t xml:space="preserve">The exercise steps take approximately 75 minutes to complete. </w:t>
      </w:r>
    </w:p>
    <w:p w14:paraId="47875F41" w14:textId="77777777" w:rsidR="00BF2BDD" w:rsidRDefault="00BF2BDD" w:rsidP="00BF2BDD">
      <w:pPr>
        <w:pStyle w:val="BlockText"/>
      </w:pPr>
    </w:p>
    <w:p w14:paraId="3FDC9C5A" w14:textId="632A8DDA" w:rsidR="000731F2" w:rsidRDefault="00BF2BDD" w:rsidP="00BF2BDD">
      <w:pPr>
        <w:pStyle w:val="BlockText"/>
      </w:pPr>
      <w:r>
        <w:t xml:space="preserve">Please refer to the </w:t>
      </w:r>
      <w:r w:rsidRPr="00BF2BDD">
        <w:rPr>
          <w:i/>
        </w:rPr>
        <w:t>Exercise Guide</w:t>
      </w:r>
      <w:r>
        <w:t xml:space="preserve"> for the instructions for this Try It.</w:t>
      </w:r>
    </w:p>
    <w:p w14:paraId="436058E0" w14:textId="77777777" w:rsidR="000731F2" w:rsidRDefault="000731F2" w:rsidP="000731F2">
      <w:pPr>
        <w:pStyle w:val="BlockLine"/>
      </w:pPr>
    </w:p>
    <w:p w14:paraId="098DF81D" w14:textId="77777777" w:rsidR="0034039A" w:rsidRPr="00BC4730" w:rsidRDefault="0034039A" w:rsidP="0034039A">
      <w:pPr>
        <w:pStyle w:val="Heading2"/>
      </w:pPr>
      <w:bookmarkStart w:id="174" w:name="_Toc432509237"/>
      <w:bookmarkStart w:id="175" w:name="_Toc434845787"/>
      <w:bookmarkEnd w:id="172"/>
      <w:bookmarkEnd w:id="173"/>
      <w:r>
        <w:lastRenderedPageBreak/>
        <w:t>Accessing data members and calling methods within a class</w:t>
      </w:r>
    </w:p>
    <w:p w14:paraId="2674255D" w14:textId="77777777" w:rsidR="0034039A" w:rsidRPr="00BC4730" w:rsidRDefault="0034039A" w:rsidP="0034039A">
      <w:pPr>
        <w:pStyle w:val="TopLine"/>
      </w:pPr>
    </w:p>
    <w:p w14:paraId="50F90EC0" w14:textId="7AD5418D" w:rsidR="00A56DB9" w:rsidRDefault="00A56DB9" w:rsidP="00A56DB9">
      <w:pPr>
        <w:jc w:val="center"/>
      </w:pPr>
      <w:r w:rsidRPr="00A56DB9">
        <w:rPr>
          <w:noProof/>
        </w:rPr>
        <w:drawing>
          <wp:inline distT="0" distB="0" distL="0" distR="0" wp14:anchorId="0090813A" wp14:editId="72F88F80">
            <wp:extent cx="3657600" cy="4060190"/>
            <wp:effectExtent l="19050" t="19050" r="19050" b="165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7600" cy="4060190"/>
                    </a:xfrm>
                    <a:prstGeom prst="rect">
                      <a:avLst/>
                    </a:prstGeom>
                    <a:solidFill>
                      <a:schemeClr val="accent1"/>
                    </a:solidFill>
                    <a:ln w="6348" cap="flat" cmpd="sng" algn="ctr">
                      <a:solidFill>
                        <a:srgbClr val="000000"/>
                      </a:solidFill>
                      <a:prstDash val="solid"/>
                      <a:round/>
                      <a:headEnd type="none" w="med" len="med"/>
                      <a:tailEnd type="none" w="med" len="med"/>
                    </a:ln>
                  </pic:spPr>
                </pic:pic>
              </a:graphicData>
            </a:graphic>
          </wp:inline>
        </w:drawing>
      </w:r>
    </w:p>
    <w:p w14:paraId="6240B8BB" w14:textId="77777777" w:rsidR="00585E8E" w:rsidRDefault="00585E8E" w:rsidP="00A56DB9">
      <w:pPr>
        <w:jc w:val="center"/>
      </w:pPr>
    </w:p>
    <w:p w14:paraId="3810CB9B" w14:textId="77777777" w:rsidR="00A56DB9" w:rsidRDefault="00A56DB9" w:rsidP="00A56DB9">
      <w:pPr>
        <w:rPr>
          <w:vanish/>
        </w:rPr>
      </w:pPr>
    </w:p>
    <w:p w14:paraId="50CA166F" w14:textId="2F28F2D8" w:rsidR="0034039A" w:rsidRPr="00BC4730" w:rsidRDefault="0034039A" w:rsidP="0034039A">
      <w:pPr>
        <w:pStyle w:val="Heading5"/>
      </w:pPr>
      <w:r w:rsidRPr="00BC4730">
        <w:t xml:space="preserve">Page name: </w:t>
      </w:r>
      <w:r>
        <w:t>l3t3</w:t>
      </w:r>
      <w:r w:rsidRPr="00BC4730">
        <w:t>p</w:t>
      </w:r>
      <w:r>
        <w:t>000</w:t>
      </w:r>
    </w:p>
    <w:p w14:paraId="73CB7C42" w14:textId="77777777" w:rsidR="0034039A" w:rsidRPr="00BC4730" w:rsidRDefault="0034039A" w:rsidP="0034039A">
      <w:pPr>
        <w:pStyle w:val="BlockText"/>
        <w:rPr>
          <w:vanish/>
        </w:rPr>
      </w:pPr>
      <w:r w:rsidRPr="00BC4730">
        <w:rPr>
          <w:vanish/>
        </w:rPr>
        <w:t xml:space="preserve">Next: </w:t>
      </w:r>
      <w:r>
        <w:rPr>
          <w:vanish/>
        </w:rPr>
        <w:t>l3t3</w:t>
      </w:r>
      <w:r w:rsidRPr="00BC4730">
        <w:rPr>
          <w:vanish/>
        </w:rPr>
        <w:t>p</w:t>
      </w:r>
      <w:r>
        <w:rPr>
          <w:vanish/>
        </w:rPr>
        <w:t>005</w:t>
      </w:r>
    </w:p>
    <w:p w14:paraId="606AEB4F" w14:textId="77777777" w:rsidR="0034039A" w:rsidRPr="00BC4730" w:rsidRDefault="0034039A" w:rsidP="0034039A">
      <w:pPr>
        <w:pStyle w:val="Blocklinehidden"/>
      </w:pPr>
      <w:r w:rsidRPr="00BC4730">
        <w:t>Block line</w:t>
      </w:r>
    </w:p>
    <w:p w14:paraId="00D20EF1" w14:textId="77777777" w:rsidR="0034039A" w:rsidRPr="00BC4730" w:rsidRDefault="0034039A" w:rsidP="0034039A">
      <w:pPr>
        <w:pStyle w:val="Heading5"/>
      </w:pPr>
      <w:r w:rsidRPr="00BC4730">
        <w:t>Page type</w:t>
      </w:r>
    </w:p>
    <w:p w14:paraId="1593F3D8" w14:textId="77777777" w:rsidR="0034039A" w:rsidRPr="00BC4730" w:rsidRDefault="0034039A" w:rsidP="0034039A">
      <w:pPr>
        <w:pStyle w:val="BlockText"/>
        <w:rPr>
          <w:vanish/>
        </w:rPr>
      </w:pPr>
      <w:r>
        <w:rPr>
          <w:vanish/>
        </w:rPr>
        <w:t>Topic introduction</w:t>
      </w:r>
    </w:p>
    <w:p w14:paraId="67FE5319" w14:textId="77777777" w:rsidR="0034039A" w:rsidRPr="00BC4730" w:rsidRDefault="0034039A" w:rsidP="0034039A">
      <w:pPr>
        <w:pStyle w:val="Blocklinehidden"/>
      </w:pPr>
      <w:r w:rsidRPr="00BC4730">
        <w:t>Block line</w:t>
      </w:r>
    </w:p>
    <w:p w14:paraId="22C6E32D" w14:textId="77777777" w:rsidR="0034039A" w:rsidRPr="00BC4730" w:rsidRDefault="0034039A" w:rsidP="0034039A">
      <w:pPr>
        <w:pStyle w:val="Heading5"/>
      </w:pPr>
      <w:r w:rsidRPr="00BC4730">
        <w:t>Keywords</w:t>
      </w:r>
    </w:p>
    <w:p w14:paraId="43060585" w14:textId="77777777" w:rsidR="0034039A" w:rsidRPr="00BC4730" w:rsidRDefault="0034039A" w:rsidP="0034039A">
      <w:pPr>
        <w:pStyle w:val="BlockText"/>
        <w:rPr>
          <w:vanish/>
          <w:szCs w:val="22"/>
        </w:rPr>
      </w:pPr>
      <w:r>
        <w:rPr>
          <w:vanish/>
          <w:szCs w:val="22"/>
        </w:rPr>
        <w:t>Data member, method, message, return</w:t>
      </w:r>
    </w:p>
    <w:p w14:paraId="590EA6CB" w14:textId="77777777" w:rsidR="0034039A" w:rsidRPr="00BC4730" w:rsidRDefault="0034039A" w:rsidP="0034039A">
      <w:pPr>
        <w:pStyle w:val="Blocklinehidden"/>
      </w:pPr>
      <w:r w:rsidRPr="00BC4730">
        <w:t>Block line</w:t>
      </w:r>
    </w:p>
    <w:p w14:paraId="22218DAB" w14:textId="727F93E5" w:rsidR="0034039A" w:rsidRDefault="0034039A" w:rsidP="0034039A">
      <w:pPr>
        <w:pStyle w:val="Heading5"/>
      </w:pPr>
      <w:r w:rsidRPr="00BC4730">
        <w:t>Graphics/Slide</w:t>
      </w:r>
    </w:p>
    <w:p w14:paraId="64378DA9" w14:textId="77777777" w:rsidR="0034039A" w:rsidRPr="00BC4730" w:rsidRDefault="0034039A" w:rsidP="0034039A">
      <w:pPr>
        <w:pStyle w:val="Heading5"/>
      </w:pPr>
      <w:r w:rsidRPr="00BC4730">
        <w:t>Text</w:t>
      </w:r>
    </w:p>
    <w:p w14:paraId="42426FD3" w14:textId="77777777" w:rsidR="0034039A" w:rsidRDefault="0034039A" w:rsidP="0034039A">
      <w:pPr>
        <w:pStyle w:val="BlockText"/>
      </w:pPr>
      <w:r w:rsidRPr="00BC4730">
        <w:t>Until now, you have learned how to writ</w:t>
      </w:r>
      <w:r>
        <w:t>e ABL code to define the parts of a class including data members, constructors, methods, and a destructor</w:t>
      </w:r>
      <w:r w:rsidRPr="00BC4730">
        <w:t xml:space="preserve">. When you develop an ABL class, you must provide ABL code for the bodies of your constructors, methods, and </w:t>
      </w:r>
      <w:r>
        <w:t xml:space="preserve">the </w:t>
      </w:r>
      <w:r w:rsidRPr="00BC4730">
        <w:t xml:space="preserve">destructor. </w:t>
      </w:r>
    </w:p>
    <w:p w14:paraId="09C8CCEB" w14:textId="77777777" w:rsidR="0034039A" w:rsidRDefault="0034039A" w:rsidP="0034039A">
      <w:pPr>
        <w:pStyle w:val="BlockText"/>
      </w:pPr>
    </w:p>
    <w:p w14:paraId="459798EA" w14:textId="77777777" w:rsidR="0034039A" w:rsidRDefault="0034039A" w:rsidP="0034039A">
      <w:pPr>
        <w:pStyle w:val="BlockText"/>
      </w:pPr>
      <w:r w:rsidRPr="00BC4730">
        <w:t xml:space="preserve">In this topic, you will </w:t>
      </w:r>
      <w:r>
        <w:t>learn how to access data members and call methods within a class. In the next topic, you will learn how to access other classes.</w:t>
      </w:r>
    </w:p>
    <w:p w14:paraId="63D21E93" w14:textId="77777777" w:rsidR="0034039A" w:rsidRPr="00BC4730" w:rsidRDefault="0034039A" w:rsidP="0034039A">
      <w:pPr>
        <w:pStyle w:val="BlockLine"/>
      </w:pPr>
    </w:p>
    <w:p w14:paraId="0EEBD7E1" w14:textId="77777777" w:rsidR="0034039A" w:rsidRPr="00BC4730" w:rsidRDefault="0034039A" w:rsidP="0034039A">
      <w:pPr>
        <w:pStyle w:val="Heading3"/>
      </w:pPr>
      <w:bookmarkStart w:id="176" w:name="_Toc344275278"/>
      <w:bookmarkStart w:id="177" w:name="_Toc347725657"/>
      <w:bookmarkStart w:id="178" w:name="_Toc432509230"/>
      <w:bookmarkStart w:id="179" w:name="_Toc434845780"/>
      <w:r w:rsidRPr="00BC4730">
        <w:lastRenderedPageBreak/>
        <w:t>Accessing a data member</w:t>
      </w:r>
      <w:bookmarkEnd w:id="176"/>
      <w:bookmarkEnd w:id="177"/>
      <w:r>
        <w:t xml:space="preserve"> within a class</w:t>
      </w:r>
      <w:bookmarkEnd w:id="178"/>
      <w:bookmarkEnd w:id="179"/>
    </w:p>
    <w:p w14:paraId="08C58A7D" w14:textId="77777777" w:rsidR="0034039A" w:rsidRPr="00BC4730" w:rsidRDefault="0034039A" w:rsidP="0034039A">
      <w:pPr>
        <w:pStyle w:val="TopLine"/>
      </w:pPr>
    </w:p>
    <w:p w14:paraId="1D5E9648" w14:textId="77777777" w:rsidR="0034039A" w:rsidRPr="00BC4730" w:rsidRDefault="0034039A" w:rsidP="0034039A">
      <w:pPr>
        <w:pStyle w:val="Heading5"/>
      </w:pPr>
      <w:r w:rsidRPr="00BC4730">
        <w:t xml:space="preserve">Page name: </w:t>
      </w:r>
      <w:r>
        <w:t>l3t3</w:t>
      </w:r>
      <w:r w:rsidRPr="00BC4730">
        <w:t>p</w:t>
      </w:r>
      <w:r>
        <w:t>00</w:t>
      </w:r>
      <w:r w:rsidRPr="00BC4730">
        <w:t>5</w:t>
      </w:r>
    </w:p>
    <w:p w14:paraId="50B81CD3" w14:textId="77777777" w:rsidR="0034039A" w:rsidRPr="00BC4730" w:rsidRDefault="0034039A" w:rsidP="0034039A">
      <w:pPr>
        <w:pStyle w:val="BlockText"/>
        <w:rPr>
          <w:vanish/>
        </w:rPr>
      </w:pPr>
      <w:r w:rsidRPr="00BC4730">
        <w:rPr>
          <w:vanish/>
        </w:rPr>
        <w:t xml:space="preserve">Next: </w:t>
      </w:r>
      <w:r>
        <w:rPr>
          <w:vanish/>
        </w:rPr>
        <w:t>l3t3</w:t>
      </w:r>
      <w:r w:rsidRPr="00BC4730">
        <w:rPr>
          <w:vanish/>
        </w:rPr>
        <w:t>p</w:t>
      </w:r>
      <w:r>
        <w:rPr>
          <w:vanish/>
        </w:rPr>
        <w:t>01</w:t>
      </w:r>
      <w:r w:rsidRPr="00BC4730">
        <w:rPr>
          <w:vanish/>
        </w:rPr>
        <w:t>0</w:t>
      </w:r>
    </w:p>
    <w:p w14:paraId="4236AE3B" w14:textId="77777777" w:rsidR="0034039A" w:rsidRPr="00BC4730" w:rsidRDefault="0034039A" w:rsidP="0034039A">
      <w:pPr>
        <w:pStyle w:val="Blocklinehidden"/>
      </w:pPr>
      <w:r w:rsidRPr="00BC4730">
        <w:t>Block line</w:t>
      </w:r>
    </w:p>
    <w:p w14:paraId="46C6F6A2" w14:textId="77777777" w:rsidR="0034039A" w:rsidRPr="00BC4730" w:rsidRDefault="0034039A" w:rsidP="0034039A">
      <w:pPr>
        <w:pStyle w:val="Heading5"/>
      </w:pPr>
      <w:r w:rsidRPr="00BC4730">
        <w:t>Page type</w:t>
      </w:r>
    </w:p>
    <w:p w14:paraId="59F07F97" w14:textId="77777777" w:rsidR="0034039A" w:rsidRPr="00BC4730" w:rsidRDefault="0034039A" w:rsidP="0034039A">
      <w:pPr>
        <w:pStyle w:val="BlockText"/>
        <w:rPr>
          <w:vanish/>
        </w:rPr>
      </w:pPr>
      <w:r w:rsidRPr="00BC4730">
        <w:rPr>
          <w:vanish/>
        </w:rPr>
        <w:t>syntax</w:t>
      </w:r>
    </w:p>
    <w:p w14:paraId="7A5B9C6B" w14:textId="77777777" w:rsidR="0034039A" w:rsidRPr="00BC4730" w:rsidRDefault="0034039A" w:rsidP="0034039A">
      <w:pPr>
        <w:pStyle w:val="Blocklinehidden"/>
      </w:pPr>
      <w:r w:rsidRPr="00BC4730">
        <w:t>Block line</w:t>
      </w:r>
    </w:p>
    <w:p w14:paraId="278CA989" w14:textId="77777777" w:rsidR="0034039A" w:rsidRPr="00BC4730" w:rsidRDefault="0034039A" w:rsidP="0034039A">
      <w:pPr>
        <w:pStyle w:val="Heading5"/>
      </w:pPr>
      <w:r w:rsidRPr="00BC4730">
        <w:t>Keywords</w:t>
      </w:r>
    </w:p>
    <w:p w14:paraId="5A50BF90" w14:textId="77777777" w:rsidR="0034039A" w:rsidRPr="00BC4730" w:rsidRDefault="0034039A" w:rsidP="0034039A">
      <w:pPr>
        <w:pStyle w:val="BlockText"/>
        <w:rPr>
          <w:vanish/>
          <w:szCs w:val="22"/>
        </w:rPr>
      </w:pPr>
      <w:r>
        <w:rPr>
          <w:vanish/>
          <w:szCs w:val="22"/>
        </w:rPr>
        <w:t>Data member, this-object</w:t>
      </w:r>
    </w:p>
    <w:p w14:paraId="66D1EC80" w14:textId="77777777" w:rsidR="0034039A" w:rsidRPr="00BC4730" w:rsidRDefault="0034039A" w:rsidP="0034039A">
      <w:pPr>
        <w:pStyle w:val="Blocklinehidden"/>
      </w:pPr>
      <w:r w:rsidRPr="00BC4730">
        <w:t>Block line</w:t>
      </w:r>
    </w:p>
    <w:p w14:paraId="1E6AC7A3" w14:textId="28A192AC" w:rsidR="0034039A" w:rsidRDefault="0034039A" w:rsidP="0034039A">
      <w:pPr>
        <w:pStyle w:val="Heading5"/>
      </w:pPr>
      <w:r w:rsidRPr="00BC4730">
        <w:t>Graphics/Slide</w:t>
      </w:r>
    </w:p>
    <w:p w14:paraId="5079D239" w14:textId="77777777" w:rsidR="0034039A" w:rsidRPr="00BC4730" w:rsidRDefault="0034039A" w:rsidP="0034039A">
      <w:pPr>
        <w:pStyle w:val="Heading5"/>
      </w:pPr>
      <w:r w:rsidRPr="00BC4730">
        <w:t>Text</w:t>
      </w:r>
    </w:p>
    <w:p w14:paraId="6C82AA76" w14:textId="77777777" w:rsidR="0034039A" w:rsidRDefault="0034039A" w:rsidP="0034039A">
      <w:pPr>
        <w:pStyle w:val="BlockText"/>
      </w:pPr>
      <w:r>
        <w:t xml:space="preserve">In the constructors, methods, or destructor of a class, you can write code to directly access the data members of the class. You access the data members by name, but you can also type the keyword </w:t>
      </w:r>
      <w:r w:rsidRPr="00C0509A">
        <w:rPr>
          <w:i/>
        </w:rPr>
        <w:t>this-object</w:t>
      </w:r>
      <w:r>
        <w:rPr>
          <w:i/>
        </w:rPr>
        <w:t>:</w:t>
      </w:r>
      <w:r>
        <w:t xml:space="preserve"> in the editor. When you do so, the editor provides a drop-down list of all available data members in the class for you to choose from. This makes it easier to find the data member name that you want to use when you are working with a large class.</w:t>
      </w:r>
    </w:p>
    <w:p w14:paraId="6BD2599D" w14:textId="77777777" w:rsidR="0034039A" w:rsidRDefault="0034039A" w:rsidP="0034039A">
      <w:pPr>
        <w:pStyle w:val="BlockText"/>
      </w:pPr>
    </w:p>
    <w:p w14:paraId="7FC4D9D6" w14:textId="77777777" w:rsidR="0034039A" w:rsidRPr="00BC4730" w:rsidRDefault="0034039A" w:rsidP="0034039A">
      <w:pPr>
        <w:pStyle w:val="BlockText"/>
      </w:pPr>
      <w:r w:rsidRPr="00BC4730">
        <w:t xml:space="preserve">Here is the syntax for </w:t>
      </w:r>
      <w:r>
        <w:t>using</w:t>
      </w:r>
      <w:r w:rsidRPr="00BC4730">
        <w:t xml:space="preserve"> a data member from within a class:</w:t>
      </w:r>
    </w:p>
    <w:p w14:paraId="3DE5E60C" w14:textId="77777777" w:rsidR="0034039A" w:rsidRPr="00BC4730" w:rsidRDefault="0034039A" w:rsidP="0034039A">
      <w:pPr>
        <w:pStyle w:val="BlockText"/>
      </w:pPr>
    </w:p>
    <w:p w14:paraId="37B72537" w14:textId="77777777" w:rsidR="0034039A" w:rsidRPr="00BC4730" w:rsidRDefault="0034039A" w:rsidP="0034039A">
      <w:pPr>
        <w:pStyle w:val="BlockText"/>
        <w:rPr>
          <w:vanish/>
          <w:color w:val="C00000"/>
        </w:rPr>
      </w:pPr>
      <w:r w:rsidRPr="00BC4730">
        <w:rPr>
          <w:vanish/>
        </w:rPr>
        <w:t xml:space="preserve"> [mouse]</w:t>
      </w:r>
      <w:r w:rsidRPr="00BC4730">
        <w:rPr>
          <w:vanish/>
          <w:color w:val="C00000"/>
        </w:rPr>
        <w:t xml:space="preserve"> </w:t>
      </w:r>
      <w:r w:rsidRPr="00BC4730">
        <w:rPr>
          <w:vanish/>
        </w:rPr>
        <w:t>Roll over a syntax element to learn about it:</w:t>
      </w:r>
    </w:p>
    <w:p w14:paraId="081B7411" w14:textId="77777777" w:rsidR="0034039A" w:rsidRPr="006F0248" w:rsidRDefault="0034039A" w:rsidP="0034039A">
      <w:pPr>
        <w:pStyle w:val="BlockCode"/>
      </w:pPr>
      <w:r>
        <w:t>[</w:t>
      </w:r>
      <w:r w:rsidRPr="00BF3312">
        <w:rPr>
          <w:color w:val="7F0055"/>
        </w:rPr>
        <w:t>this-object</w:t>
      </w:r>
      <w:r>
        <w:rPr>
          <w:color w:val="000000" w:themeColor="text1"/>
        </w:rPr>
        <w:t>:]&lt;data-</w:t>
      </w:r>
      <w:r w:rsidRPr="00BC4730">
        <w:rPr>
          <w:color w:val="000000" w:themeColor="text1"/>
        </w:rPr>
        <w:t>member&gt;</w:t>
      </w:r>
    </w:p>
    <w:p w14:paraId="204075C9" w14:textId="77777777" w:rsidR="0034039A" w:rsidRPr="00BC4730" w:rsidRDefault="0034039A" w:rsidP="0034039A">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B963AE" w:rsidRPr="00395DC0" w14:paraId="57AA035D" w14:textId="77777777" w:rsidTr="00C6726A">
        <w:tc>
          <w:tcPr>
            <w:tcW w:w="2700" w:type="dxa"/>
            <w:shd w:val="clear" w:color="auto" w:fill="CCCCCC"/>
          </w:tcPr>
          <w:p w14:paraId="77B35935" w14:textId="77777777" w:rsidR="00B963AE" w:rsidRPr="00395DC0" w:rsidRDefault="00B963AE" w:rsidP="00164713">
            <w:pPr>
              <w:pStyle w:val="TableHeading"/>
            </w:pPr>
            <w:r>
              <w:t>Syntax Element</w:t>
            </w:r>
          </w:p>
        </w:tc>
        <w:tc>
          <w:tcPr>
            <w:tcW w:w="4860" w:type="dxa"/>
            <w:shd w:val="clear" w:color="auto" w:fill="CCCCCC"/>
          </w:tcPr>
          <w:p w14:paraId="36723D64" w14:textId="77777777" w:rsidR="00B963AE" w:rsidRPr="00395DC0" w:rsidRDefault="00B963AE" w:rsidP="00164713">
            <w:pPr>
              <w:pStyle w:val="TableHeading"/>
            </w:pPr>
            <w:r>
              <w:t>Description</w:t>
            </w:r>
          </w:p>
        </w:tc>
      </w:tr>
      <w:tr w:rsidR="00550D7F" w:rsidRPr="00395DC0" w14:paraId="68FB5ACB" w14:textId="77777777" w:rsidTr="00C6726A">
        <w:tc>
          <w:tcPr>
            <w:tcW w:w="2700" w:type="dxa"/>
            <w:shd w:val="clear" w:color="auto" w:fill="auto"/>
          </w:tcPr>
          <w:p w14:paraId="304FDF0D" w14:textId="44006C22" w:rsidR="00550D7F" w:rsidRPr="00395DC0" w:rsidRDefault="00550D7F" w:rsidP="00550D7F">
            <w:pPr>
              <w:pStyle w:val="table-text"/>
            </w:pPr>
            <w:r>
              <w:t>data-</w:t>
            </w:r>
            <w:r w:rsidRPr="00BC4730">
              <w:t>member</w:t>
            </w:r>
          </w:p>
        </w:tc>
        <w:tc>
          <w:tcPr>
            <w:tcW w:w="4860" w:type="dxa"/>
            <w:shd w:val="clear" w:color="auto" w:fill="auto"/>
          </w:tcPr>
          <w:p w14:paraId="032CCE84" w14:textId="5FD87F07" w:rsidR="00550D7F" w:rsidRPr="00395DC0" w:rsidRDefault="00550D7F" w:rsidP="00550D7F">
            <w:pPr>
              <w:pStyle w:val="table-text"/>
            </w:pPr>
            <w:r>
              <w:t>T</w:t>
            </w:r>
            <w:r w:rsidRPr="00BC4730">
              <w:t xml:space="preserve">he name of a data member in the class </w:t>
            </w:r>
          </w:p>
        </w:tc>
      </w:tr>
    </w:tbl>
    <w:p w14:paraId="567518EF" w14:textId="77777777" w:rsidR="0034039A" w:rsidRPr="00BC4730" w:rsidRDefault="0034039A" w:rsidP="0034039A">
      <w:pPr>
        <w:pStyle w:val="BlockLine"/>
      </w:pPr>
    </w:p>
    <w:p w14:paraId="654A5A7E" w14:textId="77777777" w:rsidR="0034039A" w:rsidRPr="00BC4730" w:rsidRDefault="0034039A" w:rsidP="0034039A">
      <w:pPr>
        <w:pStyle w:val="Heading4"/>
      </w:pPr>
      <w:bookmarkStart w:id="180" w:name="_Toc344275279"/>
      <w:bookmarkStart w:id="181" w:name="_Toc347725658"/>
      <w:bookmarkStart w:id="182" w:name="_Toc432509231"/>
      <w:bookmarkStart w:id="183" w:name="_Toc434845781"/>
      <w:r>
        <w:lastRenderedPageBreak/>
        <w:t>Example</w:t>
      </w:r>
      <w:r w:rsidRPr="00BC4730">
        <w:t xml:space="preserve">: </w:t>
      </w:r>
      <w:bookmarkEnd w:id="180"/>
      <w:bookmarkEnd w:id="181"/>
      <w:r>
        <w:t>Initializing data members in the constructor</w:t>
      </w:r>
      <w:bookmarkEnd w:id="182"/>
      <w:bookmarkEnd w:id="183"/>
    </w:p>
    <w:p w14:paraId="707E9386" w14:textId="77777777" w:rsidR="0034039A" w:rsidRPr="00BC4730" w:rsidRDefault="0034039A" w:rsidP="0034039A">
      <w:pPr>
        <w:pStyle w:val="TopLine"/>
      </w:pPr>
    </w:p>
    <w:p w14:paraId="42EE7045" w14:textId="77777777" w:rsidR="0034039A" w:rsidRPr="00BC4730" w:rsidRDefault="0034039A" w:rsidP="0034039A">
      <w:pPr>
        <w:pStyle w:val="Heading5"/>
      </w:pPr>
      <w:r w:rsidRPr="00BC4730">
        <w:t xml:space="preserve">Page name: </w:t>
      </w:r>
      <w:r>
        <w:t>l3t3</w:t>
      </w:r>
      <w:r w:rsidRPr="00BC4730">
        <w:t>p</w:t>
      </w:r>
      <w:r>
        <w:t>01</w:t>
      </w:r>
      <w:r w:rsidRPr="00BC4730">
        <w:t>0</w:t>
      </w:r>
    </w:p>
    <w:p w14:paraId="5055D2D1" w14:textId="77777777" w:rsidR="0034039A" w:rsidRPr="00BC4730" w:rsidRDefault="0034039A" w:rsidP="0034039A">
      <w:pPr>
        <w:pStyle w:val="BlockText"/>
        <w:rPr>
          <w:vanish/>
        </w:rPr>
      </w:pPr>
      <w:r w:rsidRPr="00BC4730">
        <w:rPr>
          <w:vanish/>
        </w:rPr>
        <w:t xml:space="preserve">Next: </w:t>
      </w:r>
      <w:r>
        <w:rPr>
          <w:vanish/>
        </w:rPr>
        <w:t>l3t3</w:t>
      </w:r>
      <w:r w:rsidRPr="00BC4730">
        <w:rPr>
          <w:vanish/>
        </w:rPr>
        <w:t>p</w:t>
      </w:r>
      <w:r>
        <w:rPr>
          <w:vanish/>
        </w:rPr>
        <w:t>015</w:t>
      </w:r>
    </w:p>
    <w:p w14:paraId="07858E45" w14:textId="77777777" w:rsidR="0034039A" w:rsidRPr="00BC4730" w:rsidRDefault="0034039A" w:rsidP="0034039A">
      <w:pPr>
        <w:pStyle w:val="Blocklinehidden"/>
      </w:pPr>
      <w:r w:rsidRPr="00BC4730">
        <w:t>Block line</w:t>
      </w:r>
    </w:p>
    <w:p w14:paraId="29AFA796" w14:textId="77777777" w:rsidR="0034039A" w:rsidRPr="00BC4730" w:rsidRDefault="0034039A" w:rsidP="0034039A">
      <w:pPr>
        <w:pStyle w:val="Heading5"/>
      </w:pPr>
      <w:r w:rsidRPr="00BC4730">
        <w:t>Page type</w:t>
      </w:r>
    </w:p>
    <w:p w14:paraId="52BCFA03" w14:textId="77777777" w:rsidR="0034039A" w:rsidRPr="00BC4730" w:rsidRDefault="0034039A" w:rsidP="0034039A">
      <w:pPr>
        <w:pStyle w:val="BlockText"/>
        <w:rPr>
          <w:vanish/>
        </w:rPr>
      </w:pPr>
      <w:r>
        <w:rPr>
          <w:vanish/>
        </w:rPr>
        <w:t>Basic content</w:t>
      </w:r>
    </w:p>
    <w:p w14:paraId="36D01ABC" w14:textId="77777777" w:rsidR="0034039A" w:rsidRPr="00BC4730" w:rsidRDefault="0034039A" w:rsidP="0034039A">
      <w:pPr>
        <w:pStyle w:val="Blocklinehidden"/>
      </w:pPr>
      <w:r w:rsidRPr="00BC4730">
        <w:t>Block line</w:t>
      </w:r>
    </w:p>
    <w:p w14:paraId="689E695F" w14:textId="77777777" w:rsidR="0034039A" w:rsidRPr="00BC4730" w:rsidRDefault="0034039A" w:rsidP="0034039A">
      <w:pPr>
        <w:pStyle w:val="Heading5"/>
      </w:pPr>
      <w:r w:rsidRPr="00BC4730">
        <w:t>Keywords</w:t>
      </w:r>
    </w:p>
    <w:p w14:paraId="203D61DE" w14:textId="77777777" w:rsidR="0034039A" w:rsidRPr="00BC4730" w:rsidRDefault="0034039A" w:rsidP="0034039A">
      <w:pPr>
        <w:pStyle w:val="BlockText"/>
        <w:rPr>
          <w:vanish/>
          <w:szCs w:val="22"/>
        </w:rPr>
      </w:pPr>
      <w:r w:rsidRPr="00BC4730">
        <w:rPr>
          <w:vanish/>
          <w:szCs w:val="22"/>
        </w:rPr>
        <w:t xml:space="preserve">Data member, this-object, </w:t>
      </w:r>
      <w:r>
        <w:rPr>
          <w:vanish/>
          <w:szCs w:val="22"/>
        </w:rPr>
        <w:t>constructor</w:t>
      </w:r>
    </w:p>
    <w:p w14:paraId="6DE03AE4" w14:textId="77777777" w:rsidR="0034039A" w:rsidRPr="00BC4730" w:rsidRDefault="0034039A" w:rsidP="0034039A">
      <w:pPr>
        <w:pStyle w:val="Blocklinehidden"/>
      </w:pPr>
      <w:r w:rsidRPr="00BC4730">
        <w:t>Block line</w:t>
      </w:r>
    </w:p>
    <w:p w14:paraId="4E403457" w14:textId="382477E7" w:rsidR="0034039A" w:rsidRDefault="0034039A" w:rsidP="0034039A">
      <w:pPr>
        <w:pStyle w:val="Heading5"/>
      </w:pPr>
      <w:r w:rsidRPr="00BC4730">
        <w:t>Graphics/Slide</w:t>
      </w:r>
    </w:p>
    <w:p w14:paraId="2A66BF21" w14:textId="77777777" w:rsidR="0034039A" w:rsidRDefault="0034039A" w:rsidP="0034039A">
      <w:pPr>
        <w:pStyle w:val="Heading5"/>
      </w:pPr>
      <w:r w:rsidRPr="00BC4730">
        <w:t>Text</w:t>
      </w:r>
    </w:p>
    <w:p w14:paraId="42BF13B4" w14:textId="26398F5A" w:rsidR="0034039A" w:rsidRDefault="0034039A" w:rsidP="0034039A">
      <w:pPr>
        <w:pStyle w:val="BlockText"/>
      </w:pPr>
      <w:r>
        <w:t xml:space="preserve">Here is part of the constructor for the </w:t>
      </w:r>
      <w:proofErr w:type="spellStart"/>
      <w:r w:rsidRPr="00766E63">
        <w:rPr>
          <w:i/>
        </w:rPr>
        <w:t>Dept</w:t>
      </w:r>
      <w:proofErr w:type="spellEnd"/>
      <w:r>
        <w:t xml:space="preserve"> class. It takes values from the parameters to the constructor and uses them to set the values of the data members of the class. Once this instance has been created, it is available for adding employees and performing other behaviors of the class.</w:t>
      </w:r>
    </w:p>
    <w:p w14:paraId="3763BB81" w14:textId="77777777" w:rsidR="0034039A" w:rsidRDefault="0034039A" w:rsidP="0034039A">
      <w:pPr>
        <w:pStyle w:val="BlockText"/>
      </w:pPr>
    </w:p>
    <w:p w14:paraId="081D18E9" w14:textId="77777777" w:rsidR="0034039A" w:rsidRDefault="0034039A" w:rsidP="0034039A">
      <w:pPr>
        <w:pStyle w:val="BlockText"/>
      </w:pPr>
      <w:r w:rsidRPr="000E21E0">
        <w:t xml:space="preserve">Notice that we used the </w:t>
      </w:r>
      <w:r w:rsidRPr="000E21E0">
        <w:rPr>
          <w:i/>
        </w:rPr>
        <w:t>this-object</w:t>
      </w:r>
      <w:r w:rsidRPr="000E21E0">
        <w:t xml:space="preserve">: prefix to allow the editor to help us select the </w:t>
      </w:r>
      <w:proofErr w:type="spellStart"/>
      <w:r w:rsidRPr="00766E63">
        <w:rPr>
          <w:i/>
        </w:rPr>
        <w:t>ExpenseCode</w:t>
      </w:r>
      <w:proofErr w:type="spellEnd"/>
      <w:r w:rsidRPr="000E21E0">
        <w:t xml:space="preserve"> data member name.</w:t>
      </w:r>
    </w:p>
    <w:p w14:paraId="5F515C56" w14:textId="77777777" w:rsidR="0034039A" w:rsidRPr="000E21E0" w:rsidRDefault="0034039A" w:rsidP="0034039A">
      <w:pPr>
        <w:pStyle w:val="BlockText"/>
      </w:pPr>
    </w:p>
    <w:p w14:paraId="4F504A33" w14:textId="77777777" w:rsidR="0034039A" w:rsidRPr="00625543" w:rsidRDefault="0034039A" w:rsidP="0034039A">
      <w:pPr>
        <w:pStyle w:val="Heading5"/>
      </w:pPr>
      <w:r>
        <w:t>Code example</w:t>
      </w:r>
    </w:p>
    <w:p w14:paraId="563B6323" w14:textId="6B91A8CB" w:rsidR="0034039A" w:rsidRDefault="0034039A" w:rsidP="0034039A">
      <w:pPr>
        <w:pStyle w:val="BlockCode"/>
        <w:rPr>
          <w:color w:val="000000" w:themeColor="text1"/>
        </w:rPr>
      </w:pPr>
      <w:r w:rsidRPr="00BF3312">
        <w:rPr>
          <w:color w:val="7F0055"/>
        </w:rPr>
        <w:t>constructor public</w:t>
      </w:r>
      <w:r w:rsidRPr="0057331B">
        <w:rPr>
          <w:color w:val="000000" w:themeColor="text1"/>
        </w:rPr>
        <w:t xml:space="preserve"> Dept ( </w:t>
      </w:r>
    </w:p>
    <w:p w14:paraId="3F572309" w14:textId="77777777" w:rsidR="0034039A" w:rsidRPr="0057331B" w:rsidRDefault="0034039A" w:rsidP="0034039A">
      <w:pPr>
        <w:pStyle w:val="BlockCode"/>
        <w:rPr>
          <w:color w:val="000000" w:themeColor="text1"/>
        </w:rPr>
      </w:pPr>
      <w:r>
        <w:rPr>
          <w:color w:val="000000" w:themeColor="text1"/>
        </w:rPr>
        <w:t xml:space="preserve">                              </w:t>
      </w:r>
      <w:r w:rsidRPr="00BF3312">
        <w:rPr>
          <w:color w:val="7F0055"/>
        </w:rPr>
        <w:t>input</w:t>
      </w:r>
      <w:r w:rsidRPr="0057331B">
        <w:rPr>
          <w:color w:val="000000" w:themeColor="text1"/>
        </w:rPr>
        <w:t xml:space="preserve"> pDeptName </w:t>
      </w:r>
      <w:r w:rsidRPr="00BF3312">
        <w:rPr>
          <w:color w:val="7F0055"/>
        </w:rPr>
        <w:t>as</w:t>
      </w:r>
      <w:r w:rsidRPr="0057331B">
        <w:rPr>
          <w:color w:val="000000" w:themeColor="text1"/>
        </w:rPr>
        <w:t xml:space="preserve"> </w:t>
      </w:r>
      <w:r w:rsidRPr="00625543">
        <w:rPr>
          <w:color w:val="FF0000"/>
        </w:rPr>
        <w:t>character</w:t>
      </w:r>
      <w:r w:rsidRPr="0057331B">
        <w:rPr>
          <w:color w:val="000000" w:themeColor="text1"/>
        </w:rPr>
        <w:t>,</w:t>
      </w:r>
    </w:p>
    <w:p w14:paraId="0CE7EAA3" w14:textId="77777777" w:rsidR="0034039A" w:rsidRPr="0057331B" w:rsidRDefault="0034039A" w:rsidP="0034039A">
      <w:pPr>
        <w:pStyle w:val="BlockCode"/>
        <w:rPr>
          <w:color w:val="000000" w:themeColor="text1"/>
        </w:rPr>
      </w:pPr>
      <w:r w:rsidRPr="0057331B">
        <w:rPr>
          <w:color w:val="000000" w:themeColor="text1"/>
        </w:rPr>
        <w:t xml:space="preserve">   </w:t>
      </w:r>
      <w:r>
        <w:rPr>
          <w:color w:val="000000" w:themeColor="text1"/>
        </w:rPr>
        <w:t xml:space="preserve">                           </w:t>
      </w:r>
      <w:r w:rsidRPr="00BF3312">
        <w:rPr>
          <w:color w:val="7F0055"/>
        </w:rPr>
        <w:t>input</w:t>
      </w:r>
      <w:r w:rsidRPr="0057331B">
        <w:rPr>
          <w:color w:val="000000" w:themeColor="text1"/>
        </w:rPr>
        <w:t xml:space="preserve"> pMaxNumEmployees </w:t>
      </w:r>
      <w:r w:rsidRPr="00BF3312">
        <w:rPr>
          <w:color w:val="7F0055"/>
        </w:rPr>
        <w:t>as</w:t>
      </w:r>
      <w:r w:rsidRPr="0057331B">
        <w:rPr>
          <w:color w:val="000000" w:themeColor="text1"/>
        </w:rPr>
        <w:t xml:space="preserve"> </w:t>
      </w:r>
      <w:r w:rsidRPr="00625543">
        <w:rPr>
          <w:color w:val="FF0000"/>
        </w:rPr>
        <w:t>integer</w:t>
      </w:r>
      <w:r w:rsidRPr="0057331B">
        <w:rPr>
          <w:color w:val="000000" w:themeColor="text1"/>
        </w:rPr>
        <w:t>,</w:t>
      </w:r>
    </w:p>
    <w:p w14:paraId="382124F0" w14:textId="77777777" w:rsidR="0034039A" w:rsidRPr="0057331B" w:rsidRDefault="0034039A" w:rsidP="0034039A">
      <w:pPr>
        <w:pStyle w:val="BlockCode"/>
        <w:rPr>
          <w:color w:val="000000" w:themeColor="text1"/>
        </w:rPr>
      </w:pPr>
      <w:r w:rsidRPr="0057331B">
        <w:rPr>
          <w:color w:val="000000" w:themeColor="text1"/>
        </w:rPr>
        <w:t xml:space="preserve">   </w:t>
      </w:r>
      <w:r>
        <w:rPr>
          <w:color w:val="000000" w:themeColor="text1"/>
        </w:rPr>
        <w:t xml:space="preserve">                           </w:t>
      </w:r>
      <w:r w:rsidRPr="00BF3312">
        <w:rPr>
          <w:color w:val="7F0055"/>
        </w:rPr>
        <w:t>input</w:t>
      </w:r>
      <w:r w:rsidRPr="0057331B">
        <w:rPr>
          <w:color w:val="000000" w:themeColor="text1"/>
        </w:rPr>
        <w:t xml:space="preserve"> pExpenseCode </w:t>
      </w:r>
      <w:r w:rsidRPr="00BF3312">
        <w:rPr>
          <w:color w:val="7F0055"/>
        </w:rPr>
        <w:t>as</w:t>
      </w:r>
      <w:r w:rsidRPr="0057331B">
        <w:rPr>
          <w:color w:val="000000" w:themeColor="text1"/>
        </w:rPr>
        <w:t xml:space="preserve"> </w:t>
      </w:r>
      <w:r w:rsidRPr="00625543">
        <w:rPr>
          <w:color w:val="FF0000"/>
        </w:rPr>
        <w:t>character</w:t>
      </w:r>
    </w:p>
    <w:p w14:paraId="6A92EE17" w14:textId="77777777" w:rsidR="0034039A" w:rsidRPr="0057331B" w:rsidRDefault="0034039A" w:rsidP="0034039A">
      <w:pPr>
        <w:pStyle w:val="BlockCode"/>
        <w:rPr>
          <w:color w:val="000000" w:themeColor="text1"/>
        </w:rPr>
      </w:pPr>
      <w:r w:rsidRPr="0057331B">
        <w:rPr>
          <w:color w:val="000000" w:themeColor="text1"/>
        </w:rPr>
        <w:t xml:space="preserve">   </w:t>
      </w:r>
      <w:r>
        <w:rPr>
          <w:color w:val="000000" w:themeColor="text1"/>
        </w:rPr>
        <w:t xml:space="preserve">                           </w:t>
      </w:r>
      <w:r w:rsidRPr="0057331B">
        <w:rPr>
          <w:color w:val="000000" w:themeColor="text1"/>
        </w:rPr>
        <w:t>):</w:t>
      </w:r>
    </w:p>
    <w:p w14:paraId="21C4DF92" w14:textId="77777777" w:rsidR="0034039A" w:rsidRPr="0057331B" w:rsidRDefault="0034039A" w:rsidP="0034039A">
      <w:pPr>
        <w:pStyle w:val="BlockCode"/>
        <w:rPr>
          <w:color w:val="000000" w:themeColor="text1"/>
        </w:rPr>
      </w:pPr>
      <w:r w:rsidRPr="0057331B">
        <w:rPr>
          <w:color w:val="000000" w:themeColor="text1"/>
        </w:rPr>
        <w:t xml:space="preserve">        </w:t>
      </w:r>
      <w:r w:rsidRPr="00BF3312">
        <w:rPr>
          <w:color w:val="7F0055"/>
        </w:rPr>
        <w:t>super</w:t>
      </w:r>
      <w:r w:rsidRPr="0057331B">
        <w:rPr>
          <w:color w:val="000000" w:themeColor="text1"/>
        </w:rPr>
        <w:t xml:space="preserve"> ().</w:t>
      </w:r>
    </w:p>
    <w:p w14:paraId="18C19725" w14:textId="77777777" w:rsidR="0034039A" w:rsidRPr="00BF3312" w:rsidRDefault="0034039A" w:rsidP="0034039A">
      <w:pPr>
        <w:pStyle w:val="BlockCode"/>
        <w:rPr>
          <w:color w:val="7F0055"/>
        </w:rPr>
      </w:pPr>
      <w:r w:rsidRPr="0057331B">
        <w:rPr>
          <w:color w:val="000000" w:themeColor="text1"/>
        </w:rPr>
        <w:t xml:space="preserve">        </w:t>
      </w:r>
      <w:r w:rsidRPr="00BF3312">
        <w:rPr>
          <w:color w:val="7F0055"/>
        </w:rPr>
        <w:t>assign</w:t>
      </w:r>
    </w:p>
    <w:p w14:paraId="55D01545" w14:textId="77777777" w:rsidR="0034039A" w:rsidRDefault="0034039A" w:rsidP="0034039A">
      <w:pPr>
        <w:pStyle w:val="BlockCode"/>
        <w:rPr>
          <w:color w:val="000000" w:themeColor="text1"/>
        </w:rPr>
      </w:pPr>
      <w:r w:rsidRPr="0057331B">
        <w:rPr>
          <w:color w:val="000000" w:themeColor="text1"/>
        </w:rPr>
        <w:t xml:space="preserve">          DeptName = pDeptName</w:t>
      </w:r>
    </w:p>
    <w:p w14:paraId="2ACCE610" w14:textId="77777777" w:rsidR="0034039A" w:rsidRPr="0057331B" w:rsidRDefault="0034039A" w:rsidP="0034039A">
      <w:pPr>
        <w:pStyle w:val="BlockCode"/>
        <w:rPr>
          <w:color w:val="000000" w:themeColor="text1"/>
        </w:rPr>
      </w:pPr>
    </w:p>
    <w:p w14:paraId="11A2C02B" w14:textId="77777777" w:rsidR="0034039A" w:rsidRPr="00625543" w:rsidRDefault="0034039A" w:rsidP="0034039A">
      <w:pPr>
        <w:pStyle w:val="BlockCode"/>
        <w:rPr>
          <w:color w:val="3F7F5F"/>
        </w:rPr>
      </w:pPr>
      <w:r w:rsidRPr="00625543">
        <w:rPr>
          <w:color w:val="3F7F5F"/>
        </w:rPr>
        <w:t xml:space="preserve">          /* add code here to size the </w:t>
      </w:r>
      <w:r>
        <w:rPr>
          <w:color w:val="3F7F5F"/>
        </w:rPr>
        <w:t>array</w:t>
      </w:r>
      <w:r w:rsidRPr="00625543">
        <w:rPr>
          <w:color w:val="3F7F5F"/>
        </w:rPr>
        <w:t xml:space="preserve"> using </w:t>
      </w:r>
    </w:p>
    <w:p w14:paraId="2BB2E89F" w14:textId="77777777" w:rsidR="0034039A" w:rsidRPr="00625543" w:rsidRDefault="0034039A" w:rsidP="0034039A">
      <w:pPr>
        <w:pStyle w:val="BlockCode"/>
        <w:rPr>
          <w:color w:val="3F7F5F"/>
        </w:rPr>
      </w:pPr>
      <w:r w:rsidRPr="00625543">
        <w:rPr>
          <w:color w:val="3F7F5F"/>
        </w:rPr>
        <w:t xml:space="preserve">             pMaxNumEmployees */</w:t>
      </w:r>
    </w:p>
    <w:p w14:paraId="0992DBAE" w14:textId="77777777" w:rsidR="0034039A" w:rsidRPr="0057331B" w:rsidRDefault="0034039A" w:rsidP="0034039A">
      <w:pPr>
        <w:pStyle w:val="BlockCode"/>
        <w:rPr>
          <w:color w:val="000000" w:themeColor="text1"/>
        </w:rPr>
      </w:pPr>
    </w:p>
    <w:p w14:paraId="6202535D" w14:textId="77777777" w:rsidR="0034039A" w:rsidRPr="0057331B" w:rsidRDefault="0034039A" w:rsidP="0034039A">
      <w:pPr>
        <w:pStyle w:val="BlockCode"/>
        <w:rPr>
          <w:color w:val="000000" w:themeColor="text1"/>
        </w:rPr>
      </w:pPr>
      <w:r w:rsidRPr="0057331B">
        <w:rPr>
          <w:color w:val="000000" w:themeColor="text1"/>
        </w:rPr>
        <w:t xml:space="preserve">          </w:t>
      </w:r>
      <w:r w:rsidRPr="00BF3312">
        <w:rPr>
          <w:color w:val="7F0055"/>
        </w:rPr>
        <w:t>this-object</w:t>
      </w:r>
      <w:r>
        <w:rPr>
          <w:color w:val="000000" w:themeColor="text1"/>
        </w:rPr>
        <w:t>:</w:t>
      </w:r>
      <w:r w:rsidRPr="0057331B">
        <w:rPr>
          <w:color w:val="000000" w:themeColor="text1"/>
        </w:rPr>
        <w:t>ExpenseCode = pExpenseCode</w:t>
      </w:r>
    </w:p>
    <w:p w14:paraId="0E44F69F" w14:textId="77777777" w:rsidR="0034039A" w:rsidRDefault="0034039A" w:rsidP="0034039A">
      <w:pPr>
        <w:pStyle w:val="BlockCode"/>
        <w:rPr>
          <w:color w:val="000000" w:themeColor="text1"/>
        </w:rPr>
      </w:pPr>
      <w:r w:rsidRPr="0057331B">
        <w:rPr>
          <w:color w:val="000000" w:themeColor="text1"/>
        </w:rPr>
        <w:t xml:space="preserve">        .   </w:t>
      </w:r>
    </w:p>
    <w:p w14:paraId="06B5F174" w14:textId="77777777" w:rsidR="0034039A" w:rsidRPr="0057331B" w:rsidRDefault="0034039A" w:rsidP="0034039A">
      <w:pPr>
        <w:pStyle w:val="BlockCode"/>
        <w:rPr>
          <w:color w:val="000000" w:themeColor="text1"/>
        </w:rPr>
      </w:pPr>
      <w:r w:rsidRPr="00BF3312">
        <w:rPr>
          <w:color w:val="7F0055"/>
        </w:rPr>
        <w:t>end constructor</w:t>
      </w:r>
      <w:r>
        <w:rPr>
          <w:color w:val="000000" w:themeColor="text1"/>
        </w:rPr>
        <w:t>.</w:t>
      </w:r>
    </w:p>
    <w:p w14:paraId="0CFCB1C1" w14:textId="77777777" w:rsidR="0034039A" w:rsidRDefault="0034039A" w:rsidP="0034039A">
      <w:pPr>
        <w:pStyle w:val="BlockLine"/>
      </w:pPr>
    </w:p>
    <w:p w14:paraId="553BFEF2" w14:textId="77777777" w:rsidR="0034039A" w:rsidRPr="00BC4730" w:rsidRDefault="0034039A" w:rsidP="0034039A">
      <w:pPr>
        <w:pStyle w:val="Heading3"/>
      </w:pPr>
      <w:bookmarkStart w:id="184" w:name="_Toc344275280"/>
      <w:bookmarkStart w:id="185" w:name="_Toc347725659"/>
      <w:bookmarkStart w:id="186" w:name="_Toc432509235"/>
      <w:bookmarkStart w:id="187" w:name="_Toc434845785"/>
      <w:r>
        <w:lastRenderedPageBreak/>
        <w:t>Accessing a</w:t>
      </w:r>
      <w:r w:rsidRPr="00BC4730">
        <w:t xml:space="preserve"> class method</w:t>
      </w:r>
      <w:bookmarkEnd w:id="184"/>
      <w:bookmarkEnd w:id="185"/>
      <w:r>
        <w:t xml:space="preserve"> within a class</w:t>
      </w:r>
      <w:bookmarkEnd w:id="186"/>
      <w:bookmarkEnd w:id="187"/>
    </w:p>
    <w:p w14:paraId="79B06ED7" w14:textId="77777777" w:rsidR="0034039A" w:rsidRPr="00BC4730" w:rsidRDefault="0034039A" w:rsidP="0034039A">
      <w:pPr>
        <w:pStyle w:val="TopLine"/>
      </w:pPr>
    </w:p>
    <w:p w14:paraId="009921A6" w14:textId="77777777" w:rsidR="0034039A" w:rsidRPr="00BC4730" w:rsidRDefault="0034039A" w:rsidP="0034039A">
      <w:pPr>
        <w:pStyle w:val="Heading5"/>
      </w:pPr>
      <w:r w:rsidRPr="00BC4730">
        <w:t xml:space="preserve">Page name: </w:t>
      </w:r>
      <w:r>
        <w:t>l3t3</w:t>
      </w:r>
      <w:r w:rsidRPr="00BC4730">
        <w:t>p</w:t>
      </w:r>
      <w:r>
        <w:t>030</w:t>
      </w:r>
    </w:p>
    <w:p w14:paraId="0DAC9461" w14:textId="77777777" w:rsidR="0034039A" w:rsidRPr="00BC4730" w:rsidRDefault="0034039A" w:rsidP="0034039A">
      <w:pPr>
        <w:pStyle w:val="BlockText"/>
        <w:rPr>
          <w:vanish/>
        </w:rPr>
      </w:pPr>
      <w:r w:rsidRPr="00BC4730">
        <w:rPr>
          <w:vanish/>
        </w:rPr>
        <w:t xml:space="preserve">Next: </w:t>
      </w:r>
      <w:r>
        <w:rPr>
          <w:vanish/>
        </w:rPr>
        <w:t>l3t3</w:t>
      </w:r>
      <w:r w:rsidRPr="00BC4730">
        <w:rPr>
          <w:vanish/>
        </w:rPr>
        <w:t>p</w:t>
      </w:r>
      <w:r>
        <w:rPr>
          <w:vanish/>
        </w:rPr>
        <w:t>035</w:t>
      </w:r>
    </w:p>
    <w:p w14:paraId="30C5141F" w14:textId="77777777" w:rsidR="0034039A" w:rsidRPr="00BC4730" w:rsidRDefault="0034039A" w:rsidP="0034039A">
      <w:pPr>
        <w:pStyle w:val="Blocklinehidden"/>
      </w:pPr>
      <w:r w:rsidRPr="00BC4730">
        <w:t>Block line</w:t>
      </w:r>
    </w:p>
    <w:p w14:paraId="13A1C829" w14:textId="77777777" w:rsidR="0034039A" w:rsidRPr="00BC4730" w:rsidRDefault="0034039A" w:rsidP="0034039A">
      <w:pPr>
        <w:pStyle w:val="Heading5"/>
      </w:pPr>
      <w:r w:rsidRPr="00BC4730">
        <w:t>Page type</w:t>
      </w:r>
    </w:p>
    <w:p w14:paraId="40889563" w14:textId="77777777" w:rsidR="0034039A" w:rsidRPr="00BC4730" w:rsidRDefault="0034039A" w:rsidP="0034039A">
      <w:pPr>
        <w:pStyle w:val="BlockText"/>
        <w:rPr>
          <w:vanish/>
        </w:rPr>
      </w:pPr>
      <w:r w:rsidRPr="00BC4730">
        <w:rPr>
          <w:vanish/>
        </w:rPr>
        <w:t>syntax</w:t>
      </w:r>
    </w:p>
    <w:p w14:paraId="52D7D9E8" w14:textId="77777777" w:rsidR="0034039A" w:rsidRPr="00BC4730" w:rsidRDefault="0034039A" w:rsidP="0034039A">
      <w:pPr>
        <w:pStyle w:val="Blocklinehidden"/>
      </w:pPr>
      <w:r w:rsidRPr="00BC4730">
        <w:t>Block line</w:t>
      </w:r>
    </w:p>
    <w:p w14:paraId="3DCF80D5" w14:textId="77777777" w:rsidR="0034039A" w:rsidRPr="00BC4730" w:rsidRDefault="0034039A" w:rsidP="0034039A">
      <w:pPr>
        <w:pStyle w:val="Heading5"/>
      </w:pPr>
      <w:r w:rsidRPr="00BC4730">
        <w:t>Keywords</w:t>
      </w:r>
    </w:p>
    <w:p w14:paraId="5C8E4644" w14:textId="77777777" w:rsidR="0034039A" w:rsidRPr="00BC4730" w:rsidRDefault="0034039A" w:rsidP="0034039A">
      <w:pPr>
        <w:pStyle w:val="BlockText"/>
        <w:rPr>
          <w:vanish/>
          <w:szCs w:val="22"/>
        </w:rPr>
      </w:pPr>
      <w:r>
        <w:rPr>
          <w:vanish/>
          <w:szCs w:val="22"/>
        </w:rPr>
        <w:t>Method, parameter</w:t>
      </w:r>
    </w:p>
    <w:p w14:paraId="592A8534" w14:textId="77777777" w:rsidR="0034039A" w:rsidRPr="00BC4730" w:rsidRDefault="0034039A" w:rsidP="0034039A">
      <w:pPr>
        <w:pStyle w:val="Blocklinehidden"/>
      </w:pPr>
      <w:r w:rsidRPr="00BC4730">
        <w:t>Block line</w:t>
      </w:r>
    </w:p>
    <w:p w14:paraId="4F450850" w14:textId="2BE23BD6" w:rsidR="0034039A" w:rsidRDefault="0034039A" w:rsidP="0034039A">
      <w:pPr>
        <w:pStyle w:val="Heading5"/>
      </w:pPr>
      <w:r w:rsidRPr="00BC4730">
        <w:t>Graphics/Slide</w:t>
      </w:r>
    </w:p>
    <w:p w14:paraId="418ED28A" w14:textId="77777777" w:rsidR="0034039A" w:rsidRPr="00BC4730" w:rsidRDefault="0034039A" w:rsidP="0034039A">
      <w:pPr>
        <w:pStyle w:val="Heading5"/>
      </w:pPr>
      <w:r w:rsidRPr="00BC4730">
        <w:t>Text</w:t>
      </w:r>
    </w:p>
    <w:p w14:paraId="1F2FCCE1" w14:textId="77777777" w:rsidR="0034039A" w:rsidRDefault="0034039A" w:rsidP="0034039A">
      <w:pPr>
        <w:pStyle w:val="BlockText"/>
      </w:pPr>
      <w:r>
        <w:t>In the constructors, methods or destructor of a class, you can access any other method defined in the class. If a method returns a value, you can use that value anywhere in your code.</w:t>
      </w:r>
    </w:p>
    <w:p w14:paraId="07D397ED" w14:textId="77777777" w:rsidR="0034039A" w:rsidRDefault="0034039A" w:rsidP="0034039A">
      <w:pPr>
        <w:pStyle w:val="BlockText"/>
      </w:pPr>
    </w:p>
    <w:p w14:paraId="5B781DD0" w14:textId="77777777" w:rsidR="0034039A" w:rsidRPr="00BC4730" w:rsidRDefault="0034039A" w:rsidP="0034039A">
      <w:pPr>
        <w:pStyle w:val="BlockText"/>
      </w:pPr>
      <w:r w:rsidRPr="00BC4730">
        <w:t>Here is the syntax for calling a class method from within a class:</w:t>
      </w:r>
    </w:p>
    <w:p w14:paraId="2A1C8FAD" w14:textId="77777777" w:rsidR="0034039A" w:rsidRPr="00BC4730" w:rsidRDefault="0034039A" w:rsidP="0034039A">
      <w:pPr>
        <w:pStyle w:val="BlockText"/>
      </w:pPr>
    </w:p>
    <w:p w14:paraId="24C0B4E5" w14:textId="77777777" w:rsidR="0034039A" w:rsidRPr="00A95876" w:rsidRDefault="0034039A" w:rsidP="0034039A">
      <w:pPr>
        <w:pStyle w:val="BlockText"/>
        <w:rPr>
          <w:vanish/>
          <w:color w:val="C00000"/>
        </w:rPr>
      </w:pPr>
      <w:r w:rsidRPr="00BC4730">
        <w:rPr>
          <w:vanish/>
        </w:rPr>
        <w:t xml:space="preserve"> [mouse]</w:t>
      </w:r>
      <w:r w:rsidRPr="00BC4730">
        <w:rPr>
          <w:vanish/>
          <w:color w:val="C00000"/>
        </w:rPr>
        <w:t xml:space="preserve"> </w:t>
      </w:r>
      <w:r w:rsidRPr="00BC4730">
        <w:rPr>
          <w:vanish/>
        </w:rPr>
        <w:t>Roll over a syntax element to learn about it:</w:t>
      </w:r>
    </w:p>
    <w:p w14:paraId="0FE86EE4" w14:textId="77777777" w:rsidR="0034039A" w:rsidRPr="0087720D" w:rsidRDefault="0034039A" w:rsidP="0034039A">
      <w:pPr>
        <w:pStyle w:val="BlockCode"/>
      </w:pPr>
      <w:r w:rsidRPr="0087720D">
        <w:t>&lt;method&gt;( [ &lt;parameter&gt;][,…])</w:t>
      </w:r>
    </w:p>
    <w:p w14:paraId="62F2CF0F" w14:textId="77777777" w:rsidR="0034039A" w:rsidRPr="00BC4730" w:rsidRDefault="0034039A" w:rsidP="0034039A">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401F9C" w:rsidRPr="00395DC0" w14:paraId="35069F9E" w14:textId="77777777" w:rsidTr="00330437">
        <w:tc>
          <w:tcPr>
            <w:tcW w:w="2700" w:type="dxa"/>
            <w:shd w:val="clear" w:color="auto" w:fill="CCCCCC"/>
          </w:tcPr>
          <w:p w14:paraId="6104A38C" w14:textId="77777777" w:rsidR="00401F9C" w:rsidRPr="00395DC0" w:rsidRDefault="00401F9C" w:rsidP="00164713">
            <w:pPr>
              <w:pStyle w:val="TableHeading"/>
            </w:pPr>
            <w:r>
              <w:t>Syntax Element</w:t>
            </w:r>
          </w:p>
        </w:tc>
        <w:tc>
          <w:tcPr>
            <w:tcW w:w="4860" w:type="dxa"/>
            <w:shd w:val="clear" w:color="auto" w:fill="CCCCCC"/>
          </w:tcPr>
          <w:p w14:paraId="0A03209B" w14:textId="77777777" w:rsidR="00401F9C" w:rsidRPr="00395DC0" w:rsidRDefault="00401F9C" w:rsidP="00164713">
            <w:pPr>
              <w:pStyle w:val="TableHeading"/>
            </w:pPr>
            <w:r>
              <w:t>Description</w:t>
            </w:r>
          </w:p>
        </w:tc>
      </w:tr>
      <w:tr w:rsidR="00401F9C" w:rsidRPr="00395DC0" w14:paraId="57B098C9" w14:textId="77777777" w:rsidTr="00330437">
        <w:tc>
          <w:tcPr>
            <w:tcW w:w="2700" w:type="dxa"/>
            <w:shd w:val="clear" w:color="auto" w:fill="auto"/>
          </w:tcPr>
          <w:p w14:paraId="5A264AE9" w14:textId="1160C22A" w:rsidR="00401F9C" w:rsidRPr="00395DC0" w:rsidRDefault="00401F9C" w:rsidP="00401F9C">
            <w:pPr>
              <w:pStyle w:val="table-text"/>
            </w:pPr>
            <w:r w:rsidRPr="00BC4730">
              <w:t>method</w:t>
            </w:r>
          </w:p>
        </w:tc>
        <w:tc>
          <w:tcPr>
            <w:tcW w:w="4860" w:type="dxa"/>
            <w:shd w:val="clear" w:color="auto" w:fill="auto"/>
          </w:tcPr>
          <w:p w14:paraId="0A14B6AC" w14:textId="18A74B6C" w:rsidR="00401F9C" w:rsidRPr="00395DC0" w:rsidRDefault="00401F9C" w:rsidP="00401F9C">
            <w:pPr>
              <w:pStyle w:val="table-text"/>
            </w:pPr>
            <w:r>
              <w:t>T</w:t>
            </w:r>
            <w:r w:rsidRPr="00BC4730">
              <w:t xml:space="preserve">he name of the method in this instance of the class. </w:t>
            </w:r>
          </w:p>
        </w:tc>
      </w:tr>
      <w:tr w:rsidR="00401F9C" w:rsidRPr="00395DC0" w14:paraId="14469B0D" w14:textId="77777777" w:rsidTr="00330437">
        <w:tc>
          <w:tcPr>
            <w:tcW w:w="2700" w:type="dxa"/>
            <w:shd w:val="clear" w:color="auto" w:fill="auto"/>
          </w:tcPr>
          <w:p w14:paraId="19C56677" w14:textId="7999AFCE" w:rsidR="00401F9C" w:rsidRPr="00BC4730" w:rsidRDefault="00401F9C" w:rsidP="00401F9C">
            <w:pPr>
              <w:pStyle w:val="table-text"/>
            </w:pPr>
            <w:r w:rsidRPr="00BC4730">
              <w:t>parameter</w:t>
            </w:r>
          </w:p>
        </w:tc>
        <w:tc>
          <w:tcPr>
            <w:tcW w:w="4860" w:type="dxa"/>
            <w:shd w:val="clear" w:color="auto" w:fill="auto"/>
          </w:tcPr>
          <w:p w14:paraId="44F8B50D" w14:textId="17FA5CD6" w:rsidR="00401F9C" w:rsidRDefault="00401F9C" w:rsidP="00401F9C">
            <w:pPr>
              <w:pStyle w:val="table-text"/>
            </w:pPr>
            <w:r w:rsidRPr="00BC4730">
              <w:t xml:space="preserve">Zero or more values that are passed to the method at runtime. </w:t>
            </w:r>
            <w:r>
              <w:t>You must specify the same number of parameters, in the same order, and with the same types as in the definition of the method.</w:t>
            </w:r>
          </w:p>
        </w:tc>
      </w:tr>
    </w:tbl>
    <w:p w14:paraId="1684253A" w14:textId="77777777" w:rsidR="0034039A" w:rsidRPr="00BC4730" w:rsidRDefault="0034039A" w:rsidP="0034039A">
      <w:pPr>
        <w:pStyle w:val="BlockLine"/>
      </w:pPr>
    </w:p>
    <w:p w14:paraId="6694E62E" w14:textId="77777777" w:rsidR="0034039A" w:rsidRPr="00BC4730" w:rsidRDefault="0034039A" w:rsidP="0034039A">
      <w:pPr>
        <w:pStyle w:val="Heading4"/>
      </w:pPr>
      <w:bookmarkStart w:id="188" w:name="_Toc344275281"/>
      <w:bookmarkStart w:id="189" w:name="_Toc347725660"/>
      <w:bookmarkStart w:id="190" w:name="_Toc432509236"/>
      <w:bookmarkStart w:id="191" w:name="_Toc434845786"/>
      <w:r w:rsidRPr="00BC4730">
        <w:lastRenderedPageBreak/>
        <w:t>Example</w:t>
      </w:r>
      <w:r>
        <w:t>s</w:t>
      </w:r>
      <w:r w:rsidRPr="00BC4730">
        <w:t xml:space="preserve">: </w:t>
      </w:r>
      <w:r>
        <w:t>Accessing</w:t>
      </w:r>
      <w:r w:rsidRPr="00BC4730">
        <w:t xml:space="preserve"> class method</w:t>
      </w:r>
      <w:bookmarkEnd w:id="188"/>
      <w:bookmarkEnd w:id="189"/>
      <w:r>
        <w:t>s from within the class</w:t>
      </w:r>
      <w:bookmarkEnd w:id="190"/>
      <w:bookmarkEnd w:id="191"/>
    </w:p>
    <w:p w14:paraId="794F50D1" w14:textId="77777777" w:rsidR="0034039A" w:rsidRPr="00BC4730" w:rsidRDefault="0034039A" w:rsidP="0034039A">
      <w:pPr>
        <w:pStyle w:val="TopLine"/>
      </w:pPr>
    </w:p>
    <w:p w14:paraId="72DC6785" w14:textId="77777777" w:rsidR="0034039A" w:rsidRPr="00BC4730" w:rsidRDefault="0034039A" w:rsidP="0034039A">
      <w:pPr>
        <w:pStyle w:val="Heading5"/>
      </w:pPr>
      <w:r w:rsidRPr="00BC4730">
        <w:t xml:space="preserve">Page name: </w:t>
      </w:r>
      <w:r>
        <w:t>l3t3</w:t>
      </w:r>
      <w:r w:rsidRPr="00BC4730">
        <w:t>p</w:t>
      </w:r>
      <w:r>
        <w:t>035</w:t>
      </w:r>
    </w:p>
    <w:p w14:paraId="0C7C546D" w14:textId="77777777" w:rsidR="0034039A" w:rsidRPr="00BC4730" w:rsidRDefault="0034039A" w:rsidP="0034039A">
      <w:pPr>
        <w:pStyle w:val="BlockText"/>
        <w:rPr>
          <w:vanish/>
        </w:rPr>
      </w:pPr>
      <w:r w:rsidRPr="00BC4730">
        <w:rPr>
          <w:vanish/>
        </w:rPr>
        <w:t xml:space="preserve">Next: </w:t>
      </w:r>
      <w:r>
        <w:rPr>
          <w:vanish/>
        </w:rPr>
        <w:t>l3t4</w:t>
      </w:r>
      <w:r w:rsidRPr="00BC4730">
        <w:rPr>
          <w:vanish/>
        </w:rPr>
        <w:t>p000</w:t>
      </w:r>
    </w:p>
    <w:p w14:paraId="18BF9DDC" w14:textId="77777777" w:rsidR="0034039A" w:rsidRPr="00BC4730" w:rsidRDefault="0034039A" w:rsidP="0034039A">
      <w:pPr>
        <w:pStyle w:val="Blocklinehidden"/>
      </w:pPr>
      <w:r w:rsidRPr="00BC4730">
        <w:t>Block line</w:t>
      </w:r>
    </w:p>
    <w:p w14:paraId="0A17C69C" w14:textId="77777777" w:rsidR="0034039A" w:rsidRPr="00BC4730" w:rsidRDefault="0034039A" w:rsidP="0034039A">
      <w:pPr>
        <w:pStyle w:val="Heading5"/>
      </w:pPr>
      <w:r w:rsidRPr="00BC4730">
        <w:t>Page type</w:t>
      </w:r>
    </w:p>
    <w:p w14:paraId="4D2AFF4D" w14:textId="77777777" w:rsidR="0034039A" w:rsidRPr="00BC4730" w:rsidRDefault="0034039A" w:rsidP="0034039A">
      <w:pPr>
        <w:pStyle w:val="BlockText"/>
        <w:rPr>
          <w:vanish/>
        </w:rPr>
      </w:pPr>
      <w:r w:rsidRPr="00BC4730">
        <w:rPr>
          <w:vanish/>
        </w:rPr>
        <w:t>Basic content</w:t>
      </w:r>
    </w:p>
    <w:p w14:paraId="05910265" w14:textId="77777777" w:rsidR="0034039A" w:rsidRPr="00BC4730" w:rsidRDefault="0034039A" w:rsidP="0034039A">
      <w:pPr>
        <w:pStyle w:val="Blocklinehidden"/>
      </w:pPr>
      <w:r w:rsidRPr="00BC4730">
        <w:t>Block line</w:t>
      </w:r>
    </w:p>
    <w:p w14:paraId="271592DE" w14:textId="77777777" w:rsidR="0034039A" w:rsidRPr="00BC4730" w:rsidRDefault="0034039A" w:rsidP="0034039A">
      <w:pPr>
        <w:pStyle w:val="Heading5"/>
      </w:pPr>
      <w:r w:rsidRPr="00BC4730">
        <w:t>Keywords</w:t>
      </w:r>
    </w:p>
    <w:p w14:paraId="01B00EA4" w14:textId="77777777" w:rsidR="0034039A" w:rsidRPr="00BC4730" w:rsidRDefault="0034039A" w:rsidP="0034039A">
      <w:pPr>
        <w:pStyle w:val="BlockText"/>
        <w:rPr>
          <w:vanish/>
          <w:szCs w:val="22"/>
        </w:rPr>
      </w:pPr>
      <w:r>
        <w:rPr>
          <w:vanish/>
          <w:szCs w:val="22"/>
        </w:rPr>
        <w:t>Method, return, void</w:t>
      </w:r>
    </w:p>
    <w:p w14:paraId="5A2E61B3" w14:textId="77777777" w:rsidR="0034039A" w:rsidRPr="00BC4730" w:rsidRDefault="0034039A" w:rsidP="0034039A">
      <w:pPr>
        <w:pStyle w:val="Blocklinehidden"/>
      </w:pPr>
      <w:r w:rsidRPr="00BC4730">
        <w:t>Block line</w:t>
      </w:r>
    </w:p>
    <w:p w14:paraId="4066EBBE" w14:textId="357E56AF" w:rsidR="0034039A" w:rsidRDefault="0034039A" w:rsidP="0034039A">
      <w:pPr>
        <w:pStyle w:val="Heading5"/>
      </w:pPr>
      <w:r w:rsidRPr="00BC4730">
        <w:t>Graphics/Slide</w:t>
      </w:r>
    </w:p>
    <w:p w14:paraId="39C40E71" w14:textId="77777777" w:rsidR="0034039A" w:rsidRPr="006D388C" w:rsidRDefault="0034039A" w:rsidP="0034039A">
      <w:pPr>
        <w:pStyle w:val="Heading5"/>
      </w:pPr>
      <w:r>
        <w:t>Text</w:t>
      </w:r>
    </w:p>
    <w:p w14:paraId="316AC56A" w14:textId="77777777" w:rsidR="0034039A" w:rsidRDefault="0034039A" w:rsidP="0034039A">
      <w:pPr>
        <w:pStyle w:val="BlockText"/>
      </w:pPr>
      <w:r>
        <w:t xml:space="preserve">Recall that when you </w:t>
      </w:r>
      <w:r w:rsidRPr="002A5F7D">
        <w:t>define</w:t>
      </w:r>
      <w:r>
        <w:t xml:space="preserve"> a method, it can be defined either to return a value or not to return a value (using </w:t>
      </w:r>
      <w:r w:rsidRPr="003B69DC">
        <w:rPr>
          <w:i/>
        </w:rPr>
        <w:t>void</w:t>
      </w:r>
      <w:r>
        <w:t>).</w:t>
      </w:r>
    </w:p>
    <w:p w14:paraId="68244E78" w14:textId="77777777" w:rsidR="0034039A" w:rsidRDefault="0034039A" w:rsidP="0034039A">
      <w:pPr>
        <w:pStyle w:val="BlockText"/>
      </w:pPr>
    </w:p>
    <w:p w14:paraId="53E33F10" w14:textId="36017052" w:rsidR="0034039A" w:rsidRDefault="0034039A" w:rsidP="0034039A">
      <w:pPr>
        <w:pStyle w:val="BlockText"/>
      </w:pPr>
      <w:r>
        <w:t xml:space="preserve">If a method returns a value, you can use it like a function call in your code. That is, it can be used in any valid ABL statement that expects that type of value. Here is an example of using the </w:t>
      </w:r>
      <w:proofErr w:type="spellStart"/>
      <w:proofErr w:type="gramStart"/>
      <w:r w:rsidRPr="00766E63">
        <w:rPr>
          <w:i/>
        </w:rPr>
        <w:t>GetName</w:t>
      </w:r>
      <w:proofErr w:type="spellEnd"/>
      <w:r>
        <w:t>(</w:t>
      </w:r>
      <w:proofErr w:type="gramEnd"/>
      <w:r>
        <w:t>) method</w:t>
      </w:r>
      <w:r w:rsidR="00D12233">
        <w:t>,</w:t>
      </w:r>
      <w:r>
        <w:t xml:space="preserve"> </w:t>
      </w:r>
      <w:r w:rsidR="00D12233">
        <w:t xml:space="preserve">which </w:t>
      </w:r>
      <w:r>
        <w:t xml:space="preserve">returns a </w:t>
      </w:r>
      <w:r w:rsidRPr="00766E63">
        <w:rPr>
          <w:i/>
        </w:rPr>
        <w:t>character</w:t>
      </w:r>
      <w:r>
        <w:t xml:space="preserve"> value:</w:t>
      </w:r>
    </w:p>
    <w:p w14:paraId="4FF7311D" w14:textId="77777777" w:rsidR="0034039A" w:rsidRDefault="0034039A" w:rsidP="0034039A">
      <w:pPr>
        <w:pStyle w:val="BlockText"/>
      </w:pPr>
    </w:p>
    <w:p w14:paraId="5923F961" w14:textId="77777777" w:rsidR="0034039A" w:rsidRPr="006D388C" w:rsidRDefault="0034039A" w:rsidP="0034039A">
      <w:pPr>
        <w:pStyle w:val="BlockCode"/>
      </w:pPr>
      <w:r>
        <w:t xml:space="preserve">   </w:t>
      </w:r>
      <w:r w:rsidRPr="006D388C">
        <w:t xml:space="preserve">EmpInfo = GetName() + </w:t>
      </w:r>
      <w:r w:rsidRPr="002A5F7D">
        <w:rPr>
          <w:color w:val="0000FF"/>
        </w:rPr>
        <w:t>" "</w:t>
      </w:r>
      <w:r w:rsidRPr="006D388C">
        <w:t xml:space="preserve"> + </w:t>
      </w:r>
    </w:p>
    <w:p w14:paraId="5422E1E4" w14:textId="77777777" w:rsidR="0034039A" w:rsidRPr="006D388C" w:rsidRDefault="0034039A" w:rsidP="0034039A">
      <w:pPr>
        <w:pStyle w:val="BlockCode"/>
      </w:pPr>
      <w:r>
        <w:t xml:space="preserve">             </w:t>
      </w:r>
      <w:r w:rsidRPr="006D388C">
        <w:t xml:space="preserve">Address + </w:t>
      </w:r>
      <w:r w:rsidRPr="002A5F7D">
        <w:rPr>
          <w:color w:val="0000FF"/>
        </w:rPr>
        <w:t>" "</w:t>
      </w:r>
      <w:r w:rsidRPr="006D388C">
        <w:t xml:space="preserve"> + PostalCode + </w:t>
      </w:r>
      <w:r w:rsidRPr="002A5F7D">
        <w:rPr>
          <w:color w:val="0000FF"/>
        </w:rPr>
        <w:t>" "</w:t>
      </w:r>
      <w:r w:rsidRPr="006D388C">
        <w:t xml:space="preserve"> +</w:t>
      </w:r>
    </w:p>
    <w:p w14:paraId="5940D7FF" w14:textId="77777777" w:rsidR="0034039A" w:rsidRPr="006D388C" w:rsidRDefault="0034039A" w:rsidP="0034039A">
      <w:pPr>
        <w:pStyle w:val="BlockCode"/>
      </w:pPr>
      <w:r>
        <w:t xml:space="preserve">            </w:t>
      </w:r>
      <w:r w:rsidRPr="002A5F7D">
        <w:rPr>
          <w:color w:val="0000FF"/>
        </w:rPr>
        <w:t>"Job Title: "</w:t>
      </w:r>
      <w:r w:rsidRPr="006D388C">
        <w:t xml:space="preserve"> + JobTitle + </w:t>
      </w:r>
      <w:r w:rsidRPr="002A5F7D">
        <w:rPr>
          <w:color w:val="0000FF"/>
        </w:rPr>
        <w:t>" "</w:t>
      </w:r>
      <w:r w:rsidRPr="006D388C">
        <w:t xml:space="preserve"> +</w:t>
      </w:r>
    </w:p>
    <w:p w14:paraId="27AB2841" w14:textId="77777777" w:rsidR="0034039A" w:rsidRDefault="0034039A" w:rsidP="0034039A">
      <w:pPr>
        <w:pStyle w:val="BlockCode"/>
        <w:rPr>
          <w:color w:val="000000" w:themeColor="text1"/>
        </w:rPr>
      </w:pPr>
      <w:r w:rsidRPr="001C3BA1">
        <w:rPr>
          <w:color w:val="000000" w:themeColor="text1"/>
        </w:rPr>
        <w:t xml:space="preserve">                  </w:t>
      </w:r>
      <w:r w:rsidRPr="002A5F7D">
        <w:rPr>
          <w:color w:val="0000FF"/>
        </w:rPr>
        <w:t>"Vacation Hours: "</w:t>
      </w:r>
      <w:r w:rsidRPr="001C3BA1">
        <w:rPr>
          <w:color w:val="000000" w:themeColor="text1"/>
        </w:rPr>
        <w:t xml:space="preserve"> + </w:t>
      </w:r>
      <w:r w:rsidRPr="002A5F7D">
        <w:rPr>
          <w:color w:val="7F0055"/>
        </w:rPr>
        <w:t>string</w:t>
      </w:r>
      <w:r w:rsidRPr="001C3BA1">
        <w:rPr>
          <w:color w:val="000000" w:themeColor="text1"/>
        </w:rPr>
        <w:t xml:space="preserve">(VacationHours).        </w:t>
      </w:r>
      <w:r>
        <w:rPr>
          <w:color w:val="000000" w:themeColor="text1"/>
        </w:rPr>
        <w:t xml:space="preserve">  </w:t>
      </w:r>
    </w:p>
    <w:p w14:paraId="6C341E8D" w14:textId="77777777" w:rsidR="0034039A" w:rsidRDefault="0034039A" w:rsidP="0034039A">
      <w:pPr>
        <w:pStyle w:val="BlockText"/>
      </w:pPr>
    </w:p>
    <w:p w14:paraId="2684F85E" w14:textId="77777777" w:rsidR="0034039A" w:rsidRDefault="0034039A" w:rsidP="0034039A">
      <w:pPr>
        <w:pStyle w:val="BlockText"/>
      </w:pPr>
      <w:r>
        <w:t xml:space="preserve">If a method does not return a value, you must call it in a separate ABL statement. Then you typically use any returned </w:t>
      </w:r>
      <w:r w:rsidRPr="00766E63">
        <w:rPr>
          <w:i/>
        </w:rPr>
        <w:t>output</w:t>
      </w:r>
      <w:r>
        <w:t xml:space="preserve"> parameters in your code.</w:t>
      </w:r>
    </w:p>
    <w:p w14:paraId="5638EC6A" w14:textId="77777777" w:rsidR="0034039A" w:rsidRDefault="0034039A" w:rsidP="0034039A">
      <w:pPr>
        <w:pStyle w:val="BlockText"/>
        <w:ind w:left="0"/>
      </w:pPr>
    </w:p>
    <w:p w14:paraId="60D2762C" w14:textId="77777777" w:rsidR="0034039A" w:rsidRDefault="0034039A" w:rsidP="0034039A">
      <w:pPr>
        <w:pStyle w:val="BlockCode"/>
      </w:pPr>
      <w:r>
        <w:t>GetValue(</w:t>
      </w:r>
      <w:r w:rsidRPr="002A5F7D">
        <w:rPr>
          <w:color w:val="0000FF"/>
        </w:rPr>
        <w:t>3</w:t>
      </w:r>
      <w:r>
        <w:t>,result).</w:t>
      </w:r>
    </w:p>
    <w:p w14:paraId="050C63C2" w14:textId="77777777" w:rsidR="0034039A" w:rsidRDefault="0034039A" w:rsidP="0034039A">
      <w:pPr>
        <w:pStyle w:val="BlockCode"/>
      </w:pPr>
      <w:r w:rsidRPr="002A5F7D">
        <w:rPr>
          <w:color w:val="7F0055"/>
        </w:rPr>
        <w:t>message</w:t>
      </w:r>
      <w:r>
        <w:t xml:space="preserve"> result.</w:t>
      </w:r>
    </w:p>
    <w:p w14:paraId="1C5CCEF5" w14:textId="77777777" w:rsidR="00585E8E" w:rsidRDefault="00585E8E" w:rsidP="0034039A">
      <w:pPr>
        <w:pStyle w:val="BlockText"/>
      </w:pPr>
    </w:p>
    <w:p w14:paraId="26050776" w14:textId="5C6EA92B" w:rsidR="003B7815" w:rsidRDefault="0034039A" w:rsidP="0034039A">
      <w:pPr>
        <w:pStyle w:val="BlockText"/>
      </w:pPr>
      <w:r>
        <w:t xml:space="preserve">In either case, you specify the name of the method followed by the parameter list. </w:t>
      </w:r>
    </w:p>
    <w:p w14:paraId="6A1AD716" w14:textId="77777777" w:rsidR="003B7815" w:rsidRDefault="003B7815" w:rsidP="003B7815">
      <w:pPr>
        <w:pStyle w:val="BlockLine"/>
      </w:pPr>
    </w:p>
    <w:p w14:paraId="368DFC9D" w14:textId="77777777" w:rsidR="0034039A" w:rsidRPr="003B7815" w:rsidRDefault="0034039A" w:rsidP="003B7815">
      <w:pPr>
        <w:pStyle w:val="BlockText"/>
      </w:pPr>
    </w:p>
    <w:p w14:paraId="29FBF8A9" w14:textId="77777777" w:rsidR="008508BA" w:rsidRPr="00BC4730" w:rsidRDefault="008508BA" w:rsidP="008508BA">
      <w:pPr>
        <w:pStyle w:val="Heading2"/>
      </w:pPr>
      <w:r>
        <w:lastRenderedPageBreak/>
        <w:t>Accessing data members and calling methods in other classes</w:t>
      </w:r>
      <w:bookmarkEnd w:id="174"/>
      <w:bookmarkEnd w:id="175"/>
    </w:p>
    <w:p w14:paraId="427F271D" w14:textId="77777777" w:rsidR="001351DA" w:rsidRDefault="001351DA" w:rsidP="001351DA">
      <w:pPr>
        <w:pStyle w:val="TopLine"/>
      </w:pPr>
    </w:p>
    <w:p w14:paraId="230C5476" w14:textId="77777777" w:rsidR="001351DA" w:rsidRDefault="001351DA" w:rsidP="001351DA">
      <w:pPr>
        <w:pStyle w:val="Heading5"/>
      </w:pPr>
      <w:r>
        <w:t>Page name: l</w:t>
      </w:r>
      <w:r w:rsidR="00724849">
        <w:t>3</w:t>
      </w:r>
      <w:r>
        <w:t>t</w:t>
      </w:r>
      <w:r w:rsidR="00724849">
        <w:t>4</w:t>
      </w:r>
      <w:r>
        <w:t>p</w:t>
      </w:r>
      <w:r w:rsidR="00724849">
        <w:t>000</w:t>
      </w:r>
    </w:p>
    <w:p w14:paraId="2B10ECF0" w14:textId="77777777" w:rsidR="001351DA" w:rsidRDefault="001351DA" w:rsidP="001351DA">
      <w:pPr>
        <w:pStyle w:val="BlockText"/>
        <w:rPr>
          <w:vanish/>
        </w:rPr>
      </w:pPr>
      <w:r>
        <w:rPr>
          <w:vanish/>
        </w:rPr>
        <w:t>Next: l</w:t>
      </w:r>
      <w:r w:rsidR="00724849">
        <w:rPr>
          <w:vanish/>
        </w:rPr>
        <w:t>3</w:t>
      </w:r>
      <w:r>
        <w:rPr>
          <w:vanish/>
        </w:rPr>
        <w:t>t</w:t>
      </w:r>
      <w:r w:rsidR="00724849">
        <w:rPr>
          <w:vanish/>
        </w:rPr>
        <w:t>4</w:t>
      </w:r>
      <w:r>
        <w:rPr>
          <w:vanish/>
        </w:rPr>
        <w:t>p</w:t>
      </w:r>
      <w:r w:rsidR="00724849">
        <w:rPr>
          <w:vanish/>
        </w:rPr>
        <w:t>005</w:t>
      </w:r>
    </w:p>
    <w:p w14:paraId="435E8443" w14:textId="77777777" w:rsidR="001351DA" w:rsidRDefault="001351DA" w:rsidP="001351DA">
      <w:pPr>
        <w:pStyle w:val="Blocklinehidden"/>
      </w:pPr>
      <w:r>
        <w:t>Block line</w:t>
      </w:r>
    </w:p>
    <w:p w14:paraId="1C04C659" w14:textId="77777777" w:rsidR="001351DA" w:rsidRDefault="001351DA" w:rsidP="001351DA">
      <w:pPr>
        <w:pStyle w:val="Heading5"/>
      </w:pPr>
      <w:r>
        <w:t>Page type</w:t>
      </w:r>
    </w:p>
    <w:p w14:paraId="7E3A0D29" w14:textId="77777777" w:rsidR="001351DA" w:rsidRDefault="008508BA" w:rsidP="001351DA">
      <w:pPr>
        <w:pStyle w:val="BlockText"/>
        <w:rPr>
          <w:vanish/>
        </w:rPr>
      </w:pPr>
      <w:r>
        <w:rPr>
          <w:vanish/>
        </w:rPr>
        <w:t>Topic introduction</w:t>
      </w:r>
    </w:p>
    <w:p w14:paraId="1417CD04" w14:textId="77777777" w:rsidR="001351DA" w:rsidRDefault="001351DA" w:rsidP="001351DA">
      <w:pPr>
        <w:pStyle w:val="Blocklinehidden"/>
      </w:pPr>
      <w:r>
        <w:t>Block line</w:t>
      </w:r>
    </w:p>
    <w:p w14:paraId="7020D450" w14:textId="77777777" w:rsidR="00737F41" w:rsidRPr="00BC4730" w:rsidRDefault="00737F41" w:rsidP="00737F41">
      <w:pPr>
        <w:pStyle w:val="Heading5"/>
      </w:pPr>
      <w:r w:rsidRPr="00BC4730">
        <w:t>Keywords</w:t>
      </w:r>
    </w:p>
    <w:p w14:paraId="367DF44E" w14:textId="77777777" w:rsidR="00737F41" w:rsidRPr="00BC4730" w:rsidRDefault="00737F41" w:rsidP="00737F41">
      <w:pPr>
        <w:pStyle w:val="BlockText"/>
        <w:rPr>
          <w:vanish/>
          <w:szCs w:val="22"/>
        </w:rPr>
      </w:pPr>
      <w:r>
        <w:rPr>
          <w:vanish/>
          <w:szCs w:val="22"/>
        </w:rPr>
        <w:t>Data member, method, using, instance, create, public, delete</w:t>
      </w:r>
    </w:p>
    <w:p w14:paraId="191215E7" w14:textId="77777777" w:rsidR="00737F41" w:rsidRPr="00BC4730" w:rsidRDefault="00737F41" w:rsidP="00737F41">
      <w:pPr>
        <w:pStyle w:val="Blocklinehidden"/>
      </w:pPr>
      <w:r w:rsidRPr="00BC4730">
        <w:t>Block line</w:t>
      </w:r>
    </w:p>
    <w:p w14:paraId="65DEEFEB" w14:textId="6E6883DD" w:rsidR="001351DA" w:rsidRDefault="001351DA" w:rsidP="001351DA">
      <w:pPr>
        <w:pStyle w:val="Heading5"/>
      </w:pPr>
      <w:r>
        <w:t>Graphics/Slide</w:t>
      </w:r>
    </w:p>
    <w:p w14:paraId="194F88E2" w14:textId="77777777" w:rsidR="001351DA" w:rsidRDefault="001351DA" w:rsidP="001351DA">
      <w:pPr>
        <w:pStyle w:val="Heading5"/>
      </w:pPr>
      <w:r>
        <w:t>Text</w:t>
      </w:r>
    </w:p>
    <w:p w14:paraId="1B4312FB" w14:textId="77777777" w:rsidR="00FB4C69" w:rsidRDefault="00481CAC" w:rsidP="00FB4C69">
      <w:pPr>
        <w:pStyle w:val="BlockText"/>
      </w:pPr>
      <w:r>
        <w:t>Y</w:t>
      </w:r>
      <w:r w:rsidR="006D388C">
        <w:t xml:space="preserve">ou can access public data members and methods of a class instance from any part of your application. </w:t>
      </w:r>
      <w:r w:rsidR="00FF0CCB">
        <w:t>To do this, you must create or obtain an instance of the class you want to access. Once you have the reference to the instance, you can access any of its public data members and methods.</w:t>
      </w:r>
    </w:p>
    <w:p w14:paraId="773BE898" w14:textId="77777777" w:rsidR="00FF0CCB" w:rsidRDefault="00FF0CCB" w:rsidP="001351DA">
      <w:pPr>
        <w:pStyle w:val="BlockText"/>
      </w:pPr>
    </w:p>
    <w:p w14:paraId="5056FF03" w14:textId="35C253BB" w:rsidR="00395567" w:rsidRDefault="00FF0CCB" w:rsidP="001351DA">
      <w:pPr>
        <w:pStyle w:val="BlockText"/>
      </w:pPr>
      <w:r>
        <w:t xml:space="preserve">For example, a </w:t>
      </w:r>
      <w:proofErr w:type="spellStart"/>
      <w:r w:rsidR="001351DA" w:rsidRPr="00A4741A">
        <w:rPr>
          <w:i/>
        </w:rPr>
        <w:t>Dept</w:t>
      </w:r>
      <w:proofErr w:type="spellEnd"/>
      <w:r w:rsidR="001351DA">
        <w:t xml:space="preserve"> class </w:t>
      </w:r>
      <w:r>
        <w:t xml:space="preserve">may </w:t>
      </w:r>
      <w:r w:rsidR="00D12233">
        <w:t xml:space="preserve">have </w:t>
      </w:r>
      <w:r>
        <w:t xml:space="preserve">to access instances of the </w:t>
      </w:r>
      <w:proofErr w:type="spellStart"/>
      <w:r w:rsidRPr="00A4741A">
        <w:rPr>
          <w:i/>
        </w:rPr>
        <w:t>Emp</w:t>
      </w:r>
      <w:proofErr w:type="spellEnd"/>
      <w:r>
        <w:t xml:space="preserve"> class </w:t>
      </w:r>
      <w:r w:rsidR="00FB4C69">
        <w:t xml:space="preserve">because </w:t>
      </w:r>
      <w:r w:rsidR="00D12233">
        <w:t xml:space="preserve">the </w:t>
      </w:r>
      <w:proofErr w:type="spellStart"/>
      <w:r w:rsidR="00D12233">
        <w:t>Emp</w:t>
      </w:r>
      <w:proofErr w:type="spellEnd"/>
      <w:r w:rsidR="00D12233">
        <w:t xml:space="preserve"> class </w:t>
      </w:r>
      <w:r w:rsidR="00FB4C69">
        <w:t>maintains information about employees.</w:t>
      </w:r>
    </w:p>
    <w:p w14:paraId="3481F03B" w14:textId="77777777" w:rsidR="00FF0CCB" w:rsidRDefault="00FF0CCB" w:rsidP="001351DA">
      <w:pPr>
        <w:pStyle w:val="BlockText"/>
      </w:pPr>
    </w:p>
    <w:p w14:paraId="77E9CE9D" w14:textId="77777777" w:rsidR="00FB4C69" w:rsidRDefault="00FB4C69" w:rsidP="001351DA">
      <w:pPr>
        <w:pStyle w:val="BlockText"/>
      </w:pPr>
      <w:r w:rsidRPr="00FB4C69">
        <w:rPr>
          <w:b/>
        </w:rPr>
        <w:t>Note</w:t>
      </w:r>
      <w:r>
        <w:t>: You can create instances of other classes and access them from procedures as well as from constructors and methods.</w:t>
      </w:r>
    </w:p>
    <w:p w14:paraId="5FA84C4D" w14:textId="77777777" w:rsidR="00FB4C69" w:rsidRDefault="00FB4C69" w:rsidP="001351DA">
      <w:pPr>
        <w:pStyle w:val="BlockText"/>
      </w:pPr>
    </w:p>
    <w:p w14:paraId="56841C22" w14:textId="77777777" w:rsidR="00395567" w:rsidRDefault="00395567" w:rsidP="001351DA">
      <w:pPr>
        <w:pStyle w:val="BlockText"/>
      </w:pPr>
      <w:r>
        <w:t xml:space="preserve">To create and access other class instances </w:t>
      </w:r>
      <w:r w:rsidR="00FB4C69">
        <w:t>in your ABL code, you</w:t>
      </w:r>
      <w:r>
        <w:t xml:space="preserve"> must:</w:t>
      </w:r>
    </w:p>
    <w:p w14:paraId="25382F5A" w14:textId="77777777" w:rsidR="00395567" w:rsidRDefault="00395567" w:rsidP="001351DA">
      <w:pPr>
        <w:pStyle w:val="BlockText"/>
      </w:pPr>
    </w:p>
    <w:p w14:paraId="777D51DB" w14:textId="77777777" w:rsidR="00395567" w:rsidRDefault="00FB4C69" w:rsidP="000E7610">
      <w:pPr>
        <w:pStyle w:val="NumberList"/>
        <w:numPr>
          <w:ilvl w:val="0"/>
          <w:numId w:val="10"/>
        </w:numPr>
      </w:pPr>
      <w:r>
        <w:t>Write</w:t>
      </w:r>
      <w:r w:rsidR="00395567">
        <w:t xml:space="preserve"> the using statement for the class.</w:t>
      </w:r>
    </w:p>
    <w:p w14:paraId="1DBA2750" w14:textId="77777777" w:rsidR="00395567" w:rsidRDefault="00395567" w:rsidP="000E7610">
      <w:pPr>
        <w:pStyle w:val="NumberList"/>
        <w:numPr>
          <w:ilvl w:val="0"/>
          <w:numId w:val="10"/>
        </w:numPr>
      </w:pPr>
      <w:r>
        <w:t>Def</w:t>
      </w:r>
      <w:r w:rsidR="00FB4C69">
        <w:t xml:space="preserve">ine the data member </w:t>
      </w:r>
      <w:r>
        <w:t>that will hold the</w:t>
      </w:r>
      <w:r w:rsidR="00FB4C69">
        <w:t xml:space="preserve"> reference to the</w:t>
      </w:r>
      <w:r>
        <w:t xml:space="preserve"> instance of the class.</w:t>
      </w:r>
    </w:p>
    <w:p w14:paraId="0982D925" w14:textId="77777777" w:rsidR="00395567" w:rsidRDefault="00395567" w:rsidP="000E7610">
      <w:pPr>
        <w:pStyle w:val="NumberList"/>
        <w:numPr>
          <w:ilvl w:val="0"/>
          <w:numId w:val="10"/>
        </w:numPr>
      </w:pPr>
      <w:r>
        <w:t>Create an instance of the class.</w:t>
      </w:r>
    </w:p>
    <w:p w14:paraId="7BD112F1" w14:textId="77777777" w:rsidR="00395567" w:rsidRDefault="00395567" w:rsidP="000E7610">
      <w:pPr>
        <w:pStyle w:val="NumberList"/>
        <w:numPr>
          <w:ilvl w:val="0"/>
          <w:numId w:val="10"/>
        </w:numPr>
      </w:pPr>
      <w:r>
        <w:t xml:space="preserve">Use the instance to access the public </w:t>
      </w:r>
      <w:r w:rsidR="00FB4C69">
        <w:t xml:space="preserve">data members and </w:t>
      </w:r>
      <w:r>
        <w:t>methods of the class.</w:t>
      </w:r>
    </w:p>
    <w:p w14:paraId="1ED091BA" w14:textId="77777777" w:rsidR="00E375C7" w:rsidRDefault="00E375C7" w:rsidP="000E7610">
      <w:pPr>
        <w:pStyle w:val="NumberList"/>
        <w:numPr>
          <w:ilvl w:val="0"/>
          <w:numId w:val="10"/>
        </w:numPr>
      </w:pPr>
      <w:r>
        <w:t xml:space="preserve">Delete the instance of the class when you </w:t>
      </w:r>
      <w:r w:rsidR="004E0DD2">
        <w:t>have finished</w:t>
      </w:r>
      <w:r>
        <w:t xml:space="preserve"> using it.</w:t>
      </w:r>
    </w:p>
    <w:p w14:paraId="42734EE2" w14:textId="77777777" w:rsidR="001351DA" w:rsidRDefault="001351DA" w:rsidP="001351DA">
      <w:pPr>
        <w:pStyle w:val="BlockLine"/>
      </w:pPr>
    </w:p>
    <w:p w14:paraId="5CA6046C" w14:textId="77777777" w:rsidR="00395567" w:rsidRPr="00BC4730" w:rsidRDefault="00395567" w:rsidP="008508BA">
      <w:pPr>
        <w:pStyle w:val="Heading3"/>
      </w:pPr>
      <w:bookmarkStart w:id="192" w:name="_Toc432509238"/>
      <w:bookmarkStart w:id="193" w:name="_Toc434845788"/>
      <w:r w:rsidRPr="00BC4730">
        <w:lastRenderedPageBreak/>
        <w:t>Writing ABL using statements</w:t>
      </w:r>
      <w:bookmarkEnd w:id="192"/>
      <w:bookmarkEnd w:id="193"/>
    </w:p>
    <w:p w14:paraId="680498A5" w14:textId="77777777" w:rsidR="00395567" w:rsidRPr="00BC4730" w:rsidRDefault="00395567" w:rsidP="00395567">
      <w:pPr>
        <w:pStyle w:val="TopLine"/>
      </w:pPr>
    </w:p>
    <w:p w14:paraId="1360E3FC" w14:textId="77777777" w:rsidR="00395567" w:rsidRPr="00BC4730" w:rsidRDefault="00395567" w:rsidP="00395567">
      <w:pPr>
        <w:pStyle w:val="Heading5"/>
      </w:pPr>
      <w:r w:rsidRPr="00BC4730">
        <w:t xml:space="preserve">Page name: </w:t>
      </w:r>
      <w:r>
        <w:t>l3t</w:t>
      </w:r>
      <w:r w:rsidR="00724849">
        <w:t>4</w:t>
      </w:r>
      <w:r w:rsidRPr="00BC4730">
        <w:t>p0</w:t>
      </w:r>
      <w:r w:rsidR="00724849">
        <w:t>05</w:t>
      </w:r>
    </w:p>
    <w:p w14:paraId="0716FF8F" w14:textId="77777777" w:rsidR="00395567" w:rsidRPr="00BC4730" w:rsidRDefault="00395567" w:rsidP="00395567">
      <w:pPr>
        <w:pStyle w:val="BlockText"/>
        <w:rPr>
          <w:vanish/>
        </w:rPr>
      </w:pPr>
      <w:r w:rsidRPr="00BC4730">
        <w:rPr>
          <w:vanish/>
        </w:rPr>
        <w:t xml:space="preserve">Next: </w:t>
      </w:r>
      <w:r>
        <w:rPr>
          <w:vanish/>
        </w:rPr>
        <w:t>l3t</w:t>
      </w:r>
      <w:r w:rsidR="00724849">
        <w:rPr>
          <w:vanish/>
        </w:rPr>
        <w:t>4</w:t>
      </w:r>
      <w:r w:rsidRPr="00BC4730">
        <w:rPr>
          <w:vanish/>
        </w:rPr>
        <w:t>p</w:t>
      </w:r>
      <w:r w:rsidR="00724849">
        <w:rPr>
          <w:vanish/>
        </w:rPr>
        <w:t>010</w:t>
      </w:r>
    </w:p>
    <w:p w14:paraId="1856CF98" w14:textId="77777777" w:rsidR="00395567" w:rsidRPr="00BC4730" w:rsidRDefault="00395567" w:rsidP="00395567">
      <w:pPr>
        <w:pStyle w:val="Blocklinehidden"/>
      </w:pPr>
      <w:r w:rsidRPr="00BC4730">
        <w:t>Block line</w:t>
      </w:r>
    </w:p>
    <w:p w14:paraId="5566A800" w14:textId="77777777" w:rsidR="00395567" w:rsidRPr="00BC4730" w:rsidRDefault="00395567" w:rsidP="00395567">
      <w:pPr>
        <w:pStyle w:val="Heading5"/>
      </w:pPr>
      <w:r w:rsidRPr="00BC4730">
        <w:t>Page type</w:t>
      </w:r>
    </w:p>
    <w:p w14:paraId="5E47E12A" w14:textId="77777777" w:rsidR="00395567" w:rsidRPr="00BC4730" w:rsidRDefault="00395567" w:rsidP="00395567">
      <w:pPr>
        <w:pStyle w:val="BlockText"/>
        <w:rPr>
          <w:vanish/>
        </w:rPr>
      </w:pPr>
      <w:r w:rsidRPr="00BC4730">
        <w:rPr>
          <w:vanish/>
        </w:rPr>
        <w:t>syntax</w:t>
      </w:r>
    </w:p>
    <w:p w14:paraId="0695E7F2" w14:textId="77777777" w:rsidR="00395567" w:rsidRPr="00BC4730" w:rsidRDefault="00395567" w:rsidP="00395567">
      <w:pPr>
        <w:pStyle w:val="Blocklinehidden"/>
      </w:pPr>
      <w:r w:rsidRPr="00BC4730">
        <w:t>Block line</w:t>
      </w:r>
    </w:p>
    <w:p w14:paraId="3FEFE0AB" w14:textId="77777777" w:rsidR="00395567" w:rsidRPr="00BC4730" w:rsidRDefault="00395567" w:rsidP="00395567">
      <w:pPr>
        <w:pStyle w:val="Heading5"/>
      </w:pPr>
      <w:r w:rsidRPr="00BC4730">
        <w:t>Keywords</w:t>
      </w:r>
    </w:p>
    <w:p w14:paraId="708ACAF9" w14:textId="77777777" w:rsidR="00395567" w:rsidRPr="00BC4730" w:rsidRDefault="00395567" w:rsidP="00395567">
      <w:pPr>
        <w:pStyle w:val="BlockText"/>
        <w:rPr>
          <w:vanish/>
          <w:szCs w:val="22"/>
        </w:rPr>
      </w:pPr>
      <w:r w:rsidRPr="00BC4730">
        <w:rPr>
          <w:vanish/>
          <w:szCs w:val="22"/>
        </w:rPr>
        <w:t xml:space="preserve">using, </w:t>
      </w:r>
      <w:r w:rsidR="00737F41">
        <w:rPr>
          <w:vanish/>
          <w:szCs w:val="22"/>
        </w:rPr>
        <w:t>class, package, compile</w:t>
      </w:r>
    </w:p>
    <w:p w14:paraId="17999DE8" w14:textId="77777777" w:rsidR="00395567" w:rsidRPr="00BC4730" w:rsidRDefault="00395567" w:rsidP="00395567">
      <w:pPr>
        <w:pStyle w:val="Blocklinehidden"/>
      </w:pPr>
      <w:r w:rsidRPr="00BC4730">
        <w:t>Block line</w:t>
      </w:r>
    </w:p>
    <w:p w14:paraId="7B4B9309" w14:textId="2FF921B7" w:rsidR="00395567" w:rsidRDefault="00395567" w:rsidP="00395567">
      <w:pPr>
        <w:pStyle w:val="Heading5"/>
      </w:pPr>
      <w:r w:rsidRPr="00BC4730">
        <w:t>Graphics/Slide</w:t>
      </w:r>
    </w:p>
    <w:p w14:paraId="17E6809C" w14:textId="77777777" w:rsidR="00395567" w:rsidRPr="00BC4730" w:rsidRDefault="00395567" w:rsidP="00395567">
      <w:pPr>
        <w:pStyle w:val="Heading5"/>
      </w:pPr>
      <w:r w:rsidRPr="00BC4730">
        <w:t>Text</w:t>
      </w:r>
    </w:p>
    <w:p w14:paraId="00E094E7" w14:textId="77777777" w:rsidR="008F732E" w:rsidRDefault="00395567" w:rsidP="00395567">
      <w:pPr>
        <w:pStyle w:val="BlockText"/>
      </w:pPr>
      <w:r w:rsidRPr="00BC4730">
        <w:t xml:space="preserve">The </w:t>
      </w:r>
      <w:r w:rsidRPr="00A4741A">
        <w:rPr>
          <w:i/>
        </w:rPr>
        <w:t>using</w:t>
      </w:r>
      <w:r w:rsidRPr="00BC4730">
        <w:t xml:space="preserve"> statements in an ABL source code file are </w:t>
      </w:r>
      <w:r w:rsidR="00952674">
        <w:t>defined</w:t>
      </w:r>
      <w:r w:rsidRPr="00BC4730">
        <w:t xml:space="preserve"> at the beginning of the file. The purpose of </w:t>
      </w:r>
      <w:r w:rsidRPr="00A4741A">
        <w:rPr>
          <w:i/>
        </w:rPr>
        <w:t>using</w:t>
      </w:r>
      <w:r w:rsidRPr="00BC4730">
        <w:t xml:space="preserve"> statement</w:t>
      </w:r>
      <w:r w:rsidR="00FB4C69">
        <w:t>s</w:t>
      </w:r>
      <w:r w:rsidRPr="00BC4730">
        <w:t xml:space="preserve"> is to specify which </w:t>
      </w:r>
      <w:r w:rsidR="00BD3A65">
        <w:t xml:space="preserve">other </w:t>
      </w:r>
      <w:r w:rsidRPr="00BC4730">
        <w:t xml:space="preserve">classes your ABL </w:t>
      </w:r>
      <w:r w:rsidR="00BD3A65">
        <w:t>class (or procedure)</w:t>
      </w:r>
      <w:r w:rsidR="00FB4C69">
        <w:t xml:space="preserve"> requires</w:t>
      </w:r>
      <w:r w:rsidRPr="00BC4730">
        <w:t>.</w:t>
      </w:r>
      <w:r w:rsidR="008F732E">
        <w:t xml:space="preserve"> </w:t>
      </w:r>
      <w:r w:rsidR="008F732E" w:rsidRPr="00A4741A">
        <w:rPr>
          <w:i/>
        </w:rPr>
        <w:t>U</w:t>
      </w:r>
      <w:r w:rsidR="00FB4C69" w:rsidRPr="00A4741A">
        <w:rPr>
          <w:i/>
        </w:rPr>
        <w:t>sing</w:t>
      </w:r>
      <w:r w:rsidR="00FB4C69">
        <w:t xml:space="preserve"> statement</w:t>
      </w:r>
      <w:r w:rsidR="008F732E">
        <w:t>s specify</w:t>
      </w:r>
      <w:r w:rsidR="00FB4C69">
        <w:t xml:space="preserve"> the package</w:t>
      </w:r>
      <w:r w:rsidR="008F732E">
        <w:t>s that contain</w:t>
      </w:r>
      <w:r w:rsidR="00FB4C69">
        <w:t xml:space="preserve"> the </w:t>
      </w:r>
      <w:r w:rsidR="008F732E">
        <w:t xml:space="preserve">required </w:t>
      </w:r>
      <w:r w:rsidR="00FB4C69">
        <w:t>classes</w:t>
      </w:r>
      <w:r w:rsidR="008F732E">
        <w:t>.</w:t>
      </w:r>
      <w:r w:rsidRPr="00BC4730">
        <w:t xml:space="preserve"> </w:t>
      </w:r>
    </w:p>
    <w:p w14:paraId="42BD062F" w14:textId="77777777" w:rsidR="008F732E" w:rsidRDefault="008F732E" w:rsidP="00395567">
      <w:pPr>
        <w:pStyle w:val="BlockText"/>
      </w:pPr>
    </w:p>
    <w:p w14:paraId="68A30F9E" w14:textId="617E477C" w:rsidR="00FB4C69" w:rsidRDefault="00395567" w:rsidP="00395567">
      <w:pPr>
        <w:pStyle w:val="BlockText"/>
      </w:pPr>
      <w:r w:rsidRPr="00BC4730">
        <w:t xml:space="preserve">Specifying </w:t>
      </w:r>
      <w:r w:rsidRPr="00A4741A">
        <w:rPr>
          <w:i/>
        </w:rPr>
        <w:t>using</w:t>
      </w:r>
      <w:r w:rsidRPr="00BC4730">
        <w:t xml:space="preserve"> statements </w:t>
      </w:r>
      <w:r w:rsidR="00166DC7" w:rsidRPr="00BC4730">
        <w:t xml:space="preserve">can reduce </w:t>
      </w:r>
      <w:r w:rsidR="00166DC7">
        <w:t xml:space="preserve">the </w:t>
      </w:r>
      <w:r w:rsidR="00166DC7" w:rsidRPr="00BC4730">
        <w:t xml:space="preserve">code you </w:t>
      </w:r>
      <w:proofErr w:type="gramStart"/>
      <w:r w:rsidR="00166DC7" w:rsidRPr="00BC4730">
        <w:t>have to</w:t>
      </w:r>
      <w:proofErr w:type="gramEnd"/>
      <w:r w:rsidR="00166DC7" w:rsidRPr="00BC4730">
        <w:t xml:space="preserve"> write </w:t>
      </w:r>
      <w:r w:rsidR="00166DC7">
        <w:t xml:space="preserve">to </w:t>
      </w:r>
      <w:r w:rsidR="00166DC7" w:rsidRPr="00BC4730">
        <w:t>accesses a class</w:t>
      </w:r>
      <w:r w:rsidR="00166DC7">
        <w:t xml:space="preserve"> </w:t>
      </w:r>
      <w:r w:rsidR="00952674">
        <w:t>because you can refer to the class by name and you do not have to specify the p</w:t>
      </w:r>
      <w:r w:rsidR="008F732E">
        <w:t>ackage</w:t>
      </w:r>
      <w:r w:rsidRPr="00BC4730">
        <w:t xml:space="preserve">. </w:t>
      </w:r>
    </w:p>
    <w:p w14:paraId="529AFDD5" w14:textId="77777777" w:rsidR="00FB4C69" w:rsidRDefault="00FB4C69" w:rsidP="00395567">
      <w:pPr>
        <w:pStyle w:val="BlockText"/>
      </w:pPr>
    </w:p>
    <w:p w14:paraId="141AEA25" w14:textId="32027EDD" w:rsidR="0002266F" w:rsidRDefault="00395567" w:rsidP="00395567">
      <w:pPr>
        <w:pStyle w:val="BlockText"/>
      </w:pPr>
      <w:r w:rsidRPr="00BC4730">
        <w:t xml:space="preserve">Here is the </w:t>
      </w:r>
      <w:r w:rsidR="00FB4C69">
        <w:t>syntax</w:t>
      </w:r>
      <w:r w:rsidR="008B1C78">
        <w:t xml:space="preserve"> </w:t>
      </w:r>
      <w:r w:rsidRPr="00BC4730">
        <w:t xml:space="preserve">for the </w:t>
      </w:r>
      <w:r w:rsidRPr="00A4741A">
        <w:rPr>
          <w:i/>
        </w:rPr>
        <w:t>using</w:t>
      </w:r>
      <w:r w:rsidRPr="00BC4730">
        <w:t xml:space="preserve"> statement:</w:t>
      </w:r>
    </w:p>
    <w:p w14:paraId="24C9AA58" w14:textId="77777777" w:rsidR="00585E8E" w:rsidRPr="00BC4730" w:rsidRDefault="00585E8E" w:rsidP="00395567">
      <w:pPr>
        <w:pStyle w:val="BlockText"/>
      </w:pPr>
    </w:p>
    <w:p w14:paraId="4149D086" w14:textId="1D397FF8" w:rsidR="00395567" w:rsidRPr="00BC4730" w:rsidRDefault="00395567" w:rsidP="00395567">
      <w:pPr>
        <w:pStyle w:val="BlockText"/>
        <w:rPr>
          <w:vanish/>
          <w:color w:val="C00000"/>
        </w:rPr>
      </w:pPr>
      <w:r w:rsidRPr="00BC4730">
        <w:rPr>
          <w:vanish/>
        </w:rPr>
        <w:t xml:space="preserve"> </w:t>
      </w:r>
    </w:p>
    <w:p w14:paraId="47D18736" w14:textId="77777777" w:rsidR="00395567" w:rsidRPr="00BC4730" w:rsidRDefault="00395567" w:rsidP="00395567">
      <w:pPr>
        <w:pStyle w:val="BlockCode"/>
        <w:rPr>
          <w:color w:val="C00000"/>
        </w:rPr>
      </w:pPr>
      <w:r w:rsidRPr="002A5F7D">
        <w:rPr>
          <w:color w:val="7F0055"/>
        </w:rPr>
        <w:t>using</w:t>
      </w:r>
      <w:r w:rsidRPr="00BC4730">
        <w:rPr>
          <w:color w:val="C00000"/>
        </w:rPr>
        <w:t xml:space="preserve">  </w:t>
      </w:r>
      <w:r w:rsidRPr="00BC4730">
        <w:t>{&lt;package&gt;.&lt;class name&gt; | &lt;package&gt;.*}.</w:t>
      </w:r>
      <w:r w:rsidRPr="00BC4730">
        <w:rPr>
          <w:color w:val="C00000"/>
        </w:rPr>
        <w:t xml:space="preserve"> </w:t>
      </w:r>
    </w:p>
    <w:p w14:paraId="4C3CF6FC" w14:textId="77777777" w:rsidR="00395567" w:rsidRPr="00BC4730" w:rsidRDefault="00395567" w:rsidP="00395567">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CB5AEF" w:rsidRPr="00395DC0" w14:paraId="684956CE" w14:textId="77777777" w:rsidTr="00DC2910">
        <w:tc>
          <w:tcPr>
            <w:tcW w:w="2700" w:type="dxa"/>
            <w:shd w:val="clear" w:color="auto" w:fill="CCCCCC"/>
          </w:tcPr>
          <w:p w14:paraId="3869C98F" w14:textId="77777777" w:rsidR="00CB5AEF" w:rsidRPr="00395DC0" w:rsidRDefault="00CB5AEF" w:rsidP="00164713">
            <w:pPr>
              <w:pStyle w:val="TableHeading"/>
            </w:pPr>
            <w:r>
              <w:t>Syntax Element</w:t>
            </w:r>
          </w:p>
        </w:tc>
        <w:tc>
          <w:tcPr>
            <w:tcW w:w="4860" w:type="dxa"/>
            <w:shd w:val="clear" w:color="auto" w:fill="CCCCCC"/>
          </w:tcPr>
          <w:p w14:paraId="4D664A9D" w14:textId="77777777" w:rsidR="00CB5AEF" w:rsidRPr="00395DC0" w:rsidRDefault="00CB5AEF" w:rsidP="00164713">
            <w:pPr>
              <w:pStyle w:val="TableHeading"/>
            </w:pPr>
            <w:r>
              <w:t>Description</w:t>
            </w:r>
          </w:p>
        </w:tc>
      </w:tr>
      <w:tr w:rsidR="00CB5AEF" w:rsidRPr="00395DC0" w14:paraId="27C5DFEA" w14:textId="77777777" w:rsidTr="00DC2910">
        <w:tc>
          <w:tcPr>
            <w:tcW w:w="2700" w:type="dxa"/>
            <w:shd w:val="clear" w:color="auto" w:fill="auto"/>
          </w:tcPr>
          <w:p w14:paraId="6093FAA5" w14:textId="5863631C" w:rsidR="00CB5AEF" w:rsidRPr="00395DC0" w:rsidRDefault="00CB5AEF" w:rsidP="00CB5AEF">
            <w:pPr>
              <w:pStyle w:val="table-text"/>
            </w:pPr>
            <w:r w:rsidRPr="00BC4730">
              <w:t>package</w:t>
            </w:r>
          </w:p>
        </w:tc>
        <w:tc>
          <w:tcPr>
            <w:tcW w:w="4860" w:type="dxa"/>
            <w:shd w:val="clear" w:color="auto" w:fill="auto"/>
          </w:tcPr>
          <w:p w14:paraId="280375AB" w14:textId="1EF1F00D" w:rsidR="00CB5AEF" w:rsidRPr="00395DC0" w:rsidRDefault="00CB5AEF" w:rsidP="00CB5AEF">
            <w:pPr>
              <w:pStyle w:val="table-text"/>
            </w:pPr>
            <w:r>
              <w:t>T</w:t>
            </w:r>
            <w:r w:rsidRPr="00BC4730">
              <w:t xml:space="preserve">he name of the package </w:t>
            </w:r>
            <w:r>
              <w:t>in which</w:t>
            </w:r>
            <w:r w:rsidRPr="00BC4730">
              <w:t xml:space="preserve"> the class resides in the workspace </w:t>
            </w:r>
          </w:p>
        </w:tc>
      </w:tr>
      <w:tr w:rsidR="00CB5AEF" w:rsidRPr="00395DC0" w14:paraId="03403936" w14:textId="77777777" w:rsidTr="00DC2910">
        <w:tc>
          <w:tcPr>
            <w:tcW w:w="2700" w:type="dxa"/>
            <w:shd w:val="clear" w:color="auto" w:fill="auto"/>
          </w:tcPr>
          <w:p w14:paraId="6D2BCFB9" w14:textId="1333F8F7" w:rsidR="00CB5AEF" w:rsidRPr="00BC4730" w:rsidRDefault="00CB5AEF" w:rsidP="00CB5AEF">
            <w:pPr>
              <w:pStyle w:val="table-text"/>
            </w:pPr>
            <w:r w:rsidRPr="00BC4730">
              <w:t>class name</w:t>
            </w:r>
          </w:p>
        </w:tc>
        <w:tc>
          <w:tcPr>
            <w:tcW w:w="4860" w:type="dxa"/>
            <w:shd w:val="clear" w:color="auto" w:fill="auto"/>
          </w:tcPr>
          <w:p w14:paraId="44CCE37E" w14:textId="1E67EEDE" w:rsidR="00CB5AEF" w:rsidRDefault="00CB5AEF" w:rsidP="00CB5AEF">
            <w:pPr>
              <w:pStyle w:val="table-text"/>
            </w:pPr>
            <w:r>
              <w:t>T</w:t>
            </w:r>
            <w:r w:rsidRPr="00BC4730">
              <w:t>he name of the specific class that will be accessed in your code</w:t>
            </w:r>
            <w:r>
              <w:t>.</w:t>
            </w:r>
          </w:p>
        </w:tc>
      </w:tr>
      <w:tr w:rsidR="00CB5AEF" w:rsidRPr="00395DC0" w14:paraId="500FBE71" w14:textId="77777777" w:rsidTr="00DC2910">
        <w:tc>
          <w:tcPr>
            <w:tcW w:w="2700" w:type="dxa"/>
            <w:shd w:val="clear" w:color="auto" w:fill="auto"/>
          </w:tcPr>
          <w:p w14:paraId="5DD69B36" w14:textId="4EBF89C4" w:rsidR="00CB5AEF" w:rsidRPr="00BC4730" w:rsidRDefault="00CB5AEF" w:rsidP="00CB5AEF">
            <w:pPr>
              <w:pStyle w:val="table-text"/>
            </w:pPr>
            <w:r w:rsidRPr="00BC4730">
              <w:t>*</w:t>
            </w:r>
          </w:p>
        </w:tc>
        <w:tc>
          <w:tcPr>
            <w:tcW w:w="4860" w:type="dxa"/>
            <w:shd w:val="clear" w:color="auto" w:fill="auto"/>
          </w:tcPr>
          <w:p w14:paraId="0D0D3DFD" w14:textId="2514F859" w:rsidR="00CB5AEF" w:rsidRDefault="00CB5AEF" w:rsidP="00CB5AEF">
            <w:pPr>
              <w:pStyle w:val="table-text"/>
            </w:pPr>
            <w:r w:rsidRPr="00BC4730">
              <w:t xml:space="preserve">Enables your code to access all classes in a </w:t>
            </w:r>
            <w:proofErr w:type="gramStart"/>
            <w:r w:rsidRPr="00BC4730">
              <w:t>particular package</w:t>
            </w:r>
            <w:proofErr w:type="gramEnd"/>
          </w:p>
        </w:tc>
      </w:tr>
    </w:tbl>
    <w:p w14:paraId="6A4FF3B7" w14:textId="7D160867" w:rsidR="00431AF8" w:rsidRDefault="00CB5AEF" w:rsidP="00CB5AEF">
      <w:pPr>
        <w:pStyle w:val="BlockLine"/>
      </w:pPr>
      <w:r w:rsidRPr="00BC4730">
        <w:t xml:space="preserve"> </w:t>
      </w:r>
    </w:p>
    <w:p w14:paraId="514D5DEA" w14:textId="23928296" w:rsidR="00431AF8" w:rsidRDefault="00431AF8" w:rsidP="00431AF8">
      <w:pPr>
        <w:pStyle w:val="BlockText"/>
      </w:pPr>
    </w:p>
    <w:p w14:paraId="46A8808B" w14:textId="53662F94" w:rsidR="00395567" w:rsidRDefault="00395567" w:rsidP="00431AF8">
      <w:pPr>
        <w:pStyle w:val="BlockText"/>
      </w:pPr>
    </w:p>
    <w:p w14:paraId="123C2E9D" w14:textId="1615E5F3" w:rsidR="00431AF8" w:rsidRDefault="00431AF8" w:rsidP="00431AF8">
      <w:pPr>
        <w:pStyle w:val="Heading4"/>
        <w:tabs>
          <w:tab w:val="left" w:pos="6750"/>
        </w:tabs>
      </w:pPr>
      <w:r>
        <w:lastRenderedPageBreak/>
        <w:t>Example: Writing ABL using statements</w:t>
      </w:r>
    </w:p>
    <w:p w14:paraId="1CE08800" w14:textId="14F95B4C" w:rsidR="00431AF8" w:rsidRDefault="00431AF8" w:rsidP="00431AF8">
      <w:pPr>
        <w:pStyle w:val="TopLine"/>
      </w:pPr>
    </w:p>
    <w:p w14:paraId="584E7C58" w14:textId="77777777" w:rsidR="00547CED" w:rsidRDefault="00547CED" w:rsidP="00547CED">
      <w:pPr>
        <w:pStyle w:val="Heading5"/>
      </w:pPr>
      <w:r w:rsidRPr="00BC4730">
        <w:t>Graphics/Slide</w:t>
      </w:r>
    </w:p>
    <w:p w14:paraId="4D2609FD" w14:textId="77777777" w:rsidR="00431AF8" w:rsidRDefault="00431AF8" w:rsidP="00431AF8">
      <w:pPr>
        <w:pStyle w:val="BlockText"/>
      </w:pPr>
      <w:r>
        <w:t xml:space="preserve">Here is the </w:t>
      </w:r>
      <w:r w:rsidRPr="00A4741A">
        <w:rPr>
          <w:i/>
        </w:rPr>
        <w:t>using</w:t>
      </w:r>
      <w:r>
        <w:t xml:space="preserve"> statement we must define at the beginning of the </w:t>
      </w:r>
      <w:proofErr w:type="spellStart"/>
      <w:r w:rsidRPr="00A4741A">
        <w:rPr>
          <w:b/>
        </w:rPr>
        <w:t>Dept.cls</w:t>
      </w:r>
      <w:proofErr w:type="spellEnd"/>
      <w:r>
        <w:t xml:space="preserve"> file because we want to access an </w:t>
      </w:r>
      <w:proofErr w:type="spellStart"/>
      <w:r w:rsidRPr="00A4741A">
        <w:rPr>
          <w:i/>
        </w:rPr>
        <w:t>Emp</w:t>
      </w:r>
      <w:proofErr w:type="spellEnd"/>
      <w:r>
        <w:t xml:space="preserve"> instance. Notice that the </w:t>
      </w:r>
      <w:r w:rsidRPr="00A4741A">
        <w:rPr>
          <w:i/>
        </w:rPr>
        <w:t>using</w:t>
      </w:r>
      <w:r>
        <w:t xml:space="preserve"> statement for </w:t>
      </w:r>
      <w:proofErr w:type="spellStart"/>
      <w:r w:rsidRPr="00A4741A">
        <w:rPr>
          <w:i/>
        </w:rPr>
        <w:t>Progress.Lang</w:t>
      </w:r>
      <w:proofErr w:type="spellEnd"/>
      <w:r w:rsidRPr="00A4741A">
        <w:rPr>
          <w:i/>
        </w:rPr>
        <w:t>.*</w:t>
      </w:r>
      <w:r>
        <w:rPr>
          <w:i/>
        </w:rPr>
        <w:t>,</w:t>
      </w:r>
      <w:r>
        <w:t xml:space="preserve"> which is used for all ABL class definitions, is also specified.</w:t>
      </w:r>
    </w:p>
    <w:p w14:paraId="4759FAAA" w14:textId="77777777" w:rsidR="00431AF8" w:rsidRDefault="00431AF8" w:rsidP="00431AF8">
      <w:pPr>
        <w:pStyle w:val="BlockText"/>
      </w:pPr>
    </w:p>
    <w:p w14:paraId="61F217BC" w14:textId="77777777" w:rsidR="00431AF8" w:rsidRPr="00952674" w:rsidRDefault="00431AF8" w:rsidP="00431AF8">
      <w:pPr>
        <w:pStyle w:val="BlockCode"/>
        <w:rPr>
          <w:color w:val="000000" w:themeColor="text1"/>
        </w:rPr>
      </w:pPr>
      <w:r w:rsidRPr="002A5F7D">
        <w:rPr>
          <w:color w:val="7F0055"/>
        </w:rPr>
        <w:t>using</w:t>
      </w:r>
      <w:r w:rsidRPr="00952674">
        <w:rPr>
          <w:color w:val="000000" w:themeColor="text1"/>
        </w:rPr>
        <w:t xml:space="preserve"> Progress.Lang.*.</w:t>
      </w:r>
    </w:p>
    <w:p w14:paraId="1F85682E" w14:textId="77777777" w:rsidR="00431AF8" w:rsidRPr="00952674" w:rsidRDefault="00431AF8" w:rsidP="00431AF8">
      <w:pPr>
        <w:pStyle w:val="BlockCode"/>
        <w:rPr>
          <w:color w:val="000000" w:themeColor="text1"/>
        </w:rPr>
      </w:pPr>
      <w:r w:rsidRPr="002A5F7D">
        <w:rPr>
          <w:color w:val="7F0055"/>
        </w:rPr>
        <w:t>using</w:t>
      </w:r>
      <w:r w:rsidRPr="00952674">
        <w:rPr>
          <w:color w:val="000000" w:themeColor="text1"/>
        </w:rPr>
        <w:t xml:space="preserve"> </w:t>
      </w:r>
      <w:r>
        <w:rPr>
          <w:color w:val="000000" w:themeColor="text1"/>
        </w:rPr>
        <w:t>Enterprise</w:t>
      </w:r>
      <w:r w:rsidRPr="00952674">
        <w:rPr>
          <w:color w:val="000000" w:themeColor="text1"/>
        </w:rPr>
        <w:t>.</w:t>
      </w:r>
      <w:r>
        <w:rPr>
          <w:color w:val="000000" w:themeColor="text1"/>
        </w:rPr>
        <w:t>HR</w:t>
      </w:r>
      <w:r w:rsidRPr="00952674">
        <w:rPr>
          <w:color w:val="000000" w:themeColor="text1"/>
        </w:rPr>
        <w:t>.Emp.</w:t>
      </w:r>
    </w:p>
    <w:p w14:paraId="5BFA813B" w14:textId="77777777" w:rsidR="00431AF8" w:rsidRPr="00952674" w:rsidRDefault="00431AF8" w:rsidP="00431AF8">
      <w:pPr>
        <w:pStyle w:val="BlockCode"/>
        <w:rPr>
          <w:color w:val="000000" w:themeColor="text1"/>
        </w:rPr>
      </w:pPr>
      <w:r w:rsidRPr="002A5F7D">
        <w:rPr>
          <w:color w:val="7F0055"/>
        </w:rPr>
        <w:t>block-level on error undo</w:t>
      </w:r>
      <w:r w:rsidRPr="00952674">
        <w:rPr>
          <w:color w:val="000000" w:themeColor="text1"/>
        </w:rPr>
        <w:t xml:space="preserve">, </w:t>
      </w:r>
      <w:r w:rsidRPr="002A5F7D">
        <w:rPr>
          <w:color w:val="7F0055"/>
        </w:rPr>
        <w:t>throw</w:t>
      </w:r>
      <w:r w:rsidRPr="00952674">
        <w:rPr>
          <w:color w:val="000000" w:themeColor="text1"/>
        </w:rPr>
        <w:t>.</w:t>
      </w:r>
    </w:p>
    <w:p w14:paraId="343C8A14" w14:textId="77777777" w:rsidR="00431AF8" w:rsidRPr="00952674" w:rsidRDefault="00431AF8" w:rsidP="00431AF8">
      <w:pPr>
        <w:pStyle w:val="BlockCode"/>
        <w:rPr>
          <w:color w:val="000000" w:themeColor="text1"/>
        </w:rPr>
      </w:pPr>
    </w:p>
    <w:p w14:paraId="1189EC59" w14:textId="77777777" w:rsidR="00431AF8" w:rsidRPr="00952674" w:rsidRDefault="00431AF8" w:rsidP="00431AF8">
      <w:pPr>
        <w:pStyle w:val="BlockCode"/>
        <w:rPr>
          <w:color w:val="000000" w:themeColor="text1"/>
        </w:rPr>
      </w:pPr>
      <w:r w:rsidRPr="002A5F7D">
        <w:rPr>
          <w:color w:val="7F0055"/>
        </w:rPr>
        <w:t>class</w:t>
      </w:r>
      <w:r w:rsidRPr="00952674">
        <w:rPr>
          <w:color w:val="000000" w:themeColor="text1"/>
        </w:rPr>
        <w:t xml:space="preserve"> </w:t>
      </w:r>
      <w:r>
        <w:rPr>
          <w:color w:val="000000" w:themeColor="text1"/>
        </w:rPr>
        <w:t>Enterprise</w:t>
      </w:r>
      <w:r w:rsidRPr="00952674">
        <w:rPr>
          <w:color w:val="000000" w:themeColor="text1"/>
        </w:rPr>
        <w:t>.</w:t>
      </w:r>
      <w:r>
        <w:rPr>
          <w:color w:val="000000" w:themeColor="text1"/>
        </w:rPr>
        <w:t>HR</w:t>
      </w:r>
      <w:r w:rsidRPr="00952674">
        <w:rPr>
          <w:color w:val="000000" w:themeColor="text1"/>
        </w:rPr>
        <w:t>.Dept:</w:t>
      </w:r>
    </w:p>
    <w:p w14:paraId="733CC5F4" w14:textId="77777777" w:rsidR="00431AF8" w:rsidRPr="00952674" w:rsidRDefault="00431AF8" w:rsidP="00431AF8">
      <w:pPr>
        <w:pStyle w:val="BlockCode"/>
        <w:rPr>
          <w:color w:val="000000" w:themeColor="text1"/>
        </w:rPr>
      </w:pPr>
      <w:r w:rsidRPr="00952674">
        <w:rPr>
          <w:color w:val="000000" w:themeColor="text1"/>
        </w:rPr>
        <w:t>. . .</w:t>
      </w:r>
    </w:p>
    <w:p w14:paraId="7D83279C" w14:textId="77777777" w:rsidR="00431AF8" w:rsidRPr="002A5F7D" w:rsidRDefault="00431AF8" w:rsidP="00431AF8">
      <w:pPr>
        <w:pStyle w:val="BlockCode"/>
        <w:rPr>
          <w:color w:val="3F7F5F"/>
        </w:rPr>
      </w:pPr>
      <w:r w:rsidRPr="002A5F7D">
        <w:rPr>
          <w:color w:val="3F7F5F"/>
        </w:rPr>
        <w:t>/* rest of Dept class definition */</w:t>
      </w:r>
    </w:p>
    <w:p w14:paraId="2B93832F" w14:textId="77777777" w:rsidR="00431AF8" w:rsidRPr="00952674" w:rsidRDefault="00431AF8" w:rsidP="00431AF8">
      <w:pPr>
        <w:pStyle w:val="BlockLine"/>
      </w:pPr>
    </w:p>
    <w:p w14:paraId="5D9DC3BA" w14:textId="77777777" w:rsidR="00D4128E" w:rsidRPr="00BC4730" w:rsidRDefault="00D4128E" w:rsidP="00D4128E">
      <w:pPr>
        <w:pStyle w:val="Heading3"/>
      </w:pPr>
      <w:bookmarkStart w:id="194" w:name="_Toc344275297"/>
      <w:bookmarkStart w:id="195" w:name="_Toc347725676"/>
      <w:bookmarkStart w:id="196" w:name="_Toc432509239"/>
      <w:bookmarkStart w:id="197" w:name="_Toc434845789"/>
      <w:r w:rsidRPr="00BC4730">
        <w:lastRenderedPageBreak/>
        <w:t xml:space="preserve">Defining a variable </w:t>
      </w:r>
      <w:r>
        <w:t xml:space="preserve">or property </w:t>
      </w:r>
      <w:r w:rsidRPr="00BC4730">
        <w:t>of a class type</w:t>
      </w:r>
      <w:bookmarkEnd w:id="194"/>
      <w:bookmarkEnd w:id="195"/>
      <w:bookmarkEnd w:id="196"/>
      <w:bookmarkEnd w:id="197"/>
    </w:p>
    <w:p w14:paraId="086A98F4" w14:textId="77777777" w:rsidR="00D4128E" w:rsidRPr="00BC4730" w:rsidRDefault="00D4128E" w:rsidP="00D4128E">
      <w:pPr>
        <w:pStyle w:val="TopLine"/>
      </w:pPr>
    </w:p>
    <w:p w14:paraId="7C7A8F12" w14:textId="77777777" w:rsidR="00D4128E" w:rsidRPr="00BC4730" w:rsidRDefault="00D4128E" w:rsidP="00D4128E">
      <w:pPr>
        <w:pStyle w:val="Heading5"/>
      </w:pPr>
      <w:r w:rsidRPr="00BC4730">
        <w:t xml:space="preserve">Page name: </w:t>
      </w:r>
      <w:r>
        <w:t>l3t</w:t>
      </w:r>
      <w:r w:rsidR="00724849">
        <w:t>4</w:t>
      </w:r>
      <w:r w:rsidRPr="00BC4730">
        <w:t>p</w:t>
      </w:r>
      <w:r w:rsidR="00724849">
        <w:t>010</w:t>
      </w:r>
    </w:p>
    <w:p w14:paraId="04CF9BDB" w14:textId="77777777" w:rsidR="00D4128E" w:rsidRPr="00BC4730" w:rsidRDefault="00D4128E" w:rsidP="00D4128E">
      <w:pPr>
        <w:pStyle w:val="BlockText"/>
        <w:rPr>
          <w:vanish/>
        </w:rPr>
      </w:pPr>
      <w:r w:rsidRPr="00BC4730">
        <w:rPr>
          <w:vanish/>
        </w:rPr>
        <w:t xml:space="preserve">Next: </w:t>
      </w:r>
      <w:r>
        <w:rPr>
          <w:vanish/>
        </w:rPr>
        <w:t>l3t</w:t>
      </w:r>
      <w:r w:rsidR="00724849">
        <w:rPr>
          <w:vanish/>
        </w:rPr>
        <w:t>4</w:t>
      </w:r>
      <w:r w:rsidRPr="00BC4730">
        <w:rPr>
          <w:vanish/>
        </w:rPr>
        <w:t>p01</w:t>
      </w:r>
      <w:r w:rsidR="00724849">
        <w:rPr>
          <w:vanish/>
        </w:rPr>
        <w:t>5</w:t>
      </w:r>
    </w:p>
    <w:p w14:paraId="2B9ACCD8" w14:textId="77777777" w:rsidR="00D4128E" w:rsidRPr="00BC4730" w:rsidRDefault="00D4128E" w:rsidP="00D4128E">
      <w:pPr>
        <w:pStyle w:val="Blocklinehidden"/>
      </w:pPr>
      <w:r w:rsidRPr="00BC4730">
        <w:t>Block line</w:t>
      </w:r>
    </w:p>
    <w:p w14:paraId="6CB13B5B" w14:textId="77777777" w:rsidR="00D4128E" w:rsidRPr="00BC4730" w:rsidRDefault="00D4128E" w:rsidP="00D4128E">
      <w:pPr>
        <w:pStyle w:val="Heading5"/>
      </w:pPr>
      <w:r w:rsidRPr="00BC4730">
        <w:t>Page type</w:t>
      </w:r>
    </w:p>
    <w:p w14:paraId="663EF76F" w14:textId="77777777" w:rsidR="00D4128E" w:rsidRPr="00BC4730" w:rsidRDefault="00D4128E" w:rsidP="00D4128E">
      <w:pPr>
        <w:pStyle w:val="BlockText"/>
        <w:rPr>
          <w:vanish/>
        </w:rPr>
      </w:pPr>
      <w:r w:rsidRPr="00BC4730">
        <w:rPr>
          <w:vanish/>
        </w:rPr>
        <w:t>syntax</w:t>
      </w:r>
    </w:p>
    <w:p w14:paraId="18A75463" w14:textId="77777777" w:rsidR="00D4128E" w:rsidRPr="00BC4730" w:rsidRDefault="00D4128E" w:rsidP="00D4128E">
      <w:pPr>
        <w:pStyle w:val="Blocklinehidden"/>
      </w:pPr>
      <w:r w:rsidRPr="00BC4730">
        <w:t>Block line</w:t>
      </w:r>
    </w:p>
    <w:p w14:paraId="665D257E" w14:textId="77777777" w:rsidR="00D4128E" w:rsidRPr="00BC4730" w:rsidRDefault="00D4128E" w:rsidP="00D4128E">
      <w:pPr>
        <w:pStyle w:val="Heading5"/>
      </w:pPr>
      <w:r w:rsidRPr="00BC4730">
        <w:t>Keywords</w:t>
      </w:r>
    </w:p>
    <w:p w14:paraId="1E743036" w14:textId="7A81DD62" w:rsidR="00D4128E" w:rsidRPr="00BC4730" w:rsidRDefault="00737F41" w:rsidP="00D4128E">
      <w:pPr>
        <w:pStyle w:val="BlockText"/>
        <w:rPr>
          <w:vanish/>
          <w:szCs w:val="22"/>
        </w:rPr>
      </w:pPr>
      <w:r>
        <w:rPr>
          <w:vanish/>
          <w:szCs w:val="22"/>
        </w:rPr>
        <w:t>Define variable class type, define property, set get, public, private, protected</w:t>
      </w:r>
    </w:p>
    <w:p w14:paraId="6A6A4E7F" w14:textId="77777777" w:rsidR="00D4128E" w:rsidRPr="00BC4730" w:rsidRDefault="00D4128E" w:rsidP="00D4128E">
      <w:pPr>
        <w:pStyle w:val="Blocklinehidden"/>
      </w:pPr>
      <w:r w:rsidRPr="00BC4730">
        <w:t>Block line</w:t>
      </w:r>
    </w:p>
    <w:p w14:paraId="0B5257E6" w14:textId="4AE5F122" w:rsidR="00D4128E" w:rsidRDefault="00D4128E" w:rsidP="00D4128E">
      <w:pPr>
        <w:pStyle w:val="Heading5"/>
      </w:pPr>
      <w:r w:rsidRPr="00BC4730">
        <w:t>Graphics/Slide</w:t>
      </w:r>
    </w:p>
    <w:p w14:paraId="228F19F0" w14:textId="77777777" w:rsidR="00D4128E" w:rsidRPr="00BC4730" w:rsidRDefault="00D4128E" w:rsidP="00D4128E">
      <w:pPr>
        <w:pStyle w:val="Heading5"/>
      </w:pPr>
      <w:r w:rsidRPr="00BC4730">
        <w:t>Text</w:t>
      </w:r>
    </w:p>
    <w:p w14:paraId="66E2DADC" w14:textId="68EEB815" w:rsidR="008F732E" w:rsidRDefault="00574742" w:rsidP="0034027C">
      <w:pPr>
        <w:pStyle w:val="BlockText"/>
      </w:pPr>
      <w:r>
        <w:t xml:space="preserve">To </w:t>
      </w:r>
      <w:r w:rsidR="008F732E">
        <w:t xml:space="preserve">access the </w:t>
      </w:r>
      <w:r w:rsidR="008F732E" w:rsidRPr="00A4741A">
        <w:rPr>
          <w:i/>
        </w:rPr>
        <w:t>public</w:t>
      </w:r>
      <w:r w:rsidR="008F732E">
        <w:t xml:space="preserve"> data members and methods of a class instance, you must first define a variable or property that will hold the reference to the instance. The type you specify is a user-defined type</w:t>
      </w:r>
      <w:r w:rsidR="00D12233">
        <w:t>,</w:t>
      </w:r>
      <w:r w:rsidR="008F732E">
        <w:t xml:space="preserve"> which </w:t>
      </w:r>
      <w:r w:rsidR="008C6735">
        <w:t xml:space="preserve">is </w:t>
      </w:r>
      <w:r w:rsidR="008F732E">
        <w:t>the name of the class.</w:t>
      </w:r>
      <w:r w:rsidR="006C7B92">
        <w:t xml:space="preserve"> </w:t>
      </w:r>
      <w:r w:rsidR="008F732E">
        <w:t xml:space="preserve">When you define this data member, you specify its visibility just </w:t>
      </w:r>
      <w:r w:rsidR="004E0DD2">
        <w:t>as</w:t>
      </w:r>
      <w:r w:rsidR="008F732E">
        <w:t xml:space="preserve"> you do for other data members</w:t>
      </w:r>
      <w:r w:rsidR="00D4128E" w:rsidRPr="00BC4730">
        <w:t xml:space="preserve">. </w:t>
      </w:r>
      <w:r w:rsidR="008F732E">
        <w:t xml:space="preserve">If you want other parts of the application to access this data member, you define it as </w:t>
      </w:r>
      <w:r w:rsidR="008F732E" w:rsidRPr="00A4741A">
        <w:rPr>
          <w:i/>
        </w:rPr>
        <w:t>public</w:t>
      </w:r>
      <w:r w:rsidR="008F732E">
        <w:t xml:space="preserve">. Otherwise, you </w:t>
      </w:r>
      <w:r w:rsidR="00C07318">
        <w:t>define</w:t>
      </w:r>
      <w:r w:rsidR="008F732E">
        <w:t xml:space="preserve"> it as </w:t>
      </w:r>
      <w:r w:rsidR="008F732E" w:rsidRPr="00A4741A">
        <w:rPr>
          <w:i/>
        </w:rPr>
        <w:t>private</w:t>
      </w:r>
      <w:r w:rsidR="008F732E">
        <w:t xml:space="preserve"> or </w:t>
      </w:r>
      <w:r w:rsidR="008F732E" w:rsidRPr="00A4741A">
        <w:rPr>
          <w:i/>
        </w:rPr>
        <w:t>protected</w:t>
      </w:r>
      <w:r w:rsidR="008F732E">
        <w:t>.</w:t>
      </w:r>
    </w:p>
    <w:p w14:paraId="27F31F7C" w14:textId="77777777" w:rsidR="008F732E" w:rsidRDefault="008F732E" w:rsidP="00D4128E">
      <w:pPr>
        <w:pStyle w:val="BlockText"/>
      </w:pPr>
    </w:p>
    <w:p w14:paraId="350BB1A9" w14:textId="124F1D9F" w:rsidR="00D4128E" w:rsidRDefault="00D4128E" w:rsidP="00D4128E">
      <w:pPr>
        <w:pStyle w:val="BlockText"/>
      </w:pPr>
      <w:r w:rsidRPr="00BC4730">
        <w:t xml:space="preserve">Here is the simplified syntax for creating a variable </w:t>
      </w:r>
      <w:r>
        <w:t xml:space="preserve">or property </w:t>
      </w:r>
      <w:r w:rsidR="00C07318">
        <w:t>that holds the reference to a class instance</w:t>
      </w:r>
      <w:r w:rsidRPr="00BC4730">
        <w:t>:</w:t>
      </w:r>
    </w:p>
    <w:p w14:paraId="003005C0" w14:textId="77777777" w:rsidR="00551242" w:rsidRPr="00BC4730" w:rsidRDefault="00551242" w:rsidP="00D4128E">
      <w:pPr>
        <w:pStyle w:val="BlockText"/>
      </w:pPr>
    </w:p>
    <w:p w14:paraId="7AE1916E" w14:textId="6AB8CC78" w:rsidR="00D4128E" w:rsidRPr="00BC4730" w:rsidRDefault="00D4128E" w:rsidP="00D4128E">
      <w:pPr>
        <w:pStyle w:val="BlockText"/>
        <w:rPr>
          <w:vanish/>
          <w:color w:val="C00000"/>
        </w:rPr>
      </w:pPr>
      <w:r w:rsidRPr="00BC4730">
        <w:rPr>
          <w:vanish/>
        </w:rPr>
        <w:t xml:space="preserve"> </w:t>
      </w:r>
    </w:p>
    <w:p w14:paraId="3A951C6D" w14:textId="77777777" w:rsidR="00D4128E" w:rsidRDefault="00D4128E" w:rsidP="0034027C">
      <w:pPr>
        <w:pStyle w:val="BlockCode"/>
        <w:rPr>
          <w:color w:val="000000" w:themeColor="text1"/>
        </w:rPr>
      </w:pPr>
      <w:r w:rsidRPr="002A5F7D">
        <w:rPr>
          <w:color w:val="7F0055"/>
        </w:rPr>
        <w:t>define</w:t>
      </w:r>
      <w:r w:rsidRPr="00BC4730">
        <w:rPr>
          <w:color w:val="C00000"/>
        </w:rPr>
        <w:t xml:space="preserve"> </w:t>
      </w:r>
      <w:r w:rsidR="008F732E" w:rsidRPr="002A5F7D">
        <w:t>[&lt;</w:t>
      </w:r>
      <w:r w:rsidR="008F732E" w:rsidRPr="002A5F7D">
        <w:rPr>
          <w:color w:val="7F0055"/>
        </w:rPr>
        <w:t>visibility</w:t>
      </w:r>
      <w:r w:rsidR="008F732E" w:rsidRPr="002A5F7D">
        <w:t>&gt;]</w:t>
      </w:r>
      <w:r w:rsidR="008F732E">
        <w:rPr>
          <w:color w:val="C00000"/>
        </w:rPr>
        <w:t xml:space="preserve"> </w:t>
      </w:r>
      <w:r w:rsidRPr="002A5F7D">
        <w:rPr>
          <w:color w:val="7F0055"/>
        </w:rPr>
        <w:t>variable</w:t>
      </w:r>
      <w:r w:rsidRPr="00BC4730">
        <w:rPr>
          <w:color w:val="C00000"/>
        </w:rPr>
        <w:t xml:space="preserve"> </w:t>
      </w:r>
      <w:r w:rsidR="002A5F7D">
        <w:rPr>
          <w:color w:val="000000" w:themeColor="text1"/>
        </w:rPr>
        <w:t>&lt;</w:t>
      </w:r>
      <w:r w:rsidRPr="00BC4730">
        <w:rPr>
          <w:color w:val="000000" w:themeColor="text1"/>
        </w:rPr>
        <w:t xml:space="preserve">name&gt; </w:t>
      </w:r>
      <w:r w:rsidRPr="002A5F7D">
        <w:rPr>
          <w:color w:val="7F0055"/>
        </w:rPr>
        <w:t>as</w:t>
      </w:r>
      <w:r w:rsidR="002A5F7D">
        <w:rPr>
          <w:color w:val="000000" w:themeColor="text1"/>
        </w:rPr>
        <w:t xml:space="preserve"> </w:t>
      </w:r>
      <w:r>
        <w:rPr>
          <w:color w:val="000000" w:themeColor="text1"/>
        </w:rPr>
        <w:t>&lt;class-</w:t>
      </w:r>
      <w:r w:rsidRPr="00BC4730">
        <w:rPr>
          <w:color w:val="000000" w:themeColor="text1"/>
        </w:rPr>
        <w:t xml:space="preserve">name&gt; </w:t>
      </w:r>
      <w:r w:rsidRPr="00BC4730">
        <w:t>[</w:t>
      </w:r>
      <w:r w:rsidRPr="002A5F7D">
        <w:rPr>
          <w:color w:val="7F0055"/>
        </w:rPr>
        <w:t>no-undo</w:t>
      </w:r>
      <w:r w:rsidRPr="00BC4730">
        <w:t>]</w:t>
      </w:r>
      <w:r w:rsidRPr="00BC4730">
        <w:rPr>
          <w:color w:val="000000" w:themeColor="text1"/>
        </w:rPr>
        <w:t>.</w:t>
      </w:r>
    </w:p>
    <w:p w14:paraId="057057FE" w14:textId="77777777" w:rsidR="00D4128E" w:rsidRPr="005C718E" w:rsidRDefault="002A5F7D" w:rsidP="00D4128E">
      <w:pPr>
        <w:pStyle w:val="BlockCode"/>
      </w:pPr>
      <w:r w:rsidRPr="002A5F7D">
        <w:rPr>
          <w:color w:val="7F0055"/>
        </w:rPr>
        <w:t>d</w:t>
      </w:r>
      <w:r w:rsidR="00D4128E" w:rsidRPr="002A5F7D">
        <w:rPr>
          <w:color w:val="7F0055"/>
        </w:rPr>
        <w:t>efine</w:t>
      </w:r>
      <w:r>
        <w:rPr>
          <w:color w:val="C00000"/>
        </w:rPr>
        <w:t xml:space="preserve"> </w:t>
      </w:r>
      <w:r w:rsidR="00D4128E" w:rsidRPr="002A5F7D">
        <w:t>[&lt;</w:t>
      </w:r>
      <w:r w:rsidR="00D4128E" w:rsidRPr="002A5F7D">
        <w:rPr>
          <w:color w:val="7F0055"/>
        </w:rPr>
        <w:t>visibility</w:t>
      </w:r>
      <w:r w:rsidR="00D4128E" w:rsidRPr="005C718E">
        <w:t xml:space="preserve">&gt;] </w:t>
      </w:r>
      <w:r w:rsidR="00D4128E" w:rsidRPr="002A5F7D">
        <w:rPr>
          <w:color w:val="7F0055"/>
        </w:rPr>
        <w:t>property</w:t>
      </w:r>
      <w:r>
        <w:t xml:space="preserve"> &lt;</w:t>
      </w:r>
      <w:r w:rsidR="00D4128E" w:rsidRPr="005C718E">
        <w:t xml:space="preserve">name&gt; </w:t>
      </w:r>
      <w:r w:rsidR="00D4128E" w:rsidRPr="002A5F7D">
        <w:rPr>
          <w:color w:val="7F0055"/>
        </w:rPr>
        <w:t>as</w:t>
      </w:r>
      <w:r w:rsidR="00D4128E">
        <w:t xml:space="preserve"> &lt;</w:t>
      </w:r>
      <w:r w:rsidR="00C07318">
        <w:t>class</w:t>
      </w:r>
      <w:r w:rsidR="00D4128E">
        <w:t>-name&gt;</w:t>
      </w:r>
      <w:r w:rsidR="00D4128E" w:rsidRPr="005C718E">
        <w:t xml:space="preserve"> </w:t>
      </w:r>
      <w:r>
        <w:t>[</w:t>
      </w:r>
      <w:r w:rsidR="00D4128E" w:rsidRPr="002A5F7D">
        <w:rPr>
          <w:color w:val="7F0055"/>
        </w:rPr>
        <w:t>no-undo</w:t>
      </w:r>
      <w:r w:rsidRPr="002A5F7D">
        <w:t>]</w:t>
      </w:r>
      <w:r w:rsidR="00D4128E" w:rsidRPr="005C718E">
        <w:t xml:space="preserve"> </w:t>
      </w:r>
    </w:p>
    <w:p w14:paraId="41EC6F4F" w14:textId="77777777" w:rsidR="002A5F7D" w:rsidRDefault="00D4128E" w:rsidP="00D4128E">
      <w:pPr>
        <w:pStyle w:val="BlockCode"/>
      </w:pPr>
      <w:r w:rsidRPr="005C718E">
        <w:t>&lt;</w:t>
      </w:r>
      <w:r w:rsidRPr="002A5F7D">
        <w:rPr>
          <w:color w:val="7F0055"/>
        </w:rPr>
        <w:t>visibility</w:t>
      </w:r>
      <w:r w:rsidRPr="005C718E">
        <w:t xml:space="preserve">&gt; </w:t>
      </w:r>
      <w:r w:rsidRPr="002A5F7D">
        <w:rPr>
          <w:color w:val="7F0055"/>
        </w:rPr>
        <w:t>get</w:t>
      </w:r>
      <w:r w:rsidRPr="005C718E">
        <w:t xml:space="preserve"> </w:t>
      </w:r>
    </w:p>
    <w:p w14:paraId="267700D8" w14:textId="77777777" w:rsidR="00D4128E" w:rsidRPr="005C718E" w:rsidRDefault="002A5F7D" w:rsidP="00D4128E">
      <w:pPr>
        <w:pStyle w:val="BlockCode"/>
      </w:pPr>
      <w:r>
        <w:t xml:space="preserve">   </w:t>
      </w:r>
      <w:r w:rsidR="00D4128E" w:rsidRPr="005C718E">
        <w:t xml:space="preserve">[(): &lt;body of get that returns property&gt; </w:t>
      </w:r>
      <w:r w:rsidR="00D4128E" w:rsidRPr="002A5F7D">
        <w:rPr>
          <w:color w:val="7F0055"/>
        </w:rPr>
        <w:t>end get</w:t>
      </w:r>
      <w:r w:rsidR="00A4741A">
        <w:t>].</w:t>
      </w:r>
    </w:p>
    <w:p w14:paraId="3E681B76" w14:textId="77777777" w:rsidR="002A5F7D" w:rsidRDefault="00D4128E" w:rsidP="00D4128E">
      <w:pPr>
        <w:pStyle w:val="BlockCode"/>
        <w:rPr>
          <w:color w:val="C00000"/>
        </w:rPr>
      </w:pPr>
      <w:r w:rsidRPr="005C718E">
        <w:t>&lt;</w:t>
      </w:r>
      <w:r w:rsidRPr="002A5F7D">
        <w:rPr>
          <w:color w:val="7F0055"/>
        </w:rPr>
        <w:t>visibility</w:t>
      </w:r>
      <w:r w:rsidR="00A4741A">
        <w:t>&gt;</w:t>
      </w:r>
      <w:r w:rsidRPr="005C718E">
        <w:t xml:space="preserve"> </w:t>
      </w:r>
      <w:r w:rsidRPr="002A5F7D">
        <w:rPr>
          <w:color w:val="7F0055"/>
        </w:rPr>
        <w:t>set</w:t>
      </w:r>
    </w:p>
    <w:p w14:paraId="3AF2522A" w14:textId="77777777" w:rsidR="00D4128E" w:rsidRPr="005C718E" w:rsidRDefault="002A5F7D" w:rsidP="00D4128E">
      <w:pPr>
        <w:pStyle w:val="BlockCode"/>
      </w:pPr>
      <w:r>
        <w:rPr>
          <w:color w:val="C00000"/>
        </w:rPr>
        <w:t xml:space="preserve">   </w:t>
      </w:r>
      <w:r w:rsidR="00D4128E" w:rsidRPr="005C718E">
        <w:t>[(&lt;par</w:t>
      </w:r>
      <w:r w:rsidR="00C07318">
        <w:t>a</w:t>
      </w:r>
      <w:r w:rsidR="00D4128E" w:rsidRPr="005C718E">
        <w:t>m</w:t>
      </w:r>
      <w:r w:rsidR="0088742B">
        <w:t>eter</w:t>
      </w:r>
      <w:r w:rsidR="00D4128E" w:rsidRPr="005C718E">
        <w:t xml:space="preserve">&gt;): &lt;body of set that sets property&gt; </w:t>
      </w:r>
      <w:r w:rsidR="00D4128E" w:rsidRPr="002A5F7D">
        <w:rPr>
          <w:color w:val="7F0055"/>
        </w:rPr>
        <w:t>end set</w:t>
      </w:r>
      <w:r w:rsidR="00A4741A">
        <w:t>].</w:t>
      </w:r>
    </w:p>
    <w:p w14:paraId="7D46D5FE" w14:textId="0DFABB66" w:rsidR="00D4128E" w:rsidRDefault="00D4128E" w:rsidP="00D4128E">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551242" w:rsidRPr="00395DC0" w14:paraId="26B96E3A" w14:textId="77777777" w:rsidTr="00164713">
        <w:tc>
          <w:tcPr>
            <w:tcW w:w="2700" w:type="dxa"/>
            <w:shd w:val="clear" w:color="auto" w:fill="CCCCCC"/>
          </w:tcPr>
          <w:p w14:paraId="4BBC3874" w14:textId="77777777" w:rsidR="00551242" w:rsidRPr="00395DC0" w:rsidRDefault="00551242" w:rsidP="00164713">
            <w:pPr>
              <w:pStyle w:val="TableHeading"/>
            </w:pPr>
            <w:r>
              <w:t>Syntax Element</w:t>
            </w:r>
          </w:p>
        </w:tc>
        <w:tc>
          <w:tcPr>
            <w:tcW w:w="4860" w:type="dxa"/>
            <w:shd w:val="clear" w:color="auto" w:fill="CCCCCC"/>
          </w:tcPr>
          <w:p w14:paraId="0ECE9867" w14:textId="77777777" w:rsidR="00551242" w:rsidRPr="00395DC0" w:rsidRDefault="00551242" w:rsidP="00164713">
            <w:pPr>
              <w:pStyle w:val="TableHeading"/>
            </w:pPr>
            <w:r>
              <w:t>Description</w:t>
            </w:r>
          </w:p>
        </w:tc>
      </w:tr>
      <w:tr w:rsidR="00551242" w:rsidRPr="00395DC0" w14:paraId="6076BE63" w14:textId="77777777" w:rsidTr="00164713">
        <w:tc>
          <w:tcPr>
            <w:tcW w:w="2700" w:type="dxa"/>
            <w:shd w:val="clear" w:color="auto" w:fill="auto"/>
          </w:tcPr>
          <w:p w14:paraId="32C67380" w14:textId="77777777" w:rsidR="00551242" w:rsidRPr="00395DC0" w:rsidRDefault="00551242" w:rsidP="00164713">
            <w:pPr>
              <w:pStyle w:val="table-text"/>
            </w:pPr>
            <w:r>
              <w:t>visibility</w:t>
            </w:r>
          </w:p>
        </w:tc>
        <w:tc>
          <w:tcPr>
            <w:tcW w:w="4860" w:type="dxa"/>
            <w:shd w:val="clear" w:color="auto" w:fill="auto"/>
          </w:tcPr>
          <w:p w14:paraId="0249B378" w14:textId="77777777" w:rsidR="00551242" w:rsidRPr="00395DC0" w:rsidRDefault="00551242" w:rsidP="00164713">
            <w:pPr>
              <w:pStyle w:val="table-text"/>
            </w:pPr>
            <w:r w:rsidRPr="00BC4730">
              <w:t xml:space="preserve">Specifies whether the </w:t>
            </w:r>
            <w:r>
              <w:t>variable or property</w:t>
            </w:r>
            <w:r w:rsidRPr="00BC4730">
              <w:t xml:space="preserve"> will be </w:t>
            </w:r>
            <w:r w:rsidRPr="00A4741A">
              <w:rPr>
                <w:i/>
              </w:rPr>
              <w:t>private</w:t>
            </w:r>
            <w:r w:rsidRPr="00BC4730">
              <w:t xml:space="preserve">, </w:t>
            </w:r>
            <w:r w:rsidRPr="00A4741A">
              <w:rPr>
                <w:i/>
              </w:rPr>
              <w:t>protected</w:t>
            </w:r>
            <w:r w:rsidRPr="00BC4730">
              <w:t xml:space="preserve">, or </w:t>
            </w:r>
            <w:r w:rsidRPr="00A4741A">
              <w:rPr>
                <w:i/>
              </w:rPr>
              <w:t>public</w:t>
            </w:r>
          </w:p>
        </w:tc>
      </w:tr>
      <w:tr w:rsidR="00551242" w:rsidRPr="00395DC0" w14:paraId="511C18C1" w14:textId="77777777" w:rsidTr="00164713">
        <w:tc>
          <w:tcPr>
            <w:tcW w:w="2700" w:type="dxa"/>
            <w:shd w:val="clear" w:color="auto" w:fill="auto"/>
          </w:tcPr>
          <w:p w14:paraId="4672B3DC" w14:textId="77777777" w:rsidR="00551242" w:rsidRPr="00BC4730" w:rsidRDefault="00551242" w:rsidP="00164713">
            <w:pPr>
              <w:pStyle w:val="table-text"/>
            </w:pPr>
            <w:r w:rsidRPr="00BC4730">
              <w:t>name</w:t>
            </w:r>
          </w:p>
        </w:tc>
        <w:tc>
          <w:tcPr>
            <w:tcW w:w="4860" w:type="dxa"/>
            <w:shd w:val="clear" w:color="auto" w:fill="auto"/>
          </w:tcPr>
          <w:p w14:paraId="396ACBE0" w14:textId="77777777" w:rsidR="00551242" w:rsidRDefault="00551242" w:rsidP="00164713">
            <w:pPr>
              <w:pStyle w:val="table-text"/>
            </w:pPr>
            <w:r>
              <w:t>T</w:t>
            </w:r>
            <w:r w:rsidRPr="00BC4730">
              <w:t>he name of the variable</w:t>
            </w:r>
            <w:r>
              <w:t xml:space="preserve"> or property</w:t>
            </w:r>
            <w:r w:rsidRPr="00BC4730">
              <w:t xml:space="preserve"> that you will use to reference the class instance</w:t>
            </w:r>
          </w:p>
        </w:tc>
      </w:tr>
      <w:tr w:rsidR="00551242" w:rsidRPr="00395DC0" w14:paraId="4B95076E" w14:textId="77777777" w:rsidTr="00164713">
        <w:tc>
          <w:tcPr>
            <w:tcW w:w="2700" w:type="dxa"/>
            <w:shd w:val="clear" w:color="auto" w:fill="auto"/>
          </w:tcPr>
          <w:p w14:paraId="3DEE8FC9" w14:textId="77777777" w:rsidR="00551242" w:rsidRPr="00BC4730" w:rsidRDefault="00551242" w:rsidP="00164713">
            <w:pPr>
              <w:pStyle w:val="table-text"/>
            </w:pPr>
            <w:r>
              <w:t>class-</w:t>
            </w:r>
            <w:r w:rsidRPr="00BC4730">
              <w:t>name</w:t>
            </w:r>
          </w:p>
        </w:tc>
        <w:tc>
          <w:tcPr>
            <w:tcW w:w="4860" w:type="dxa"/>
            <w:shd w:val="clear" w:color="auto" w:fill="auto"/>
          </w:tcPr>
          <w:p w14:paraId="040EEC89" w14:textId="77777777" w:rsidR="00551242" w:rsidRDefault="00551242" w:rsidP="00164713">
            <w:pPr>
              <w:pStyle w:val="table-text"/>
            </w:pPr>
            <w:r>
              <w:t>The name of the class previously specified in a using statement</w:t>
            </w:r>
          </w:p>
        </w:tc>
      </w:tr>
      <w:tr w:rsidR="00551242" w:rsidRPr="00395DC0" w14:paraId="368FF3A1" w14:textId="77777777" w:rsidTr="00164713">
        <w:tc>
          <w:tcPr>
            <w:tcW w:w="2700" w:type="dxa"/>
            <w:shd w:val="clear" w:color="auto" w:fill="auto"/>
          </w:tcPr>
          <w:p w14:paraId="2F4AE1A0" w14:textId="77777777" w:rsidR="00551242" w:rsidRPr="00BC4730" w:rsidRDefault="00551242" w:rsidP="00164713">
            <w:pPr>
              <w:pStyle w:val="table-text"/>
            </w:pPr>
            <w:r w:rsidRPr="002A5F7D">
              <w:t>param</w:t>
            </w:r>
            <w:r>
              <w:t>eter</w:t>
            </w:r>
          </w:p>
        </w:tc>
        <w:tc>
          <w:tcPr>
            <w:tcW w:w="4860" w:type="dxa"/>
            <w:shd w:val="clear" w:color="auto" w:fill="auto"/>
          </w:tcPr>
          <w:p w14:paraId="66BE88B8" w14:textId="77777777" w:rsidR="00551242" w:rsidRPr="00BC4730" w:rsidRDefault="00551242" w:rsidP="00164713">
            <w:pPr>
              <w:pStyle w:val="table-text"/>
            </w:pPr>
            <w:r>
              <w:t>The name for the parameter</w:t>
            </w:r>
          </w:p>
        </w:tc>
      </w:tr>
    </w:tbl>
    <w:p w14:paraId="66F3F532" w14:textId="4AEDB6F4" w:rsidR="00551242" w:rsidRDefault="00551242" w:rsidP="00D4128E">
      <w:pPr>
        <w:pStyle w:val="BlockText"/>
      </w:pPr>
    </w:p>
    <w:p w14:paraId="1E7C36F4" w14:textId="1B0C34B9" w:rsidR="00551242" w:rsidRDefault="00551242" w:rsidP="00551242">
      <w:pPr>
        <w:pStyle w:val="BlockText"/>
      </w:pPr>
      <w:r>
        <w:t xml:space="preserve">Here is the definition of the </w:t>
      </w:r>
      <w:proofErr w:type="spellStart"/>
      <w:r w:rsidRPr="00A4741A">
        <w:rPr>
          <w:i/>
        </w:rPr>
        <w:t>Dept</w:t>
      </w:r>
      <w:r>
        <w:rPr>
          <w:i/>
        </w:rPr>
        <w:t>Ref</w:t>
      </w:r>
      <w:proofErr w:type="spellEnd"/>
      <w:r>
        <w:t xml:space="preserve"> variable in the </w:t>
      </w:r>
      <w:r w:rsidRPr="00A4741A">
        <w:rPr>
          <w:i/>
        </w:rPr>
        <w:t>Company</w:t>
      </w:r>
      <w:r>
        <w:t xml:space="preserve"> class. It will hold a reference to an instance of a </w:t>
      </w:r>
      <w:proofErr w:type="spellStart"/>
      <w:r w:rsidRPr="00A4741A">
        <w:rPr>
          <w:i/>
        </w:rPr>
        <w:t>Dept</w:t>
      </w:r>
      <w:proofErr w:type="spellEnd"/>
      <w:r>
        <w:t xml:space="preserve"> class.</w:t>
      </w:r>
    </w:p>
    <w:p w14:paraId="3E4F6A29" w14:textId="77777777" w:rsidR="003807FE" w:rsidRDefault="003807FE" w:rsidP="00551242">
      <w:pPr>
        <w:pStyle w:val="BlockText"/>
      </w:pPr>
    </w:p>
    <w:p w14:paraId="1E54F7C6" w14:textId="77777777" w:rsidR="00551242" w:rsidRDefault="00551242" w:rsidP="00551242">
      <w:pPr>
        <w:pStyle w:val="BlockCode"/>
      </w:pPr>
      <w:r w:rsidRPr="0088742B">
        <w:rPr>
          <w:color w:val="7F0055"/>
        </w:rPr>
        <w:t>define private variable</w:t>
      </w:r>
      <w:r w:rsidRPr="00D4128E">
        <w:rPr>
          <w:color w:val="000000"/>
        </w:rPr>
        <w:t xml:space="preserve"> </w:t>
      </w:r>
      <w:r>
        <w:rPr>
          <w:color w:val="000000"/>
        </w:rPr>
        <w:t>DeptRef</w:t>
      </w:r>
      <w:r w:rsidRPr="00D4128E">
        <w:rPr>
          <w:color w:val="000000"/>
        </w:rPr>
        <w:t xml:space="preserve"> </w:t>
      </w:r>
      <w:r w:rsidRPr="0088742B">
        <w:rPr>
          <w:color w:val="7F0055"/>
        </w:rPr>
        <w:t>as</w:t>
      </w:r>
      <w:r w:rsidRPr="00D4128E">
        <w:rPr>
          <w:color w:val="000000"/>
        </w:rPr>
        <w:t xml:space="preserve"> </w:t>
      </w:r>
      <w:r>
        <w:rPr>
          <w:color w:val="000000"/>
        </w:rPr>
        <w:t>Dept</w:t>
      </w:r>
      <w:r w:rsidRPr="00D4128E">
        <w:rPr>
          <w:color w:val="000000"/>
        </w:rPr>
        <w:t xml:space="preserve"> </w:t>
      </w:r>
      <w:r w:rsidRPr="0088742B">
        <w:rPr>
          <w:color w:val="7F0055"/>
        </w:rPr>
        <w:t>no-undo</w:t>
      </w:r>
      <w:r w:rsidRPr="00D4128E">
        <w:rPr>
          <w:color w:val="000000"/>
        </w:rPr>
        <w:t>.</w:t>
      </w:r>
    </w:p>
    <w:p w14:paraId="215FF113" w14:textId="04D71982" w:rsidR="002929A7" w:rsidRDefault="002929A7" w:rsidP="002929A7">
      <w:pPr>
        <w:pStyle w:val="BlockLine"/>
      </w:pPr>
    </w:p>
    <w:p w14:paraId="481C8ABC" w14:textId="77777777" w:rsidR="00395567" w:rsidRPr="00BC4730" w:rsidRDefault="00395567" w:rsidP="00395567">
      <w:pPr>
        <w:pStyle w:val="Heading3"/>
      </w:pPr>
      <w:bookmarkStart w:id="198" w:name="_Toc432509240"/>
      <w:bookmarkStart w:id="199" w:name="_Toc434845790"/>
      <w:r w:rsidRPr="00BC4730">
        <w:lastRenderedPageBreak/>
        <w:t xml:space="preserve">Creating an instance of </w:t>
      </w:r>
      <w:r w:rsidR="00BD3A65">
        <w:t>another class</w:t>
      </w:r>
      <w:bookmarkEnd w:id="198"/>
      <w:bookmarkEnd w:id="199"/>
    </w:p>
    <w:p w14:paraId="0A031AE1" w14:textId="77777777" w:rsidR="00395567" w:rsidRPr="00BC4730" w:rsidRDefault="00395567" w:rsidP="00395567">
      <w:pPr>
        <w:pStyle w:val="TopLine"/>
      </w:pPr>
    </w:p>
    <w:p w14:paraId="342ACF47" w14:textId="77777777" w:rsidR="00395567" w:rsidRPr="00BC4730" w:rsidRDefault="00395567" w:rsidP="00395567">
      <w:pPr>
        <w:pStyle w:val="Heading5"/>
      </w:pPr>
      <w:r w:rsidRPr="00BC4730">
        <w:t xml:space="preserve">Page name: </w:t>
      </w:r>
      <w:r>
        <w:t>l3t</w:t>
      </w:r>
      <w:r w:rsidR="00724849">
        <w:t>4</w:t>
      </w:r>
      <w:r w:rsidRPr="00BC4730">
        <w:t>p01</w:t>
      </w:r>
      <w:r w:rsidR="00724849">
        <w:t>5</w:t>
      </w:r>
    </w:p>
    <w:p w14:paraId="695EB0B4" w14:textId="77777777" w:rsidR="00395567" w:rsidRPr="00BC4730" w:rsidRDefault="00395567" w:rsidP="00395567">
      <w:pPr>
        <w:pStyle w:val="BlockText"/>
        <w:rPr>
          <w:vanish/>
        </w:rPr>
      </w:pPr>
      <w:r w:rsidRPr="00BC4730">
        <w:rPr>
          <w:vanish/>
        </w:rPr>
        <w:t xml:space="preserve">Next: </w:t>
      </w:r>
      <w:r>
        <w:rPr>
          <w:vanish/>
        </w:rPr>
        <w:t>l3t</w:t>
      </w:r>
      <w:r w:rsidR="00724849">
        <w:rPr>
          <w:vanish/>
        </w:rPr>
        <w:t>4</w:t>
      </w:r>
      <w:r w:rsidRPr="00BC4730">
        <w:rPr>
          <w:vanish/>
        </w:rPr>
        <w:t>p0</w:t>
      </w:r>
      <w:r w:rsidR="00724849">
        <w:rPr>
          <w:vanish/>
        </w:rPr>
        <w:t>20</w:t>
      </w:r>
    </w:p>
    <w:p w14:paraId="70ADE864" w14:textId="77777777" w:rsidR="00395567" w:rsidRPr="00BC4730" w:rsidRDefault="00395567" w:rsidP="00395567">
      <w:pPr>
        <w:pStyle w:val="Blocklinehidden"/>
      </w:pPr>
      <w:r w:rsidRPr="00BC4730">
        <w:t>Block line</w:t>
      </w:r>
    </w:p>
    <w:p w14:paraId="5AB93FF5" w14:textId="77777777" w:rsidR="00395567" w:rsidRPr="00BC4730" w:rsidRDefault="00395567" w:rsidP="00395567">
      <w:pPr>
        <w:pStyle w:val="Heading5"/>
      </w:pPr>
      <w:r w:rsidRPr="00BC4730">
        <w:t>Page type</w:t>
      </w:r>
    </w:p>
    <w:p w14:paraId="0FD78F1F" w14:textId="77777777" w:rsidR="00395567" w:rsidRPr="00BC4730" w:rsidRDefault="00395567" w:rsidP="00395567">
      <w:pPr>
        <w:pStyle w:val="BlockText"/>
        <w:rPr>
          <w:vanish/>
        </w:rPr>
      </w:pPr>
      <w:r w:rsidRPr="00BC4730">
        <w:rPr>
          <w:vanish/>
        </w:rPr>
        <w:t>syntax</w:t>
      </w:r>
    </w:p>
    <w:p w14:paraId="5B9A4811" w14:textId="77777777" w:rsidR="00395567" w:rsidRPr="00BC4730" w:rsidRDefault="00395567" w:rsidP="00395567">
      <w:pPr>
        <w:pStyle w:val="Blocklinehidden"/>
      </w:pPr>
      <w:r w:rsidRPr="00BC4730">
        <w:t>Block line</w:t>
      </w:r>
    </w:p>
    <w:p w14:paraId="48CB89AB" w14:textId="77777777" w:rsidR="00395567" w:rsidRPr="00BC4730" w:rsidRDefault="00395567" w:rsidP="00395567">
      <w:pPr>
        <w:pStyle w:val="Heading5"/>
      </w:pPr>
      <w:r w:rsidRPr="00BC4730">
        <w:t>Keywords</w:t>
      </w:r>
    </w:p>
    <w:p w14:paraId="436D48A0" w14:textId="2ADABB04" w:rsidR="00395567" w:rsidRPr="00BC4730" w:rsidRDefault="00737F41" w:rsidP="00395567">
      <w:pPr>
        <w:pStyle w:val="BlockText"/>
        <w:rPr>
          <w:vanish/>
          <w:szCs w:val="22"/>
        </w:rPr>
      </w:pPr>
      <w:r>
        <w:rPr>
          <w:vanish/>
          <w:szCs w:val="22"/>
        </w:rPr>
        <w:t>Create</w:t>
      </w:r>
      <w:r w:rsidR="00395567" w:rsidRPr="00BC4730">
        <w:rPr>
          <w:vanish/>
          <w:szCs w:val="22"/>
        </w:rPr>
        <w:t>, insta</w:t>
      </w:r>
      <w:r>
        <w:rPr>
          <w:vanish/>
          <w:szCs w:val="22"/>
        </w:rPr>
        <w:t>nce, new, constructor</w:t>
      </w:r>
    </w:p>
    <w:p w14:paraId="5288045B" w14:textId="77777777" w:rsidR="00395567" w:rsidRPr="00BC4730" w:rsidRDefault="00395567" w:rsidP="00395567">
      <w:pPr>
        <w:pStyle w:val="Blocklinehidden"/>
      </w:pPr>
      <w:r w:rsidRPr="00BC4730">
        <w:t>Block line</w:t>
      </w:r>
    </w:p>
    <w:p w14:paraId="471BF5EB" w14:textId="4E364E2C" w:rsidR="00395567" w:rsidRDefault="00395567" w:rsidP="00395567">
      <w:pPr>
        <w:pStyle w:val="Heading5"/>
      </w:pPr>
      <w:r w:rsidRPr="00BC4730">
        <w:t>Graphics/Slide</w:t>
      </w:r>
    </w:p>
    <w:p w14:paraId="40779DAE" w14:textId="77777777" w:rsidR="00395567" w:rsidRPr="00BC4730" w:rsidRDefault="00395567" w:rsidP="00395567">
      <w:pPr>
        <w:pStyle w:val="Heading5"/>
      </w:pPr>
      <w:r w:rsidRPr="00BC4730">
        <w:t>Text</w:t>
      </w:r>
    </w:p>
    <w:p w14:paraId="47E8E232" w14:textId="77777777" w:rsidR="003911EA" w:rsidRDefault="00395567" w:rsidP="00395567">
      <w:pPr>
        <w:pStyle w:val="BlockText"/>
      </w:pPr>
      <w:r w:rsidRPr="00BC4730">
        <w:t>When you create an</w:t>
      </w:r>
      <w:r w:rsidR="00D35BD8">
        <w:t xml:space="preserve"> instance of</w:t>
      </w:r>
      <w:r w:rsidR="00C07318">
        <w:t xml:space="preserve"> another </w:t>
      </w:r>
      <w:r w:rsidRPr="00BC4730">
        <w:t xml:space="preserve">class, you call the constructor </w:t>
      </w:r>
      <w:r w:rsidR="00C07318">
        <w:t>for</w:t>
      </w:r>
      <w:r w:rsidRPr="00BC4730">
        <w:t xml:space="preserve"> the class</w:t>
      </w:r>
      <w:r w:rsidR="008B1C78">
        <w:t xml:space="preserve"> using the ABL </w:t>
      </w:r>
      <w:r w:rsidR="008B1C78" w:rsidRPr="008B1C78">
        <w:rPr>
          <w:i/>
        </w:rPr>
        <w:t>new</w:t>
      </w:r>
      <w:r w:rsidR="008B1C78">
        <w:t xml:space="preserve"> keyword</w:t>
      </w:r>
      <w:r w:rsidRPr="00BC4730">
        <w:t xml:space="preserve">. </w:t>
      </w:r>
      <w:r w:rsidR="003911EA">
        <w:t>The constructor r</w:t>
      </w:r>
      <w:r w:rsidR="00D35BD8">
        <w:t>eturns a value</w:t>
      </w:r>
      <w:r w:rsidR="004E0DD2">
        <w:t>,</w:t>
      </w:r>
      <w:r w:rsidR="00D35BD8">
        <w:t xml:space="preserve"> which is the reference to the newly </w:t>
      </w:r>
      <w:r w:rsidR="003911EA">
        <w:t xml:space="preserve">created class instance. </w:t>
      </w:r>
      <w:r w:rsidR="008C6735">
        <w:t>You must</w:t>
      </w:r>
      <w:r w:rsidRPr="00BC4730">
        <w:t xml:space="preserve"> assign the reference </w:t>
      </w:r>
      <w:r w:rsidR="00C07318">
        <w:t xml:space="preserve">to the class instance </w:t>
      </w:r>
      <w:r w:rsidRPr="00BC4730">
        <w:t xml:space="preserve">to </w:t>
      </w:r>
      <w:r w:rsidR="008C6735">
        <w:t xml:space="preserve">the </w:t>
      </w:r>
      <w:r w:rsidRPr="00BC4730">
        <w:t xml:space="preserve">variable </w:t>
      </w:r>
      <w:r w:rsidR="00C07318">
        <w:t>or property</w:t>
      </w:r>
      <w:r w:rsidR="008C6735">
        <w:t xml:space="preserve"> whose type is the name of the class.</w:t>
      </w:r>
    </w:p>
    <w:p w14:paraId="4C3A64AA" w14:textId="77777777" w:rsidR="003911EA" w:rsidRDefault="003911EA" w:rsidP="00395567">
      <w:pPr>
        <w:pStyle w:val="BlockText"/>
      </w:pPr>
    </w:p>
    <w:p w14:paraId="7734B90D" w14:textId="77777777" w:rsidR="003911EA" w:rsidRDefault="003911EA" w:rsidP="00395567">
      <w:pPr>
        <w:pStyle w:val="BlockText"/>
      </w:pPr>
      <w:r w:rsidRPr="003E3EA4">
        <w:rPr>
          <w:b/>
        </w:rPr>
        <w:t>Note</w:t>
      </w:r>
      <w:r>
        <w:t>: The class</w:t>
      </w:r>
      <w:r w:rsidR="00395567" w:rsidRPr="00BC4730">
        <w:t xml:space="preserve"> </w:t>
      </w:r>
      <w:r>
        <w:t>you call may</w:t>
      </w:r>
      <w:r w:rsidR="00395567" w:rsidRPr="00BC4730">
        <w:t xml:space="preserve"> have multiple constructors, each wi</w:t>
      </w:r>
      <w:r>
        <w:t>th its own set of parameters</w:t>
      </w:r>
      <w:r w:rsidR="00395567" w:rsidRPr="00BC4730">
        <w:t xml:space="preserve">. </w:t>
      </w:r>
      <w:r>
        <w:t xml:space="preserve">You must make sure that you call the correct constructor by using the expected parameter list for </w:t>
      </w:r>
      <w:r w:rsidR="003E3EA4">
        <w:t>that</w:t>
      </w:r>
      <w:r>
        <w:t xml:space="preserve"> constructor.</w:t>
      </w:r>
    </w:p>
    <w:p w14:paraId="3CAC2C1F" w14:textId="77777777" w:rsidR="003911EA" w:rsidRDefault="003911EA" w:rsidP="00395567">
      <w:pPr>
        <w:pStyle w:val="BlockText"/>
      </w:pPr>
    </w:p>
    <w:p w14:paraId="3425799A" w14:textId="77777777" w:rsidR="00395567" w:rsidRPr="00BC4730" w:rsidRDefault="00395567" w:rsidP="00395567">
      <w:pPr>
        <w:pStyle w:val="BlockText"/>
      </w:pPr>
      <w:r w:rsidRPr="00BC4730">
        <w:t>Here is the simplified syntax for calling the default constructor for a class with no parameters:</w:t>
      </w:r>
    </w:p>
    <w:p w14:paraId="1CB6E8B5" w14:textId="77777777" w:rsidR="00395567" w:rsidRPr="00BC4730" w:rsidRDefault="00395567" w:rsidP="00395567">
      <w:pPr>
        <w:pStyle w:val="BlockText"/>
      </w:pPr>
    </w:p>
    <w:p w14:paraId="0F8CAF0E" w14:textId="77777777" w:rsidR="00395567" w:rsidRPr="00BC4730" w:rsidRDefault="00395567" w:rsidP="00395567">
      <w:pPr>
        <w:pStyle w:val="BlockCode"/>
        <w:rPr>
          <w:color w:val="000000" w:themeColor="text1"/>
        </w:rPr>
      </w:pPr>
      <w:r>
        <w:rPr>
          <w:color w:val="000000" w:themeColor="text1"/>
        </w:rPr>
        <w:t>&lt;</w:t>
      </w:r>
      <w:r w:rsidR="0088742B">
        <w:rPr>
          <w:color w:val="000000" w:themeColor="text1"/>
        </w:rPr>
        <w:t>defined-</w:t>
      </w:r>
      <w:r w:rsidRPr="00BC4730">
        <w:rPr>
          <w:color w:val="000000" w:themeColor="text1"/>
        </w:rPr>
        <w:t xml:space="preserve">name&gt; </w:t>
      </w:r>
      <w:r w:rsidRPr="00574742">
        <w:t>=</w:t>
      </w:r>
      <w:r w:rsidRPr="00BC4730">
        <w:rPr>
          <w:color w:val="C00000"/>
        </w:rPr>
        <w:t xml:space="preserve"> </w:t>
      </w:r>
      <w:r w:rsidRPr="0088742B">
        <w:rPr>
          <w:color w:val="7F0055"/>
        </w:rPr>
        <w:t>new</w:t>
      </w:r>
      <w:r w:rsidR="003911EA">
        <w:rPr>
          <w:color w:val="000000" w:themeColor="text1"/>
        </w:rPr>
        <w:t xml:space="preserve"> </w:t>
      </w:r>
      <w:r w:rsidRPr="00BC4730">
        <w:rPr>
          <w:color w:val="000000" w:themeColor="text1"/>
        </w:rPr>
        <w:t>&lt;class</w:t>
      </w:r>
      <w:r w:rsidR="0088742B">
        <w:rPr>
          <w:color w:val="000000" w:themeColor="text1"/>
        </w:rPr>
        <w:t>-</w:t>
      </w:r>
      <w:r w:rsidRPr="00BC4730">
        <w:rPr>
          <w:color w:val="000000" w:themeColor="text1"/>
        </w:rPr>
        <w:t>name&gt;().</w:t>
      </w:r>
    </w:p>
    <w:p w14:paraId="2324718C" w14:textId="77777777" w:rsidR="00395567" w:rsidRPr="00BC4730" w:rsidRDefault="00395567" w:rsidP="00395567">
      <w:pPr>
        <w:pStyle w:val="BlockText"/>
      </w:pPr>
    </w:p>
    <w:tbl>
      <w:tblPr>
        <w:tblW w:w="7575" w:type="dxa"/>
        <w:tblInd w:w="1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8"/>
        <w:gridCol w:w="5027"/>
      </w:tblGrid>
      <w:tr w:rsidR="00987D99" w:rsidRPr="00395DC0" w14:paraId="5906B237" w14:textId="77777777" w:rsidTr="003C5C85">
        <w:trPr>
          <w:trHeight w:val="500"/>
        </w:trPr>
        <w:tc>
          <w:tcPr>
            <w:tcW w:w="2548" w:type="dxa"/>
            <w:shd w:val="clear" w:color="auto" w:fill="CCCCCC"/>
          </w:tcPr>
          <w:p w14:paraId="3E9F40E0" w14:textId="77777777" w:rsidR="00987D99" w:rsidRPr="00395DC0" w:rsidRDefault="00987D99" w:rsidP="00164713">
            <w:pPr>
              <w:pStyle w:val="TableHeading"/>
            </w:pPr>
            <w:r>
              <w:t>Syntax Element</w:t>
            </w:r>
          </w:p>
        </w:tc>
        <w:tc>
          <w:tcPr>
            <w:tcW w:w="5027" w:type="dxa"/>
            <w:shd w:val="clear" w:color="auto" w:fill="CCCCCC"/>
          </w:tcPr>
          <w:p w14:paraId="7E88969B" w14:textId="77777777" w:rsidR="00987D99" w:rsidRPr="00395DC0" w:rsidRDefault="00987D99" w:rsidP="00164713">
            <w:pPr>
              <w:pStyle w:val="TableHeading"/>
            </w:pPr>
            <w:r>
              <w:t>Description</w:t>
            </w:r>
          </w:p>
        </w:tc>
      </w:tr>
      <w:tr w:rsidR="00987D99" w:rsidRPr="00395DC0" w14:paraId="64AA472A" w14:textId="77777777" w:rsidTr="003C5C85">
        <w:trPr>
          <w:trHeight w:val="573"/>
        </w:trPr>
        <w:tc>
          <w:tcPr>
            <w:tcW w:w="2548" w:type="dxa"/>
            <w:shd w:val="clear" w:color="auto" w:fill="auto"/>
          </w:tcPr>
          <w:p w14:paraId="70EFD633" w14:textId="672DF063" w:rsidR="00987D99" w:rsidRPr="00395DC0" w:rsidRDefault="00987D99" w:rsidP="00987D99">
            <w:pPr>
              <w:pStyle w:val="table-text"/>
            </w:pPr>
            <w:r>
              <w:t>defined-name</w:t>
            </w:r>
          </w:p>
        </w:tc>
        <w:tc>
          <w:tcPr>
            <w:tcW w:w="5027" w:type="dxa"/>
            <w:shd w:val="clear" w:color="auto" w:fill="auto"/>
          </w:tcPr>
          <w:p w14:paraId="3BF943C9" w14:textId="0F8C5B75" w:rsidR="00987D99" w:rsidRPr="00395DC0" w:rsidRDefault="00987D99" w:rsidP="00987D99">
            <w:pPr>
              <w:pStyle w:val="table-text"/>
            </w:pPr>
            <w:r>
              <w:t>T</w:t>
            </w:r>
            <w:r w:rsidRPr="00BC4730">
              <w:t>he name of a previously defined variable</w:t>
            </w:r>
            <w:r>
              <w:t xml:space="preserve"> or property</w:t>
            </w:r>
            <w:r w:rsidRPr="00BC4730">
              <w:t xml:space="preserve"> </w:t>
            </w:r>
            <w:r>
              <w:t>that will hold the reference to the class instance</w:t>
            </w:r>
            <w:r w:rsidRPr="00BC4730">
              <w:t xml:space="preserve"> </w:t>
            </w:r>
          </w:p>
        </w:tc>
      </w:tr>
      <w:tr w:rsidR="00987D99" w:rsidRPr="00395DC0" w14:paraId="7FA45373" w14:textId="77777777" w:rsidTr="003C5C85">
        <w:trPr>
          <w:trHeight w:val="333"/>
        </w:trPr>
        <w:tc>
          <w:tcPr>
            <w:tcW w:w="2548" w:type="dxa"/>
            <w:shd w:val="clear" w:color="auto" w:fill="auto"/>
          </w:tcPr>
          <w:p w14:paraId="73790B98" w14:textId="2B5DD057" w:rsidR="00987D99" w:rsidRPr="00BC4730" w:rsidRDefault="00987D99" w:rsidP="00987D99">
            <w:pPr>
              <w:pStyle w:val="table-text"/>
            </w:pPr>
            <w:r>
              <w:t>class-</w:t>
            </w:r>
            <w:r w:rsidRPr="00BC4730">
              <w:t>name</w:t>
            </w:r>
          </w:p>
        </w:tc>
        <w:tc>
          <w:tcPr>
            <w:tcW w:w="5027" w:type="dxa"/>
            <w:shd w:val="clear" w:color="auto" w:fill="auto"/>
          </w:tcPr>
          <w:p w14:paraId="05BEB14C" w14:textId="47E60B50" w:rsidR="00987D99" w:rsidRDefault="00987D99" w:rsidP="00987D99">
            <w:pPr>
              <w:pStyle w:val="table-text"/>
            </w:pPr>
            <w:r>
              <w:t>T</w:t>
            </w:r>
            <w:r w:rsidRPr="00BC4730">
              <w:t>he name of the class</w:t>
            </w:r>
          </w:p>
        </w:tc>
      </w:tr>
    </w:tbl>
    <w:p w14:paraId="128AED7B" w14:textId="77777777" w:rsidR="003C5C85" w:rsidRDefault="003C5C85" w:rsidP="00585E8E"/>
    <w:p w14:paraId="6C94B3EC" w14:textId="1F22BBCA" w:rsidR="007200DD" w:rsidRDefault="007200DD" w:rsidP="007200DD">
      <w:pPr>
        <w:pStyle w:val="Heading5"/>
      </w:pPr>
      <w:r>
        <w:t>Optional code example</w:t>
      </w:r>
    </w:p>
    <w:p w14:paraId="1FC74B04" w14:textId="23F74E1F" w:rsidR="00F96B4A" w:rsidRDefault="00F96B4A" w:rsidP="007200DD">
      <w:pPr>
        <w:pStyle w:val="BlockText"/>
      </w:pPr>
      <w:r>
        <w:t xml:space="preserve">Suppose the application has a </w:t>
      </w:r>
      <w:proofErr w:type="spellStart"/>
      <w:r w:rsidRPr="00A4741A">
        <w:rPr>
          <w:i/>
        </w:rPr>
        <w:t>Dept</w:t>
      </w:r>
      <w:proofErr w:type="spellEnd"/>
      <w:r>
        <w:t xml:space="preserve"> class that is used to hold data for employees of a department. A user of the </w:t>
      </w:r>
      <w:proofErr w:type="spellStart"/>
      <w:r w:rsidRPr="00A4741A">
        <w:rPr>
          <w:i/>
        </w:rPr>
        <w:t>Dept</w:t>
      </w:r>
      <w:proofErr w:type="spellEnd"/>
      <w:r>
        <w:t xml:space="preserve"> class can call the </w:t>
      </w:r>
      <w:proofErr w:type="spellStart"/>
      <w:proofErr w:type="gramStart"/>
      <w:r w:rsidRPr="00A4741A">
        <w:rPr>
          <w:i/>
        </w:rPr>
        <w:t>AddEmployee</w:t>
      </w:r>
      <w:proofErr w:type="spellEnd"/>
      <w:r>
        <w:t>(</w:t>
      </w:r>
      <w:proofErr w:type="gramEnd"/>
      <w:r>
        <w:t xml:space="preserve">) method to add an employee to the department. </w:t>
      </w:r>
      <w:r w:rsidR="007200DD" w:rsidRPr="003E3EA4">
        <w:t xml:space="preserve">Here is the </w:t>
      </w:r>
      <w:proofErr w:type="spellStart"/>
      <w:proofErr w:type="gramStart"/>
      <w:r w:rsidR="007200DD" w:rsidRPr="00A4741A">
        <w:rPr>
          <w:i/>
        </w:rPr>
        <w:t>AddEmployee</w:t>
      </w:r>
      <w:proofErr w:type="spellEnd"/>
      <w:r w:rsidR="007200DD" w:rsidRPr="003E3EA4">
        <w:t>(</w:t>
      </w:r>
      <w:proofErr w:type="gramEnd"/>
      <w:r w:rsidR="007200DD" w:rsidRPr="003E3EA4">
        <w:t xml:space="preserve">) method of the </w:t>
      </w:r>
      <w:proofErr w:type="spellStart"/>
      <w:r w:rsidR="007200DD" w:rsidRPr="00A4741A">
        <w:rPr>
          <w:i/>
        </w:rPr>
        <w:t>Dept</w:t>
      </w:r>
      <w:proofErr w:type="spellEnd"/>
      <w:r w:rsidR="007200DD" w:rsidRPr="003E3EA4">
        <w:t xml:space="preserve"> class that takes as input all of the data necessary to </w:t>
      </w:r>
      <w:r w:rsidR="003003F9" w:rsidRPr="003E3EA4">
        <w:t>initialize</w:t>
      </w:r>
      <w:r w:rsidR="007200DD" w:rsidRPr="003E3EA4">
        <w:t xml:space="preserve"> an </w:t>
      </w:r>
      <w:proofErr w:type="spellStart"/>
      <w:r w:rsidR="007200DD" w:rsidRPr="00A4741A">
        <w:rPr>
          <w:i/>
        </w:rPr>
        <w:t>Emp</w:t>
      </w:r>
      <w:proofErr w:type="spellEnd"/>
      <w:r w:rsidR="00256456">
        <w:rPr>
          <w:i/>
        </w:rPr>
        <w:t xml:space="preserve"> </w:t>
      </w:r>
      <w:r w:rsidR="007200DD" w:rsidRPr="003E3EA4">
        <w:t>instance. It defines a variable</w:t>
      </w:r>
      <w:r w:rsidR="003911EA" w:rsidRPr="003E3EA4">
        <w:t xml:space="preserve">, </w:t>
      </w:r>
      <w:proofErr w:type="spellStart"/>
      <w:r w:rsidR="003911EA" w:rsidRPr="003E3EA4">
        <w:rPr>
          <w:i/>
        </w:rPr>
        <w:t>Emp</w:t>
      </w:r>
      <w:r w:rsidR="00131780">
        <w:rPr>
          <w:i/>
        </w:rPr>
        <w:t>l</w:t>
      </w:r>
      <w:proofErr w:type="spellEnd"/>
      <w:r w:rsidR="003911EA" w:rsidRPr="003E3EA4">
        <w:t>,</w:t>
      </w:r>
      <w:r w:rsidR="007200DD" w:rsidRPr="003E3EA4">
        <w:t xml:space="preserve"> </w:t>
      </w:r>
      <w:r w:rsidR="003911EA" w:rsidRPr="003E3EA4">
        <w:t xml:space="preserve">that </w:t>
      </w:r>
      <w:r>
        <w:t>will hold</w:t>
      </w:r>
      <w:r w:rsidR="003911EA" w:rsidRPr="003E3EA4">
        <w:t xml:space="preserve"> the reference to the</w:t>
      </w:r>
      <w:r w:rsidR="007200DD" w:rsidRPr="003E3EA4">
        <w:t xml:space="preserve"> </w:t>
      </w:r>
      <w:proofErr w:type="spellStart"/>
      <w:r w:rsidR="007200DD" w:rsidRPr="00A4741A">
        <w:rPr>
          <w:i/>
        </w:rPr>
        <w:t>Emp</w:t>
      </w:r>
      <w:proofErr w:type="spellEnd"/>
      <w:r w:rsidR="007200DD" w:rsidRPr="003E3EA4">
        <w:t xml:space="preserve"> </w:t>
      </w:r>
      <w:r w:rsidR="003911EA" w:rsidRPr="003E3EA4">
        <w:t>instance</w:t>
      </w:r>
      <w:r>
        <w:t xml:space="preserve">. The next statement creates an instance of the </w:t>
      </w:r>
      <w:proofErr w:type="spellStart"/>
      <w:r w:rsidRPr="00A4741A">
        <w:rPr>
          <w:i/>
        </w:rPr>
        <w:t>Emp</w:t>
      </w:r>
      <w:proofErr w:type="spellEnd"/>
      <w:r>
        <w:t xml:space="preserve"> class using the </w:t>
      </w:r>
      <w:r w:rsidRPr="00F96B4A">
        <w:rPr>
          <w:i/>
        </w:rPr>
        <w:t>new</w:t>
      </w:r>
      <w:r>
        <w:t xml:space="preserve"> keyword to call the constructor.</w:t>
      </w:r>
      <w:r w:rsidR="003911EA" w:rsidRPr="003E3EA4">
        <w:t xml:space="preserve"> </w:t>
      </w:r>
      <w:r>
        <w:t xml:space="preserve">In this same statement, the </w:t>
      </w:r>
      <w:r w:rsidR="0080496A" w:rsidRPr="003E3EA4">
        <w:t xml:space="preserve">reference </w:t>
      </w:r>
      <w:r>
        <w:t xml:space="preserve">to the </w:t>
      </w:r>
      <w:proofErr w:type="spellStart"/>
      <w:r w:rsidRPr="00A4741A">
        <w:rPr>
          <w:i/>
        </w:rPr>
        <w:t>Emp</w:t>
      </w:r>
      <w:proofErr w:type="spellEnd"/>
      <w:r>
        <w:t xml:space="preserve"> class instance returned by the constructor is assigned </w:t>
      </w:r>
      <w:r w:rsidR="0080496A" w:rsidRPr="003E3EA4">
        <w:t xml:space="preserve">to </w:t>
      </w:r>
      <w:r w:rsidR="0080496A" w:rsidRPr="003E3EA4">
        <w:rPr>
          <w:i/>
        </w:rPr>
        <w:t>Emp</w:t>
      </w:r>
      <w:r w:rsidR="007200DD" w:rsidRPr="003E3EA4">
        <w:t xml:space="preserve">. </w:t>
      </w:r>
    </w:p>
    <w:p w14:paraId="3B9589AE" w14:textId="77777777" w:rsidR="00F96B4A" w:rsidRDefault="00F96B4A" w:rsidP="007200DD">
      <w:pPr>
        <w:pStyle w:val="BlockText"/>
      </w:pPr>
    </w:p>
    <w:p w14:paraId="72CFBF03" w14:textId="7E1398B1" w:rsidR="007200DD" w:rsidRDefault="004E0DD2" w:rsidP="007200DD">
      <w:pPr>
        <w:pStyle w:val="BlockText"/>
      </w:pPr>
      <w:r>
        <w:t>After it is</w:t>
      </w:r>
      <w:r w:rsidR="007200DD" w:rsidRPr="003E3EA4">
        <w:t xml:space="preserve"> created, the</w:t>
      </w:r>
      <w:r w:rsidR="003003F9" w:rsidRPr="003E3EA4">
        <w:t xml:space="preserve"> </w:t>
      </w:r>
      <w:proofErr w:type="spellStart"/>
      <w:r w:rsidR="003003F9" w:rsidRPr="00A4741A">
        <w:rPr>
          <w:i/>
        </w:rPr>
        <w:t>Emp</w:t>
      </w:r>
      <w:proofErr w:type="spellEnd"/>
      <w:r w:rsidR="00F4390C">
        <w:rPr>
          <w:i/>
        </w:rPr>
        <w:t xml:space="preserve"> </w:t>
      </w:r>
      <w:r w:rsidR="007200DD" w:rsidRPr="003E3EA4">
        <w:t>instanc</w:t>
      </w:r>
      <w:r w:rsidR="00DB74D5" w:rsidRPr="003E3EA4">
        <w:t xml:space="preserve">e can be accessed and initialized. </w:t>
      </w:r>
    </w:p>
    <w:p w14:paraId="26DFB806" w14:textId="77777777" w:rsidR="00F96B4A" w:rsidRDefault="00F96B4A" w:rsidP="007200DD">
      <w:pPr>
        <w:pStyle w:val="BlockText"/>
      </w:pPr>
    </w:p>
    <w:p w14:paraId="6FA3813D" w14:textId="77777777" w:rsidR="007200DD" w:rsidRDefault="007200DD" w:rsidP="000507C7">
      <w:pPr>
        <w:pStyle w:val="BlockCode"/>
        <w:pBdr>
          <w:left w:val="single" w:sz="12" w:space="0" w:color="auto"/>
        </w:pBdr>
        <w:rPr>
          <w:color w:val="000000" w:themeColor="text1"/>
        </w:rPr>
      </w:pPr>
      <w:r w:rsidRPr="0088742B">
        <w:rPr>
          <w:color w:val="7F0055"/>
        </w:rPr>
        <w:t>method public</w:t>
      </w:r>
      <w:r w:rsidRPr="007200DD">
        <w:rPr>
          <w:color w:val="000000" w:themeColor="text1"/>
        </w:rPr>
        <w:t xml:space="preserve"> </w:t>
      </w:r>
      <w:r w:rsidRPr="000507C7">
        <w:rPr>
          <w:color w:val="7F0055"/>
        </w:rPr>
        <w:t>void</w:t>
      </w:r>
      <w:r w:rsidRPr="007200DD">
        <w:rPr>
          <w:color w:val="000000" w:themeColor="text1"/>
        </w:rPr>
        <w:t xml:space="preserve"> AddEmployee ( </w:t>
      </w:r>
    </w:p>
    <w:p w14:paraId="6EA1F0CD" w14:textId="77777777" w:rsidR="007200DD" w:rsidRPr="007200DD" w:rsidRDefault="007200DD" w:rsidP="000507C7">
      <w:pPr>
        <w:pStyle w:val="BlockCode"/>
        <w:pBdr>
          <w:left w:val="single" w:sz="12" w:space="0" w:color="auto"/>
        </w:pBdr>
        <w:rPr>
          <w:color w:val="000000" w:themeColor="text1"/>
        </w:rPr>
      </w:pPr>
      <w:r>
        <w:rPr>
          <w:color w:val="000000" w:themeColor="text1"/>
        </w:rPr>
        <w:t xml:space="preserve">                            </w:t>
      </w:r>
      <w:r w:rsidRPr="0088742B">
        <w:rPr>
          <w:color w:val="7F0055"/>
        </w:rPr>
        <w:t>input</w:t>
      </w:r>
      <w:r w:rsidRPr="007200DD">
        <w:rPr>
          <w:color w:val="000000" w:themeColor="text1"/>
        </w:rPr>
        <w:t xml:space="preserve"> pEmpNum </w:t>
      </w:r>
      <w:r w:rsidRPr="0088742B">
        <w:rPr>
          <w:color w:val="7F0055"/>
        </w:rPr>
        <w:t>as</w:t>
      </w:r>
      <w:r w:rsidRPr="007200DD">
        <w:rPr>
          <w:color w:val="000000" w:themeColor="text1"/>
        </w:rPr>
        <w:t xml:space="preserve"> </w:t>
      </w:r>
      <w:r w:rsidRPr="00A4741A">
        <w:rPr>
          <w:color w:val="FF0000"/>
        </w:rPr>
        <w:t>integer</w:t>
      </w:r>
      <w:r w:rsidRPr="007200DD">
        <w:rPr>
          <w:color w:val="000000" w:themeColor="text1"/>
        </w:rPr>
        <w:t>,</w:t>
      </w:r>
    </w:p>
    <w:p w14:paraId="559FDB30"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pFirstName </w:t>
      </w:r>
      <w:r w:rsidRPr="0088742B">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70A89DDF"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pLastName </w:t>
      </w:r>
      <w:r w:rsidRPr="0088742B">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0FBD6143"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pAddress </w:t>
      </w:r>
      <w:r w:rsidRPr="0088742B">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6F48F485"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pPostalCode </w:t>
      </w:r>
      <w:r w:rsidRPr="0088742B">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5CD98076"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pPhones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 xml:space="preserve"> </w:t>
      </w:r>
      <w:r w:rsidRPr="000507C7">
        <w:rPr>
          <w:color w:val="7F0055"/>
        </w:rPr>
        <w:t>extent</w:t>
      </w:r>
      <w:r w:rsidRPr="007200DD">
        <w:rPr>
          <w:color w:val="000000" w:themeColor="text1"/>
        </w:rPr>
        <w:t xml:space="preserve"> </w:t>
      </w:r>
      <w:r w:rsidRPr="000507C7">
        <w:rPr>
          <w:color w:val="0000FF"/>
        </w:rPr>
        <w:t>3</w:t>
      </w:r>
      <w:r w:rsidRPr="007200DD">
        <w:rPr>
          <w:color w:val="000000" w:themeColor="text1"/>
        </w:rPr>
        <w:t>,</w:t>
      </w:r>
    </w:p>
    <w:p w14:paraId="1F22094F"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pVacationHours </w:t>
      </w:r>
      <w:r w:rsidRPr="000507C7">
        <w:rPr>
          <w:color w:val="7F0055"/>
        </w:rPr>
        <w:t>as</w:t>
      </w:r>
      <w:r w:rsidRPr="007200DD">
        <w:rPr>
          <w:color w:val="000000" w:themeColor="text1"/>
        </w:rPr>
        <w:t xml:space="preserve"> </w:t>
      </w:r>
      <w:r w:rsidRPr="000507C7">
        <w:rPr>
          <w:color w:val="FF0000"/>
        </w:rPr>
        <w:t>integer</w:t>
      </w:r>
      <w:r w:rsidRPr="007200DD">
        <w:rPr>
          <w:color w:val="000000" w:themeColor="text1"/>
        </w:rPr>
        <w:t>,</w:t>
      </w:r>
    </w:p>
    <w:p w14:paraId="77CBD863"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88742B">
        <w:rPr>
          <w:color w:val="7F0055"/>
        </w:rPr>
        <w:t>input</w:t>
      </w:r>
      <w:r w:rsidRPr="007200DD">
        <w:rPr>
          <w:color w:val="000000" w:themeColor="text1"/>
        </w:rPr>
        <w:t xml:space="preserve"> pJobTitle </w:t>
      </w:r>
      <w:r w:rsidRPr="000507C7">
        <w:rPr>
          <w:color w:val="7F0055"/>
        </w:rPr>
        <w:t>as</w:t>
      </w:r>
      <w:r w:rsidRPr="007200DD">
        <w:rPr>
          <w:color w:val="000000" w:themeColor="text1"/>
        </w:rPr>
        <w:t xml:space="preserve"> </w:t>
      </w:r>
      <w:r w:rsidRPr="000507C7">
        <w:rPr>
          <w:color w:val="FF0000"/>
        </w:rPr>
        <w:t>character</w:t>
      </w:r>
    </w:p>
    <w:p w14:paraId="6239531C" w14:textId="77777777" w:rsidR="007200DD" w:rsidRPr="007200DD" w:rsidRDefault="007200DD" w:rsidP="000507C7">
      <w:pPr>
        <w:pStyle w:val="BlockCode"/>
        <w:pBdr>
          <w:left w:val="single" w:sz="12" w:space="0" w:color="auto"/>
        </w:pBdr>
        <w:rPr>
          <w:color w:val="000000" w:themeColor="text1"/>
        </w:rPr>
      </w:pPr>
      <w:r w:rsidRPr="007200DD">
        <w:rPr>
          <w:color w:val="000000" w:themeColor="text1"/>
        </w:rPr>
        <w:t xml:space="preserve">   </w:t>
      </w:r>
      <w:r>
        <w:rPr>
          <w:color w:val="000000" w:themeColor="text1"/>
        </w:rPr>
        <w:t xml:space="preserve">                           </w:t>
      </w:r>
      <w:r w:rsidRPr="007200DD">
        <w:rPr>
          <w:color w:val="000000" w:themeColor="text1"/>
        </w:rPr>
        <w:t>):</w:t>
      </w:r>
    </w:p>
    <w:p w14:paraId="4C3650D5" w14:textId="6A093ABA" w:rsidR="007200DD" w:rsidRDefault="007200DD" w:rsidP="000507C7">
      <w:pPr>
        <w:pStyle w:val="BlockCode"/>
        <w:pBdr>
          <w:left w:val="single" w:sz="12" w:space="0" w:color="auto"/>
        </w:pBdr>
        <w:rPr>
          <w:color w:val="000000" w:themeColor="text1"/>
        </w:rPr>
      </w:pPr>
      <w:r>
        <w:rPr>
          <w:color w:val="000000" w:themeColor="text1"/>
        </w:rPr>
        <w:t xml:space="preserve">   </w:t>
      </w:r>
      <w:r w:rsidRPr="0088742B">
        <w:rPr>
          <w:color w:val="7F0055"/>
        </w:rPr>
        <w:t>define variable</w:t>
      </w:r>
      <w:r w:rsidRPr="007200DD">
        <w:rPr>
          <w:color w:val="000000" w:themeColor="text1"/>
        </w:rPr>
        <w:t xml:space="preserve"> Emp</w:t>
      </w:r>
      <w:r w:rsidR="00256456">
        <w:rPr>
          <w:color w:val="000000" w:themeColor="text1"/>
        </w:rPr>
        <w:t>l</w:t>
      </w:r>
      <w:r w:rsidRPr="007200DD">
        <w:rPr>
          <w:color w:val="000000" w:themeColor="text1"/>
        </w:rPr>
        <w:t xml:space="preserve"> </w:t>
      </w:r>
      <w:r w:rsidRPr="0088742B">
        <w:rPr>
          <w:color w:val="7F0055"/>
        </w:rPr>
        <w:t>as</w:t>
      </w:r>
      <w:r w:rsidRPr="007200DD">
        <w:rPr>
          <w:color w:val="000000" w:themeColor="text1"/>
        </w:rPr>
        <w:t xml:space="preserve"> Emp </w:t>
      </w:r>
      <w:r w:rsidRPr="0088742B">
        <w:rPr>
          <w:color w:val="7F0055"/>
        </w:rPr>
        <w:t>no-undo</w:t>
      </w:r>
      <w:r w:rsidRPr="007200DD">
        <w:rPr>
          <w:color w:val="000000" w:themeColor="text1"/>
        </w:rPr>
        <w:t>.</w:t>
      </w:r>
    </w:p>
    <w:p w14:paraId="5AC7D84A" w14:textId="77777777" w:rsidR="00B36EFC" w:rsidRPr="007200DD" w:rsidRDefault="00B36EFC" w:rsidP="000507C7">
      <w:pPr>
        <w:pStyle w:val="BlockCode"/>
        <w:pBdr>
          <w:left w:val="single" w:sz="12" w:space="0" w:color="auto"/>
        </w:pBdr>
        <w:rPr>
          <w:color w:val="000000" w:themeColor="text1"/>
        </w:rPr>
      </w:pPr>
    </w:p>
    <w:p w14:paraId="3FC171B7" w14:textId="2DAE8C63" w:rsidR="007200DD" w:rsidRDefault="007200DD" w:rsidP="000507C7">
      <w:pPr>
        <w:pStyle w:val="BlockCode"/>
        <w:pBdr>
          <w:left w:val="single" w:sz="12" w:space="0" w:color="auto"/>
        </w:pBdr>
        <w:rPr>
          <w:color w:val="000000" w:themeColor="text1"/>
        </w:rPr>
      </w:pPr>
      <w:r>
        <w:rPr>
          <w:color w:val="000000" w:themeColor="text1"/>
        </w:rPr>
        <w:t xml:space="preserve">   </w:t>
      </w:r>
      <w:r w:rsidRPr="007200DD">
        <w:rPr>
          <w:color w:val="000000" w:themeColor="text1"/>
        </w:rPr>
        <w:t>Emp</w:t>
      </w:r>
      <w:r w:rsidR="00256456">
        <w:rPr>
          <w:color w:val="000000" w:themeColor="text1"/>
        </w:rPr>
        <w:t>l</w:t>
      </w:r>
      <w:r w:rsidRPr="007200DD">
        <w:rPr>
          <w:color w:val="000000" w:themeColor="text1"/>
        </w:rPr>
        <w:t xml:space="preserve"> = </w:t>
      </w:r>
      <w:r w:rsidRPr="000507C7">
        <w:rPr>
          <w:color w:val="7F0055"/>
        </w:rPr>
        <w:t>new</w:t>
      </w:r>
      <w:r w:rsidRPr="007200DD">
        <w:rPr>
          <w:color w:val="000000" w:themeColor="text1"/>
        </w:rPr>
        <w:t xml:space="preserve"> Emp</w:t>
      </w:r>
      <w:r w:rsidR="00256456" w:rsidRPr="007200DD">
        <w:rPr>
          <w:color w:val="000000" w:themeColor="text1"/>
        </w:rPr>
        <w:t xml:space="preserve"> </w:t>
      </w:r>
      <w:r w:rsidRPr="007200DD">
        <w:rPr>
          <w:color w:val="000000" w:themeColor="text1"/>
        </w:rPr>
        <w:t>(</w:t>
      </w:r>
      <w:r w:rsidR="00B36EFC">
        <w:rPr>
          <w:color w:val="000000" w:themeColor="text1"/>
        </w:rPr>
        <w:t>).</w:t>
      </w:r>
    </w:p>
    <w:p w14:paraId="7B34435B" w14:textId="77777777" w:rsidR="00B36EFC" w:rsidRPr="007200DD" w:rsidRDefault="00B36EFC" w:rsidP="000507C7">
      <w:pPr>
        <w:pStyle w:val="BlockCode"/>
        <w:pBdr>
          <w:left w:val="single" w:sz="12" w:space="0" w:color="auto"/>
        </w:pBdr>
        <w:rPr>
          <w:color w:val="000000" w:themeColor="text1"/>
        </w:rPr>
      </w:pPr>
    </w:p>
    <w:p w14:paraId="1F08FE02" w14:textId="77777777" w:rsidR="00B36EFC" w:rsidRPr="000507C7" w:rsidRDefault="007200DD" w:rsidP="000507C7">
      <w:pPr>
        <w:pStyle w:val="BlockCode"/>
        <w:pBdr>
          <w:left w:val="single" w:sz="12" w:space="0" w:color="auto"/>
        </w:pBdr>
        <w:rPr>
          <w:color w:val="3F7F5F"/>
        </w:rPr>
      </w:pPr>
      <w:r w:rsidRPr="000507C7">
        <w:rPr>
          <w:color w:val="3F7F5F"/>
        </w:rPr>
        <w:t xml:space="preserve">   </w:t>
      </w:r>
      <w:r w:rsidR="000B603D" w:rsidRPr="000507C7">
        <w:rPr>
          <w:color w:val="3F7F5F"/>
        </w:rPr>
        <w:t>/*</w:t>
      </w:r>
      <w:r w:rsidR="00B36EFC" w:rsidRPr="000507C7">
        <w:rPr>
          <w:color w:val="3F7F5F"/>
        </w:rPr>
        <w:t xml:space="preserve">rest of method  to initialize the values for the Employee     </w:t>
      </w:r>
    </w:p>
    <w:p w14:paraId="3705679F" w14:textId="77777777" w:rsidR="00B3612A" w:rsidRPr="000507C7" w:rsidRDefault="00B36EFC" w:rsidP="000507C7">
      <w:pPr>
        <w:pStyle w:val="BlockCode"/>
        <w:pBdr>
          <w:left w:val="single" w:sz="12" w:space="0" w:color="auto"/>
        </w:pBdr>
        <w:rPr>
          <w:color w:val="3F7F5F"/>
        </w:rPr>
      </w:pPr>
      <w:r w:rsidRPr="000507C7">
        <w:rPr>
          <w:color w:val="3F7F5F"/>
        </w:rPr>
        <w:t xml:space="preserve">     Instance using the parameters passed into this method</w:t>
      </w:r>
      <w:r w:rsidR="00B3612A" w:rsidRPr="000507C7">
        <w:rPr>
          <w:color w:val="3F7F5F"/>
        </w:rPr>
        <w:t>.</w:t>
      </w:r>
    </w:p>
    <w:p w14:paraId="656510E2" w14:textId="77777777" w:rsidR="00B424C6" w:rsidRPr="000507C7" w:rsidRDefault="00B424C6" w:rsidP="000507C7">
      <w:pPr>
        <w:pStyle w:val="BlockCode"/>
        <w:pBdr>
          <w:left w:val="single" w:sz="12" w:space="0" w:color="auto"/>
        </w:pBdr>
        <w:rPr>
          <w:color w:val="3F7F5F"/>
        </w:rPr>
      </w:pPr>
      <w:r w:rsidRPr="000507C7">
        <w:rPr>
          <w:color w:val="3F7F5F"/>
        </w:rPr>
        <w:t xml:space="preserve">    </w:t>
      </w:r>
      <w:r w:rsidR="00B3612A" w:rsidRPr="000507C7">
        <w:rPr>
          <w:color w:val="3F7F5F"/>
        </w:rPr>
        <w:t xml:space="preserve"> </w:t>
      </w:r>
      <w:r w:rsidRPr="000507C7">
        <w:rPr>
          <w:color w:val="3F7F5F"/>
        </w:rPr>
        <w:t>Then a</w:t>
      </w:r>
      <w:r w:rsidR="00B3612A" w:rsidRPr="000507C7">
        <w:rPr>
          <w:color w:val="3F7F5F"/>
        </w:rPr>
        <w:t xml:space="preserve">dd reference to Employee instance to array of Employees </w:t>
      </w:r>
    </w:p>
    <w:p w14:paraId="71458AEF" w14:textId="77777777" w:rsidR="007200DD" w:rsidRPr="000507C7" w:rsidRDefault="00B424C6" w:rsidP="000507C7">
      <w:pPr>
        <w:pStyle w:val="BlockCode"/>
        <w:pBdr>
          <w:left w:val="single" w:sz="12" w:space="0" w:color="auto"/>
        </w:pBdr>
        <w:rPr>
          <w:color w:val="3F7F5F"/>
        </w:rPr>
      </w:pPr>
      <w:r w:rsidRPr="000507C7">
        <w:rPr>
          <w:color w:val="3F7F5F"/>
        </w:rPr>
        <w:t xml:space="preserve">  </w:t>
      </w:r>
      <w:r w:rsidR="00AE5E55" w:rsidRPr="000507C7">
        <w:rPr>
          <w:color w:val="3F7F5F"/>
        </w:rPr>
        <w:t xml:space="preserve"> </w:t>
      </w:r>
      <w:r w:rsidR="00B3612A" w:rsidRPr="000507C7">
        <w:rPr>
          <w:color w:val="3F7F5F"/>
        </w:rPr>
        <w:t>*/</w:t>
      </w:r>
      <w:r w:rsidR="00B36EFC" w:rsidRPr="000507C7">
        <w:rPr>
          <w:color w:val="3F7F5F"/>
        </w:rPr>
        <w:t xml:space="preserve"> </w:t>
      </w:r>
    </w:p>
    <w:p w14:paraId="13EFF50D" w14:textId="77777777" w:rsidR="007200DD" w:rsidRPr="007200DD" w:rsidRDefault="007200DD" w:rsidP="000507C7">
      <w:pPr>
        <w:pStyle w:val="BlockCode"/>
        <w:pBdr>
          <w:left w:val="single" w:sz="12" w:space="0" w:color="auto"/>
        </w:pBdr>
        <w:rPr>
          <w:color w:val="000000" w:themeColor="text1"/>
        </w:rPr>
      </w:pPr>
      <w:r>
        <w:rPr>
          <w:color w:val="000000" w:themeColor="text1"/>
        </w:rPr>
        <w:lastRenderedPageBreak/>
        <w:t xml:space="preserve">     </w:t>
      </w:r>
    </w:p>
    <w:p w14:paraId="7798C1DF" w14:textId="77777777" w:rsidR="007200DD" w:rsidRPr="007200DD" w:rsidRDefault="007200DD" w:rsidP="000507C7">
      <w:pPr>
        <w:pStyle w:val="BlockCode"/>
        <w:pBdr>
          <w:left w:val="single" w:sz="12" w:space="0" w:color="auto"/>
        </w:pBdr>
        <w:rPr>
          <w:color w:val="000000" w:themeColor="text1"/>
        </w:rPr>
      </w:pPr>
      <w:r>
        <w:rPr>
          <w:color w:val="000000" w:themeColor="text1"/>
        </w:rPr>
        <w:t xml:space="preserve">   </w:t>
      </w:r>
      <w:r w:rsidRPr="000507C7">
        <w:rPr>
          <w:color w:val="7F0055"/>
        </w:rPr>
        <w:t>return</w:t>
      </w:r>
      <w:r w:rsidRPr="007200DD">
        <w:rPr>
          <w:color w:val="000000" w:themeColor="text1"/>
        </w:rPr>
        <w:t xml:space="preserve">. </w:t>
      </w:r>
    </w:p>
    <w:p w14:paraId="3A527329" w14:textId="77777777" w:rsidR="007200DD" w:rsidRPr="007200DD" w:rsidRDefault="007200DD" w:rsidP="000507C7">
      <w:pPr>
        <w:pStyle w:val="BlockCode"/>
        <w:pBdr>
          <w:left w:val="single" w:sz="12" w:space="0" w:color="auto"/>
        </w:pBdr>
        <w:rPr>
          <w:color w:val="000000" w:themeColor="text1"/>
        </w:rPr>
      </w:pPr>
      <w:r w:rsidRPr="000507C7">
        <w:rPr>
          <w:color w:val="7F0055"/>
        </w:rPr>
        <w:t>end method</w:t>
      </w:r>
      <w:r w:rsidRPr="007200DD">
        <w:rPr>
          <w:color w:val="000000" w:themeColor="text1"/>
        </w:rPr>
        <w:t>.</w:t>
      </w:r>
    </w:p>
    <w:p w14:paraId="0818BC25" w14:textId="77777777" w:rsidR="007200DD" w:rsidRPr="007200DD" w:rsidRDefault="007200DD" w:rsidP="007200DD">
      <w:pPr>
        <w:pStyle w:val="BlockLine"/>
      </w:pPr>
    </w:p>
    <w:p w14:paraId="37F69F86" w14:textId="77777777" w:rsidR="00705242" w:rsidRPr="00BC4730" w:rsidRDefault="00705242" w:rsidP="00705242">
      <w:pPr>
        <w:pStyle w:val="Heading3"/>
      </w:pPr>
      <w:bookmarkStart w:id="200" w:name="_Toc344275299"/>
      <w:bookmarkStart w:id="201" w:name="_Toc347725678"/>
      <w:bookmarkStart w:id="202" w:name="_Toc432509241"/>
      <w:bookmarkStart w:id="203" w:name="_Toc434845791"/>
      <w:r w:rsidRPr="007F7150">
        <w:lastRenderedPageBreak/>
        <w:t xml:space="preserve">Accessing a public </w:t>
      </w:r>
      <w:bookmarkEnd w:id="200"/>
      <w:bookmarkEnd w:id="201"/>
      <w:r w:rsidRPr="007F7150">
        <w:t xml:space="preserve">data member of </w:t>
      </w:r>
      <w:r w:rsidR="000B603D">
        <w:t>a class</w:t>
      </w:r>
      <w:r w:rsidRPr="007F7150">
        <w:t xml:space="preserve"> instance</w:t>
      </w:r>
      <w:bookmarkEnd w:id="202"/>
      <w:bookmarkEnd w:id="203"/>
    </w:p>
    <w:p w14:paraId="0B52A77B" w14:textId="77777777" w:rsidR="00705242" w:rsidRPr="00BC4730" w:rsidRDefault="00705242" w:rsidP="00705242">
      <w:pPr>
        <w:pStyle w:val="TopLine"/>
      </w:pPr>
    </w:p>
    <w:p w14:paraId="7CEFDE51" w14:textId="77777777" w:rsidR="00705242" w:rsidRPr="00BC4730" w:rsidRDefault="00705242" w:rsidP="00705242">
      <w:pPr>
        <w:pStyle w:val="Heading5"/>
      </w:pPr>
      <w:r w:rsidRPr="00BC4730">
        <w:t xml:space="preserve">Page name: </w:t>
      </w:r>
      <w:r>
        <w:t>l3t</w:t>
      </w:r>
      <w:r w:rsidR="00724849">
        <w:t>4</w:t>
      </w:r>
      <w:r w:rsidRPr="00BC4730">
        <w:t>p0</w:t>
      </w:r>
      <w:r w:rsidR="00724849">
        <w:t>20</w:t>
      </w:r>
    </w:p>
    <w:p w14:paraId="1930B1F4" w14:textId="77777777" w:rsidR="00705242" w:rsidRPr="00BC4730" w:rsidRDefault="00705242" w:rsidP="00705242">
      <w:pPr>
        <w:pStyle w:val="BlockText"/>
        <w:rPr>
          <w:vanish/>
        </w:rPr>
      </w:pPr>
      <w:r w:rsidRPr="00BC4730">
        <w:rPr>
          <w:vanish/>
        </w:rPr>
        <w:t xml:space="preserve">Next: </w:t>
      </w:r>
      <w:r>
        <w:rPr>
          <w:vanish/>
        </w:rPr>
        <w:t>l3t</w:t>
      </w:r>
      <w:r w:rsidR="00724849">
        <w:rPr>
          <w:vanish/>
        </w:rPr>
        <w:t>4</w:t>
      </w:r>
      <w:r w:rsidRPr="00BC4730">
        <w:rPr>
          <w:vanish/>
        </w:rPr>
        <w:t>p02</w:t>
      </w:r>
      <w:r w:rsidR="00724849">
        <w:rPr>
          <w:vanish/>
        </w:rPr>
        <w:t>5</w:t>
      </w:r>
    </w:p>
    <w:p w14:paraId="7C27A019" w14:textId="77777777" w:rsidR="00705242" w:rsidRPr="00BC4730" w:rsidRDefault="00705242" w:rsidP="00705242">
      <w:pPr>
        <w:pStyle w:val="Blocklinehidden"/>
      </w:pPr>
      <w:r w:rsidRPr="00BC4730">
        <w:t>Block line</w:t>
      </w:r>
    </w:p>
    <w:p w14:paraId="1735E3B5" w14:textId="77777777" w:rsidR="00705242" w:rsidRPr="00BC4730" w:rsidRDefault="00705242" w:rsidP="00705242">
      <w:pPr>
        <w:pStyle w:val="Heading5"/>
      </w:pPr>
      <w:r w:rsidRPr="00BC4730">
        <w:t>Page type</w:t>
      </w:r>
    </w:p>
    <w:p w14:paraId="096D5DB7" w14:textId="77777777" w:rsidR="00705242" w:rsidRPr="00BC4730" w:rsidRDefault="00705242" w:rsidP="00705242">
      <w:pPr>
        <w:pStyle w:val="BlockText"/>
        <w:rPr>
          <w:vanish/>
        </w:rPr>
      </w:pPr>
      <w:r w:rsidRPr="00BC4730">
        <w:rPr>
          <w:vanish/>
        </w:rPr>
        <w:t>syntax</w:t>
      </w:r>
    </w:p>
    <w:p w14:paraId="43B0E97B" w14:textId="77777777" w:rsidR="00705242" w:rsidRPr="00BC4730" w:rsidRDefault="00705242" w:rsidP="00705242">
      <w:pPr>
        <w:pStyle w:val="Blocklinehidden"/>
      </w:pPr>
      <w:r w:rsidRPr="00BC4730">
        <w:t>Block line</w:t>
      </w:r>
    </w:p>
    <w:p w14:paraId="74F9EFC4" w14:textId="77777777" w:rsidR="00705242" w:rsidRPr="00BC4730" w:rsidRDefault="00705242" w:rsidP="00705242">
      <w:pPr>
        <w:pStyle w:val="Heading5"/>
      </w:pPr>
      <w:r w:rsidRPr="00BC4730">
        <w:t>Keywords</w:t>
      </w:r>
    </w:p>
    <w:p w14:paraId="33703B79" w14:textId="77777777" w:rsidR="00705242" w:rsidRPr="00BC4730" w:rsidRDefault="00737F41" w:rsidP="00705242">
      <w:pPr>
        <w:pStyle w:val="BlockText"/>
        <w:rPr>
          <w:vanish/>
          <w:szCs w:val="22"/>
        </w:rPr>
      </w:pPr>
      <w:r>
        <w:rPr>
          <w:vanish/>
          <w:szCs w:val="22"/>
        </w:rPr>
        <w:t>Data member</w:t>
      </w:r>
      <w:r w:rsidR="00705242" w:rsidRPr="00BC4730">
        <w:rPr>
          <w:vanish/>
          <w:szCs w:val="22"/>
        </w:rPr>
        <w:t>, public, instanc</w:t>
      </w:r>
      <w:r>
        <w:rPr>
          <w:vanish/>
          <w:szCs w:val="22"/>
        </w:rPr>
        <w:t>e</w:t>
      </w:r>
    </w:p>
    <w:p w14:paraId="73A661CD" w14:textId="77777777" w:rsidR="00705242" w:rsidRPr="00BC4730" w:rsidRDefault="00705242" w:rsidP="00705242">
      <w:pPr>
        <w:pStyle w:val="Blocklinehidden"/>
      </w:pPr>
      <w:r w:rsidRPr="00BC4730">
        <w:t>Block line</w:t>
      </w:r>
    </w:p>
    <w:p w14:paraId="5102F54D" w14:textId="3EC6CFB9" w:rsidR="00705242" w:rsidRDefault="00705242" w:rsidP="00705242">
      <w:pPr>
        <w:pStyle w:val="Heading5"/>
      </w:pPr>
      <w:r w:rsidRPr="00BC4730">
        <w:t>Graphics/Slide</w:t>
      </w:r>
    </w:p>
    <w:p w14:paraId="20D172E6" w14:textId="77777777" w:rsidR="00705242" w:rsidRPr="00BC4730" w:rsidRDefault="00705242" w:rsidP="00705242">
      <w:pPr>
        <w:pStyle w:val="Heading5"/>
      </w:pPr>
      <w:r w:rsidRPr="00BC4730">
        <w:t>Text</w:t>
      </w:r>
    </w:p>
    <w:p w14:paraId="1E31A73E" w14:textId="02A9425B" w:rsidR="00705242" w:rsidRDefault="00705242" w:rsidP="00705242">
      <w:pPr>
        <w:pStyle w:val="BlockText"/>
      </w:pPr>
      <w:r w:rsidRPr="00BC4730">
        <w:t>After you have created an instance of a</w:t>
      </w:r>
      <w:r w:rsidR="00BD3A65">
        <w:t>nother</w:t>
      </w:r>
      <w:r w:rsidRPr="00BC4730">
        <w:t xml:space="preserve"> class, you can </w:t>
      </w:r>
      <w:r>
        <w:t xml:space="preserve">access </w:t>
      </w:r>
      <w:r w:rsidRPr="00BC4730">
        <w:t xml:space="preserve">any </w:t>
      </w:r>
      <w:r w:rsidRPr="00A4741A">
        <w:rPr>
          <w:i/>
        </w:rPr>
        <w:t>public</w:t>
      </w:r>
      <w:r w:rsidRPr="00BC4730">
        <w:t xml:space="preserve"> </w:t>
      </w:r>
      <w:r>
        <w:t>data member</w:t>
      </w:r>
      <w:r w:rsidRPr="00BC4730">
        <w:t xml:space="preserve"> </w:t>
      </w:r>
      <w:r w:rsidR="00630D96">
        <w:t>in the class</w:t>
      </w:r>
      <w:r w:rsidRPr="00BC4730">
        <w:t xml:space="preserve"> instance. Here is the simplified syntax for </w:t>
      </w:r>
      <w:r>
        <w:t xml:space="preserve">accessing a </w:t>
      </w:r>
      <w:r w:rsidRPr="00A4741A">
        <w:rPr>
          <w:i/>
        </w:rPr>
        <w:t>public</w:t>
      </w:r>
      <w:r w:rsidRPr="00BC4730">
        <w:t xml:space="preserve"> </w:t>
      </w:r>
      <w:r w:rsidR="00630D96">
        <w:t>data member</w:t>
      </w:r>
      <w:r w:rsidRPr="00BC4730">
        <w:t xml:space="preserve"> of a class:</w:t>
      </w:r>
    </w:p>
    <w:p w14:paraId="32635841" w14:textId="77777777" w:rsidR="00FB1870" w:rsidRPr="00BC4730" w:rsidRDefault="00FB1870" w:rsidP="00705242">
      <w:pPr>
        <w:pStyle w:val="BlockText"/>
      </w:pPr>
    </w:p>
    <w:p w14:paraId="009B8608" w14:textId="77777777" w:rsidR="00705242" w:rsidRPr="00BC4730" w:rsidRDefault="00705242" w:rsidP="00705242">
      <w:pPr>
        <w:pStyle w:val="BlockCode"/>
        <w:rPr>
          <w:color w:val="000000" w:themeColor="text1"/>
        </w:rPr>
      </w:pPr>
      <w:r w:rsidRPr="00BC4730">
        <w:t>&lt;</w:t>
      </w:r>
      <w:r>
        <w:t>ref</w:t>
      </w:r>
      <w:r w:rsidRPr="00BC4730">
        <w:t>&gt;</w:t>
      </w:r>
      <w:r w:rsidRPr="00BC4730">
        <w:rPr>
          <w:color w:val="000000" w:themeColor="text1"/>
        </w:rPr>
        <w:t>:&lt;</w:t>
      </w:r>
      <w:r>
        <w:rPr>
          <w:color w:val="000000" w:themeColor="text1"/>
        </w:rPr>
        <w:t>data-member</w:t>
      </w:r>
      <w:r w:rsidRPr="00BC4730">
        <w:rPr>
          <w:color w:val="000000" w:themeColor="text1"/>
        </w:rPr>
        <w:t>&gt;</w:t>
      </w:r>
      <w:r w:rsidRPr="00BC4730">
        <w:t xml:space="preserve"> </w:t>
      </w:r>
    </w:p>
    <w:p w14:paraId="6971A0E5" w14:textId="77777777" w:rsidR="00705242" w:rsidRPr="00BC4730" w:rsidRDefault="00705242" w:rsidP="00705242">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5043FF" w:rsidRPr="00395DC0" w14:paraId="29C25EF5" w14:textId="77777777" w:rsidTr="000B7B1A">
        <w:tc>
          <w:tcPr>
            <w:tcW w:w="2700" w:type="dxa"/>
            <w:shd w:val="clear" w:color="auto" w:fill="CCCCCC"/>
          </w:tcPr>
          <w:p w14:paraId="4D99CBF0" w14:textId="77777777" w:rsidR="005043FF" w:rsidRPr="00395DC0" w:rsidRDefault="005043FF" w:rsidP="00164713">
            <w:pPr>
              <w:pStyle w:val="TableHeading"/>
            </w:pPr>
            <w:r>
              <w:t>Syntax Element</w:t>
            </w:r>
          </w:p>
        </w:tc>
        <w:tc>
          <w:tcPr>
            <w:tcW w:w="4860" w:type="dxa"/>
            <w:shd w:val="clear" w:color="auto" w:fill="CCCCCC"/>
          </w:tcPr>
          <w:p w14:paraId="203198DF" w14:textId="77777777" w:rsidR="005043FF" w:rsidRPr="00395DC0" w:rsidRDefault="005043FF" w:rsidP="00164713">
            <w:pPr>
              <w:pStyle w:val="TableHeading"/>
            </w:pPr>
            <w:r>
              <w:t>Description</w:t>
            </w:r>
          </w:p>
        </w:tc>
      </w:tr>
      <w:tr w:rsidR="005043FF" w:rsidRPr="00395DC0" w14:paraId="1440FAF5" w14:textId="77777777" w:rsidTr="000B7B1A">
        <w:tc>
          <w:tcPr>
            <w:tcW w:w="2700" w:type="dxa"/>
            <w:shd w:val="clear" w:color="auto" w:fill="auto"/>
          </w:tcPr>
          <w:p w14:paraId="20C19C78" w14:textId="6E3AA679" w:rsidR="005043FF" w:rsidRPr="00395DC0" w:rsidRDefault="005043FF" w:rsidP="005043FF">
            <w:pPr>
              <w:pStyle w:val="table-text"/>
            </w:pPr>
            <w:r>
              <w:t>ref</w:t>
            </w:r>
          </w:p>
        </w:tc>
        <w:tc>
          <w:tcPr>
            <w:tcW w:w="4860" w:type="dxa"/>
            <w:shd w:val="clear" w:color="auto" w:fill="auto"/>
          </w:tcPr>
          <w:p w14:paraId="3E9C7BAA" w14:textId="438AAEC9" w:rsidR="005043FF" w:rsidRPr="00395DC0" w:rsidRDefault="005043FF" w:rsidP="005043FF">
            <w:pPr>
              <w:pStyle w:val="table-text"/>
            </w:pPr>
            <w:r>
              <w:t>T</w:t>
            </w:r>
            <w:r w:rsidRPr="00BC4730">
              <w:t xml:space="preserve">he variable </w:t>
            </w:r>
            <w:r>
              <w:t xml:space="preserve">or property </w:t>
            </w:r>
            <w:r w:rsidRPr="00BC4730">
              <w:t xml:space="preserve">that holds the reference to the instance of the class. </w:t>
            </w:r>
          </w:p>
        </w:tc>
      </w:tr>
      <w:tr w:rsidR="005043FF" w:rsidRPr="00395DC0" w14:paraId="052CDBE9" w14:textId="77777777" w:rsidTr="000B7B1A">
        <w:tc>
          <w:tcPr>
            <w:tcW w:w="2700" w:type="dxa"/>
            <w:shd w:val="clear" w:color="auto" w:fill="auto"/>
          </w:tcPr>
          <w:p w14:paraId="1BE84673" w14:textId="193A0558" w:rsidR="005043FF" w:rsidRPr="00BC4730" w:rsidRDefault="005043FF" w:rsidP="005043FF">
            <w:pPr>
              <w:pStyle w:val="table-text"/>
            </w:pPr>
            <w:r>
              <w:t>data-member</w:t>
            </w:r>
          </w:p>
        </w:tc>
        <w:tc>
          <w:tcPr>
            <w:tcW w:w="4860" w:type="dxa"/>
            <w:shd w:val="clear" w:color="auto" w:fill="auto"/>
          </w:tcPr>
          <w:p w14:paraId="38E35B28" w14:textId="2B819F0F" w:rsidR="005043FF" w:rsidRDefault="005043FF" w:rsidP="005043FF">
            <w:pPr>
              <w:pStyle w:val="table-text"/>
            </w:pPr>
            <w:r>
              <w:t xml:space="preserve">The name of the data member in the class. This data member must be public. </w:t>
            </w:r>
          </w:p>
        </w:tc>
      </w:tr>
    </w:tbl>
    <w:p w14:paraId="57DCC1D5" w14:textId="77777777" w:rsidR="003C5C85" w:rsidRDefault="003C5C85" w:rsidP="00585E8E"/>
    <w:p w14:paraId="10AAFAE7" w14:textId="3BAF870D" w:rsidR="002F7032" w:rsidRDefault="002F7032" w:rsidP="002F7032">
      <w:pPr>
        <w:pStyle w:val="Heading5"/>
      </w:pPr>
      <w:r>
        <w:t>Optional code example</w:t>
      </w:r>
    </w:p>
    <w:p w14:paraId="0A6824AC" w14:textId="1CD1222B" w:rsidR="00852460" w:rsidRDefault="002F7032" w:rsidP="002F7032">
      <w:pPr>
        <w:pStyle w:val="BlockText"/>
      </w:pPr>
      <w:r>
        <w:t xml:space="preserve">Suppose you have defined some of the data members of the </w:t>
      </w:r>
      <w:proofErr w:type="spellStart"/>
      <w:r w:rsidRPr="00A4741A">
        <w:rPr>
          <w:i/>
        </w:rPr>
        <w:t>Emp</w:t>
      </w:r>
      <w:proofErr w:type="spellEnd"/>
      <w:r>
        <w:t xml:space="preserve"> class to be </w:t>
      </w:r>
      <w:r w:rsidRPr="00A4741A">
        <w:rPr>
          <w:i/>
        </w:rPr>
        <w:t>public</w:t>
      </w:r>
      <w:r>
        <w:t>. Fo</w:t>
      </w:r>
      <w:r w:rsidR="00852460">
        <w:t xml:space="preserve">r example, the phone </w:t>
      </w:r>
      <w:r w:rsidR="00A4741A">
        <w:t>numbers,</w:t>
      </w:r>
      <w:r w:rsidR="00852460">
        <w:t xml:space="preserve"> address, and postal code</w:t>
      </w:r>
      <w:r>
        <w:t xml:space="preserve"> </w:t>
      </w:r>
      <w:r w:rsidR="007F7150">
        <w:t xml:space="preserve">data members </w:t>
      </w:r>
      <w:r w:rsidR="00A4741A">
        <w:t xml:space="preserve">for an </w:t>
      </w:r>
      <w:proofErr w:type="spellStart"/>
      <w:r w:rsidR="00A4741A" w:rsidRPr="00A4741A">
        <w:rPr>
          <w:i/>
        </w:rPr>
        <w:t>E</w:t>
      </w:r>
      <w:r w:rsidRPr="00A4741A">
        <w:rPr>
          <w:i/>
        </w:rPr>
        <w:t>mp</w:t>
      </w:r>
      <w:proofErr w:type="spellEnd"/>
      <w:r>
        <w:t xml:space="preserve"> </w:t>
      </w:r>
      <w:r w:rsidR="007F7150">
        <w:t xml:space="preserve">are defined as </w:t>
      </w:r>
      <w:r w:rsidR="007F7150" w:rsidRPr="00A4741A">
        <w:rPr>
          <w:i/>
        </w:rPr>
        <w:t>public</w:t>
      </w:r>
      <w:r w:rsidR="007F7150">
        <w:t xml:space="preserve"> because you want to be able access them from the </w:t>
      </w:r>
      <w:proofErr w:type="spellStart"/>
      <w:r w:rsidR="007F7150" w:rsidRPr="00A4741A">
        <w:rPr>
          <w:i/>
        </w:rPr>
        <w:t>Dept</w:t>
      </w:r>
      <w:proofErr w:type="spellEnd"/>
      <w:r w:rsidR="007F7150">
        <w:t xml:space="preserve"> class </w:t>
      </w:r>
      <w:r w:rsidR="000B603D">
        <w:t>and from</w:t>
      </w:r>
      <w:r>
        <w:t xml:space="preserve"> </w:t>
      </w:r>
      <w:r w:rsidR="007F7150">
        <w:t xml:space="preserve">other </w:t>
      </w:r>
      <w:r>
        <w:t>part</w:t>
      </w:r>
      <w:r w:rsidR="000B603D">
        <w:t>s</w:t>
      </w:r>
      <w:r>
        <w:t xml:space="preserve"> of the application. Here</w:t>
      </w:r>
      <w:r w:rsidR="003D21E7">
        <w:t>,</w:t>
      </w:r>
      <w:r>
        <w:t xml:space="preserve"> in the </w:t>
      </w:r>
      <w:proofErr w:type="spellStart"/>
      <w:proofErr w:type="gramStart"/>
      <w:r w:rsidRPr="00A4741A">
        <w:rPr>
          <w:i/>
        </w:rPr>
        <w:t>AddEmployee</w:t>
      </w:r>
      <w:proofErr w:type="spellEnd"/>
      <w:r>
        <w:t>(</w:t>
      </w:r>
      <w:proofErr w:type="gramEnd"/>
      <w:r>
        <w:t xml:space="preserve">) method of the </w:t>
      </w:r>
      <w:proofErr w:type="spellStart"/>
      <w:r w:rsidRPr="00A4741A">
        <w:rPr>
          <w:i/>
        </w:rPr>
        <w:t>Dept</w:t>
      </w:r>
      <w:proofErr w:type="spellEnd"/>
      <w:r>
        <w:t xml:space="preserve"> class, we have created the instance of the </w:t>
      </w:r>
      <w:proofErr w:type="spellStart"/>
      <w:r w:rsidRPr="00A4741A">
        <w:rPr>
          <w:i/>
        </w:rPr>
        <w:t>Emp</w:t>
      </w:r>
      <w:proofErr w:type="spellEnd"/>
      <w:r w:rsidR="00E0512C">
        <w:t xml:space="preserve"> class and assigned </w:t>
      </w:r>
      <w:r w:rsidR="00BD3A65">
        <w:t>it to</w:t>
      </w:r>
      <w:r w:rsidR="00E0512C">
        <w:t xml:space="preserve"> </w:t>
      </w:r>
      <w:r w:rsidR="00E0512C" w:rsidRPr="00E0512C">
        <w:rPr>
          <w:i/>
        </w:rPr>
        <w:t>Emp</w:t>
      </w:r>
      <w:r>
        <w:t xml:space="preserve">. The </w:t>
      </w:r>
      <w:r w:rsidRPr="00A4741A">
        <w:rPr>
          <w:i/>
        </w:rPr>
        <w:t>private</w:t>
      </w:r>
      <w:r>
        <w:t xml:space="preserve"> data members of the </w:t>
      </w:r>
      <w:proofErr w:type="spellStart"/>
      <w:r w:rsidRPr="00A4741A">
        <w:rPr>
          <w:i/>
        </w:rPr>
        <w:t>Emp</w:t>
      </w:r>
      <w:proofErr w:type="spellEnd"/>
      <w:r>
        <w:t xml:space="preserve"> class must be </w:t>
      </w:r>
      <w:r w:rsidR="00E0512C">
        <w:t>set by calling the</w:t>
      </w:r>
      <w:r>
        <w:t xml:space="preserve"> </w:t>
      </w:r>
      <w:proofErr w:type="gramStart"/>
      <w:r w:rsidRPr="00A4741A">
        <w:rPr>
          <w:i/>
        </w:rPr>
        <w:t>Initialize</w:t>
      </w:r>
      <w:r>
        <w:t>(</w:t>
      </w:r>
      <w:proofErr w:type="gramEnd"/>
      <w:r>
        <w:t xml:space="preserve">) method of the </w:t>
      </w:r>
      <w:proofErr w:type="spellStart"/>
      <w:r w:rsidRPr="00A4741A">
        <w:rPr>
          <w:i/>
        </w:rPr>
        <w:t>Emp</w:t>
      </w:r>
      <w:proofErr w:type="spellEnd"/>
      <w:r w:rsidR="003379F4">
        <w:rPr>
          <w:i/>
        </w:rPr>
        <w:t xml:space="preserve"> </w:t>
      </w:r>
      <w:r>
        <w:t xml:space="preserve">class. The </w:t>
      </w:r>
      <w:r w:rsidR="00E0512C" w:rsidRPr="00A4741A">
        <w:rPr>
          <w:i/>
        </w:rPr>
        <w:t>public</w:t>
      </w:r>
      <w:r>
        <w:t xml:space="preserve"> data members of the </w:t>
      </w:r>
      <w:proofErr w:type="spellStart"/>
      <w:r w:rsidRPr="00A4741A">
        <w:rPr>
          <w:i/>
        </w:rPr>
        <w:t>Emp</w:t>
      </w:r>
      <w:proofErr w:type="spellEnd"/>
      <w:r>
        <w:t xml:space="preserve"> class can be set</w:t>
      </w:r>
      <w:r w:rsidR="000B603D">
        <w:t xml:space="preserve"> from the </w:t>
      </w:r>
      <w:proofErr w:type="spellStart"/>
      <w:r w:rsidR="000B603D" w:rsidRPr="00A4741A">
        <w:rPr>
          <w:i/>
        </w:rPr>
        <w:t>Dept</w:t>
      </w:r>
      <w:proofErr w:type="spellEnd"/>
      <w:r w:rsidR="000B603D">
        <w:t xml:space="preserve"> class</w:t>
      </w:r>
      <w:r>
        <w:t>. In this code, we assign value</w:t>
      </w:r>
      <w:r w:rsidR="00852460">
        <w:t>s</w:t>
      </w:r>
      <w:r>
        <w:t xml:space="preserve"> to the </w:t>
      </w:r>
      <w:r w:rsidRPr="00A4741A">
        <w:rPr>
          <w:i/>
        </w:rPr>
        <w:t>Address</w:t>
      </w:r>
      <w:r w:rsidR="00E0512C">
        <w:t>,</w:t>
      </w:r>
      <w:r>
        <w:t xml:space="preserve"> </w:t>
      </w:r>
      <w:r w:rsidR="00852460" w:rsidRPr="00A4741A">
        <w:rPr>
          <w:i/>
        </w:rPr>
        <w:t>Phones</w:t>
      </w:r>
      <w:r w:rsidR="00E0512C">
        <w:t xml:space="preserve">, and </w:t>
      </w:r>
      <w:proofErr w:type="spellStart"/>
      <w:r w:rsidR="00E0512C" w:rsidRPr="00A4741A">
        <w:rPr>
          <w:i/>
        </w:rPr>
        <w:t>PostalCode</w:t>
      </w:r>
      <w:proofErr w:type="spellEnd"/>
      <w:r w:rsidR="00852460">
        <w:t xml:space="preserve"> </w:t>
      </w:r>
      <w:r>
        <w:t>data member</w:t>
      </w:r>
      <w:r w:rsidR="00852460">
        <w:t>s</w:t>
      </w:r>
      <w:r>
        <w:t xml:space="preserve"> of the </w:t>
      </w:r>
      <w:proofErr w:type="spellStart"/>
      <w:r w:rsidRPr="00A4741A">
        <w:rPr>
          <w:i/>
        </w:rPr>
        <w:t>Emp</w:t>
      </w:r>
      <w:proofErr w:type="spellEnd"/>
      <w:r>
        <w:t xml:space="preserve"> class instance</w:t>
      </w:r>
      <w:r w:rsidR="00E0512C">
        <w:t xml:space="preserve"> using the reference to the</w:t>
      </w:r>
      <w:r w:rsidR="004E0DD2">
        <w:t xml:space="preserve"> </w:t>
      </w:r>
      <w:proofErr w:type="spellStart"/>
      <w:r w:rsidR="004E0DD2" w:rsidRPr="004E0DD2">
        <w:rPr>
          <w:i/>
        </w:rPr>
        <w:t>Emp</w:t>
      </w:r>
      <w:proofErr w:type="spellEnd"/>
      <w:r w:rsidR="00E0512C">
        <w:t xml:space="preserve"> instance.</w:t>
      </w:r>
    </w:p>
    <w:p w14:paraId="5853892A" w14:textId="77777777" w:rsidR="002F7032" w:rsidRDefault="002F7032" w:rsidP="002F7032">
      <w:pPr>
        <w:pStyle w:val="BlockText"/>
      </w:pPr>
      <w:r>
        <w:t xml:space="preserve"> </w:t>
      </w:r>
    </w:p>
    <w:p w14:paraId="17C1F052" w14:textId="77777777" w:rsidR="002F7032" w:rsidRDefault="002F7032" w:rsidP="002F7032">
      <w:pPr>
        <w:pStyle w:val="BlockCode"/>
        <w:rPr>
          <w:color w:val="000000" w:themeColor="text1"/>
        </w:rPr>
      </w:pPr>
      <w:r w:rsidRPr="000507C7">
        <w:rPr>
          <w:color w:val="7F0055"/>
        </w:rPr>
        <w:t>method public void</w:t>
      </w:r>
      <w:r w:rsidRPr="007200DD">
        <w:rPr>
          <w:color w:val="000000" w:themeColor="text1"/>
        </w:rPr>
        <w:t xml:space="preserve"> AddEmployee ( </w:t>
      </w:r>
    </w:p>
    <w:p w14:paraId="062D2806" w14:textId="77777777" w:rsidR="002F7032" w:rsidRPr="007200DD" w:rsidRDefault="002F7032" w:rsidP="002F7032">
      <w:pPr>
        <w:pStyle w:val="BlockCode"/>
        <w:rPr>
          <w:color w:val="000000" w:themeColor="text1"/>
        </w:rPr>
      </w:pPr>
      <w:r>
        <w:rPr>
          <w:color w:val="000000" w:themeColor="text1"/>
        </w:rPr>
        <w:t xml:space="preserve">                            </w:t>
      </w:r>
      <w:r w:rsidRPr="000507C7">
        <w:rPr>
          <w:color w:val="7F0055"/>
        </w:rPr>
        <w:t>input</w:t>
      </w:r>
      <w:r w:rsidRPr="007200DD">
        <w:rPr>
          <w:color w:val="000000" w:themeColor="text1"/>
        </w:rPr>
        <w:t xml:space="preserve"> pEmpNum </w:t>
      </w:r>
      <w:r w:rsidRPr="000507C7">
        <w:rPr>
          <w:color w:val="7F0055"/>
        </w:rPr>
        <w:t>as</w:t>
      </w:r>
      <w:r w:rsidRPr="007200DD">
        <w:rPr>
          <w:color w:val="000000" w:themeColor="text1"/>
        </w:rPr>
        <w:t xml:space="preserve"> </w:t>
      </w:r>
      <w:r w:rsidRPr="000507C7">
        <w:rPr>
          <w:color w:val="FF0000"/>
        </w:rPr>
        <w:t>integer</w:t>
      </w:r>
      <w:r w:rsidRPr="007200DD">
        <w:rPr>
          <w:color w:val="000000" w:themeColor="text1"/>
        </w:rPr>
        <w:t>,</w:t>
      </w:r>
    </w:p>
    <w:p w14:paraId="0D65246E"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pFirstName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7C3356EA"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pLastName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589A4FBC"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pAddress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32F1BB89"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pPostalCode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w:t>
      </w:r>
    </w:p>
    <w:p w14:paraId="7EB4413F"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pPhones </w:t>
      </w:r>
      <w:r w:rsidRPr="000507C7">
        <w:rPr>
          <w:color w:val="7F0055"/>
        </w:rPr>
        <w:t>as</w:t>
      </w:r>
      <w:r w:rsidRPr="007200DD">
        <w:rPr>
          <w:color w:val="000000" w:themeColor="text1"/>
        </w:rPr>
        <w:t xml:space="preserve"> </w:t>
      </w:r>
      <w:r w:rsidRPr="000507C7">
        <w:rPr>
          <w:color w:val="FF0000"/>
        </w:rPr>
        <w:t>character</w:t>
      </w:r>
      <w:r w:rsidRPr="007200DD">
        <w:rPr>
          <w:color w:val="000000" w:themeColor="text1"/>
        </w:rPr>
        <w:t xml:space="preserve"> </w:t>
      </w:r>
      <w:r w:rsidRPr="000507C7">
        <w:rPr>
          <w:color w:val="7F0055"/>
        </w:rPr>
        <w:t>extent</w:t>
      </w:r>
      <w:r w:rsidRPr="007200DD">
        <w:rPr>
          <w:color w:val="000000" w:themeColor="text1"/>
        </w:rPr>
        <w:t xml:space="preserve"> </w:t>
      </w:r>
      <w:r w:rsidRPr="000507C7">
        <w:rPr>
          <w:color w:val="0000FF"/>
        </w:rPr>
        <w:t>3</w:t>
      </w:r>
      <w:r w:rsidRPr="007200DD">
        <w:rPr>
          <w:color w:val="000000" w:themeColor="text1"/>
        </w:rPr>
        <w:t>,</w:t>
      </w:r>
    </w:p>
    <w:p w14:paraId="6437FCDB"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pVacationHours </w:t>
      </w:r>
      <w:r w:rsidRPr="000507C7">
        <w:rPr>
          <w:color w:val="7F0055"/>
        </w:rPr>
        <w:t>as</w:t>
      </w:r>
      <w:r w:rsidRPr="007200DD">
        <w:rPr>
          <w:color w:val="000000" w:themeColor="text1"/>
        </w:rPr>
        <w:t xml:space="preserve"> </w:t>
      </w:r>
      <w:r w:rsidRPr="000507C7">
        <w:rPr>
          <w:color w:val="FF0000"/>
        </w:rPr>
        <w:t>integer</w:t>
      </w:r>
      <w:r w:rsidRPr="007200DD">
        <w:rPr>
          <w:color w:val="000000" w:themeColor="text1"/>
        </w:rPr>
        <w:t>,</w:t>
      </w:r>
    </w:p>
    <w:p w14:paraId="52EC37D9"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0507C7">
        <w:rPr>
          <w:color w:val="7F0055"/>
        </w:rPr>
        <w:t>input</w:t>
      </w:r>
      <w:r w:rsidRPr="007200DD">
        <w:rPr>
          <w:color w:val="000000" w:themeColor="text1"/>
        </w:rPr>
        <w:t xml:space="preserve"> pJobTitle </w:t>
      </w:r>
      <w:r w:rsidRPr="000507C7">
        <w:rPr>
          <w:color w:val="7F0055"/>
        </w:rPr>
        <w:t>as</w:t>
      </w:r>
      <w:r w:rsidRPr="007200DD">
        <w:rPr>
          <w:color w:val="000000" w:themeColor="text1"/>
        </w:rPr>
        <w:t xml:space="preserve"> </w:t>
      </w:r>
      <w:r w:rsidRPr="000507C7">
        <w:rPr>
          <w:color w:val="FF0000"/>
        </w:rPr>
        <w:t>character</w:t>
      </w:r>
    </w:p>
    <w:p w14:paraId="4B2754F3" w14:textId="77777777" w:rsidR="002F7032" w:rsidRPr="007200DD" w:rsidRDefault="002F7032" w:rsidP="002F7032">
      <w:pPr>
        <w:pStyle w:val="BlockCode"/>
        <w:rPr>
          <w:color w:val="000000" w:themeColor="text1"/>
        </w:rPr>
      </w:pPr>
      <w:r w:rsidRPr="007200DD">
        <w:rPr>
          <w:color w:val="000000" w:themeColor="text1"/>
        </w:rPr>
        <w:t xml:space="preserve">   </w:t>
      </w:r>
      <w:r>
        <w:rPr>
          <w:color w:val="000000" w:themeColor="text1"/>
        </w:rPr>
        <w:t xml:space="preserve">                           </w:t>
      </w:r>
      <w:r w:rsidRPr="007200DD">
        <w:rPr>
          <w:color w:val="000000" w:themeColor="text1"/>
        </w:rPr>
        <w:t>):</w:t>
      </w:r>
    </w:p>
    <w:p w14:paraId="3EF2D54E" w14:textId="21F8170D" w:rsidR="002F7032" w:rsidRDefault="002F7032" w:rsidP="002F7032">
      <w:pPr>
        <w:pStyle w:val="BlockCode"/>
        <w:rPr>
          <w:color w:val="000000" w:themeColor="text1"/>
        </w:rPr>
      </w:pPr>
      <w:r>
        <w:rPr>
          <w:color w:val="000000" w:themeColor="text1"/>
        </w:rPr>
        <w:t xml:space="preserve">   </w:t>
      </w:r>
      <w:r w:rsidRPr="000507C7">
        <w:rPr>
          <w:color w:val="7F0055"/>
        </w:rPr>
        <w:t>define variable</w:t>
      </w:r>
      <w:r w:rsidRPr="007200DD">
        <w:rPr>
          <w:color w:val="000000" w:themeColor="text1"/>
        </w:rPr>
        <w:t xml:space="preserve"> Emp</w:t>
      </w:r>
      <w:r w:rsidR="003379F4">
        <w:rPr>
          <w:color w:val="000000" w:themeColor="text1"/>
        </w:rPr>
        <w:t>l</w:t>
      </w:r>
      <w:r w:rsidRPr="007200DD">
        <w:rPr>
          <w:color w:val="000000" w:themeColor="text1"/>
        </w:rPr>
        <w:t xml:space="preserve"> </w:t>
      </w:r>
      <w:r w:rsidRPr="000507C7">
        <w:rPr>
          <w:color w:val="7F0055"/>
        </w:rPr>
        <w:t>as</w:t>
      </w:r>
      <w:r w:rsidRPr="007200DD">
        <w:rPr>
          <w:color w:val="000000" w:themeColor="text1"/>
        </w:rPr>
        <w:t xml:space="preserve"> Emp </w:t>
      </w:r>
      <w:r w:rsidRPr="000507C7">
        <w:rPr>
          <w:color w:val="7F0055"/>
        </w:rPr>
        <w:t>no-undo</w:t>
      </w:r>
      <w:r w:rsidRPr="007200DD">
        <w:rPr>
          <w:color w:val="000000" w:themeColor="text1"/>
        </w:rPr>
        <w:t>.</w:t>
      </w:r>
    </w:p>
    <w:p w14:paraId="04EDE1D0" w14:textId="77777777" w:rsidR="002F7032" w:rsidRPr="007200DD" w:rsidRDefault="002F7032" w:rsidP="002F7032">
      <w:pPr>
        <w:pStyle w:val="BlockCode"/>
        <w:rPr>
          <w:color w:val="000000" w:themeColor="text1"/>
        </w:rPr>
      </w:pPr>
    </w:p>
    <w:p w14:paraId="34FC9F30" w14:textId="56A8784B" w:rsidR="002F7032" w:rsidRDefault="002F7032" w:rsidP="002F7032">
      <w:pPr>
        <w:pStyle w:val="BlockCode"/>
        <w:rPr>
          <w:color w:val="000000" w:themeColor="text1"/>
        </w:rPr>
      </w:pPr>
      <w:r>
        <w:rPr>
          <w:color w:val="000000" w:themeColor="text1"/>
        </w:rPr>
        <w:t xml:space="preserve">   </w:t>
      </w:r>
      <w:r w:rsidRPr="007200DD">
        <w:rPr>
          <w:color w:val="000000" w:themeColor="text1"/>
        </w:rPr>
        <w:t>Emp</w:t>
      </w:r>
      <w:r w:rsidR="003379F4">
        <w:rPr>
          <w:color w:val="000000" w:themeColor="text1"/>
        </w:rPr>
        <w:t>l</w:t>
      </w:r>
      <w:r w:rsidRPr="007200DD">
        <w:rPr>
          <w:color w:val="000000" w:themeColor="text1"/>
        </w:rPr>
        <w:t xml:space="preserve"> = </w:t>
      </w:r>
      <w:r w:rsidRPr="000507C7">
        <w:rPr>
          <w:color w:val="7F0055"/>
        </w:rPr>
        <w:t>new</w:t>
      </w:r>
      <w:r w:rsidRPr="007200DD">
        <w:rPr>
          <w:color w:val="000000" w:themeColor="text1"/>
        </w:rPr>
        <w:t xml:space="preserve"> Emp</w:t>
      </w:r>
      <w:r w:rsidR="003379F4" w:rsidRPr="007200DD">
        <w:rPr>
          <w:color w:val="000000" w:themeColor="text1"/>
        </w:rPr>
        <w:t xml:space="preserve"> </w:t>
      </w:r>
      <w:r w:rsidRPr="007200DD">
        <w:rPr>
          <w:color w:val="000000" w:themeColor="text1"/>
        </w:rPr>
        <w:t>(</w:t>
      </w:r>
      <w:r>
        <w:rPr>
          <w:color w:val="000000" w:themeColor="text1"/>
        </w:rPr>
        <w:t>).</w:t>
      </w:r>
    </w:p>
    <w:p w14:paraId="5A73B7DF" w14:textId="77777777" w:rsidR="002F7032" w:rsidRPr="007200DD" w:rsidRDefault="002F7032" w:rsidP="002F7032">
      <w:pPr>
        <w:pStyle w:val="BlockCode"/>
        <w:rPr>
          <w:color w:val="000000" w:themeColor="text1"/>
        </w:rPr>
      </w:pPr>
    </w:p>
    <w:p w14:paraId="2461D223" w14:textId="77777777" w:rsidR="002F7032" w:rsidRPr="000507C7" w:rsidRDefault="002F7032" w:rsidP="002F7032">
      <w:pPr>
        <w:pStyle w:val="BlockCode"/>
        <w:rPr>
          <w:color w:val="3F7F5F"/>
        </w:rPr>
      </w:pPr>
      <w:r>
        <w:rPr>
          <w:color w:val="000000" w:themeColor="text1"/>
        </w:rPr>
        <w:t xml:space="preserve">  </w:t>
      </w:r>
      <w:r w:rsidRPr="007200DD">
        <w:rPr>
          <w:color w:val="000000" w:themeColor="text1"/>
        </w:rPr>
        <w:t xml:space="preserve"> </w:t>
      </w:r>
      <w:r w:rsidRPr="000507C7">
        <w:rPr>
          <w:color w:val="3F7F5F"/>
        </w:rPr>
        <w:t xml:space="preserve">/* call Initialize() method to initialize the private data </w:t>
      </w:r>
    </w:p>
    <w:p w14:paraId="57C7404F" w14:textId="3DF07E1F" w:rsidR="00852460" w:rsidRPr="000507C7" w:rsidRDefault="002F7032" w:rsidP="00852460">
      <w:pPr>
        <w:pStyle w:val="BlockCode"/>
        <w:rPr>
          <w:color w:val="3F7F5F"/>
        </w:rPr>
      </w:pPr>
      <w:r w:rsidRPr="000507C7">
        <w:rPr>
          <w:color w:val="3F7F5F"/>
        </w:rPr>
        <w:t xml:space="preserve">      members for the Emp Instance </w:t>
      </w:r>
    </w:p>
    <w:p w14:paraId="11FB0E5D" w14:textId="77777777" w:rsidR="002F7032" w:rsidRPr="000507C7" w:rsidRDefault="00852460" w:rsidP="002F7032">
      <w:pPr>
        <w:pStyle w:val="BlockCode"/>
        <w:rPr>
          <w:color w:val="3F7F5F"/>
        </w:rPr>
      </w:pPr>
      <w:r w:rsidRPr="000507C7">
        <w:rPr>
          <w:color w:val="3F7F5F"/>
        </w:rPr>
        <w:t xml:space="preserve">   </w:t>
      </w:r>
      <w:r w:rsidR="002F7032" w:rsidRPr="000507C7">
        <w:rPr>
          <w:color w:val="3F7F5F"/>
        </w:rPr>
        <w:t>*/</w:t>
      </w:r>
    </w:p>
    <w:p w14:paraId="6762BC55" w14:textId="77777777" w:rsidR="002F7032" w:rsidRDefault="002F7032" w:rsidP="002F7032">
      <w:pPr>
        <w:pStyle w:val="BlockCode"/>
        <w:rPr>
          <w:color w:val="000000" w:themeColor="text1"/>
        </w:rPr>
      </w:pPr>
      <w:r>
        <w:rPr>
          <w:color w:val="000000" w:themeColor="text1"/>
        </w:rPr>
        <w:t xml:space="preserve">     </w:t>
      </w:r>
    </w:p>
    <w:p w14:paraId="51DFEBB5" w14:textId="77777777" w:rsidR="00852460" w:rsidRPr="000507C7" w:rsidRDefault="00852460" w:rsidP="002F7032">
      <w:pPr>
        <w:pStyle w:val="BlockCode"/>
        <w:rPr>
          <w:color w:val="7F0055"/>
        </w:rPr>
      </w:pPr>
      <w:r>
        <w:rPr>
          <w:color w:val="000000" w:themeColor="text1"/>
        </w:rPr>
        <w:t xml:space="preserve">   </w:t>
      </w:r>
      <w:r w:rsidRPr="000507C7">
        <w:rPr>
          <w:color w:val="7F0055"/>
        </w:rPr>
        <w:t>assign</w:t>
      </w:r>
    </w:p>
    <w:p w14:paraId="1DB855E0" w14:textId="516DBD1E" w:rsidR="00001275" w:rsidRDefault="00FB1870" w:rsidP="002F7032">
      <w:pPr>
        <w:pStyle w:val="BlockCode"/>
        <w:rPr>
          <w:color w:val="000000" w:themeColor="text1"/>
        </w:rPr>
      </w:pPr>
      <w:r>
        <w:rPr>
          <w:color w:val="000000" w:themeColor="text1"/>
        </w:rPr>
        <w:t xml:space="preserve">     </w:t>
      </w:r>
      <w:r w:rsidR="00001275">
        <w:rPr>
          <w:color w:val="000000" w:themeColor="text1"/>
        </w:rPr>
        <w:t>ttEmployee.FirstName = pFirstName</w:t>
      </w:r>
    </w:p>
    <w:p w14:paraId="1D6CADA7" w14:textId="79B5214E" w:rsidR="00001275" w:rsidRDefault="00FB1870" w:rsidP="002F7032">
      <w:pPr>
        <w:pStyle w:val="BlockCode"/>
        <w:rPr>
          <w:color w:val="000000" w:themeColor="text1"/>
        </w:rPr>
      </w:pPr>
      <w:r>
        <w:rPr>
          <w:color w:val="000000" w:themeColor="text1"/>
        </w:rPr>
        <w:t xml:space="preserve">     </w:t>
      </w:r>
      <w:r w:rsidR="00001275">
        <w:rPr>
          <w:color w:val="000000" w:themeColor="text1"/>
        </w:rPr>
        <w:t>ttEmployee.LastName = pLastName</w:t>
      </w:r>
    </w:p>
    <w:p w14:paraId="687AF04B" w14:textId="7408800F" w:rsidR="00001275" w:rsidRDefault="00FB1870" w:rsidP="002F7032">
      <w:pPr>
        <w:pStyle w:val="BlockCode"/>
        <w:rPr>
          <w:color w:val="000000" w:themeColor="text1"/>
        </w:rPr>
      </w:pPr>
      <w:r>
        <w:rPr>
          <w:color w:val="000000" w:themeColor="text1"/>
        </w:rPr>
        <w:t xml:space="preserve">     </w:t>
      </w:r>
      <w:r w:rsidR="00001275">
        <w:rPr>
          <w:color w:val="000000" w:themeColor="text1"/>
        </w:rPr>
        <w:t>ttEmployee.EmpRef = pEmpl</w:t>
      </w:r>
    </w:p>
    <w:p w14:paraId="423DB79B" w14:textId="6D020B49" w:rsidR="00001275" w:rsidRDefault="009577E9" w:rsidP="002F7032">
      <w:pPr>
        <w:pStyle w:val="BlockCode"/>
        <w:rPr>
          <w:color w:val="000000" w:themeColor="text1"/>
        </w:rPr>
      </w:pPr>
      <w:r>
        <w:rPr>
          <w:color w:val="000000" w:themeColor="text1"/>
        </w:rPr>
        <w:t xml:space="preserve">     </w:t>
      </w:r>
      <w:r w:rsidR="00001275">
        <w:rPr>
          <w:color w:val="000000" w:themeColor="text1"/>
        </w:rPr>
        <w:t xml:space="preserve">NumEmployees = NumEmployees + </w:t>
      </w:r>
      <w:r w:rsidR="00001275" w:rsidRPr="00001275">
        <w:rPr>
          <w:color w:val="0000FF"/>
        </w:rPr>
        <w:t>1</w:t>
      </w:r>
      <w:r w:rsidR="002F7032">
        <w:rPr>
          <w:color w:val="000000" w:themeColor="text1"/>
        </w:rPr>
        <w:t xml:space="preserve">   </w:t>
      </w:r>
      <w:r w:rsidR="00852460">
        <w:rPr>
          <w:color w:val="000000" w:themeColor="text1"/>
        </w:rPr>
        <w:t xml:space="preserve">    </w:t>
      </w:r>
    </w:p>
    <w:p w14:paraId="2E37BEC0" w14:textId="77777777" w:rsidR="00852460" w:rsidRDefault="00852460" w:rsidP="002F7032">
      <w:pPr>
        <w:pStyle w:val="BlockCode"/>
        <w:rPr>
          <w:color w:val="000000" w:themeColor="text1"/>
        </w:rPr>
      </w:pPr>
      <w:r>
        <w:rPr>
          <w:color w:val="000000" w:themeColor="text1"/>
        </w:rPr>
        <w:t xml:space="preserve">   .</w:t>
      </w:r>
    </w:p>
    <w:p w14:paraId="25FD2192" w14:textId="0FF1C335" w:rsidR="002F7032" w:rsidRPr="007200DD" w:rsidRDefault="00B3612A" w:rsidP="002F7032">
      <w:pPr>
        <w:pStyle w:val="BlockCode"/>
        <w:rPr>
          <w:color w:val="000000" w:themeColor="text1"/>
        </w:rPr>
      </w:pPr>
      <w:r w:rsidRPr="000507C7">
        <w:rPr>
          <w:color w:val="3F7F5F"/>
        </w:rPr>
        <w:t xml:space="preserve"> </w:t>
      </w:r>
      <w:r w:rsidR="002F7032" w:rsidRPr="000507C7">
        <w:rPr>
          <w:color w:val="7F0055"/>
        </w:rPr>
        <w:t>return</w:t>
      </w:r>
      <w:r w:rsidR="002F7032" w:rsidRPr="007200DD">
        <w:rPr>
          <w:color w:val="000000" w:themeColor="text1"/>
        </w:rPr>
        <w:t xml:space="preserve">. </w:t>
      </w:r>
    </w:p>
    <w:p w14:paraId="7AFDA90A" w14:textId="77777777" w:rsidR="002F7032" w:rsidRPr="000507C7" w:rsidRDefault="002F7032" w:rsidP="000507C7">
      <w:pPr>
        <w:pStyle w:val="BlockCode"/>
        <w:rPr>
          <w:color w:val="000000" w:themeColor="text1"/>
        </w:rPr>
      </w:pPr>
      <w:r w:rsidRPr="000507C7">
        <w:rPr>
          <w:color w:val="7F0055"/>
        </w:rPr>
        <w:t>end method</w:t>
      </w:r>
      <w:r w:rsidRPr="007200DD">
        <w:rPr>
          <w:color w:val="000000" w:themeColor="text1"/>
        </w:rPr>
        <w:t>.</w:t>
      </w:r>
    </w:p>
    <w:p w14:paraId="704ADE04" w14:textId="77777777" w:rsidR="002F7032" w:rsidRPr="002F7032" w:rsidRDefault="002F7032" w:rsidP="002F7032">
      <w:pPr>
        <w:pStyle w:val="BlockLine"/>
      </w:pPr>
    </w:p>
    <w:p w14:paraId="03342330" w14:textId="77777777" w:rsidR="002F7032" w:rsidRDefault="002F7032" w:rsidP="002F7032">
      <w:pPr>
        <w:pStyle w:val="Heading5"/>
      </w:pPr>
    </w:p>
    <w:p w14:paraId="023692ED" w14:textId="77777777" w:rsidR="00705242" w:rsidRPr="00BC4730" w:rsidRDefault="00705242" w:rsidP="00705242">
      <w:pPr>
        <w:pStyle w:val="Heading3"/>
      </w:pPr>
      <w:bookmarkStart w:id="204" w:name="_Toc432509242"/>
      <w:bookmarkStart w:id="205" w:name="_Toc434845792"/>
      <w:r w:rsidRPr="00BC4730">
        <w:lastRenderedPageBreak/>
        <w:t>Calling a public method</w:t>
      </w:r>
      <w:r>
        <w:t xml:space="preserve"> of </w:t>
      </w:r>
      <w:r w:rsidR="000B603D">
        <w:t>a class</w:t>
      </w:r>
      <w:r>
        <w:t xml:space="preserve"> instance</w:t>
      </w:r>
      <w:bookmarkEnd w:id="204"/>
      <w:bookmarkEnd w:id="205"/>
    </w:p>
    <w:p w14:paraId="02AF4135" w14:textId="77777777" w:rsidR="00705242" w:rsidRPr="00BC4730" w:rsidRDefault="00705242" w:rsidP="00705242">
      <w:pPr>
        <w:pStyle w:val="TopLine"/>
      </w:pPr>
    </w:p>
    <w:p w14:paraId="18652DB9" w14:textId="77777777" w:rsidR="00705242" w:rsidRPr="00BC4730" w:rsidRDefault="00705242" w:rsidP="00705242">
      <w:pPr>
        <w:pStyle w:val="Heading5"/>
      </w:pPr>
      <w:r w:rsidRPr="00BC4730">
        <w:t xml:space="preserve">Page name: </w:t>
      </w:r>
      <w:r>
        <w:t>l3t</w:t>
      </w:r>
      <w:r w:rsidR="00724849">
        <w:t>4</w:t>
      </w:r>
      <w:r w:rsidRPr="00BC4730">
        <w:t>p0</w:t>
      </w:r>
      <w:r w:rsidR="00724849">
        <w:t>2</w:t>
      </w:r>
      <w:r w:rsidRPr="00BC4730">
        <w:t>5</w:t>
      </w:r>
    </w:p>
    <w:p w14:paraId="7C97C924" w14:textId="77777777" w:rsidR="00705242" w:rsidRPr="00BC4730" w:rsidRDefault="00705242" w:rsidP="00705242">
      <w:pPr>
        <w:pStyle w:val="BlockText"/>
        <w:rPr>
          <w:vanish/>
        </w:rPr>
      </w:pPr>
      <w:r w:rsidRPr="00BC4730">
        <w:rPr>
          <w:vanish/>
        </w:rPr>
        <w:t xml:space="preserve">Next: </w:t>
      </w:r>
      <w:r>
        <w:rPr>
          <w:vanish/>
        </w:rPr>
        <w:t>l3t</w:t>
      </w:r>
      <w:r w:rsidR="00724849">
        <w:rPr>
          <w:vanish/>
        </w:rPr>
        <w:t>4</w:t>
      </w:r>
      <w:r w:rsidRPr="00BC4730">
        <w:rPr>
          <w:vanish/>
        </w:rPr>
        <w:t>p0</w:t>
      </w:r>
      <w:r w:rsidR="00724849">
        <w:rPr>
          <w:vanish/>
        </w:rPr>
        <w:t>3</w:t>
      </w:r>
      <w:r w:rsidRPr="00BC4730">
        <w:rPr>
          <w:vanish/>
        </w:rPr>
        <w:t>0</w:t>
      </w:r>
    </w:p>
    <w:p w14:paraId="660C7742" w14:textId="77777777" w:rsidR="00705242" w:rsidRPr="00BC4730" w:rsidRDefault="00705242" w:rsidP="00705242">
      <w:pPr>
        <w:pStyle w:val="Blocklinehidden"/>
      </w:pPr>
      <w:r w:rsidRPr="00BC4730">
        <w:t>Block line</w:t>
      </w:r>
    </w:p>
    <w:p w14:paraId="07481F7B" w14:textId="77777777" w:rsidR="00705242" w:rsidRPr="00BC4730" w:rsidRDefault="00705242" w:rsidP="00705242">
      <w:pPr>
        <w:pStyle w:val="Heading5"/>
      </w:pPr>
      <w:r w:rsidRPr="00BC4730">
        <w:t>Page type</w:t>
      </w:r>
    </w:p>
    <w:p w14:paraId="74EC78DD" w14:textId="77777777" w:rsidR="00705242" w:rsidRPr="00BC4730" w:rsidRDefault="00705242" w:rsidP="00705242">
      <w:pPr>
        <w:pStyle w:val="BlockText"/>
        <w:rPr>
          <w:vanish/>
        </w:rPr>
      </w:pPr>
      <w:r w:rsidRPr="00BC4730">
        <w:rPr>
          <w:vanish/>
        </w:rPr>
        <w:t>syntax</w:t>
      </w:r>
    </w:p>
    <w:p w14:paraId="2EE5A58E" w14:textId="77777777" w:rsidR="00705242" w:rsidRPr="00BC4730" w:rsidRDefault="00705242" w:rsidP="00705242">
      <w:pPr>
        <w:pStyle w:val="Blocklinehidden"/>
      </w:pPr>
      <w:r w:rsidRPr="00BC4730">
        <w:t>Block line</w:t>
      </w:r>
    </w:p>
    <w:p w14:paraId="3B0D0863" w14:textId="77777777" w:rsidR="00705242" w:rsidRPr="00BC4730" w:rsidRDefault="00705242" w:rsidP="00705242">
      <w:pPr>
        <w:pStyle w:val="Heading5"/>
      </w:pPr>
      <w:r w:rsidRPr="00BC4730">
        <w:t>Keywords</w:t>
      </w:r>
    </w:p>
    <w:p w14:paraId="7E078298" w14:textId="77777777" w:rsidR="00705242" w:rsidRPr="00BC4730" w:rsidRDefault="00705242" w:rsidP="00705242">
      <w:pPr>
        <w:pStyle w:val="BlockText"/>
        <w:rPr>
          <w:vanish/>
          <w:szCs w:val="22"/>
        </w:rPr>
      </w:pPr>
      <w:r w:rsidRPr="00BC4730">
        <w:rPr>
          <w:vanish/>
          <w:szCs w:val="22"/>
        </w:rPr>
        <w:t>method, p</w:t>
      </w:r>
      <w:r w:rsidR="00737F41">
        <w:rPr>
          <w:vanish/>
          <w:szCs w:val="22"/>
        </w:rPr>
        <w:t>ublic, instance</w:t>
      </w:r>
    </w:p>
    <w:p w14:paraId="012A101C" w14:textId="77777777" w:rsidR="00705242" w:rsidRPr="00BC4730" w:rsidRDefault="00705242" w:rsidP="00705242">
      <w:pPr>
        <w:pStyle w:val="Blocklinehidden"/>
      </w:pPr>
      <w:r w:rsidRPr="00BC4730">
        <w:t>Block line</w:t>
      </w:r>
    </w:p>
    <w:p w14:paraId="45B8C4A2" w14:textId="243B2FAB" w:rsidR="00705242" w:rsidRDefault="00705242" w:rsidP="00705242">
      <w:pPr>
        <w:pStyle w:val="Heading5"/>
      </w:pPr>
      <w:r w:rsidRPr="00BC4730">
        <w:t>Graphics/Slide</w:t>
      </w:r>
    </w:p>
    <w:p w14:paraId="15DAEC9D" w14:textId="77777777" w:rsidR="00705242" w:rsidRPr="00BC4730" w:rsidRDefault="00705242" w:rsidP="00705242">
      <w:pPr>
        <w:pStyle w:val="Heading5"/>
      </w:pPr>
      <w:r w:rsidRPr="00BC4730">
        <w:t>Text</w:t>
      </w:r>
    </w:p>
    <w:p w14:paraId="0AB3F04C" w14:textId="77777777" w:rsidR="00705242" w:rsidRPr="00BC4730" w:rsidRDefault="00705242" w:rsidP="00705242">
      <w:pPr>
        <w:pStyle w:val="BlockText"/>
      </w:pPr>
      <w:r w:rsidRPr="00BC4730">
        <w:t xml:space="preserve">After you have created </w:t>
      </w:r>
      <w:r w:rsidR="000958F5">
        <w:t xml:space="preserve">an instance of another </w:t>
      </w:r>
      <w:r w:rsidRPr="000507C7">
        <w:t xml:space="preserve">class, you can call any </w:t>
      </w:r>
      <w:r w:rsidRPr="00A4741A">
        <w:rPr>
          <w:i/>
        </w:rPr>
        <w:t>public</w:t>
      </w:r>
      <w:r w:rsidRPr="000507C7">
        <w:t xml:space="preserve"> </w:t>
      </w:r>
      <w:r w:rsidR="000B603D" w:rsidRPr="000507C7">
        <w:t xml:space="preserve">constructor, </w:t>
      </w:r>
      <w:r w:rsidRPr="000507C7">
        <w:t>method</w:t>
      </w:r>
      <w:r w:rsidR="000B603D" w:rsidRPr="000507C7">
        <w:t>, or destructor</w:t>
      </w:r>
      <w:r w:rsidRPr="000507C7">
        <w:t xml:space="preserve"> </w:t>
      </w:r>
      <w:r w:rsidR="0052337F" w:rsidRPr="000507C7">
        <w:t>defined in</w:t>
      </w:r>
      <w:r w:rsidRPr="000507C7">
        <w:t xml:space="preserve"> the</w:t>
      </w:r>
      <w:r w:rsidR="0052337F" w:rsidRPr="000507C7">
        <w:t xml:space="preserve"> class</w:t>
      </w:r>
      <w:r w:rsidRPr="000507C7">
        <w:t>.</w:t>
      </w:r>
      <w:r w:rsidR="000B603D" w:rsidRPr="000507C7">
        <w:t xml:space="preserve"> </w:t>
      </w:r>
      <w:r w:rsidR="00136EEF" w:rsidRPr="000507C7">
        <w:t>If a method returns a value</w:t>
      </w:r>
      <w:r w:rsidR="000B603D" w:rsidRPr="000507C7">
        <w:t xml:space="preserve">, </w:t>
      </w:r>
      <w:r w:rsidR="00136EEF" w:rsidRPr="000507C7">
        <w:t>you</w:t>
      </w:r>
      <w:r w:rsidR="000B603D" w:rsidRPr="000507C7">
        <w:t xml:space="preserve"> can </w:t>
      </w:r>
      <w:r w:rsidR="00136EEF" w:rsidRPr="000507C7">
        <w:t>use that value anywhere in your code</w:t>
      </w:r>
      <w:r w:rsidR="000B603D" w:rsidRPr="000507C7">
        <w:t>.</w:t>
      </w:r>
      <w:r w:rsidRPr="000507C7">
        <w:t xml:space="preserve"> Here is the</w:t>
      </w:r>
      <w:r w:rsidRPr="00BC4730">
        <w:t xml:space="preserve"> simplified syntax for calling a method of a class:</w:t>
      </w:r>
    </w:p>
    <w:p w14:paraId="34163BFF" w14:textId="77777777" w:rsidR="00705242" w:rsidRPr="00BC4730" w:rsidRDefault="00705242" w:rsidP="00705242">
      <w:pPr>
        <w:pStyle w:val="BlockText"/>
      </w:pPr>
    </w:p>
    <w:p w14:paraId="64826354" w14:textId="77777777" w:rsidR="00705242" w:rsidRPr="00BC4730" w:rsidRDefault="00705242" w:rsidP="00705242">
      <w:pPr>
        <w:pStyle w:val="BlockCode"/>
      </w:pPr>
      <w:r w:rsidRPr="00BC4730">
        <w:t>&lt;</w:t>
      </w:r>
      <w:r w:rsidR="000B603D">
        <w:t>ref</w:t>
      </w:r>
      <w:r w:rsidRPr="00BC4730">
        <w:t>&gt;</w:t>
      </w:r>
      <w:r w:rsidRPr="00BC4730">
        <w:rPr>
          <w:color w:val="000000" w:themeColor="text1"/>
        </w:rPr>
        <w:t>:&lt;method&gt;</w:t>
      </w:r>
      <w:r w:rsidRPr="00BC4730">
        <w:t>(</w:t>
      </w:r>
      <w:r w:rsidRPr="00BC4730">
        <w:rPr>
          <w:color w:val="C00000"/>
        </w:rPr>
        <w:t xml:space="preserve"> </w:t>
      </w:r>
      <w:r w:rsidRPr="00BC4730">
        <w:t xml:space="preserve">[ </w:t>
      </w:r>
      <w:r w:rsidRPr="00BC4730">
        <w:rPr>
          <w:color w:val="000000" w:themeColor="text1"/>
        </w:rPr>
        <w:t>&lt;parameter&gt;][,…]).</w:t>
      </w:r>
    </w:p>
    <w:p w14:paraId="79297104" w14:textId="77777777" w:rsidR="00705242" w:rsidRPr="00BC4730" w:rsidRDefault="00705242" w:rsidP="00705242">
      <w:pPr>
        <w:pStyle w:val="BlockText"/>
      </w:pP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5043FF" w:rsidRPr="00395DC0" w14:paraId="3C041F4F" w14:textId="77777777" w:rsidTr="00424C24">
        <w:tc>
          <w:tcPr>
            <w:tcW w:w="2700" w:type="dxa"/>
            <w:shd w:val="clear" w:color="auto" w:fill="CCCCCC"/>
          </w:tcPr>
          <w:p w14:paraId="43797662" w14:textId="77777777" w:rsidR="005043FF" w:rsidRPr="00395DC0" w:rsidRDefault="005043FF" w:rsidP="00164713">
            <w:pPr>
              <w:pStyle w:val="TableHeading"/>
            </w:pPr>
            <w:r>
              <w:t>Syntax Element</w:t>
            </w:r>
          </w:p>
        </w:tc>
        <w:tc>
          <w:tcPr>
            <w:tcW w:w="4860" w:type="dxa"/>
            <w:shd w:val="clear" w:color="auto" w:fill="CCCCCC"/>
          </w:tcPr>
          <w:p w14:paraId="25BF6EA3" w14:textId="77777777" w:rsidR="005043FF" w:rsidRPr="00395DC0" w:rsidRDefault="005043FF" w:rsidP="00164713">
            <w:pPr>
              <w:pStyle w:val="TableHeading"/>
            </w:pPr>
            <w:r>
              <w:t>Description</w:t>
            </w:r>
          </w:p>
        </w:tc>
      </w:tr>
      <w:tr w:rsidR="005043FF" w:rsidRPr="00395DC0" w14:paraId="2F26FC60" w14:textId="77777777" w:rsidTr="00424C24">
        <w:tc>
          <w:tcPr>
            <w:tcW w:w="2700" w:type="dxa"/>
            <w:shd w:val="clear" w:color="auto" w:fill="auto"/>
          </w:tcPr>
          <w:p w14:paraId="0531E71B" w14:textId="0ABC9D18" w:rsidR="005043FF" w:rsidRPr="00395DC0" w:rsidRDefault="005043FF" w:rsidP="005043FF">
            <w:pPr>
              <w:pStyle w:val="table-text"/>
            </w:pPr>
            <w:r>
              <w:t>ref</w:t>
            </w:r>
          </w:p>
        </w:tc>
        <w:tc>
          <w:tcPr>
            <w:tcW w:w="4860" w:type="dxa"/>
            <w:shd w:val="clear" w:color="auto" w:fill="auto"/>
          </w:tcPr>
          <w:p w14:paraId="667B9C45" w14:textId="2CB28C0D" w:rsidR="005043FF" w:rsidRPr="00395DC0" w:rsidRDefault="005043FF" w:rsidP="005043FF">
            <w:pPr>
              <w:pStyle w:val="table-text"/>
            </w:pPr>
            <w:r>
              <w:t>T</w:t>
            </w:r>
            <w:r w:rsidRPr="00BC4730">
              <w:t xml:space="preserve">he variable </w:t>
            </w:r>
            <w:r>
              <w:t xml:space="preserve">or property </w:t>
            </w:r>
            <w:r w:rsidRPr="00BC4730">
              <w:t>that holds the reference to the instance of the class.</w:t>
            </w:r>
          </w:p>
        </w:tc>
      </w:tr>
      <w:tr w:rsidR="005043FF" w:rsidRPr="00395DC0" w14:paraId="7AF0614A" w14:textId="77777777" w:rsidTr="00424C24">
        <w:tc>
          <w:tcPr>
            <w:tcW w:w="2700" w:type="dxa"/>
            <w:shd w:val="clear" w:color="auto" w:fill="auto"/>
          </w:tcPr>
          <w:p w14:paraId="05ACCBA4" w14:textId="7F6A9894" w:rsidR="005043FF" w:rsidRPr="00BC4730" w:rsidRDefault="005043FF" w:rsidP="005043FF">
            <w:pPr>
              <w:pStyle w:val="table-text"/>
            </w:pPr>
            <w:r w:rsidRPr="00BC4730">
              <w:t>method</w:t>
            </w:r>
          </w:p>
        </w:tc>
        <w:tc>
          <w:tcPr>
            <w:tcW w:w="4860" w:type="dxa"/>
            <w:shd w:val="clear" w:color="auto" w:fill="auto"/>
          </w:tcPr>
          <w:p w14:paraId="510D011C" w14:textId="526025FC" w:rsidR="005043FF" w:rsidRDefault="005043FF" w:rsidP="005043FF">
            <w:pPr>
              <w:pStyle w:val="table-text"/>
            </w:pPr>
            <w:r>
              <w:t>T</w:t>
            </w:r>
            <w:r w:rsidRPr="00BC4730">
              <w:t>he name o</w:t>
            </w:r>
            <w:r>
              <w:t>f a method defined for</w:t>
            </w:r>
            <w:r w:rsidRPr="00BC4730">
              <w:t xml:space="preserve"> the class. </w:t>
            </w:r>
          </w:p>
        </w:tc>
      </w:tr>
      <w:tr w:rsidR="005043FF" w:rsidRPr="00395DC0" w14:paraId="1223B65D" w14:textId="77777777" w:rsidTr="00424C24">
        <w:tc>
          <w:tcPr>
            <w:tcW w:w="2700" w:type="dxa"/>
            <w:shd w:val="clear" w:color="auto" w:fill="auto"/>
          </w:tcPr>
          <w:p w14:paraId="422404BC" w14:textId="4D9E0BEA" w:rsidR="005043FF" w:rsidRDefault="005043FF" w:rsidP="005043FF">
            <w:pPr>
              <w:pStyle w:val="table-text"/>
            </w:pPr>
            <w:r w:rsidRPr="00BC4730">
              <w:t>parameter</w:t>
            </w:r>
          </w:p>
        </w:tc>
        <w:tc>
          <w:tcPr>
            <w:tcW w:w="4860" w:type="dxa"/>
            <w:shd w:val="clear" w:color="auto" w:fill="auto"/>
          </w:tcPr>
          <w:p w14:paraId="7AD6811A" w14:textId="433BE1E8" w:rsidR="005043FF" w:rsidRDefault="005043FF" w:rsidP="005043FF">
            <w:pPr>
              <w:pStyle w:val="table-text"/>
            </w:pPr>
            <w:r w:rsidRPr="00BC4730">
              <w:t>Zero or more values that are passed to the method at runtime. The types of the parameters must match the parameters defined for the method in the class definition.</w:t>
            </w:r>
          </w:p>
        </w:tc>
      </w:tr>
    </w:tbl>
    <w:p w14:paraId="668D52A7" w14:textId="77777777" w:rsidR="003C5C85" w:rsidRDefault="003C5C85" w:rsidP="00585E8E"/>
    <w:p w14:paraId="785C41B8" w14:textId="67CAB4F7" w:rsidR="008B1C78" w:rsidRPr="008B1C78" w:rsidRDefault="008B1C78" w:rsidP="008B1C78">
      <w:pPr>
        <w:pStyle w:val="Heading5"/>
      </w:pPr>
      <w:r>
        <w:t>Optional code example</w:t>
      </w:r>
    </w:p>
    <w:p w14:paraId="06523020" w14:textId="605F747B" w:rsidR="004E0DD2" w:rsidRDefault="004E0DD2" w:rsidP="004E0DD2">
      <w:pPr>
        <w:pStyle w:val="BlockText"/>
        <w:rPr>
          <w:i/>
        </w:rPr>
      </w:pPr>
      <w:r>
        <w:t xml:space="preserve">Here is the </w:t>
      </w:r>
      <w:proofErr w:type="spellStart"/>
      <w:proofErr w:type="gramStart"/>
      <w:r w:rsidRPr="00A4741A">
        <w:rPr>
          <w:i/>
        </w:rPr>
        <w:t>AddEmployee</w:t>
      </w:r>
      <w:proofErr w:type="spellEnd"/>
      <w:r>
        <w:t>(</w:t>
      </w:r>
      <w:proofErr w:type="gramEnd"/>
      <w:r>
        <w:t xml:space="preserve">) method of the </w:t>
      </w:r>
      <w:proofErr w:type="spellStart"/>
      <w:r w:rsidRPr="00A4741A">
        <w:rPr>
          <w:i/>
        </w:rPr>
        <w:t>De</w:t>
      </w:r>
      <w:r w:rsidR="005055D9">
        <w:rPr>
          <w:i/>
        </w:rPr>
        <w:t>p</w:t>
      </w:r>
      <w:r w:rsidRPr="00A4741A">
        <w:rPr>
          <w:i/>
        </w:rPr>
        <w:t>t</w:t>
      </w:r>
      <w:proofErr w:type="spellEnd"/>
      <w:r>
        <w:t xml:space="preserve"> class. We call the </w:t>
      </w:r>
      <w:r w:rsidRPr="00A95FD5">
        <w:t>public</w:t>
      </w:r>
      <w:r>
        <w:t xml:space="preserve"> </w:t>
      </w:r>
      <w:proofErr w:type="gramStart"/>
      <w:r w:rsidRPr="00A4741A">
        <w:rPr>
          <w:i/>
        </w:rPr>
        <w:t>Initialize</w:t>
      </w:r>
      <w:r>
        <w:t>(</w:t>
      </w:r>
      <w:proofErr w:type="gramEnd"/>
      <w:r>
        <w:t xml:space="preserve">) method in the </w:t>
      </w:r>
      <w:proofErr w:type="spellStart"/>
      <w:r w:rsidRPr="00A4741A">
        <w:rPr>
          <w:i/>
        </w:rPr>
        <w:t>Emp</w:t>
      </w:r>
      <w:proofErr w:type="spellEnd"/>
      <w:r>
        <w:t xml:space="preserve"> class using the reference to the </w:t>
      </w:r>
      <w:proofErr w:type="spellStart"/>
      <w:r w:rsidRPr="0052337F">
        <w:rPr>
          <w:i/>
        </w:rPr>
        <w:t>Emp</w:t>
      </w:r>
      <w:proofErr w:type="spellEnd"/>
      <w:r>
        <w:t xml:space="preserve"> instance. When we call </w:t>
      </w:r>
      <w:proofErr w:type="gramStart"/>
      <w:r w:rsidRPr="00A4741A">
        <w:rPr>
          <w:i/>
        </w:rPr>
        <w:t>Initialize</w:t>
      </w:r>
      <w:r>
        <w:t>(</w:t>
      </w:r>
      <w:proofErr w:type="gramEnd"/>
      <w:r>
        <w:t xml:space="preserve">), we pass values that match the number and type of parameters defined in the </w:t>
      </w:r>
      <w:r w:rsidRPr="00A4741A">
        <w:rPr>
          <w:i/>
        </w:rPr>
        <w:t>Initialize</w:t>
      </w:r>
      <w:r>
        <w:t xml:space="preserve">() method of the </w:t>
      </w:r>
      <w:proofErr w:type="spellStart"/>
      <w:r w:rsidRPr="00A4741A">
        <w:rPr>
          <w:i/>
        </w:rPr>
        <w:t>Emp</w:t>
      </w:r>
      <w:proofErr w:type="spellEnd"/>
      <w:r>
        <w:t xml:space="preserve"> class. Note that the values passed into the </w:t>
      </w:r>
      <w:proofErr w:type="gramStart"/>
      <w:r w:rsidRPr="00A4741A">
        <w:rPr>
          <w:i/>
        </w:rPr>
        <w:t>Initialize</w:t>
      </w:r>
      <w:r>
        <w:t>(</w:t>
      </w:r>
      <w:proofErr w:type="gramEnd"/>
      <w:r>
        <w:t xml:space="preserve">) method were passed in to the </w:t>
      </w:r>
      <w:proofErr w:type="spellStart"/>
      <w:r w:rsidRPr="00A4741A">
        <w:rPr>
          <w:i/>
        </w:rPr>
        <w:t>AddEmployee</w:t>
      </w:r>
      <w:proofErr w:type="spellEnd"/>
      <w:r>
        <w:t xml:space="preserve">() method of the </w:t>
      </w:r>
      <w:proofErr w:type="spellStart"/>
      <w:r w:rsidRPr="00A4741A">
        <w:rPr>
          <w:i/>
        </w:rPr>
        <w:t>Dept</w:t>
      </w:r>
      <w:proofErr w:type="spellEnd"/>
      <w:r>
        <w:t xml:space="preserve"> class.</w:t>
      </w:r>
    </w:p>
    <w:p w14:paraId="1A0CEDE8" w14:textId="77777777" w:rsidR="006D693A" w:rsidRDefault="006D693A" w:rsidP="006D693A">
      <w:pPr>
        <w:pStyle w:val="BlockText"/>
      </w:pPr>
    </w:p>
    <w:p w14:paraId="5881DC09" w14:textId="77777777" w:rsidR="008B1C78" w:rsidRPr="0087720D" w:rsidRDefault="008B1C78" w:rsidP="0087720D">
      <w:pPr>
        <w:pStyle w:val="BlockCode"/>
      </w:pPr>
      <w:r w:rsidRPr="0087720D">
        <w:rPr>
          <w:color w:val="7F0055"/>
        </w:rPr>
        <w:t>method</w:t>
      </w:r>
      <w:r w:rsidRPr="0087720D">
        <w:t xml:space="preserve"> </w:t>
      </w:r>
      <w:r w:rsidRPr="0087720D">
        <w:rPr>
          <w:color w:val="7F0055"/>
        </w:rPr>
        <w:t>public void</w:t>
      </w:r>
      <w:r w:rsidRPr="0087720D">
        <w:t xml:space="preserve"> AddEmployee ( </w:t>
      </w:r>
    </w:p>
    <w:p w14:paraId="08E333F1" w14:textId="77777777" w:rsidR="008B1C78" w:rsidRPr="0087720D" w:rsidRDefault="008B1C78" w:rsidP="0087720D">
      <w:pPr>
        <w:pStyle w:val="BlockCode"/>
      </w:pPr>
      <w:r w:rsidRPr="0087720D">
        <w:t xml:space="preserve">                         </w:t>
      </w:r>
      <w:r w:rsidRPr="0087720D">
        <w:rPr>
          <w:color w:val="7F0055"/>
        </w:rPr>
        <w:t>input</w:t>
      </w:r>
      <w:r w:rsidRPr="0087720D">
        <w:t xml:space="preserve"> pEmpNum </w:t>
      </w:r>
      <w:r w:rsidRPr="0087720D">
        <w:rPr>
          <w:color w:val="7F0055"/>
        </w:rPr>
        <w:t>as</w:t>
      </w:r>
      <w:r w:rsidRPr="0087720D">
        <w:t xml:space="preserve"> </w:t>
      </w:r>
      <w:r w:rsidRPr="0087720D">
        <w:rPr>
          <w:color w:val="FF0000"/>
        </w:rPr>
        <w:t>integer</w:t>
      </w:r>
      <w:r w:rsidRPr="0087720D">
        <w:t>,</w:t>
      </w:r>
    </w:p>
    <w:p w14:paraId="0F4C62E5" w14:textId="77777777" w:rsidR="008B1C78" w:rsidRPr="0087720D" w:rsidRDefault="008B1C78" w:rsidP="0087720D">
      <w:pPr>
        <w:pStyle w:val="BlockCode"/>
      </w:pPr>
      <w:r w:rsidRPr="0087720D">
        <w:t xml:space="preserve">                         </w:t>
      </w:r>
      <w:r w:rsidRPr="0087720D">
        <w:rPr>
          <w:color w:val="7F0055"/>
        </w:rPr>
        <w:t>input</w:t>
      </w:r>
      <w:r w:rsidRPr="0087720D">
        <w:t xml:space="preserve"> pFirstName </w:t>
      </w:r>
      <w:r w:rsidRPr="0087720D">
        <w:rPr>
          <w:color w:val="7F0055"/>
        </w:rPr>
        <w:t>as</w:t>
      </w:r>
      <w:r w:rsidRPr="0087720D">
        <w:t xml:space="preserve"> </w:t>
      </w:r>
      <w:r w:rsidRPr="0087720D">
        <w:rPr>
          <w:color w:val="FF0000"/>
        </w:rPr>
        <w:t>character</w:t>
      </w:r>
      <w:r w:rsidRPr="0087720D">
        <w:t>,</w:t>
      </w:r>
    </w:p>
    <w:p w14:paraId="007AA377" w14:textId="77777777" w:rsidR="008B1C78" w:rsidRPr="0087720D" w:rsidRDefault="008B1C78" w:rsidP="0087720D">
      <w:pPr>
        <w:pStyle w:val="BlockCode"/>
      </w:pPr>
      <w:r w:rsidRPr="0087720D">
        <w:t xml:space="preserve">                         </w:t>
      </w:r>
      <w:r w:rsidRPr="0087720D">
        <w:rPr>
          <w:color w:val="7F0055"/>
        </w:rPr>
        <w:t>input</w:t>
      </w:r>
      <w:r w:rsidRPr="0087720D">
        <w:t xml:space="preserve"> pLastName </w:t>
      </w:r>
      <w:r w:rsidRPr="0087720D">
        <w:rPr>
          <w:color w:val="7F0055"/>
        </w:rPr>
        <w:t>as</w:t>
      </w:r>
      <w:r w:rsidRPr="0087720D">
        <w:t xml:space="preserve"> </w:t>
      </w:r>
      <w:r w:rsidRPr="0087720D">
        <w:rPr>
          <w:color w:val="FF0000"/>
        </w:rPr>
        <w:t>character</w:t>
      </w:r>
      <w:r w:rsidRPr="0087720D">
        <w:t>,</w:t>
      </w:r>
    </w:p>
    <w:p w14:paraId="7BDDCF83" w14:textId="77777777" w:rsidR="008B1C78" w:rsidRPr="0087720D" w:rsidRDefault="008B1C78" w:rsidP="0087720D">
      <w:pPr>
        <w:pStyle w:val="BlockCode"/>
      </w:pPr>
      <w:r w:rsidRPr="0087720D">
        <w:t xml:space="preserve">                         </w:t>
      </w:r>
      <w:r w:rsidRPr="0087720D">
        <w:rPr>
          <w:color w:val="7F0055"/>
        </w:rPr>
        <w:t>input</w:t>
      </w:r>
      <w:r w:rsidRPr="0087720D">
        <w:t xml:space="preserve"> pAddress </w:t>
      </w:r>
      <w:r w:rsidRPr="0087720D">
        <w:rPr>
          <w:color w:val="7F0055"/>
        </w:rPr>
        <w:t>as</w:t>
      </w:r>
      <w:r w:rsidRPr="0087720D">
        <w:t xml:space="preserve"> </w:t>
      </w:r>
      <w:r w:rsidRPr="0087720D">
        <w:rPr>
          <w:color w:val="FF0000"/>
        </w:rPr>
        <w:t>character</w:t>
      </w:r>
      <w:r w:rsidRPr="0087720D">
        <w:t>,</w:t>
      </w:r>
    </w:p>
    <w:p w14:paraId="076ED925" w14:textId="77777777" w:rsidR="008B1C78" w:rsidRPr="0087720D" w:rsidRDefault="008B1C78" w:rsidP="0087720D">
      <w:pPr>
        <w:pStyle w:val="BlockCode"/>
      </w:pPr>
      <w:r w:rsidRPr="0087720D">
        <w:t xml:space="preserve">                         </w:t>
      </w:r>
      <w:r w:rsidRPr="0087720D">
        <w:rPr>
          <w:color w:val="7F0055"/>
        </w:rPr>
        <w:t>input</w:t>
      </w:r>
      <w:r w:rsidRPr="0087720D">
        <w:t xml:space="preserve"> pPostalCode </w:t>
      </w:r>
      <w:r w:rsidRPr="0087720D">
        <w:rPr>
          <w:color w:val="7F0055"/>
        </w:rPr>
        <w:t>as</w:t>
      </w:r>
      <w:r w:rsidRPr="0087720D">
        <w:t xml:space="preserve"> </w:t>
      </w:r>
      <w:r w:rsidRPr="0087720D">
        <w:rPr>
          <w:color w:val="FF0000"/>
        </w:rPr>
        <w:t>character</w:t>
      </w:r>
      <w:r w:rsidRPr="0087720D">
        <w:t>,</w:t>
      </w:r>
    </w:p>
    <w:p w14:paraId="428D0588" w14:textId="77777777" w:rsidR="008B1C78" w:rsidRPr="0087720D" w:rsidRDefault="008B1C78" w:rsidP="0087720D">
      <w:pPr>
        <w:pStyle w:val="BlockCode"/>
      </w:pPr>
      <w:r w:rsidRPr="0087720D">
        <w:t xml:space="preserve">                         </w:t>
      </w:r>
      <w:r w:rsidRPr="0087720D">
        <w:rPr>
          <w:color w:val="7F0055"/>
        </w:rPr>
        <w:t>input</w:t>
      </w:r>
      <w:r w:rsidRPr="0087720D">
        <w:t xml:space="preserve"> pPhones </w:t>
      </w:r>
      <w:r w:rsidRPr="0087720D">
        <w:rPr>
          <w:color w:val="7F0055"/>
        </w:rPr>
        <w:t>as</w:t>
      </w:r>
      <w:r w:rsidRPr="0087720D">
        <w:t xml:space="preserve"> </w:t>
      </w:r>
      <w:r w:rsidRPr="0087720D">
        <w:rPr>
          <w:color w:val="FF0000"/>
        </w:rPr>
        <w:t>character</w:t>
      </w:r>
      <w:r w:rsidRPr="0087720D">
        <w:t xml:space="preserve"> </w:t>
      </w:r>
      <w:r w:rsidRPr="0087720D">
        <w:rPr>
          <w:color w:val="7F0055"/>
        </w:rPr>
        <w:t>extent</w:t>
      </w:r>
      <w:r w:rsidRPr="0087720D">
        <w:t xml:space="preserve"> </w:t>
      </w:r>
      <w:r w:rsidRPr="0087720D">
        <w:rPr>
          <w:color w:val="2A00FF"/>
        </w:rPr>
        <w:t>3</w:t>
      </w:r>
      <w:r w:rsidRPr="0087720D">
        <w:t>,</w:t>
      </w:r>
    </w:p>
    <w:p w14:paraId="371A08E0" w14:textId="77777777" w:rsidR="008B1C78" w:rsidRPr="0087720D" w:rsidRDefault="008B1C78" w:rsidP="0087720D">
      <w:pPr>
        <w:pStyle w:val="BlockCode"/>
      </w:pPr>
      <w:r w:rsidRPr="0087720D">
        <w:t xml:space="preserve">                         </w:t>
      </w:r>
      <w:r w:rsidRPr="0087720D">
        <w:rPr>
          <w:color w:val="7F0055"/>
        </w:rPr>
        <w:t>input</w:t>
      </w:r>
      <w:r w:rsidRPr="0087720D">
        <w:t xml:space="preserve"> pVacationHours </w:t>
      </w:r>
      <w:r w:rsidRPr="0087720D">
        <w:rPr>
          <w:color w:val="7F0055"/>
        </w:rPr>
        <w:t>as</w:t>
      </w:r>
      <w:r w:rsidRPr="0087720D">
        <w:t xml:space="preserve"> </w:t>
      </w:r>
      <w:r w:rsidRPr="0087720D">
        <w:rPr>
          <w:color w:val="FF0000"/>
        </w:rPr>
        <w:t>integer</w:t>
      </w:r>
      <w:r w:rsidRPr="0087720D">
        <w:t>,</w:t>
      </w:r>
    </w:p>
    <w:p w14:paraId="7CD34460" w14:textId="77777777" w:rsidR="008B1C78" w:rsidRPr="0087720D" w:rsidRDefault="008B1C78" w:rsidP="0087720D">
      <w:pPr>
        <w:pStyle w:val="BlockCode"/>
      </w:pPr>
      <w:r w:rsidRPr="0087720D">
        <w:t xml:space="preserve">                         </w:t>
      </w:r>
      <w:r w:rsidRPr="0087720D">
        <w:rPr>
          <w:color w:val="7F0055"/>
        </w:rPr>
        <w:t>input</w:t>
      </w:r>
      <w:r w:rsidRPr="0087720D">
        <w:t xml:space="preserve"> pJobTitle </w:t>
      </w:r>
      <w:r w:rsidRPr="0087720D">
        <w:rPr>
          <w:color w:val="7F0055"/>
        </w:rPr>
        <w:t>as</w:t>
      </w:r>
      <w:r w:rsidRPr="0087720D">
        <w:t xml:space="preserve"> </w:t>
      </w:r>
      <w:r w:rsidRPr="0087720D">
        <w:rPr>
          <w:color w:val="FF0000"/>
        </w:rPr>
        <w:t>character</w:t>
      </w:r>
    </w:p>
    <w:p w14:paraId="4FF31042" w14:textId="77777777" w:rsidR="008B1C78" w:rsidRPr="0087720D" w:rsidRDefault="008B1C78" w:rsidP="0087720D">
      <w:pPr>
        <w:pStyle w:val="BlockCode"/>
      </w:pPr>
      <w:r w:rsidRPr="0087720D">
        <w:t xml:space="preserve">                            ):</w:t>
      </w:r>
    </w:p>
    <w:p w14:paraId="3AC397B5" w14:textId="77777777" w:rsidR="008B1C78" w:rsidRPr="0087720D" w:rsidRDefault="008B1C78" w:rsidP="0087720D">
      <w:pPr>
        <w:pStyle w:val="BlockCode"/>
      </w:pPr>
    </w:p>
    <w:p w14:paraId="7C9FCB86" w14:textId="05EED65D" w:rsidR="008B1C78" w:rsidRPr="0087720D" w:rsidRDefault="00E0512C" w:rsidP="0087720D">
      <w:pPr>
        <w:pStyle w:val="BlockCode"/>
      </w:pPr>
      <w:r w:rsidRPr="0087720D">
        <w:t xml:space="preserve">   </w:t>
      </w:r>
      <w:r w:rsidR="008B1C78" w:rsidRPr="0087720D">
        <w:rPr>
          <w:color w:val="7F0055"/>
        </w:rPr>
        <w:t>define variable</w:t>
      </w:r>
      <w:r w:rsidR="008B1C78" w:rsidRPr="0087720D">
        <w:t xml:space="preserve"> Emp</w:t>
      </w:r>
      <w:r w:rsidR="000B5EE5">
        <w:t>l</w:t>
      </w:r>
      <w:r w:rsidR="008B1C78" w:rsidRPr="0087720D">
        <w:t xml:space="preserve"> </w:t>
      </w:r>
      <w:r w:rsidR="008B1C78" w:rsidRPr="0087720D">
        <w:rPr>
          <w:color w:val="7F0055"/>
        </w:rPr>
        <w:t>as</w:t>
      </w:r>
      <w:r w:rsidR="008B1C78" w:rsidRPr="0087720D">
        <w:t xml:space="preserve"> Emp </w:t>
      </w:r>
      <w:r w:rsidR="008B1C78" w:rsidRPr="0087720D">
        <w:rPr>
          <w:color w:val="7F0055"/>
        </w:rPr>
        <w:t>no-undo</w:t>
      </w:r>
      <w:r w:rsidR="008B1C78" w:rsidRPr="0087720D">
        <w:t>.</w:t>
      </w:r>
    </w:p>
    <w:p w14:paraId="194FCC8B" w14:textId="77777777" w:rsidR="008B1C78" w:rsidRPr="0087720D" w:rsidRDefault="008B1C78" w:rsidP="0087720D">
      <w:pPr>
        <w:pStyle w:val="BlockCode"/>
      </w:pPr>
    </w:p>
    <w:p w14:paraId="2566A386" w14:textId="094DEFAC" w:rsidR="008B1C78" w:rsidRPr="0087720D" w:rsidRDefault="00E0512C" w:rsidP="0087720D">
      <w:pPr>
        <w:pStyle w:val="BlockCode"/>
      </w:pPr>
      <w:r w:rsidRPr="0087720D">
        <w:t xml:space="preserve">   </w:t>
      </w:r>
      <w:r w:rsidR="008B1C78" w:rsidRPr="0087720D">
        <w:t>Emp</w:t>
      </w:r>
      <w:r w:rsidR="00E940F2">
        <w:t>l</w:t>
      </w:r>
      <w:r w:rsidR="008B1C78" w:rsidRPr="0087720D">
        <w:t xml:space="preserve"> = </w:t>
      </w:r>
      <w:r w:rsidR="008B1C78" w:rsidRPr="00E940F2">
        <w:rPr>
          <w:color w:val="7F0055"/>
        </w:rPr>
        <w:t>new</w:t>
      </w:r>
      <w:r w:rsidR="008B1C78" w:rsidRPr="0087720D">
        <w:t xml:space="preserve"> Emp</w:t>
      </w:r>
      <w:r w:rsidR="00E940F2" w:rsidRPr="0087720D">
        <w:t xml:space="preserve"> </w:t>
      </w:r>
      <w:r w:rsidR="008B1C78" w:rsidRPr="0087720D">
        <w:t>().</w:t>
      </w:r>
    </w:p>
    <w:p w14:paraId="6D9C19E7" w14:textId="77777777" w:rsidR="008B1C78" w:rsidRPr="0087720D" w:rsidRDefault="008B1C78" w:rsidP="0087720D">
      <w:pPr>
        <w:pStyle w:val="BlockCode"/>
      </w:pPr>
    </w:p>
    <w:p w14:paraId="2C90AC40" w14:textId="77777777" w:rsidR="009577E9" w:rsidRDefault="00E0512C" w:rsidP="0087720D">
      <w:pPr>
        <w:pStyle w:val="BlockCode"/>
      </w:pPr>
      <w:r w:rsidRPr="0087720D">
        <w:t xml:space="preserve">  </w:t>
      </w:r>
      <w:r w:rsidR="008B1C78" w:rsidRPr="0087720D">
        <w:t xml:space="preserve"> Emp:</w:t>
      </w:r>
      <w:r w:rsidR="008B1C78" w:rsidRPr="00574742">
        <w:t>Initialize</w:t>
      </w:r>
      <w:r w:rsidR="008B1C78" w:rsidRPr="0087720D">
        <w:t>(pEmpNum,</w:t>
      </w:r>
      <w:r w:rsidRPr="0087720D">
        <w:t>pFirstName,pLastName,</w:t>
      </w:r>
      <w:r w:rsidR="000B5EE5">
        <w:t xml:space="preserve">pAddress, </w:t>
      </w:r>
    </w:p>
    <w:p w14:paraId="7FBA1651" w14:textId="6D6846E8" w:rsidR="008B1C78" w:rsidRPr="0087720D" w:rsidRDefault="009577E9" w:rsidP="0087720D">
      <w:pPr>
        <w:pStyle w:val="BlockCode"/>
      </w:pPr>
      <w:r>
        <w:t xml:space="preserve">                  </w:t>
      </w:r>
      <w:r w:rsidR="000B5EE5">
        <w:t xml:space="preserve">pPostalCode, pPhones, </w:t>
      </w:r>
      <w:r w:rsidR="008B1C78" w:rsidRPr="0087720D">
        <w:t>pVacationHours, pJobTitle).</w:t>
      </w:r>
    </w:p>
    <w:p w14:paraId="20F72FA4" w14:textId="514D4E4E" w:rsidR="008B1C78" w:rsidRPr="0087720D" w:rsidRDefault="00E940F2" w:rsidP="0087720D">
      <w:pPr>
        <w:pStyle w:val="BlockCode"/>
      </w:pPr>
      <w:r w:rsidRPr="00E940F2">
        <w:rPr>
          <w:color w:val="7F0055"/>
        </w:rPr>
        <w:t>create</w:t>
      </w:r>
      <w:r>
        <w:t xml:space="preserve"> ttEmployee.</w:t>
      </w:r>
    </w:p>
    <w:p w14:paraId="45EB7720" w14:textId="77777777" w:rsidR="00E0512C" w:rsidRPr="0087720D" w:rsidRDefault="00E0512C" w:rsidP="0087720D">
      <w:pPr>
        <w:pStyle w:val="BlockCode"/>
        <w:rPr>
          <w:color w:val="7F0055"/>
        </w:rPr>
      </w:pPr>
      <w:r w:rsidRPr="0087720D">
        <w:t xml:space="preserve">   </w:t>
      </w:r>
      <w:r w:rsidRPr="0087720D">
        <w:rPr>
          <w:color w:val="7F0055"/>
        </w:rPr>
        <w:t>assign</w:t>
      </w:r>
    </w:p>
    <w:p w14:paraId="3CA14CEA" w14:textId="77777777" w:rsidR="00E940F2" w:rsidRDefault="00E0512C" w:rsidP="00E940F2">
      <w:pPr>
        <w:pStyle w:val="BlockCode"/>
        <w:rPr>
          <w:color w:val="000000" w:themeColor="text1"/>
        </w:rPr>
      </w:pPr>
      <w:r w:rsidRPr="0087720D">
        <w:t xml:space="preserve">       </w:t>
      </w:r>
      <w:r w:rsidR="00E940F2">
        <w:rPr>
          <w:color w:val="000000" w:themeColor="text1"/>
        </w:rPr>
        <w:t>ttEmployee.FirstName = pFirstName</w:t>
      </w:r>
    </w:p>
    <w:p w14:paraId="13108E3B" w14:textId="3690A405" w:rsidR="00E940F2" w:rsidRDefault="001B3DD6" w:rsidP="00E940F2">
      <w:pPr>
        <w:pStyle w:val="BlockCode"/>
        <w:rPr>
          <w:color w:val="000000" w:themeColor="text1"/>
        </w:rPr>
      </w:pPr>
      <w:r>
        <w:rPr>
          <w:color w:val="000000" w:themeColor="text1"/>
        </w:rPr>
        <w:t xml:space="preserve">       </w:t>
      </w:r>
      <w:r w:rsidR="00E940F2">
        <w:rPr>
          <w:color w:val="000000" w:themeColor="text1"/>
        </w:rPr>
        <w:t>ttEmployee.LastName = pLastName</w:t>
      </w:r>
    </w:p>
    <w:p w14:paraId="7D2D27B9" w14:textId="5CE45F38" w:rsidR="00E940F2" w:rsidRDefault="001B3DD6" w:rsidP="00E940F2">
      <w:pPr>
        <w:pStyle w:val="BlockCode"/>
        <w:rPr>
          <w:color w:val="000000" w:themeColor="text1"/>
        </w:rPr>
      </w:pPr>
      <w:r>
        <w:rPr>
          <w:color w:val="000000" w:themeColor="text1"/>
        </w:rPr>
        <w:t xml:space="preserve">       </w:t>
      </w:r>
      <w:r w:rsidR="00E940F2">
        <w:rPr>
          <w:color w:val="000000" w:themeColor="text1"/>
        </w:rPr>
        <w:t>ttEmployee.EmpRef = pEmpl</w:t>
      </w:r>
    </w:p>
    <w:p w14:paraId="4859F08C" w14:textId="262A956E" w:rsidR="00E940F2" w:rsidRDefault="001B3DD6" w:rsidP="00E940F2">
      <w:pPr>
        <w:pStyle w:val="BlockCode"/>
        <w:rPr>
          <w:color w:val="000000" w:themeColor="text1"/>
        </w:rPr>
      </w:pPr>
      <w:r>
        <w:rPr>
          <w:color w:val="000000" w:themeColor="text1"/>
        </w:rPr>
        <w:t xml:space="preserve">       </w:t>
      </w:r>
      <w:r w:rsidR="00E940F2">
        <w:rPr>
          <w:color w:val="000000" w:themeColor="text1"/>
        </w:rPr>
        <w:t xml:space="preserve">NumEmployees = NumEmployees + </w:t>
      </w:r>
      <w:r w:rsidR="00E940F2" w:rsidRPr="00001275">
        <w:rPr>
          <w:color w:val="0000FF"/>
        </w:rPr>
        <w:t>1</w:t>
      </w:r>
      <w:r w:rsidR="00E940F2">
        <w:rPr>
          <w:color w:val="000000" w:themeColor="text1"/>
        </w:rPr>
        <w:t xml:space="preserve">       </w:t>
      </w:r>
    </w:p>
    <w:p w14:paraId="5B286D8E" w14:textId="179B51E4" w:rsidR="00E0512C" w:rsidRPr="0087720D" w:rsidRDefault="00E0512C" w:rsidP="00E940F2">
      <w:pPr>
        <w:pStyle w:val="BlockCode"/>
      </w:pPr>
    </w:p>
    <w:p w14:paraId="38FFBFBF" w14:textId="77777777" w:rsidR="00E0512C" w:rsidRPr="0087720D" w:rsidRDefault="00E0512C" w:rsidP="0087720D">
      <w:pPr>
        <w:pStyle w:val="BlockCode"/>
      </w:pPr>
      <w:r w:rsidRPr="0087720D">
        <w:t xml:space="preserve">   .</w:t>
      </w:r>
    </w:p>
    <w:p w14:paraId="6AD24620" w14:textId="77777777" w:rsidR="00E0512C" w:rsidRPr="0087720D" w:rsidRDefault="00E0512C" w:rsidP="0087720D">
      <w:pPr>
        <w:pStyle w:val="BlockCode"/>
      </w:pPr>
      <w:r w:rsidRPr="0087720D">
        <w:t xml:space="preserve">   </w:t>
      </w:r>
      <w:r w:rsidRPr="0087720D">
        <w:rPr>
          <w:color w:val="7F0055"/>
        </w:rPr>
        <w:t>return</w:t>
      </w:r>
      <w:r w:rsidRPr="0087720D">
        <w:t>.</w:t>
      </w:r>
    </w:p>
    <w:p w14:paraId="1FD917E3" w14:textId="77777777" w:rsidR="008B1C78" w:rsidRPr="0087720D" w:rsidRDefault="008B1C78" w:rsidP="0087720D">
      <w:pPr>
        <w:pStyle w:val="BlockCode"/>
      </w:pPr>
      <w:r w:rsidRPr="0087720D">
        <w:rPr>
          <w:color w:val="7F0055"/>
        </w:rPr>
        <w:t>end method</w:t>
      </w:r>
      <w:r w:rsidRPr="0087720D">
        <w:t>.</w:t>
      </w:r>
    </w:p>
    <w:p w14:paraId="6676266B" w14:textId="4381C085" w:rsidR="00506A6F" w:rsidRDefault="00506A6F" w:rsidP="006D693A">
      <w:pPr>
        <w:pStyle w:val="BlockLine"/>
      </w:pPr>
    </w:p>
    <w:p w14:paraId="6F70B425" w14:textId="60AC7548" w:rsidR="00506A6F" w:rsidRPr="00BC4730" w:rsidRDefault="002E0442" w:rsidP="00506A6F">
      <w:pPr>
        <w:pStyle w:val="Heading3"/>
      </w:pPr>
      <w:r>
        <w:lastRenderedPageBreak/>
        <w:t>Accessing a class instance dynamically</w:t>
      </w:r>
    </w:p>
    <w:p w14:paraId="51BBE873" w14:textId="77777777" w:rsidR="00506A6F" w:rsidRPr="00BC4730" w:rsidRDefault="00506A6F" w:rsidP="00506A6F">
      <w:pPr>
        <w:pStyle w:val="TopLine"/>
      </w:pPr>
    </w:p>
    <w:p w14:paraId="30D16B1B" w14:textId="77777777" w:rsidR="00506A6F" w:rsidRPr="00BC4730" w:rsidRDefault="00506A6F" w:rsidP="00506A6F">
      <w:pPr>
        <w:pStyle w:val="Heading5"/>
      </w:pPr>
      <w:r w:rsidRPr="00BC4730">
        <w:t xml:space="preserve">Page name: </w:t>
      </w:r>
      <w:r>
        <w:t>l3t4</w:t>
      </w:r>
      <w:r w:rsidRPr="00BC4730">
        <w:t>p0</w:t>
      </w:r>
      <w:r>
        <w:t>3</w:t>
      </w:r>
      <w:r w:rsidRPr="00BC4730">
        <w:t>0</w:t>
      </w:r>
    </w:p>
    <w:p w14:paraId="6D06B0CA" w14:textId="77777777" w:rsidR="00506A6F" w:rsidRPr="00BC4730" w:rsidRDefault="00506A6F" w:rsidP="00506A6F">
      <w:pPr>
        <w:pStyle w:val="BlockText"/>
        <w:rPr>
          <w:vanish/>
        </w:rPr>
      </w:pPr>
      <w:r w:rsidRPr="00BC4730">
        <w:rPr>
          <w:vanish/>
        </w:rPr>
        <w:t xml:space="preserve">Next: </w:t>
      </w:r>
      <w:r>
        <w:rPr>
          <w:vanish/>
        </w:rPr>
        <w:t>l3t4</w:t>
      </w:r>
      <w:r w:rsidRPr="00BC4730">
        <w:rPr>
          <w:vanish/>
        </w:rPr>
        <w:t>p0</w:t>
      </w:r>
      <w:r>
        <w:rPr>
          <w:vanish/>
        </w:rPr>
        <w:t>35</w:t>
      </w:r>
    </w:p>
    <w:p w14:paraId="34B92840" w14:textId="77777777" w:rsidR="00506A6F" w:rsidRPr="00BC4730" w:rsidRDefault="00506A6F" w:rsidP="00506A6F">
      <w:pPr>
        <w:pStyle w:val="Blocklinehidden"/>
      </w:pPr>
      <w:r w:rsidRPr="00BC4730">
        <w:t>Block line</w:t>
      </w:r>
    </w:p>
    <w:p w14:paraId="3E49E442" w14:textId="77777777" w:rsidR="00506A6F" w:rsidRPr="00BC4730" w:rsidRDefault="00506A6F" w:rsidP="00506A6F">
      <w:pPr>
        <w:pStyle w:val="Heading5"/>
      </w:pPr>
      <w:r w:rsidRPr="00BC4730">
        <w:t>Page type</w:t>
      </w:r>
    </w:p>
    <w:p w14:paraId="33C69CFB" w14:textId="77777777" w:rsidR="00506A6F" w:rsidRPr="00BC4730" w:rsidRDefault="00506A6F" w:rsidP="00506A6F">
      <w:pPr>
        <w:pStyle w:val="BlockText"/>
        <w:rPr>
          <w:vanish/>
        </w:rPr>
      </w:pPr>
      <w:r w:rsidRPr="00BC4730">
        <w:rPr>
          <w:vanish/>
        </w:rPr>
        <w:t>Basic content</w:t>
      </w:r>
    </w:p>
    <w:p w14:paraId="65811D53" w14:textId="77777777" w:rsidR="00506A6F" w:rsidRPr="00BC4730" w:rsidRDefault="00506A6F" w:rsidP="00506A6F">
      <w:pPr>
        <w:pStyle w:val="Blocklinehidden"/>
      </w:pPr>
      <w:r w:rsidRPr="00BC4730">
        <w:t>Block line</w:t>
      </w:r>
    </w:p>
    <w:p w14:paraId="254EF8AF" w14:textId="77777777" w:rsidR="00506A6F" w:rsidRPr="00BC4730" w:rsidRDefault="00506A6F" w:rsidP="00506A6F">
      <w:pPr>
        <w:pStyle w:val="Heading5"/>
      </w:pPr>
      <w:r w:rsidRPr="00BC4730">
        <w:t>Keywords</w:t>
      </w:r>
    </w:p>
    <w:p w14:paraId="61A70AE5" w14:textId="77777777" w:rsidR="00506A6F" w:rsidRPr="00BC4730" w:rsidRDefault="00506A6F" w:rsidP="00506A6F">
      <w:pPr>
        <w:pStyle w:val="BlockText"/>
        <w:rPr>
          <w:vanish/>
          <w:szCs w:val="22"/>
        </w:rPr>
      </w:pPr>
      <w:r w:rsidRPr="00BC4730">
        <w:rPr>
          <w:vanish/>
          <w:szCs w:val="22"/>
        </w:rPr>
        <w:t>Delete, instan</w:t>
      </w:r>
      <w:r>
        <w:rPr>
          <w:vanish/>
          <w:szCs w:val="22"/>
        </w:rPr>
        <w:t>ce,</w:t>
      </w:r>
      <w:r w:rsidRPr="00BC4730">
        <w:rPr>
          <w:vanish/>
          <w:szCs w:val="22"/>
        </w:rPr>
        <w:t xml:space="preserve"> mem</w:t>
      </w:r>
      <w:r>
        <w:rPr>
          <w:vanish/>
          <w:szCs w:val="22"/>
        </w:rPr>
        <w:t>ory, destructor</w:t>
      </w:r>
    </w:p>
    <w:p w14:paraId="6059CB4E" w14:textId="77777777" w:rsidR="00506A6F" w:rsidRPr="00BC4730" w:rsidRDefault="00506A6F" w:rsidP="00506A6F">
      <w:pPr>
        <w:pStyle w:val="Blocklinehidden"/>
      </w:pPr>
      <w:r w:rsidRPr="00BC4730">
        <w:t>Block line</w:t>
      </w:r>
    </w:p>
    <w:p w14:paraId="6FD9608D" w14:textId="3D7EA969" w:rsidR="00506A6F" w:rsidRDefault="00506A6F" w:rsidP="00506A6F">
      <w:pPr>
        <w:pStyle w:val="Heading5"/>
      </w:pPr>
      <w:r w:rsidRPr="00BC4730">
        <w:t>Graphics/Slide</w:t>
      </w:r>
    </w:p>
    <w:p w14:paraId="37B5507C" w14:textId="77777777" w:rsidR="00506A6F" w:rsidRPr="00BC4730" w:rsidRDefault="00506A6F" w:rsidP="00506A6F">
      <w:pPr>
        <w:pStyle w:val="Heading5"/>
      </w:pPr>
      <w:r w:rsidRPr="00BC4730">
        <w:t>Text</w:t>
      </w:r>
    </w:p>
    <w:p w14:paraId="48B50427" w14:textId="77777777" w:rsidR="002E0442" w:rsidRPr="00B406A6" w:rsidRDefault="002E0442" w:rsidP="002E0442">
      <w:pPr>
        <w:pStyle w:val="BlockText"/>
      </w:pPr>
      <w:bookmarkStart w:id="206" w:name="_Toc344275300"/>
      <w:bookmarkStart w:id="207" w:name="_Toc347725679"/>
      <w:bookmarkStart w:id="208" w:name="_Toc432509243"/>
      <w:bookmarkStart w:id="209" w:name="_Toc434845793"/>
      <w:r w:rsidRPr="00B406A6">
        <w:t>In ABL, you can write generic application code that accesses a class instance where the type of the instance is not known until runtime. This can reduce the amount of code you write. You must, however, anticipate the possible types your code can expect at runtime.</w:t>
      </w:r>
    </w:p>
    <w:p w14:paraId="636D26FB" w14:textId="77777777" w:rsidR="002E0442" w:rsidRPr="00B406A6" w:rsidRDefault="002E0442" w:rsidP="002E0442">
      <w:pPr>
        <w:pStyle w:val="BlockText"/>
      </w:pPr>
    </w:p>
    <w:p w14:paraId="6D7D4AB7" w14:textId="7DDF6B8A" w:rsidR="002E0442" w:rsidRPr="00B406A6" w:rsidRDefault="002E0442" w:rsidP="002E0442">
      <w:pPr>
        <w:pStyle w:val="BlockText"/>
      </w:pPr>
      <w:r w:rsidRPr="00B406A6">
        <w:t xml:space="preserve">You use the </w:t>
      </w:r>
      <w:proofErr w:type="gramStart"/>
      <w:r w:rsidRPr="00B406A6">
        <w:rPr>
          <w:i/>
        </w:rPr>
        <w:t>cast</w:t>
      </w:r>
      <w:r w:rsidRPr="00B406A6">
        <w:t>(</w:t>
      </w:r>
      <w:proofErr w:type="gramEnd"/>
      <w:r w:rsidRPr="00B406A6">
        <w:t xml:space="preserve">) function to transform a </w:t>
      </w:r>
      <w:proofErr w:type="spellStart"/>
      <w:r w:rsidR="006C7B92">
        <w:t>Progress.Lang.</w:t>
      </w:r>
      <w:r w:rsidRPr="00B406A6">
        <w:rPr>
          <w:i/>
        </w:rPr>
        <w:t>Object</w:t>
      </w:r>
      <w:proofErr w:type="spellEnd"/>
      <w:r w:rsidRPr="00B406A6">
        <w:t xml:space="preserve"> into a particular type at runtime. Once the type </w:t>
      </w:r>
      <w:r w:rsidR="006C7B92">
        <w:t>h</w:t>
      </w:r>
      <w:r w:rsidRPr="00B406A6">
        <w:t xml:space="preserve">as been transformed, you can access any of its public methods or data members. You can call the </w:t>
      </w:r>
      <w:proofErr w:type="gramStart"/>
      <w:r w:rsidRPr="00B406A6">
        <w:rPr>
          <w:i/>
        </w:rPr>
        <w:t>cast</w:t>
      </w:r>
      <w:r w:rsidRPr="00B406A6">
        <w:t>(</w:t>
      </w:r>
      <w:proofErr w:type="gramEnd"/>
      <w:r w:rsidRPr="00B406A6">
        <w:t xml:space="preserve">) function on class instances that </w:t>
      </w:r>
      <w:r w:rsidR="003D21E7">
        <w:t>are</w:t>
      </w:r>
      <w:r w:rsidR="003D21E7" w:rsidRPr="00B406A6">
        <w:t xml:space="preserve"> </w:t>
      </w:r>
      <w:r w:rsidRPr="00B406A6">
        <w:t xml:space="preserve">created dynamically with </w:t>
      </w:r>
      <w:r w:rsidRPr="00B406A6">
        <w:rPr>
          <w:i/>
        </w:rPr>
        <w:t>dynamic-new</w:t>
      </w:r>
      <w:r w:rsidRPr="00B406A6">
        <w:t xml:space="preserve"> or statically with </w:t>
      </w:r>
      <w:r w:rsidRPr="00B406A6">
        <w:rPr>
          <w:i/>
        </w:rPr>
        <w:t>new</w:t>
      </w:r>
      <w:r w:rsidRPr="00B406A6">
        <w:t>.</w:t>
      </w:r>
    </w:p>
    <w:p w14:paraId="7AA83F05" w14:textId="77777777" w:rsidR="002E0442" w:rsidRPr="00B406A6" w:rsidRDefault="002E0442" w:rsidP="002E0442">
      <w:pPr>
        <w:pStyle w:val="BlockText"/>
      </w:pPr>
    </w:p>
    <w:p w14:paraId="23869C6D" w14:textId="111EDC23" w:rsidR="002E0442" w:rsidRDefault="002E0442" w:rsidP="002E0442">
      <w:pPr>
        <w:pStyle w:val="BlockText"/>
      </w:pPr>
      <w:r w:rsidRPr="00B406A6">
        <w:t xml:space="preserve">Here is the syntax for the </w:t>
      </w:r>
      <w:proofErr w:type="gramStart"/>
      <w:r w:rsidRPr="00B406A6">
        <w:rPr>
          <w:i/>
        </w:rPr>
        <w:t>cast</w:t>
      </w:r>
      <w:r w:rsidRPr="00B406A6">
        <w:t>(</w:t>
      </w:r>
      <w:proofErr w:type="gramEnd"/>
      <w:r w:rsidRPr="00B406A6">
        <w:t>) function.</w:t>
      </w:r>
    </w:p>
    <w:p w14:paraId="67EFE1C9" w14:textId="77777777" w:rsidR="000868F4" w:rsidRDefault="000868F4" w:rsidP="002E0442">
      <w:pPr>
        <w:pStyle w:val="BlockText"/>
      </w:pPr>
    </w:p>
    <w:p w14:paraId="1276CC41" w14:textId="77777777" w:rsidR="000868F4" w:rsidRPr="00B406A6" w:rsidRDefault="000868F4" w:rsidP="000868F4">
      <w:pPr>
        <w:pStyle w:val="BlockCode"/>
      </w:pPr>
      <w:r w:rsidRPr="00B406A6">
        <w:t xml:space="preserve">&lt;typed-object-reference&gt; = </w:t>
      </w:r>
      <w:r w:rsidRPr="00574742">
        <w:rPr>
          <w:color w:val="7F0055"/>
        </w:rPr>
        <w:t>cast</w:t>
      </w:r>
      <w:r w:rsidRPr="00B406A6">
        <w:t xml:space="preserve"> (&lt;object-reference&gt;,&lt;class-name&gt;).</w:t>
      </w:r>
    </w:p>
    <w:p w14:paraId="726EB64A" w14:textId="77777777" w:rsidR="002E0442" w:rsidRPr="00B406A6" w:rsidRDefault="002E0442" w:rsidP="002E0442">
      <w:pPr>
        <w:pStyle w:val="BlockText"/>
      </w:pPr>
    </w:p>
    <w:p w14:paraId="63FE7053" w14:textId="77777777" w:rsidR="002E0442" w:rsidRPr="00B406A6" w:rsidRDefault="002E0442" w:rsidP="002E0442">
      <w:pPr>
        <w:pStyle w:val="Blocklinehidden"/>
      </w:pPr>
      <w:r w:rsidRPr="00B406A6">
        <w:t>Block line</w:t>
      </w:r>
    </w:p>
    <w:tbl>
      <w:tblPr>
        <w:tblW w:w="7560"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CC0817" w:rsidRPr="00395DC0" w14:paraId="5DC3DC3B" w14:textId="77777777" w:rsidTr="000868F4">
        <w:tc>
          <w:tcPr>
            <w:tcW w:w="2700" w:type="dxa"/>
            <w:shd w:val="clear" w:color="auto" w:fill="CCCCCC"/>
          </w:tcPr>
          <w:p w14:paraId="1547F407" w14:textId="77777777" w:rsidR="00CC0817" w:rsidRPr="00395DC0" w:rsidRDefault="00CC0817" w:rsidP="00164713">
            <w:pPr>
              <w:pStyle w:val="TableHeading"/>
            </w:pPr>
            <w:r>
              <w:t>Syntax Element</w:t>
            </w:r>
          </w:p>
        </w:tc>
        <w:tc>
          <w:tcPr>
            <w:tcW w:w="4860" w:type="dxa"/>
            <w:shd w:val="clear" w:color="auto" w:fill="CCCCCC"/>
          </w:tcPr>
          <w:p w14:paraId="04697BED" w14:textId="77777777" w:rsidR="00CC0817" w:rsidRPr="00395DC0" w:rsidRDefault="00CC0817" w:rsidP="00164713">
            <w:pPr>
              <w:pStyle w:val="TableHeading"/>
            </w:pPr>
            <w:r>
              <w:t>Description</w:t>
            </w:r>
          </w:p>
        </w:tc>
      </w:tr>
      <w:tr w:rsidR="00CC0817" w:rsidRPr="00395DC0" w14:paraId="5F29587D" w14:textId="77777777" w:rsidTr="000868F4">
        <w:tc>
          <w:tcPr>
            <w:tcW w:w="2700" w:type="dxa"/>
            <w:shd w:val="clear" w:color="auto" w:fill="auto"/>
          </w:tcPr>
          <w:p w14:paraId="3DE4B8EC" w14:textId="3060305B" w:rsidR="00CC0817" w:rsidRPr="00395DC0" w:rsidRDefault="00CC0817" w:rsidP="00CC0817">
            <w:pPr>
              <w:pStyle w:val="table-text"/>
            </w:pPr>
            <w:r w:rsidRPr="00B406A6">
              <w:t>typed-object-reference</w:t>
            </w:r>
          </w:p>
        </w:tc>
        <w:tc>
          <w:tcPr>
            <w:tcW w:w="4860" w:type="dxa"/>
            <w:shd w:val="clear" w:color="auto" w:fill="auto"/>
          </w:tcPr>
          <w:p w14:paraId="0A970862" w14:textId="307CAD1E" w:rsidR="00CC0817" w:rsidRPr="00395DC0" w:rsidRDefault="00CC0817" w:rsidP="00CC0817">
            <w:pPr>
              <w:pStyle w:val="table-text"/>
            </w:pPr>
            <w:r w:rsidRPr="00B406A6">
              <w:t>A property, variable, or field in a temp-table of type class-name</w:t>
            </w:r>
          </w:p>
        </w:tc>
      </w:tr>
      <w:tr w:rsidR="00CC0817" w:rsidRPr="00395DC0" w14:paraId="147B674A" w14:textId="77777777" w:rsidTr="000868F4">
        <w:tc>
          <w:tcPr>
            <w:tcW w:w="2700" w:type="dxa"/>
            <w:shd w:val="clear" w:color="auto" w:fill="auto"/>
          </w:tcPr>
          <w:p w14:paraId="503498CA" w14:textId="31824F98" w:rsidR="00CC0817" w:rsidRPr="00BC4730" w:rsidRDefault="00CC0817" w:rsidP="00CC0817">
            <w:pPr>
              <w:pStyle w:val="table-text"/>
            </w:pPr>
            <w:r w:rsidRPr="00B406A6">
              <w:t>object-reference</w:t>
            </w:r>
          </w:p>
        </w:tc>
        <w:tc>
          <w:tcPr>
            <w:tcW w:w="4860" w:type="dxa"/>
            <w:shd w:val="clear" w:color="auto" w:fill="auto"/>
          </w:tcPr>
          <w:p w14:paraId="0CD64E02" w14:textId="46418CD8" w:rsidR="00CC0817" w:rsidRDefault="00CC0817" w:rsidP="00CC0817">
            <w:pPr>
              <w:pStyle w:val="table-text"/>
            </w:pPr>
            <w:r w:rsidRPr="00B406A6">
              <w:t xml:space="preserve">A property, variable, or field in a temp-table of type </w:t>
            </w:r>
            <w:proofErr w:type="spellStart"/>
            <w:proofErr w:type="gramStart"/>
            <w:r w:rsidRPr="00B406A6">
              <w:rPr>
                <w:i/>
              </w:rPr>
              <w:t>Progress</w:t>
            </w:r>
            <w:r w:rsidRPr="00B406A6">
              <w:t>.</w:t>
            </w:r>
            <w:r w:rsidRPr="00B406A6">
              <w:rPr>
                <w:i/>
              </w:rPr>
              <w:t>Lang</w:t>
            </w:r>
            <w:r w:rsidRPr="00B406A6">
              <w:t>.</w:t>
            </w:r>
            <w:r w:rsidRPr="00B406A6">
              <w:rPr>
                <w:i/>
              </w:rPr>
              <w:t>Object</w:t>
            </w:r>
            <w:proofErr w:type="spellEnd"/>
            <w:proofErr w:type="gramEnd"/>
          </w:p>
        </w:tc>
      </w:tr>
      <w:tr w:rsidR="00CC0817" w:rsidRPr="00395DC0" w14:paraId="04C1F8DA" w14:textId="77777777" w:rsidTr="000868F4">
        <w:tc>
          <w:tcPr>
            <w:tcW w:w="2700" w:type="dxa"/>
            <w:shd w:val="clear" w:color="auto" w:fill="auto"/>
          </w:tcPr>
          <w:p w14:paraId="5D363D13" w14:textId="3355649D" w:rsidR="00CC0817" w:rsidRDefault="00CC0817" w:rsidP="00CC0817">
            <w:pPr>
              <w:pStyle w:val="table-text"/>
            </w:pPr>
            <w:r w:rsidRPr="00B406A6">
              <w:t>class-name</w:t>
            </w:r>
          </w:p>
        </w:tc>
        <w:tc>
          <w:tcPr>
            <w:tcW w:w="4860" w:type="dxa"/>
            <w:shd w:val="clear" w:color="auto" w:fill="auto"/>
          </w:tcPr>
          <w:p w14:paraId="04D1EEC7" w14:textId="4FE4254F" w:rsidR="00CC0817" w:rsidRDefault="00CC0817" w:rsidP="00CC0817">
            <w:pPr>
              <w:pStyle w:val="table-text"/>
            </w:pPr>
            <w:r w:rsidRPr="00B406A6">
              <w:t>The fully qualified class name where the definition of the class is known only at runtime</w:t>
            </w:r>
          </w:p>
        </w:tc>
      </w:tr>
    </w:tbl>
    <w:p w14:paraId="5296979B" w14:textId="4D017B1B" w:rsidR="009B27C3" w:rsidRDefault="009B27C3" w:rsidP="002E0442">
      <w:pPr>
        <w:pStyle w:val="Blocklinehidden"/>
      </w:pPr>
    </w:p>
    <w:p w14:paraId="6EFB8E4F" w14:textId="77777777" w:rsidR="000868F4" w:rsidRDefault="000868F4" w:rsidP="000868F4">
      <w:pPr>
        <w:pStyle w:val="BlockLine"/>
        <w:pBdr>
          <w:top w:val="single" w:sz="6" w:space="0" w:color="auto"/>
        </w:pBdr>
      </w:pPr>
    </w:p>
    <w:p w14:paraId="67FBDC9B" w14:textId="77777777" w:rsidR="009B27C3" w:rsidRPr="009B27C3" w:rsidRDefault="009B27C3" w:rsidP="009B27C3">
      <w:pPr>
        <w:pStyle w:val="BlockText"/>
      </w:pPr>
    </w:p>
    <w:p w14:paraId="0DCFD248" w14:textId="77777777" w:rsidR="009B27C3" w:rsidRPr="009B27C3" w:rsidRDefault="009B27C3" w:rsidP="009B27C3">
      <w:pPr>
        <w:pStyle w:val="BlockText"/>
      </w:pPr>
    </w:p>
    <w:p w14:paraId="6CD2DC8C" w14:textId="77777777" w:rsidR="009B27C3" w:rsidRPr="00B406A6" w:rsidRDefault="009B27C3" w:rsidP="009B27C3">
      <w:pPr>
        <w:pStyle w:val="Heading4"/>
      </w:pPr>
      <w:bookmarkStart w:id="210" w:name="_Toc385427979"/>
      <w:r w:rsidRPr="00B406A6">
        <w:lastRenderedPageBreak/>
        <w:t>Example: Accessing a class instance dynamically</w:t>
      </w:r>
      <w:bookmarkEnd w:id="210"/>
    </w:p>
    <w:p w14:paraId="7063E676" w14:textId="77777777" w:rsidR="009B27C3" w:rsidRPr="00B406A6" w:rsidRDefault="009B27C3" w:rsidP="009B27C3">
      <w:pPr>
        <w:pStyle w:val="TopLine"/>
      </w:pPr>
    </w:p>
    <w:p w14:paraId="438D2398" w14:textId="77777777" w:rsidR="009B27C3" w:rsidRPr="00B406A6" w:rsidRDefault="009B27C3" w:rsidP="009B27C3">
      <w:pPr>
        <w:pStyle w:val="Heading5"/>
      </w:pPr>
      <w:r w:rsidRPr="00B406A6">
        <w:t>Page name: l2t3p055</w:t>
      </w:r>
    </w:p>
    <w:p w14:paraId="189B5942" w14:textId="77777777" w:rsidR="009B27C3" w:rsidRPr="00B406A6" w:rsidRDefault="009B27C3" w:rsidP="009B27C3">
      <w:pPr>
        <w:pStyle w:val="BlockText"/>
        <w:rPr>
          <w:vanish/>
        </w:rPr>
      </w:pPr>
      <w:r w:rsidRPr="00B406A6">
        <w:rPr>
          <w:vanish/>
        </w:rPr>
        <w:t>Next: l2t3p060</w:t>
      </w:r>
    </w:p>
    <w:p w14:paraId="1ABC070E" w14:textId="77777777" w:rsidR="009B27C3" w:rsidRPr="00B406A6" w:rsidRDefault="009B27C3" w:rsidP="009B27C3">
      <w:pPr>
        <w:pStyle w:val="Blocklinehidden"/>
      </w:pPr>
      <w:r w:rsidRPr="00B406A6">
        <w:t>Block line</w:t>
      </w:r>
    </w:p>
    <w:p w14:paraId="3A6761E7" w14:textId="77777777" w:rsidR="009B27C3" w:rsidRPr="00B406A6" w:rsidRDefault="009B27C3" w:rsidP="009B27C3">
      <w:pPr>
        <w:pStyle w:val="Heading5"/>
      </w:pPr>
      <w:r w:rsidRPr="00B406A6">
        <w:t>Page type</w:t>
      </w:r>
    </w:p>
    <w:p w14:paraId="2B23AF24" w14:textId="77777777" w:rsidR="009B27C3" w:rsidRPr="00B406A6" w:rsidRDefault="009B27C3" w:rsidP="009B27C3">
      <w:pPr>
        <w:pStyle w:val="BlockText"/>
        <w:rPr>
          <w:vanish/>
        </w:rPr>
      </w:pPr>
      <w:r w:rsidRPr="00B406A6">
        <w:rPr>
          <w:vanish/>
        </w:rPr>
        <w:t>Code example</w:t>
      </w:r>
    </w:p>
    <w:p w14:paraId="1302B1DA" w14:textId="77777777" w:rsidR="009B27C3" w:rsidRPr="00B406A6" w:rsidRDefault="009B27C3" w:rsidP="009B27C3">
      <w:pPr>
        <w:pStyle w:val="Blocklinehidden"/>
      </w:pPr>
      <w:r w:rsidRPr="00B406A6">
        <w:t>Block line</w:t>
      </w:r>
    </w:p>
    <w:p w14:paraId="696DAD64" w14:textId="77777777" w:rsidR="009B27C3" w:rsidRPr="00B406A6" w:rsidRDefault="009B27C3" w:rsidP="009B27C3">
      <w:pPr>
        <w:pStyle w:val="Heading5"/>
      </w:pPr>
      <w:r w:rsidRPr="00B406A6">
        <w:t>Keywords</w:t>
      </w:r>
    </w:p>
    <w:p w14:paraId="2FA1D42F" w14:textId="77777777" w:rsidR="009B27C3" w:rsidRPr="00B406A6" w:rsidRDefault="009B27C3" w:rsidP="009B27C3">
      <w:pPr>
        <w:pStyle w:val="BlockText"/>
        <w:rPr>
          <w:vanish/>
        </w:rPr>
      </w:pPr>
      <w:r w:rsidRPr="00B406A6">
        <w:rPr>
          <w:vanish/>
        </w:rPr>
        <w:t>Accessing a class instance dynamically, example, cast, object, dynamic</w:t>
      </w:r>
    </w:p>
    <w:p w14:paraId="6E55D667" w14:textId="77777777" w:rsidR="009B27C3" w:rsidRPr="00B406A6" w:rsidRDefault="009B27C3" w:rsidP="009B27C3">
      <w:pPr>
        <w:pStyle w:val="Blocklinehidden"/>
      </w:pPr>
      <w:r w:rsidRPr="00B406A6">
        <w:t>Block line</w:t>
      </w:r>
    </w:p>
    <w:p w14:paraId="6E0F2A9F" w14:textId="0CA16D23" w:rsidR="009B27C3" w:rsidRDefault="009B27C3" w:rsidP="009B27C3">
      <w:pPr>
        <w:pStyle w:val="Heading5"/>
      </w:pPr>
      <w:r w:rsidRPr="00B406A6">
        <w:t>Graphics/Slide</w:t>
      </w:r>
    </w:p>
    <w:p w14:paraId="5087195B" w14:textId="77777777" w:rsidR="009B27C3" w:rsidRPr="00B406A6" w:rsidRDefault="009B27C3" w:rsidP="009B27C3">
      <w:pPr>
        <w:pStyle w:val="Heading5"/>
      </w:pPr>
      <w:r w:rsidRPr="00B406A6">
        <w:t>Text</w:t>
      </w:r>
    </w:p>
    <w:p w14:paraId="1E088F4B" w14:textId="359A9923" w:rsidR="007C50C2" w:rsidRDefault="009B27C3" w:rsidP="009B27C3">
      <w:pPr>
        <w:pStyle w:val="BlockText"/>
      </w:pPr>
      <w:r w:rsidRPr="00B406A6">
        <w:t xml:space="preserve">Here is a simple example of using the ABL </w:t>
      </w:r>
      <w:proofErr w:type="gramStart"/>
      <w:r w:rsidRPr="00B406A6">
        <w:rPr>
          <w:i/>
        </w:rPr>
        <w:t>cast</w:t>
      </w:r>
      <w:r w:rsidRPr="00B406A6">
        <w:t>(</w:t>
      </w:r>
      <w:proofErr w:type="gramEnd"/>
      <w:r w:rsidRPr="00B406A6">
        <w:t xml:space="preserve">) function. A temp-table, </w:t>
      </w:r>
      <w:proofErr w:type="spellStart"/>
      <w:r w:rsidRPr="00B406A6">
        <w:rPr>
          <w:i/>
        </w:rPr>
        <w:t>tt</w:t>
      </w:r>
      <w:r w:rsidR="007C50C2">
        <w:rPr>
          <w:i/>
        </w:rPr>
        <w:t>Employee</w:t>
      </w:r>
      <w:proofErr w:type="spellEnd"/>
      <w:r w:rsidRPr="00B406A6">
        <w:t xml:space="preserve">, has been defined. </w:t>
      </w:r>
      <w:r w:rsidR="007C50C2">
        <w:t xml:space="preserve">It contains </w:t>
      </w:r>
      <w:r w:rsidR="006C7B92">
        <w:t>e</w:t>
      </w:r>
      <w:r w:rsidR="007C50C2">
        <w:t xml:space="preserve">mployee records. </w:t>
      </w:r>
    </w:p>
    <w:p w14:paraId="312A99ED" w14:textId="77777777" w:rsidR="007C50C2" w:rsidRDefault="007C50C2" w:rsidP="009B27C3">
      <w:pPr>
        <w:pStyle w:val="BlockText"/>
      </w:pPr>
    </w:p>
    <w:p w14:paraId="69E499D6" w14:textId="1ECC59E6" w:rsidR="009B27C3" w:rsidRPr="00B406A6" w:rsidRDefault="009B27C3" w:rsidP="009B27C3">
      <w:pPr>
        <w:pStyle w:val="BlockText"/>
      </w:pPr>
      <w:r w:rsidRPr="00B406A6">
        <w:t xml:space="preserve">A class instance is created dynamically in the </w:t>
      </w:r>
      <w:proofErr w:type="spellStart"/>
      <w:proofErr w:type="gramStart"/>
      <w:r w:rsidR="00AA549A">
        <w:rPr>
          <w:i/>
        </w:rPr>
        <w:t>GetEmployee</w:t>
      </w:r>
      <w:proofErr w:type="spellEnd"/>
      <w:r w:rsidR="00AA549A">
        <w:rPr>
          <w:i/>
        </w:rPr>
        <w:t>(</w:t>
      </w:r>
      <w:proofErr w:type="gramEnd"/>
      <w:r w:rsidR="00AA549A">
        <w:rPr>
          <w:i/>
        </w:rPr>
        <w:t xml:space="preserve">) </w:t>
      </w:r>
      <w:r w:rsidR="00AA549A" w:rsidRPr="00AA549A">
        <w:t>method</w:t>
      </w:r>
      <w:r w:rsidR="007C50C2">
        <w:rPr>
          <w:i/>
        </w:rPr>
        <w:t xml:space="preserve"> </w:t>
      </w:r>
      <w:r w:rsidR="007C50C2" w:rsidRPr="007C50C2">
        <w:t xml:space="preserve">of the </w:t>
      </w:r>
      <w:proofErr w:type="spellStart"/>
      <w:r w:rsidR="007C50C2" w:rsidRPr="007C50C2">
        <w:rPr>
          <w:i/>
        </w:rPr>
        <w:t>Dept</w:t>
      </w:r>
      <w:proofErr w:type="spellEnd"/>
      <w:r w:rsidR="007C50C2" w:rsidRPr="007C50C2">
        <w:t xml:space="preserve"> </w:t>
      </w:r>
      <w:r w:rsidR="007C50C2">
        <w:t>to find employee</w:t>
      </w:r>
      <w:r w:rsidR="003D21E7">
        <w:t>s</w:t>
      </w:r>
      <w:r w:rsidR="007C50C2">
        <w:t xml:space="preserve"> based on the first and last name in the </w:t>
      </w:r>
      <w:proofErr w:type="spellStart"/>
      <w:r w:rsidR="007C50C2">
        <w:t>ttEmployee</w:t>
      </w:r>
      <w:proofErr w:type="spellEnd"/>
      <w:r w:rsidR="007C50C2">
        <w:t xml:space="preserve"> temp-table. If an employee is found, it should cast the </w:t>
      </w:r>
      <w:proofErr w:type="spellStart"/>
      <w:r w:rsidR="007C50C2">
        <w:t>EmpRef</w:t>
      </w:r>
      <w:proofErr w:type="spellEnd"/>
      <w:r w:rsidR="007C50C2">
        <w:t xml:space="preserve"> field and return the </w:t>
      </w:r>
      <w:proofErr w:type="spellStart"/>
      <w:r w:rsidR="007C50C2">
        <w:t>Emp</w:t>
      </w:r>
      <w:proofErr w:type="spellEnd"/>
      <w:r w:rsidR="007C50C2">
        <w:t xml:space="preserve"> instance. If an employee is not found, it should return unknown. </w:t>
      </w:r>
      <w:r w:rsidRPr="00B406A6">
        <w:t>Once the object reference is cast to the correct type, you can execute any method of that instance.</w:t>
      </w:r>
    </w:p>
    <w:p w14:paraId="01EEA886" w14:textId="77777777" w:rsidR="009B27C3" w:rsidRPr="00B406A6" w:rsidRDefault="009B27C3" w:rsidP="009B27C3">
      <w:pPr>
        <w:pStyle w:val="BlockLine"/>
        <w:rPr>
          <w:vanish/>
        </w:rPr>
      </w:pPr>
    </w:p>
    <w:p w14:paraId="3BC3C0DF" w14:textId="77777777" w:rsidR="009B27C3" w:rsidRPr="00B406A6" w:rsidRDefault="009B27C3" w:rsidP="009B27C3">
      <w:pPr>
        <w:pStyle w:val="Heading5"/>
      </w:pPr>
      <w:r w:rsidRPr="00B406A6">
        <w:t>Code example</w:t>
      </w:r>
    </w:p>
    <w:p w14:paraId="5FCAFA96" w14:textId="77777777" w:rsidR="009B27C3" w:rsidRPr="00B406A6" w:rsidRDefault="009B27C3" w:rsidP="009B27C3">
      <w:pPr>
        <w:pStyle w:val="BlockText"/>
      </w:pPr>
    </w:p>
    <w:p w14:paraId="29B46FC4" w14:textId="77777777" w:rsidR="00C5260D" w:rsidRDefault="00C5260D" w:rsidP="00C5260D">
      <w:pPr>
        <w:pStyle w:val="BlockCode"/>
        <w:ind w:left="2160" w:right="86"/>
        <w:rPr>
          <w:rFonts w:cs="Courier New"/>
          <w:color w:val="000000"/>
          <w:szCs w:val="20"/>
        </w:rPr>
      </w:pPr>
      <w:r w:rsidRPr="003E4A60">
        <w:rPr>
          <w:rFonts w:cs="Courier New"/>
          <w:color w:val="7F0055"/>
          <w:szCs w:val="20"/>
        </w:rPr>
        <w:t>method</w:t>
      </w:r>
      <w:r w:rsidRPr="003E4A60">
        <w:rPr>
          <w:rFonts w:cs="Courier New"/>
          <w:color w:val="000000"/>
          <w:szCs w:val="20"/>
        </w:rPr>
        <w:t xml:space="preserve"> </w:t>
      </w:r>
      <w:r w:rsidRPr="003E4A60">
        <w:rPr>
          <w:rFonts w:cs="Courier New"/>
          <w:color w:val="7F0055"/>
          <w:szCs w:val="20"/>
        </w:rPr>
        <w:t>public</w:t>
      </w:r>
      <w:r w:rsidRPr="003E4A60">
        <w:rPr>
          <w:rFonts w:cs="Courier New"/>
          <w:color w:val="000000"/>
          <w:szCs w:val="20"/>
        </w:rPr>
        <w:t xml:space="preserve"> </w:t>
      </w:r>
      <w:r w:rsidRPr="00ED63AD">
        <w:rPr>
          <w:rFonts w:cs="Courier New"/>
          <w:szCs w:val="20"/>
        </w:rPr>
        <w:t>Emp</w:t>
      </w:r>
      <w:r w:rsidRPr="003E4A60">
        <w:rPr>
          <w:rFonts w:cs="Courier New"/>
          <w:color w:val="000000"/>
          <w:szCs w:val="20"/>
        </w:rPr>
        <w:t xml:space="preserve"> GetEmployee</w:t>
      </w:r>
    </w:p>
    <w:p w14:paraId="0A30768B" w14:textId="77777777" w:rsidR="00C5260D" w:rsidRDefault="00C5260D" w:rsidP="00C5260D">
      <w:pPr>
        <w:pStyle w:val="BlockCode"/>
        <w:ind w:left="2160" w:right="86"/>
        <w:rPr>
          <w:rFonts w:cs="Courier New"/>
          <w:color w:val="000000"/>
          <w:szCs w:val="20"/>
        </w:rPr>
      </w:pPr>
      <w:r w:rsidRPr="003E4A60">
        <w:rPr>
          <w:rFonts w:cs="Courier New"/>
          <w:color w:val="000000"/>
          <w:szCs w:val="20"/>
        </w:rPr>
        <w:t>(</w:t>
      </w:r>
      <w:r w:rsidRPr="00D15B20">
        <w:rPr>
          <w:rFonts w:cs="Courier New"/>
          <w:color w:val="7F0055"/>
          <w:szCs w:val="20"/>
        </w:rPr>
        <w:t>input</w:t>
      </w:r>
      <w:r>
        <w:rPr>
          <w:rFonts w:cs="Courier New"/>
          <w:color w:val="000000"/>
          <w:szCs w:val="20"/>
        </w:rPr>
        <w:t xml:space="preserve"> pFirstName as </w:t>
      </w:r>
      <w:r w:rsidRPr="00D15B20">
        <w:rPr>
          <w:rFonts w:cs="Courier New"/>
          <w:color w:val="FF0000"/>
          <w:szCs w:val="20"/>
        </w:rPr>
        <w:t>character</w:t>
      </w:r>
      <w:r>
        <w:rPr>
          <w:rFonts w:cs="Courier New"/>
          <w:color w:val="000000"/>
          <w:szCs w:val="20"/>
        </w:rPr>
        <w:t>,</w:t>
      </w:r>
    </w:p>
    <w:p w14:paraId="004058CA" w14:textId="77777777" w:rsidR="00C5260D" w:rsidRPr="003E4A60" w:rsidRDefault="00C5260D" w:rsidP="00C5260D">
      <w:pPr>
        <w:pStyle w:val="BlockCode"/>
        <w:ind w:left="2160" w:right="86"/>
        <w:rPr>
          <w:rFonts w:cs="Courier New"/>
          <w:szCs w:val="20"/>
        </w:rPr>
      </w:pPr>
      <w:r>
        <w:rPr>
          <w:rFonts w:cs="Courier New"/>
          <w:color w:val="7F0055"/>
          <w:szCs w:val="20"/>
        </w:rPr>
        <w:t>i</w:t>
      </w:r>
      <w:r w:rsidRPr="00D15B20">
        <w:rPr>
          <w:rFonts w:cs="Courier New"/>
          <w:color w:val="7F0055"/>
          <w:szCs w:val="20"/>
        </w:rPr>
        <w:t>nput</w:t>
      </w:r>
      <w:r>
        <w:rPr>
          <w:rFonts w:cs="Courier New"/>
          <w:color w:val="000000"/>
          <w:szCs w:val="20"/>
        </w:rPr>
        <w:t xml:space="preserve"> pLastName as </w:t>
      </w:r>
      <w:r w:rsidRPr="00D15B20">
        <w:rPr>
          <w:rFonts w:cs="Courier New"/>
          <w:color w:val="FF0000"/>
          <w:szCs w:val="20"/>
        </w:rPr>
        <w:t>character</w:t>
      </w:r>
      <w:r w:rsidRPr="003E4A60">
        <w:rPr>
          <w:rFonts w:cs="Courier New"/>
          <w:color w:val="000000"/>
          <w:szCs w:val="20"/>
        </w:rPr>
        <w:t>):</w:t>
      </w:r>
    </w:p>
    <w:p w14:paraId="6CB18C29" w14:textId="77777777" w:rsidR="00C5260D" w:rsidRDefault="00C5260D" w:rsidP="00C5260D">
      <w:pPr>
        <w:pStyle w:val="BlockCode"/>
        <w:ind w:left="2160" w:right="86"/>
        <w:rPr>
          <w:rFonts w:cs="Courier New"/>
          <w:color w:val="7F0055"/>
          <w:szCs w:val="20"/>
        </w:rPr>
      </w:pPr>
      <w:r>
        <w:rPr>
          <w:rFonts w:cs="Courier New"/>
          <w:szCs w:val="20"/>
        </w:rPr>
        <w:t xml:space="preserve">   </w:t>
      </w:r>
      <w:r w:rsidRPr="003E4A60">
        <w:rPr>
          <w:rFonts w:cs="Courier New"/>
          <w:color w:val="000000"/>
          <w:szCs w:val="20"/>
        </w:rPr>
        <w:t xml:space="preserve">   </w:t>
      </w:r>
      <w:r>
        <w:rPr>
          <w:rFonts w:cs="Courier New"/>
          <w:color w:val="7F0055"/>
          <w:szCs w:val="20"/>
        </w:rPr>
        <w:t xml:space="preserve">find first </w:t>
      </w:r>
      <w:r w:rsidRPr="00A06AD3">
        <w:rPr>
          <w:rFonts w:cs="Courier New"/>
          <w:color w:val="000000" w:themeColor="text1"/>
          <w:szCs w:val="20"/>
        </w:rPr>
        <w:t>ttEmployee</w:t>
      </w:r>
      <w:r>
        <w:rPr>
          <w:rFonts w:cs="Courier New"/>
          <w:color w:val="7F0055"/>
          <w:szCs w:val="20"/>
        </w:rPr>
        <w:t xml:space="preserve"> where             </w:t>
      </w:r>
      <w:r w:rsidRPr="00A06AD3">
        <w:rPr>
          <w:rFonts w:cs="Courier New"/>
          <w:color w:val="000000" w:themeColor="text1"/>
          <w:szCs w:val="20"/>
        </w:rPr>
        <w:t>ttEmployee.FirstName = pFirstN</w:t>
      </w:r>
      <w:r w:rsidRPr="00221454">
        <w:rPr>
          <w:rFonts w:cs="Courier New"/>
          <w:szCs w:val="20"/>
        </w:rPr>
        <w:t>ame</w:t>
      </w:r>
      <w:r>
        <w:rPr>
          <w:rFonts w:cs="Courier New"/>
          <w:color w:val="7F0055"/>
          <w:szCs w:val="20"/>
        </w:rPr>
        <w:t xml:space="preserve"> and</w:t>
      </w:r>
    </w:p>
    <w:p w14:paraId="725AE90B" w14:textId="77777777" w:rsidR="00C5260D" w:rsidRPr="00A06AD3" w:rsidRDefault="00C5260D" w:rsidP="00C5260D">
      <w:pPr>
        <w:pStyle w:val="BlockCode"/>
        <w:ind w:left="2160" w:right="86"/>
        <w:rPr>
          <w:rFonts w:cs="Courier New"/>
          <w:color w:val="000000" w:themeColor="text1"/>
          <w:szCs w:val="20"/>
        </w:rPr>
      </w:pPr>
      <w:r>
        <w:rPr>
          <w:rFonts w:cs="Courier New"/>
          <w:color w:val="000000" w:themeColor="text1"/>
          <w:szCs w:val="20"/>
        </w:rPr>
        <w:t xml:space="preserve">   </w:t>
      </w:r>
      <w:r w:rsidRPr="00A06AD3">
        <w:rPr>
          <w:rFonts w:cs="Courier New"/>
          <w:color w:val="000000" w:themeColor="text1"/>
          <w:szCs w:val="20"/>
        </w:rPr>
        <w:t>ttEmployee.LastName = pLastName</w:t>
      </w:r>
      <w:r>
        <w:rPr>
          <w:rFonts w:cs="Courier New"/>
          <w:color w:val="000000" w:themeColor="text1"/>
          <w:szCs w:val="20"/>
        </w:rPr>
        <w:t>.</w:t>
      </w:r>
    </w:p>
    <w:p w14:paraId="24AB376B" w14:textId="77777777" w:rsidR="00C5260D" w:rsidRDefault="00C5260D" w:rsidP="00C5260D">
      <w:pPr>
        <w:pStyle w:val="BlockCode"/>
        <w:ind w:left="2160" w:right="86"/>
        <w:rPr>
          <w:rFonts w:cs="Courier New"/>
          <w:color w:val="7F0055"/>
          <w:szCs w:val="20"/>
        </w:rPr>
      </w:pPr>
      <w:r>
        <w:rPr>
          <w:rFonts w:cs="Courier New"/>
          <w:color w:val="7F0055"/>
          <w:szCs w:val="20"/>
        </w:rPr>
        <w:t xml:space="preserve">if available </w:t>
      </w:r>
      <w:r w:rsidRPr="00A06AD3">
        <w:rPr>
          <w:rFonts w:cs="Courier New"/>
          <w:color w:val="000000" w:themeColor="text1"/>
          <w:szCs w:val="20"/>
        </w:rPr>
        <w:t>(ttEmployee)</w:t>
      </w:r>
    </w:p>
    <w:p w14:paraId="5779D76A" w14:textId="77777777" w:rsidR="00C5260D" w:rsidRDefault="00C5260D" w:rsidP="00C5260D">
      <w:pPr>
        <w:pStyle w:val="BlockCode"/>
        <w:ind w:left="2160" w:right="86"/>
        <w:rPr>
          <w:rFonts w:cs="Courier New"/>
          <w:color w:val="7F0055"/>
          <w:szCs w:val="20"/>
        </w:rPr>
      </w:pPr>
      <w:r>
        <w:rPr>
          <w:rFonts w:cs="Courier New"/>
          <w:color w:val="7F0055"/>
          <w:szCs w:val="20"/>
        </w:rPr>
        <w:t xml:space="preserve">  then</w:t>
      </w:r>
    </w:p>
    <w:p w14:paraId="7849EBA6" w14:textId="77777777" w:rsidR="00C5260D" w:rsidRDefault="00C5260D" w:rsidP="00C5260D">
      <w:pPr>
        <w:pStyle w:val="BlockCode"/>
        <w:ind w:left="2160" w:right="86"/>
        <w:rPr>
          <w:rFonts w:cs="Courier New"/>
          <w:color w:val="7F0055"/>
          <w:szCs w:val="20"/>
        </w:rPr>
      </w:pPr>
      <w:r>
        <w:rPr>
          <w:rFonts w:cs="Courier New"/>
          <w:color w:val="7F0055"/>
          <w:szCs w:val="20"/>
        </w:rPr>
        <w:t>return cast</w:t>
      </w:r>
      <w:r>
        <w:rPr>
          <w:rFonts w:cs="Courier New"/>
          <w:color w:val="000000" w:themeColor="text1"/>
          <w:szCs w:val="20"/>
        </w:rPr>
        <w:t>(ttEmployee.EmpRef</w:t>
      </w:r>
      <w:r w:rsidRPr="00A06AD3">
        <w:rPr>
          <w:rFonts w:cs="Courier New"/>
          <w:color w:val="000000" w:themeColor="text1"/>
          <w:szCs w:val="20"/>
        </w:rPr>
        <w:t>,Emp).</w:t>
      </w:r>
    </w:p>
    <w:p w14:paraId="46E23FF5" w14:textId="77777777" w:rsidR="00C5260D" w:rsidRDefault="00C5260D" w:rsidP="00C5260D">
      <w:pPr>
        <w:pStyle w:val="BlockCode"/>
        <w:ind w:left="2160" w:right="86"/>
        <w:rPr>
          <w:rFonts w:cs="Courier New"/>
          <w:color w:val="7F0055"/>
          <w:szCs w:val="20"/>
        </w:rPr>
      </w:pPr>
      <w:r>
        <w:rPr>
          <w:rFonts w:cs="Courier New"/>
          <w:color w:val="7F0055"/>
          <w:szCs w:val="20"/>
        </w:rPr>
        <w:t xml:space="preserve">  else</w:t>
      </w:r>
    </w:p>
    <w:p w14:paraId="3F9AE9E4" w14:textId="6168519C" w:rsidR="00C5260D" w:rsidRPr="00574742" w:rsidRDefault="00C5260D" w:rsidP="00C5260D">
      <w:pPr>
        <w:pStyle w:val="BlockCode"/>
        <w:ind w:left="2160" w:right="86"/>
        <w:rPr>
          <w:rFonts w:cs="Courier New"/>
          <w:szCs w:val="20"/>
        </w:rPr>
      </w:pPr>
      <w:r>
        <w:rPr>
          <w:rFonts w:cs="Courier New"/>
          <w:color w:val="7F0055"/>
          <w:szCs w:val="20"/>
        </w:rPr>
        <w:t xml:space="preserve">  return </w:t>
      </w:r>
      <w:r w:rsidRPr="00574742">
        <w:rPr>
          <w:rFonts w:cs="Courier New"/>
          <w:szCs w:val="20"/>
        </w:rPr>
        <w:t>?.</w:t>
      </w:r>
    </w:p>
    <w:p w14:paraId="1143ACE9" w14:textId="106724A8" w:rsidR="009B27C3" w:rsidRPr="00BA21F9" w:rsidRDefault="00C5260D" w:rsidP="00BA21F9">
      <w:pPr>
        <w:pStyle w:val="BlockCode"/>
        <w:ind w:left="2160" w:right="86"/>
        <w:rPr>
          <w:rFonts w:cs="Courier New"/>
          <w:szCs w:val="20"/>
        </w:rPr>
      </w:pPr>
      <w:r>
        <w:rPr>
          <w:rFonts w:cs="Courier New"/>
          <w:color w:val="7F0055"/>
          <w:szCs w:val="20"/>
        </w:rPr>
        <w:t xml:space="preserve">end </w:t>
      </w:r>
      <w:r w:rsidR="006C7B92">
        <w:rPr>
          <w:rFonts w:cs="Courier New"/>
          <w:color w:val="7F0055"/>
          <w:szCs w:val="20"/>
        </w:rPr>
        <w:t>method</w:t>
      </w:r>
      <w:r w:rsidRPr="00574742">
        <w:rPr>
          <w:rFonts w:cs="Courier New"/>
          <w:szCs w:val="20"/>
        </w:rPr>
        <w:t>.</w:t>
      </w:r>
    </w:p>
    <w:p w14:paraId="09307682" w14:textId="77777777" w:rsidR="000868F4" w:rsidRDefault="000868F4" w:rsidP="000868F4">
      <w:pPr>
        <w:pStyle w:val="BlockLine"/>
        <w:pBdr>
          <w:top w:val="single" w:sz="6" w:space="0" w:color="auto"/>
        </w:pBdr>
      </w:pPr>
    </w:p>
    <w:p w14:paraId="2FA1310F" w14:textId="77777777" w:rsidR="009B27C3" w:rsidRPr="00B406A6" w:rsidRDefault="009B27C3" w:rsidP="009B27C3">
      <w:pPr>
        <w:pStyle w:val="Blocklinehidden"/>
      </w:pPr>
      <w:r w:rsidRPr="00B406A6">
        <w:t>Block line</w:t>
      </w:r>
    </w:p>
    <w:p w14:paraId="1BB138B7" w14:textId="77777777" w:rsidR="002E0442" w:rsidRPr="009B27C3" w:rsidRDefault="002E0442" w:rsidP="009B27C3">
      <w:pPr>
        <w:pStyle w:val="BlockText"/>
      </w:pPr>
    </w:p>
    <w:p w14:paraId="5DACD799" w14:textId="77777777" w:rsidR="00E375C7" w:rsidRPr="00BC4730" w:rsidRDefault="00E375C7" w:rsidP="00E375C7">
      <w:pPr>
        <w:pStyle w:val="Heading3"/>
      </w:pPr>
      <w:r w:rsidRPr="00BC4730">
        <w:lastRenderedPageBreak/>
        <w:t>Deleting an instance of a class</w:t>
      </w:r>
      <w:bookmarkEnd w:id="206"/>
      <w:bookmarkEnd w:id="207"/>
      <w:bookmarkEnd w:id="208"/>
      <w:bookmarkEnd w:id="209"/>
    </w:p>
    <w:p w14:paraId="4AD7E4AB" w14:textId="77777777" w:rsidR="00E375C7" w:rsidRPr="00BC4730" w:rsidRDefault="00E375C7" w:rsidP="00E375C7">
      <w:pPr>
        <w:pStyle w:val="TopLine"/>
      </w:pPr>
    </w:p>
    <w:p w14:paraId="576C5706" w14:textId="77777777" w:rsidR="00E375C7" w:rsidRPr="00BC4730" w:rsidRDefault="00E375C7" w:rsidP="00E375C7">
      <w:pPr>
        <w:pStyle w:val="Heading5"/>
      </w:pPr>
      <w:r w:rsidRPr="00BC4730">
        <w:t xml:space="preserve">Page name: </w:t>
      </w:r>
      <w:r>
        <w:t>l3t</w:t>
      </w:r>
      <w:r w:rsidR="00724849">
        <w:t>4</w:t>
      </w:r>
      <w:r w:rsidRPr="00BC4730">
        <w:t>p0</w:t>
      </w:r>
      <w:r w:rsidR="00724849">
        <w:t>3</w:t>
      </w:r>
      <w:r w:rsidRPr="00BC4730">
        <w:t>0</w:t>
      </w:r>
    </w:p>
    <w:p w14:paraId="72537863" w14:textId="77777777" w:rsidR="00E375C7" w:rsidRPr="00BC4730" w:rsidRDefault="00E375C7" w:rsidP="00E375C7">
      <w:pPr>
        <w:pStyle w:val="BlockText"/>
        <w:rPr>
          <w:vanish/>
        </w:rPr>
      </w:pPr>
      <w:r w:rsidRPr="00BC4730">
        <w:rPr>
          <w:vanish/>
        </w:rPr>
        <w:t xml:space="preserve">Next: </w:t>
      </w:r>
      <w:r>
        <w:rPr>
          <w:vanish/>
        </w:rPr>
        <w:t>l3t</w:t>
      </w:r>
      <w:r w:rsidR="00844D6B">
        <w:rPr>
          <w:vanish/>
        </w:rPr>
        <w:t>4</w:t>
      </w:r>
      <w:r w:rsidRPr="00BC4730">
        <w:rPr>
          <w:vanish/>
        </w:rPr>
        <w:t>p0</w:t>
      </w:r>
      <w:r w:rsidR="00844D6B">
        <w:rPr>
          <w:vanish/>
        </w:rPr>
        <w:t>35</w:t>
      </w:r>
    </w:p>
    <w:p w14:paraId="073E6DCC" w14:textId="77777777" w:rsidR="00E375C7" w:rsidRPr="00BC4730" w:rsidRDefault="00E375C7" w:rsidP="00E375C7">
      <w:pPr>
        <w:pStyle w:val="Blocklinehidden"/>
      </w:pPr>
      <w:r w:rsidRPr="00BC4730">
        <w:t>Block line</w:t>
      </w:r>
    </w:p>
    <w:p w14:paraId="0106DA18" w14:textId="77777777" w:rsidR="00E375C7" w:rsidRPr="00BC4730" w:rsidRDefault="00E375C7" w:rsidP="00E375C7">
      <w:pPr>
        <w:pStyle w:val="Heading5"/>
      </w:pPr>
      <w:r w:rsidRPr="00BC4730">
        <w:t>Page type</w:t>
      </w:r>
    </w:p>
    <w:p w14:paraId="7EE979EC" w14:textId="77777777" w:rsidR="00E375C7" w:rsidRPr="00BC4730" w:rsidRDefault="00E375C7" w:rsidP="00E375C7">
      <w:pPr>
        <w:pStyle w:val="BlockText"/>
        <w:rPr>
          <w:vanish/>
        </w:rPr>
      </w:pPr>
      <w:r w:rsidRPr="00BC4730">
        <w:rPr>
          <w:vanish/>
        </w:rPr>
        <w:t>Basic content</w:t>
      </w:r>
    </w:p>
    <w:p w14:paraId="5DF73D35" w14:textId="77777777" w:rsidR="00E375C7" w:rsidRPr="00BC4730" w:rsidRDefault="00E375C7" w:rsidP="00E375C7">
      <w:pPr>
        <w:pStyle w:val="Blocklinehidden"/>
      </w:pPr>
      <w:r w:rsidRPr="00BC4730">
        <w:t>Block line</w:t>
      </w:r>
    </w:p>
    <w:p w14:paraId="70F403FA" w14:textId="77777777" w:rsidR="00E375C7" w:rsidRPr="00BC4730" w:rsidRDefault="00E375C7" w:rsidP="00E375C7">
      <w:pPr>
        <w:pStyle w:val="Heading5"/>
      </w:pPr>
      <w:r w:rsidRPr="00BC4730">
        <w:t>Keywords</w:t>
      </w:r>
    </w:p>
    <w:p w14:paraId="5C4972F9" w14:textId="77777777" w:rsidR="00E375C7" w:rsidRPr="00BC4730" w:rsidRDefault="00E375C7" w:rsidP="00E375C7">
      <w:pPr>
        <w:pStyle w:val="BlockText"/>
        <w:rPr>
          <w:vanish/>
          <w:szCs w:val="22"/>
        </w:rPr>
      </w:pPr>
      <w:r w:rsidRPr="00BC4730">
        <w:rPr>
          <w:vanish/>
          <w:szCs w:val="22"/>
        </w:rPr>
        <w:t>Delete, instan</w:t>
      </w:r>
      <w:r w:rsidR="00737F41">
        <w:rPr>
          <w:vanish/>
          <w:szCs w:val="22"/>
        </w:rPr>
        <w:t>ce,</w:t>
      </w:r>
      <w:r w:rsidRPr="00BC4730">
        <w:rPr>
          <w:vanish/>
          <w:szCs w:val="22"/>
        </w:rPr>
        <w:t xml:space="preserve"> mem</w:t>
      </w:r>
      <w:r w:rsidR="00737F41">
        <w:rPr>
          <w:vanish/>
          <w:szCs w:val="22"/>
        </w:rPr>
        <w:t>ory, destructor</w:t>
      </w:r>
    </w:p>
    <w:p w14:paraId="08CC9CB1" w14:textId="77777777" w:rsidR="00E375C7" w:rsidRPr="00BC4730" w:rsidRDefault="00E375C7" w:rsidP="00E375C7">
      <w:pPr>
        <w:pStyle w:val="Blocklinehidden"/>
      </w:pPr>
      <w:r w:rsidRPr="00BC4730">
        <w:t>Block line</w:t>
      </w:r>
    </w:p>
    <w:p w14:paraId="2CA3EACC" w14:textId="68D0D029" w:rsidR="00E375C7" w:rsidRDefault="00E375C7" w:rsidP="00E375C7">
      <w:pPr>
        <w:pStyle w:val="Heading5"/>
      </w:pPr>
      <w:r w:rsidRPr="00BC4730">
        <w:t>Graphics/Slide</w:t>
      </w:r>
    </w:p>
    <w:p w14:paraId="54E22E12" w14:textId="77777777" w:rsidR="00E375C7" w:rsidRPr="00BC4730" w:rsidRDefault="00E375C7" w:rsidP="00E375C7">
      <w:pPr>
        <w:pStyle w:val="Heading5"/>
      </w:pPr>
      <w:r w:rsidRPr="00BC4730">
        <w:t>Text</w:t>
      </w:r>
    </w:p>
    <w:p w14:paraId="040E54E4" w14:textId="12BC00BF" w:rsidR="00FF07FE" w:rsidRDefault="00136EEF" w:rsidP="00FF07FE">
      <w:pPr>
        <w:pStyle w:val="BlockText"/>
      </w:pPr>
      <w:r>
        <w:t>W</w:t>
      </w:r>
      <w:r w:rsidR="00D97A27">
        <w:t xml:space="preserve">hen you </w:t>
      </w:r>
      <w:r w:rsidR="004E0DD2">
        <w:t>finish</w:t>
      </w:r>
      <w:r w:rsidR="00D97A27">
        <w:t xml:space="preserve"> working with an</w:t>
      </w:r>
      <w:r>
        <w:t xml:space="preserve"> instance</w:t>
      </w:r>
      <w:r w:rsidR="00D97A27">
        <w:t xml:space="preserve"> of another class</w:t>
      </w:r>
      <w:r>
        <w:t xml:space="preserve">, you should delete it. </w:t>
      </w:r>
      <w:r w:rsidR="00FF07FE" w:rsidRPr="00BC4730">
        <w:t xml:space="preserve">When a class instance is deleted, </w:t>
      </w:r>
      <w:r w:rsidR="00FF07FE">
        <w:t>it calls the destructor, if the class has one defined.</w:t>
      </w:r>
    </w:p>
    <w:p w14:paraId="34DB54F8" w14:textId="77777777" w:rsidR="00E375C7" w:rsidRPr="00BC4730" w:rsidRDefault="00E375C7" w:rsidP="00FF07FE">
      <w:pPr>
        <w:pStyle w:val="BlockText"/>
      </w:pPr>
      <w:r w:rsidRPr="00BC4730">
        <w:t xml:space="preserve"> </w:t>
      </w:r>
    </w:p>
    <w:p w14:paraId="7EE4B193" w14:textId="243E061C" w:rsidR="0006470C" w:rsidRDefault="00E375C7" w:rsidP="00E375C7">
      <w:pPr>
        <w:pStyle w:val="BlockCode"/>
      </w:pPr>
      <w:r w:rsidRPr="00AB78FF">
        <w:rPr>
          <w:color w:val="7F0055"/>
        </w:rPr>
        <w:t>delete object</w:t>
      </w:r>
      <w:r w:rsidRPr="00BC4730">
        <w:t xml:space="preserve"> </w:t>
      </w:r>
      <w:r>
        <w:rPr>
          <w:color w:val="000000" w:themeColor="text1"/>
        </w:rPr>
        <w:t>&lt;ref</w:t>
      </w:r>
      <w:r w:rsidRPr="00BC4730">
        <w:rPr>
          <w:color w:val="000000" w:themeColor="text1"/>
        </w:rPr>
        <w:t>&gt;[</w:t>
      </w:r>
      <w:r w:rsidRPr="00AB78FF">
        <w:rPr>
          <w:color w:val="7F0055"/>
        </w:rPr>
        <w:t>no-error</w:t>
      </w:r>
      <w:r w:rsidRPr="00BC4730">
        <w:rPr>
          <w:color w:val="000000" w:themeColor="text1"/>
        </w:rPr>
        <w:t>].</w:t>
      </w:r>
    </w:p>
    <w:p w14:paraId="6273D8C9" w14:textId="77777777" w:rsidR="0006470C" w:rsidRDefault="0006470C" w:rsidP="0006470C">
      <w:pPr>
        <w:pStyle w:val="BlockLine"/>
        <w:pBdr>
          <w:top w:val="single" w:sz="6" w:space="0" w:color="auto"/>
        </w:pBdr>
      </w:pPr>
    </w:p>
    <w:p w14:paraId="4CAA35E8" w14:textId="77777777" w:rsidR="00E375C7" w:rsidRPr="0006470C" w:rsidRDefault="00E375C7" w:rsidP="0006470C">
      <w:pPr>
        <w:pStyle w:val="BlockText"/>
      </w:pPr>
    </w:p>
    <w:p w14:paraId="21E37A56" w14:textId="69309016" w:rsidR="00596E5C" w:rsidRPr="000541A2" w:rsidRDefault="00596E5C" w:rsidP="00596E5C">
      <w:pPr>
        <w:pStyle w:val="Heading3"/>
      </w:pPr>
      <w:bookmarkStart w:id="211" w:name="_Toc434845797"/>
      <w:r w:rsidRPr="000541A2">
        <w:lastRenderedPageBreak/>
        <w:t>Check your understanding</w:t>
      </w:r>
      <w:bookmarkEnd w:id="211"/>
      <w:r w:rsidR="003C5C85">
        <w:t xml:space="preserve"> – Question 3</w:t>
      </w:r>
    </w:p>
    <w:p w14:paraId="2ED90B09" w14:textId="77777777" w:rsidR="00596E5C" w:rsidRPr="000541A2" w:rsidRDefault="00596E5C" w:rsidP="00596E5C">
      <w:pPr>
        <w:pStyle w:val="TopLine"/>
      </w:pPr>
    </w:p>
    <w:p w14:paraId="57893149" w14:textId="77777777" w:rsidR="00422CD1" w:rsidRPr="00BC4730" w:rsidRDefault="00422CD1" w:rsidP="00422CD1">
      <w:pPr>
        <w:pStyle w:val="Heading5"/>
      </w:pPr>
      <w:r w:rsidRPr="00BC4730">
        <w:t xml:space="preserve">Page name: </w:t>
      </w:r>
      <w:r>
        <w:t>l3t4</w:t>
      </w:r>
      <w:r w:rsidRPr="00BC4730">
        <w:t>p0</w:t>
      </w:r>
      <w:r>
        <w:t>46</w:t>
      </w:r>
    </w:p>
    <w:p w14:paraId="45348F44" w14:textId="77777777" w:rsidR="00422CD1" w:rsidRPr="00BC4730" w:rsidRDefault="00422CD1" w:rsidP="00422CD1">
      <w:pPr>
        <w:pStyle w:val="BlockText"/>
        <w:rPr>
          <w:vanish/>
        </w:rPr>
      </w:pPr>
      <w:r w:rsidRPr="00BC4730">
        <w:rPr>
          <w:vanish/>
        </w:rPr>
        <w:t xml:space="preserve">Next: </w:t>
      </w:r>
      <w:r>
        <w:rPr>
          <w:vanish/>
        </w:rPr>
        <w:t>l3t4</w:t>
      </w:r>
      <w:r w:rsidRPr="00BC4730">
        <w:rPr>
          <w:vanish/>
        </w:rPr>
        <w:t>p0</w:t>
      </w:r>
      <w:r>
        <w:rPr>
          <w:vanish/>
        </w:rPr>
        <w:t>47</w:t>
      </w:r>
    </w:p>
    <w:p w14:paraId="0C690410" w14:textId="77777777" w:rsidR="00596E5C" w:rsidRPr="000541A2" w:rsidRDefault="00596E5C" w:rsidP="00596E5C">
      <w:pPr>
        <w:pStyle w:val="Blocklinehidden"/>
      </w:pPr>
      <w:r w:rsidRPr="000541A2">
        <w:t>Block line</w:t>
      </w:r>
    </w:p>
    <w:p w14:paraId="33CDA3EB" w14:textId="77777777" w:rsidR="00596E5C" w:rsidRPr="000541A2" w:rsidRDefault="00596E5C" w:rsidP="00596E5C">
      <w:pPr>
        <w:pStyle w:val="Heading5"/>
      </w:pPr>
      <w:r w:rsidRPr="000541A2">
        <w:t>Page type</w:t>
      </w:r>
    </w:p>
    <w:p w14:paraId="73163A7F" w14:textId="77777777" w:rsidR="00596E5C" w:rsidRPr="000541A2" w:rsidRDefault="00596E5C" w:rsidP="00596E5C">
      <w:pPr>
        <w:pStyle w:val="BlockText"/>
        <w:rPr>
          <w:vanish/>
        </w:rPr>
      </w:pPr>
      <w:r w:rsidRPr="000541A2">
        <w:rPr>
          <w:vanish/>
        </w:rPr>
        <w:t>Multiple choice single select</w:t>
      </w:r>
    </w:p>
    <w:p w14:paraId="36CF08F5" w14:textId="77777777" w:rsidR="00596E5C" w:rsidRPr="000541A2" w:rsidRDefault="00596E5C" w:rsidP="00596E5C">
      <w:pPr>
        <w:pStyle w:val="Blocklinehidden"/>
      </w:pPr>
      <w:r w:rsidRPr="000541A2">
        <w:t>Block line</w:t>
      </w:r>
    </w:p>
    <w:p w14:paraId="3F976B5B" w14:textId="25A7CEBA" w:rsidR="00596E5C" w:rsidRDefault="00596E5C" w:rsidP="00596E5C">
      <w:pPr>
        <w:pStyle w:val="Heading5"/>
      </w:pPr>
      <w:r w:rsidRPr="000541A2">
        <w:t>Graphics/Slide</w:t>
      </w:r>
    </w:p>
    <w:p w14:paraId="1A8570A0" w14:textId="1EA226D2" w:rsidR="00596E5C" w:rsidRPr="000541A2" w:rsidRDefault="00596E5C" w:rsidP="00596E5C">
      <w:pPr>
        <w:pStyle w:val="BlockText"/>
      </w:pPr>
      <w:r w:rsidRPr="000541A2">
        <w:t xml:space="preserve">What ABL statement must you add at the beginning of a procedure or class file if the code </w:t>
      </w:r>
      <w:r w:rsidR="003D21E7">
        <w:t>is to</w:t>
      </w:r>
      <w:r w:rsidRPr="000541A2">
        <w:t xml:space="preserve"> access an instance of another class?</w:t>
      </w:r>
    </w:p>
    <w:p w14:paraId="0C3E69D1" w14:textId="77777777" w:rsidR="00596E5C" w:rsidRDefault="00596E5C" w:rsidP="00596E5C">
      <w:pPr>
        <w:pStyle w:val="BlockText"/>
      </w:pPr>
    </w:p>
    <w:p w14:paraId="516E3989" w14:textId="77777777" w:rsidR="00A8236D" w:rsidRPr="000541A2" w:rsidRDefault="00A8236D" w:rsidP="00A8236D">
      <w:pPr>
        <w:pStyle w:val="BlockText"/>
        <w:rPr>
          <w:vanish/>
        </w:rPr>
      </w:pPr>
      <w:r w:rsidRPr="000541A2">
        <w:rPr>
          <w:vanish/>
        </w:rPr>
        <w:t>[mouse] Choose the best answer, and click Submit.</w:t>
      </w:r>
    </w:p>
    <w:p w14:paraId="0CA228F8" w14:textId="77777777" w:rsidR="00A8236D" w:rsidRPr="000541A2" w:rsidRDefault="00A8236D" w:rsidP="00A8236D">
      <w:pPr>
        <w:pStyle w:val="BlockText"/>
      </w:pPr>
      <w:r w:rsidRPr="000541A2">
        <w:rPr>
          <w:vanish/>
        </w:rPr>
        <w:t xml:space="preserve">[ILT] </w:t>
      </w:r>
      <w:r w:rsidRPr="000541A2">
        <w:t>Choose the best answer.</w:t>
      </w:r>
    </w:p>
    <w:p w14:paraId="440A70A9" w14:textId="77777777" w:rsidR="00A8236D" w:rsidRPr="000541A2" w:rsidRDefault="00A8236D" w:rsidP="00596E5C">
      <w:pPr>
        <w:pStyle w:val="BlockText"/>
      </w:pPr>
    </w:p>
    <w:p w14:paraId="5F90D092" w14:textId="77777777" w:rsidR="00596E5C" w:rsidRPr="00BE3FBF" w:rsidRDefault="00596E5C" w:rsidP="000E7610">
      <w:pPr>
        <w:pStyle w:val="BulletQuestions"/>
        <w:numPr>
          <w:ilvl w:val="0"/>
          <w:numId w:val="12"/>
        </w:numPr>
      </w:pPr>
      <w:r w:rsidRPr="000541A2">
        <w:rPr>
          <w:i/>
        </w:rPr>
        <w:t>include</w:t>
      </w:r>
    </w:p>
    <w:p w14:paraId="519E4E53" w14:textId="77777777" w:rsidR="00596E5C" w:rsidRPr="00BE3FBF" w:rsidRDefault="00596E5C" w:rsidP="00596E5C">
      <w:pPr>
        <w:pStyle w:val="BulletQuestions"/>
      </w:pPr>
      <w:r w:rsidRPr="000541A2">
        <w:rPr>
          <w:i/>
        </w:rPr>
        <w:t>block-level</w:t>
      </w:r>
    </w:p>
    <w:p w14:paraId="412FA576" w14:textId="77777777" w:rsidR="00596E5C" w:rsidRPr="00BE3FBF" w:rsidRDefault="00596E5C" w:rsidP="00596E5C">
      <w:pPr>
        <w:pStyle w:val="BulletQuestions"/>
      </w:pPr>
      <w:r w:rsidRPr="000541A2">
        <w:rPr>
          <w:i/>
        </w:rPr>
        <w:t>define class</w:t>
      </w:r>
    </w:p>
    <w:p w14:paraId="5BEB7B81" w14:textId="77777777" w:rsidR="00596E5C" w:rsidRPr="00BE3FBF" w:rsidRDefault="00596E5C" w:rsidP="00596E5C">
      <w:pPr>
        <w:pStyle w:val="BulletQuestions"/>
      </w:pPr>
      <w:r w:rsidRPr="000541A2">
        <w:rPr>
          <w:i/>
        </w:rPr>
        <w:t>using</w:t>
      </w:r>
    </w:p>
    <w:p w14:paraId="73EDE352" w14:textId="77777777" w:rsidR="00596E5C" w:rsidRPr="000541A2" w:rsidRDefault="00596E5C" w:rsidP="00596E5C">
      <w:pPr>
        <w:pStyle w:val="BlockText"/>
      </w:pPr>
    </w:p>
    <w:p w14:paraId="0836AA5E" w14:textId="77777777" w:rsidR="00596E5C" w:rsidRPr="000541A2" w:rsidRDefault="00596E5C" w:rsidP="00596E5C">
      <w:pPr>
        <w:pStyle w:val="BlockText"/>
      </w:pPr>
      <w:r w:rsidRPr="000541A2">
        <w:rPr>
          <w:vanish/>
        </w:rPr>
        <w:t xml:space="preserve">[ILT] </w:t>
      </w:r>
      <w:r w:rsidRPr="000541A2">
        <w:t>Answers are at the end of the lesson.</w:t>
      </w:r>
    </w:p>
    <w:p w14:paraId="34328914" w14:textId="77777777" w:rsidR="00596E5C" w:rsidRPr="000541A2" w:rsidRDefault="00596E5C" w:rsidP="00596E5C">
      <w:pPr>
        <w:pStyle w:val="BlockLine"/>
      </w:pPr>
    </w:p>
    <w:p w14:paraId="11C18F32" w14:textId="77777777" w:rsidR="00596E5C" w:rsidRPr="000541A2" w:rsidRDefault="00596E5C" w:rsidP="00596E5C">
      <w:pPr>
        <w:pStyle w:val="Heading5"/>
      </w:pPr>
      <w:r w:rsidRPr="000541A2">
        <w:t>Correct answer</w:t>
      </w:r>
    </w:p>
    <w:p w14:paraId="499F3D37" w14:textId="77777777" w:rsidR="00596E5C" w:rsidRPr="000541A2" w:rsidRDefault="00596E5C" w:rsidP="00596E5C">
      <w:pPr>
        <w:pStyle w:val="BlockText"/>
        <w:rPr>
          <w:vanish/>
        </w:rPr>
      </w:pPr>
      <w:r w:rsidRPr="000541A2">
        <w:rPr>
          <w:vanish/>
        </w:rPr>
        <w:t>D</w:t>
      </w:r>
    </w:p>
    <w:p w14:paraId="7CFC4ED4" w14:textId="77777777" w:rsidR="00596E5C" w:rsidRPr="000541A2" w:rsidRDefault="00596E5C" w:rsidP="00596E5C">
      <w:pPr>
        <w:pStyle w:val="Blocklinehidden"/>
      </w:pPr>
      <w:r w:rsidRPr="000541A2">
        <w:t>Block line</w:t>
      </w:r>
    </w:p>
    <w:p w14:paraId="766911C6" w14:textId="77777777" w:rsidR="00596E5C" w:rsidRPr="000541A2" w:rsidRDefault="00596E5C" w:rsidP="00596E5C">
      <w:pPr>
        <w:pStyle w:val="Heading5"/>
      </w:pPr>
      <w:r w:rsidRPr="000541A2">
        <w:t>Feedback</w:t>
      </w:r>
    </w:p>
    <w:p w14:paraId="37DBD563" w14:textId="77777777" w:rsidR="00596E5C" w:rsidRPr="000541A2" w:rsidRDefault="00596E5C" w:rsidP="00596E5C">
      <w:pPr>
        <w:pStyle w:val="BlockText"/>
        <w:rPr>
          <w:vanish/>
        </w:rPr>
      </w:pPr>
      <w:r w:rsidRPr="000541A2">
        <w:rPr>
          <w:vanish/>
        </w:rPr>
        <w:t>Correct: That is correct. &lt;Optionally, reinforce and elaborate the correct answer.&gt;</w:t>
      </w:r>
    </w:p>
    <w:p w14:paraId="07960592" w14:textId="77777777" w:rsidR="00596E5C" w:rsidRPr="000541A2" w:rsidRDefault="00596E5C" w:rsidP="00596E5C">
      <w:pPr>
        <w:pStyle w:val="BlockText"/>
        <w:rPr>
          <w:vanish/>
        </w:rPr>
      </w:pPr>
      <w:r w:rsidRPr="000541A2">
        <w:rPr>
          <w:vanish/>
        </w:rPr>
        <w:t>Incorrect: That is incorrect. The correct answer is D. &lt;Optionally, reinforce and elaborate the correct answer.&gt;</w:t>
      </w:r>
    </w:p>
    <w:p w14:paraId="216053E9" w14:textId="77777777" w:rsidR="00596E5C" w:rsidRDefault="00596E5C" w:rsidP="00596E5C">
      <w:pPr>
        <w:pStyle w:val="Blocklinehidden"/>
      </w:pPr>
      <w:r w:rsidRPr="000541A2">
        <w:t>Block line</w:t>
      </w:r>
    </w:p>
    <w:p w14:paraId="077FC905" w14:textId="77777777" w:rsidR="00596E5C" w:rsidRDefault="00596E5C" w:rsidP="00596E5C">
      <w:pPr>
        <w:pStyle w:val="Heading5"/>
      </w:pPr>
    </w:p>
    <w:p w14:paraId="4C4F8135" w14:textId="7998C1C8" w:rsidR="00596E5C" w:rsidRPr="000541A2" w:rsidRDefault="00596E5C" w:rsidP="00596E5C">
      <w:pPr>
        <w:pStyle w:val="Heading3"/>
      </w:pPr>
      <w:bookmarkStart w:id="212" w:name="_Toc434845798"/>
      <w:r w:rsidRPr="000541A2">
        <w:lastRenderedPageBreak/>
        <w:t>Check your understanding</w:t>
      </w:r>
      <w:bookmarkEnd w:id="212"/>
      <w:r w:rsidR="003C5C85">
        <w:t xml:space="preserve"> – Question 4</w:t>
      </w:r>
    </w:p>
    <w:p w14:paraId="211CB788" w14:textId="77777777" w:rsidR="00596E5C" w:rsidRPr="000541A2" w:rsidRDefault="00596E5C" w:rsidP="00596E5C">
      <w:pPr>
        <w:pStyle w:val="TopLine"/>
      </w:pPr>
    </w:p>
    <w:p w14:paraId="65B997BF" w14:textId="77777777" w:rsidR="00422CD1" w:rsidRPr="00BC4730" w:rsidRDefault="00422CD1" w:rsidP="00422CD1">
      <w:pPr>
        <w:pStyle w:val="Heading5"/>
      </w:pPr>
      <w:r w:rsidRPr="00BC4730">
        <w:t xml:space="preserve">Page name: </w:t>
      </w:r>
      <w:r>
        <w:t>l3t4</w:t>
      </w:r>
      <w:r w:rsidRPr="00BC4730">
        <w:t>p0</w:t>
      </w:r>
      <w:r>
        <w:t>47</w:t>
      </w:r>
    </w:p>
    <w:p w14:paraId="1BFF7532" w14:textId="77777777" w:rsidR="00422CD1" w:rsidRPr="00BC4730" w:rsidRDefault="00422CD1" w:rsidP="00422CD1">
      <w:pPr>
        <w:pStyle w:val="BlockText"/>
        <w:rPr>
          <w:vanish/>
        </w:rPr>
      </w:pPr>
      <w:r w:rsidRPr="00BC4730">
        <w:rPr>
          <w:vanish/>
        </w:rPr>
        <w:t xml:space="preserve">Next: </w:t>
      </w:r>
      <w:r>
        <w:rPr>
          <w:vanish/>
        </w:rPr>
        <w:t>l3t4</w:t>
      </w:r>
      <w:r w:rsidRPr="00BC4730">
        <w:rPr>
          <w:vanish/>
        </w:rPr>
        <w:t>p0</w:t>
      </w:r>
      <w:r>
        <w:rPr>
          <w:vanish/>
        </w:rPr>
        <w:t>50</w:t>
      </w:r>
    </w:p>
    <w:p w14:paraId="323FCDD7" w14:textId="77777777" w:rsidR="00596E5C" w:rsidRPr="000541A2" w:rsidRDefault="00596E5C" w:rsidP="00596E5C">
      <w:pPr>
        <w:pStyle w:val="Blocklinehidden"/>
      </w:pPr>
      <w:r w:rsidRPr="000541A2">
        <w:t>Block line</w:t>
      </w:r>
    </w:p>
    <w:p w14:paraId="54C8804E" w14:textId="77777777" w:rsidR="00596E5C" w:rsidRPr="000541A2" w:rsidRDefault="00596E5C" w:rsidP="00596E5C">
      <w:pPr>
        <w:pStyle w:val="Heading5"/>
      </w:pPr>
      <w:r w:rsidRPr="000541A2">
        <w:t>Page type</w:t>
      </w:r>
    </w:p>
    <w:p w14:paraId="2AEF09F4" w14:textId="77777777" w:rsidR="00596E5C" w:rsidRPr="000541A2" w:rsidRDefault="00596E5C" w:rsidP="00596E5C">
      <w:pPr>
        <w:pStyle w:val="BlockText"/>
        <w:rPr>
          <w:vanish/>
        </w:rPr>
      </w:pPr>
      <w:r w:rsidRPr="000541A2">
        <w:rPr>
          <w:vanish/>
        </w:rPr>
        <w:t>Multiple choice single select</w:t>
      </w:r>
    </w:p>
    <w:p w14:paraId="2F5D9269" w14:textId="77777777" w:rsidR="00596E5C" w:rsidRPr="000541A2" w:rsidRDefault="00596E5C" w:rsidP="00596E5C">
      <w:pPr>
        <w:pStyle w:val="Blocklinehidden"/>
      </w:pPr>
      <w:r w:rsidRPr="000541A2">
        <w:t>Block line</w:t>
      </w:r>
    </w:p>
    <w:p w14:paraId="61FDA5DE" w14:textId="485D1B48" w:rsidR="00596E5C" w:rsidRPr="000541A2" w:rsidRDefault="00596E5C" w:rsidP="00596E5C">
      <w:pPr>
        <w:pStyle w:val="BlockText"/>
      </w:pPr>
      <w:r w:rsidRPr="000541A2">
        <w:t xml:space="preserve">Suppose you have defined a variable of class type </w:t>
      </w:r>
      <w:proofErr w:type="spellStart"/>
      <w:r w:rsidRPr="000541A2">
        <w:rPr>
          <w:i/>
        </w:rPr>
        <w:t>Dept</w:t>
      </w:r>
      <w:proofErr w:type="spellEnd"/>
      <w:r w:rsidRPr="000541A2">
        <w:t xml:space="preserve"> as follows:</w:t>
      </w:r>
    </w:p>
    <w:p w14:paraId="5AD13254" w14:textId="77777777" w:rsidR="00596E5C" w:rsidRPr="000541A2" w:rsidRDefault="00596E5C" w:rsidP="00596E5C">
      <w:pPr>
        <w:pStyle w:val="BlockText"/>
      </w:pPr>
    </w:p>
    <w:p w14:paraId="2684A3F3" w14:textId="28FE3D40" w:rsidR="00596E5C" w:rsidRPr="000541A2" w:rsidRDefault="00596E5C" w:rsidP="00596E5C">
      <w:pPr>
        <w:pStyle w:val="BlockCode"/>
        <w:rPr>
          <w:rFonts w:cs="Courier New"/>
          <w:szCs w:val="18"/>
        </w:rPr>
      </w:pPr>
      <w:r w:rsidRPr="000541A2">
        <w:rPr>
          <w:rFonts w:cs="Courier New"/>
          <w:noProof w:val="0"/>
          <w:color w:val="7F0055"/>
          <w:szCs w:val="18"/>
        </w:rPr>
        <w:t>define variable</w:t>
      </w:r>
      <w:r w:rsidRPr="000541A2">
        <w:rPr>
          <w:rFonts w:cs="Courier New"/>
          <w:color w:val="000000" w:themeColor="text1"/>
          <w:szCs w:val="18"/>
        </w:rPr>
        <w:t xml:space="preserve"> Dept</w:t>
      </w:r>
      <w:r w:rsidR="00A158AF">
        <w:rPr>
          <w:rFonts w:cs="Courier New"/>
          <w:color w:val="000000" w:themeColor="text1"/>
          <w:szCs w:val="18"/>
        </w:rPr>
        <w:t>Instance</w:t>
      </w:r>
      <w:r w:rsidRPr="000541A2">
        <w:rPr>
          <w:rFonts w:cs="Courier New"/>
          <w:color w:val="000000" w:themeColor="text1"/>
          <w:szCs w:val="18"/>
        </w:rPr>
        <w:t xml:space="preserve"> </w:t>
      </w:r>
      <w:r w:rsidRPr="000541A2">
        <w:rPr>
          <w:rFonts w:cs="Courier New"/>
          <w:noProof w:val="0"/>
          <w:color w:val="7F0055"/>
          <w:szCs w:val="18"/>
        </w:rPr>
        <w:t>as</w:t>
      </w:r>
      <w:r w:rsidRPr="000541A2">
        <w:rPr>
          <w:rFonts w:cs="Courier New"/>
          <w:color w:val="000000" w:themeColor="text1"/>
          <w:szCs w:val="18"/>
        </w:rPr>
        <w:t xml:space="preserve"> Dept </w:t>
      </w:r>
      <w:r w:rsidRPr="000541A2">
        <w:rPr>
          <w:rFonts w:cs="Courier New"/>
          <w:noProof w:val="0"/>
          <w:color w:val="7F0055"/>
          <w:szCs w:val="18"/>
        </w:rPr>
        <w:t>no-undo</w:t>
      </w:r>
      <w:r w:rsidRPr="000541A2">
        <w:rPr>
          <w:rFonts w:cs="Courier New"/>
          <w:color w:val="000000" w:themeColor="text1"/>
          <w:szCs w:val="18"/>
        </w:rPr>
        <w:t>.</w:t>
      </w:r>
    </w:p>
    <w:p w14:paraId="4992562D" w14:textId="77777777" w:rsidR="00596E5C" w:rsidRPr="000541A2" w:rsidRDefault="00596E5C" w:rsidP="00596E5C">
      <w:pPr>
        <w:pStyle w:val="BlockText"/>
      </w:pPr>
    </w:p>
    <w:p w14:paraId="0E00DF55" w14:textId="0A019BB7" w:rsidR="00596E5C" w:rsidRPr="000541A2" w:rsidRDefault="00596E5C" w:rsidP="00596E5C">
      <w:pPr>
        <w:pStyle w:val="BlockText"/>
      </w:pPr>
      <w:r w:rsidRPr="000541A2">
        <w:t xml:space="preserve">How do you create an instance of the </w:t>
      </w:r>
      <w:proofErr w:type="spellStart"/>
      <w:r w:rsidRPr="000541A2">
        <w:rPr>
          <w:i/>
        </w:rPr>
        <w:t>Dept</w:t>
      </w:r>
      <w:proofErr w:type="spellEnd"/>
      <w:r w:rsidRPr="000541A2">
        <w:t xml:space="preserve"> class that will be referenced by the </w:t>
      </w:r>
      <w:proofErr w:type="spellStart"/>
      <w:r w:rsidRPr="003E0DE7">
        <w:rPr>
          <w:i/>
        </w:rPr>
        <w:t>Dept</w:t>
      </w:r>
      <w:r w:rsidR="00023D4E" w:rsidRPr="003E0DE7">
        <w:rPr>
          <w:i/>
        </w:rPr>
        <w:t>Instance</w:t>
      </w:r>
      <w:proofErr w:type="spellEnd"/>
      <w:r w:rsidR="00023D4E">
        <w:t xml:space="preserve"> </w:t>
      </w:r>
      <w:r w:rsidR="00815B0C">
        <w:t>variable?</w:t>
      </w:r>
    </w:p>
    <w:p w14:paraId="52847155" w14:textId="77777777" w:rsidR="00596E5C" w:rsidRDefault="00596E5C" w:rsidP="00596E5C">
      <w:pPr>
        <w:pStyle w:val="BlockText"/>
      </w:pPr>
    </w:p>
    <w:p w14:paraId="3DFC9F39" w14:textId="77777777" w:rsidR="00A8236D" w:rsidRPr="000541A2" w:rsidRDefault="00A8236D" w:rsidP="00A8236D">
      <w:pPr>
        <w:pStyle w:val="BlockText"/>
        <w:rPr>
          <w:vanish/>
        </w:rPr>
      </w:pPr>
      <w:r w:rsidRPr="000541A2">
        <w:rPr>
          <w:vanish/>
        </w:rPr>
        <w:t>[mouse] Choose the best answer, and click Submit.</w:t>
      </w:r>
    </w:p>
    <w:p w14:paraId="1F752347" w14:textId="77777777" w:rsidR="00A8236D" w:rsidRPr="000541A2" w:rsidRDefault="00A8236D" w:rsidP="00A8236D">
      <w:pPr>
        <w:pStyle w:val="BlockText"/>
      </w:pPr>
      <w:r w:rsidRPr="000541A2">
        <w:rPr>
          <w:vanish/>
        </w:rPr>
        <w:t xml:space="preserve">[ILT] </w:t>
      </w:r>
      <w:r w:rsidRPr="000541A2">
        <w:t>Choose the best answer.</w:t>
      </w:r>
    </w:p>
    <w:p w14:paraId="6BD71EE7" w14:textId="77777777" w:rsidR="00A8236D" w:rsidRPr="000541A2" w:rsidRDefault="00A8236D" w:rsidP="00A8236D">
      <w:pPr>
        <w:pStyle w:val="BlockText"/>
      </w:pPr>
    </w:p>
    <w:p w14:paraId="36C96207" w14:textId="3B6349C3" w:rsidR="00596E5C" w:rsidRPr="000541A2" w:rsidRDefault="00085669" w:rsidP="000E7610">
      <w:pPr>
        <w:pStyle w:val="BulletQuestions"/>
        <w:numPr>
          <w:ilvl w:val="0"/>
          <w:numId w:val="13"/>
        </w:numPr>
      </w:pPr>
      <w:r w:rsidRPr="000541A2">
        <w:rPr>
          <w:rFonts w:ascii="Courier New" w:hAnsi="Courier New" w:cs="Courier New"/>
          <w:color w:val="7F0055"/>
          <w:sz w:val="18"/>
          <w:szCs w:val="18"/>
        </w:rPr>
        <w:t>create</w:t>
      </w:r>
      <w:r w:rsidRPr="000541A2">
        <w:t xml:space="preserve"> </w:t>
      </w:r>
      <w:r w:rsidRPr="000541A2">
        <w:rPr>
          <w:rFonts w:ascii="Courier New" w:hAnsi="Courier New" w:cs="Courier New"/>
          <w:color w:val="7F0055"/>
          <w:sz w:val="18"/>
          <w:szCs w:val="18"/>
        </w:rPr>
        <w:t>object</w:t>
      </w:r>
      <w:r w:rsidRPr="000541A2">
        <w:t xml:space="preserve"> </w:t>
      </w:r>
      <w:r w:rsidRPr="000541A2">
        <w:rPr>
          <w:rFonts w:ascii="Courier New" w:hAnsi="Courier New" w:cs="Courier New"/>
          <w:noProof/>
          <w:color w:val="000000" w:themeColor="text1"/>
          <w:sz w:val="18"/>
          <w:szCs w:val="18"/>
        </w:rPr>
        <w:t>Dept</w:t>
      </w:r>
      <w:r w:rsidRPr="000541A2">
        <w:t xml:space="preserve"> </w:t>
      </w:r>
      <w:r w:rsidRPr="000541A2">
        <w:rPr>
          <w:rFonts w:ascii="Courier New" w:hAnsi="Courier New" w:cs="Courier New"/>
          <w:color w:val="7F0055"/>
          <w:sz w:val="18"/>
          <w:szCs w:val="18"/>
        </w:rPr>
        <w:t>set</w:t>
      </w:r>
      <w:r w:rsidRPr="000541A2">
        <w:t xml:space="preserve"> </w:t>
      </w:r>
      <w:r w:rsidRPr="000541A2">
        <w:rPr>
          <w:rFonts w:ascii="Courier New" w:hAnsi="Courier New" w:cs="Courier New"/>
          <w:noProof/>
          <w:color w:val="000000" w:themeColor="text1"/>
          <w:sz w:val="18"/>
          <w:szCs w:val="18"/>
        </w:rPr>
        <w:t>Dept</w:t>
      </w:r>
      <w:r w:rsidR="00A158AF">
        <w:rPr>
          <w:rFonts w:ascii="Courier New" w:hAnsi="Courier New" w:cs="Courier New"/>
          <w:noProof/>
          <w:color w:val="000000" w:themeColor="text1"/>
          <w:sz w:val="18"/>
          <w:szCs w:val="18"/>
        </w:rPr>
        <w:t>Instance</w:t>
      </w:r>
      <w:r w:rsidRPr="000541A2">
        <w:t>.</w:t>
      </w:r>
    </w:p>
    <w:p w14:paraId="66C285C6" w14:textId="2B8BB8C8" w:rsidR="00085669" w:rsidRPr="000541A2" w:rsidRDefault="00085669" w:rsidP="000E7610">
      <w:pPr>
        <w:pStyle w:val="BulletQuestions"/>
        <w:numPr>
          <w:ilvl w:val="0"/>
          <w:numId w:val="13"/>
        </w:numPr>
      </w:pPr>
      <w:r w:rsidRPr="000541A2">
        <w:rPr>
          <w:rFonts w:ascii="Courier New" w:hAnsi="Courier New" w:cs="Courier New"/>
          <w:color w:val="7F0055"/>
          <w:sz w:val="18"/>
          <w:szCs w:val="18"/>
        </w:rPr>
        <w:t>create</w:t>
      </w:r>
      <w:r w:rsidRPr="000541A2">
        <w:t xml:space="preserve"> </w:t>
      </w:r>
      <w:r w:rsidRPr="000541A2">
        <w:rPr>
          <w:rFonts w:ascii="Courier New" w:hAnsi="Courier New" w:cs="Courier New"/>
          <w:color w:val="7F0055"/>
          <w:sz w:val="18"/>
          <w:szCs w:val="18"/>
        </w:rPr>
        <w:t>new</w:t>
      </w:r>
      <w:r w:rsidRPr="000541A2">
        <w:t xml:space="preserve"> </w:t>
      </w:r>
      <w:r w:rsidRPr="000541A2">
        <w:rPr>
          <w:rFonts w:ascii="Courier New" w:hAnsi="Courier New" w:cs="Courier New"/>
          <w:noProof/>
          <w:color w:val="000000" w:themeColor="text1"/>
          <w:sz w:val="18"/>
          <w:szCs w:val="18"/>
        </w:rPr>
        <w:t>Dept</w:t>
      </w:r>
      <w:r w:rsidR="00A158AF">
        <w:rPr>
          <w:rFonts w:ascii="Courier New" w:hAnsi="Courier New" w:cs="Courier New"/>
          <w:noProof/>
          <w:color w:val="000000" w:themeColor="text1"/>
          <w:sz w:val="18"/>
          <w:szCs w:val="18"/>
        </w:rPr>
        <w:t>Instance</w:t>
      </w:r>
      <w:r w:rsidRPr="000541A2">
        <w:t xml:space="preserve"> </w:t>
      </w:r>
      <w:r w:rsidRPr="000541A2">
        <w:rPr>
          <w:rFonts w:ascii="Courier New" w:hAnsi="Courier New" w:cs="Courier New"/>
          <w:color w:val="7F0055"/>
          <w:sz w:val="18"/>
          <w:szCs w:val="18"/>
        </w:rPr>
        <w:t>as</w:t>
      </w:r>
      <w:r w:rsidRPr="000541A2">
        <w:t xml:space="preserve"> </w:t>
      </w:r>
      <w:r w:rsidRPr="000541A2">
        <w:rPr>
          <w:rFonts w:ascii="Courier New" w:hAnsi="Courier New" w:cs="Courier New"/>
          <w:noProof/>
          <w:color w:val="000000" w:themeColor="text1"/>
          <w:sz w:val="18"/>
          <w:szCs w:val="18"/>
        </w:rPr>
        <w:t>Dept</w:t>
      </w:r>
      <w:r w:rsidRPr="000541A2">
        <w:t>.</w:t>
      </w:r>
    </w:p>
    <w:p w14:paraId="4F92F7F6" w14:textId="6FA707DC" w:rsidR="00596E5C" w:rsidRPr="000541A2" w:rsidRDefault="00596E5C" w:rsidP="00596E5C">
      <w:pPr>
        <w:pStyle w:val="BulletQuestions"/>
        <w:rPr>
          <w:rFonts w:ascii="Courier New" w:hAnsi="Courier New" w:cs="Courier New"/>
          <w:noProof/>
          <w:color w:val="000000" w:themeColor="text1"/>
          <w:sz w:val="18"/>
          <w:szCs w:val="18"/>
        </w:rPr>
      </w:pPr>
      <w:bookmarkStart w:id="213" w:name="_GoBack"/>
      <w:bookmarkEnd w:id="213"/>
      <w:r w:rsidRPr="000541A2">
        <w:rPr>
          <w:rFonts w:ascii="Courier New" w:hAnsi="Courier New" w:cs="Courier New"/>
          <w:noProof/>
          <w:color w:val="000000" w:themeColor="text1"/>
          <w:sz w:val="18"/>
          <w:szCs w:val="18"/>
        </w:rPr>
        <w:t>Dept</w:t>
      </w:r>
      <w:r w:rsidR="00A158AF">
        <w:rPr>
          <w:rFonts w:ascii="Courier New" w:hAnsi="Courier New" w:cs="Courier New"/>
          <w:noProof/>
          <w:color w:val="000000" w:themeColor="text1"/>
          <w:sz w:val="18"/>
          <w:szCs w:val="18"/>
        </w:rPr>
        <w:t>Instance</w:t>
      </w:r>
      <w:r w:rsidRPr="000541A2">
        <w:t xml:space="preserve"> = </w:t>
      </w:r>
      <w:r w:rsidRPr="000541A2">
        <w:rPr>
          <w:rFonts w:ascii="Courier New" w:hAnsi="Courier New" w:cs="Courier New"/>
          <w:color w:val="7F0055"/>
          <w:sz w:val="18"/>
          <w:szCs w:val="18"/>
        </w:rPr>
        <w:t>new</w:t>
      </w:r>
      <w:r w:rsidRPr="000541A2">
        <w:t xml:space="preserve"> </w:t>
      </w:r>
      <w:r w:rsidR="00085669" w:rsidRPr="000541A2">
        <w:rPr>
          <w:rFonts w:ascii="Courier New" w:hAnsi="Courier New" w:cs="Courier New"/>
          <w:noProof/>
          <w:color w:val="000000" w:themeColor="text1"/>
          <w:sz w:val="18"/>
          <w:szCs w:val="18"/>
        </w:rPr>
        <w:t>Dept()</w:t>
      </w:r>
      <w:r w:rsidRPr="000541A2">
        <w:t>.</w:t>
      </w:r>
    </w:p>
    <w:p w14:paraId="543F7BF2" w14:textId="6CA0DED3" w:rsidR="00596E5C" w:rsidRPr="000541A2" w:rsidRDefault="00085669" w:rsidP="00596E5C">
      <w:pPr>
        <w:pStyle w:val="BulletQuestions"/>
      </w:pPr>
      <w:r w:rsidRPr="000541A2">
        <w:rPr>
          <w:rFonts w:ascii="Courier New" w:hAnsi="Courier New" w:cs="Courier New"/>
          <w:color w:val="7F0055"/>
          <w:sz w:val="18"/>
          <w:szCs w:val="18"/>
        </w:rPr>
        <w:t>new</w:t>
      </w:r>
      <w:r w:rsidRPr="000541A2">
        <w:t xml:space="preserve"> </w:t>
      </w:r>
      <w:r w:rsidRPr="000541A2">
        <w:rPr>
          <w:rFonts w:ascii="Courier New" w:hAnsi="Courier New" w:cs="Courier New"/>
          <w:noProof/>
          <w:color w:val="000000" w:themeColor="text1"/>
          <w:sz w:val="18"/>
          <w:szCs w:val="18"/>
        </w:rPr>
        <w:t>De</w:t>
      </w:r>
      <w:r w:rsidR="00A158AF">
        <w:rPr>
          <w:rFonts w:ascii="Courier New" w:hAnsi="Courier New" w:cs="Courier New"/>
          <w:noProof/>
          <w:color w:val="000000" w:themeColor="text1"/>
          <w:sz w:val="18"/>
          <w:szCs w:val="18"/>
        </w:rPr>
        <w:t>p</w:t>
      </w:r>
      <w:r w:rsidRPr="000541A2">
        <w:rPr>
          <w:rFonts w:ascii="Courier New" w:hAnsi="Courier New" w:cs="Courier New"/>
          <w:noProof/>
          <w:color w:val="000000" w:themeColor="text1"/>
          <w:sz w:val="18"/>
          <w:szCs w:val="18"/>
        </w:rPr>
        <w:t>t(Dept</w:t>
      </w:r>
      <w:r w:rsidR="00A158AF">
        <w:rPr>
          <w:rFonts w:ascii="Courier New" w:hAnsi="Courier New" w:cs="Courier New"/>
          <w:noProof/>
          <w:color w:val="000000" w:themeColor="text1"/>
          <w:sz w:val="18"/>
          <w:szCs w:val="18"/>
        </w:rPr>
        <w:t>Instance</w:t>
      </w:r>
      <w:r w:rsidRPr="000541A2">
        <w:rPr>
          <w:rFonts w:ascii="Courier New" w:hAnsi="Courier New" w:cs="Courier New"/>
          <w:noProof/>
          <w:color w:val="000000" w:themeColor="text1"/>
          <w:sz w:val="18"/>
          <w:szCs w:val="18"/>
        </w:rPr>
        <w:t>)</w:t>
      </w:r>
      <w:r w:rsidRPr="000541A2">
        <w:t>.</w:t>
      </w:r>
    </w:p>
    <w:p w14:paraId="2282DC1E" w14:textId="77777777" w:rsidR="00596E5C" w:rsidRPr="000541A2" w:rsidRDefault="00596E5C" w:rsidP="00596E5C">
      <w:pPr>
        <w:pStyle w:val="BlockText"/>
      </w:pPr>
    </w:p>
    <w:p w14:paraId="11431F47" w14:textId="77777777" w:rsidR="00596E5C" w:rsidRPr="000541A2" w:rsidRDefault="00596E5C" w:rsidP="00596E5C">
      <w:pPr>
        <w:pStyle w:val="BlockText"/>
      </w:pPr>
      <w:r w:rsidRPr="000541A2">
        <w:rPr>
          <w:vanish/>
        </w:rPr>
        <w:t xml:space="preserve">[ILT] </w:t>
      </w:r>
      <w:r w:rsidRPr="000541A2">
        <w:t>Answers are at the end of the lesson.</w:t>
      </w:r>
    </w:p>
    <w:p w14:paraId="571398FE" w14:textId="77777777" w:rsidR="00596E5C" w:rsidRPr="000541A2" w:rsidRDefault="00596E5C" w:rsidP="00596E5C">
      <w:pPr>
        <w:pStyle w:val="BlockLine"/>
      </w:pPr>
    </w:p>
    <w:p w14:paraId="25E13CF0" w14:textId="77777777" w:rsidR="00596E5C" w:rsidRPr="000541A2" w:rsidRDefault="00596E5C" w:rsidP="00596E5C">
      <w:pPr>
        <w:pStyle w:val="Heading5"/>
      </w:pPr>
      <w:r w:rsidRPr="000541A2">
        <w:t>Correct answer</w:t>
      </w:r>
    </w:p>
    <w:p w14:paraId="4CEB95E8" w14:textId="77777777" w:rsidR="00596E5C" w:rsidRPr="000541A2" w:rsidRDefault="00085669" w:rsidP="00596E5C">
      <w:pPr>
        <w:pStyle w:val="BlockText"/>
        <w:rPr>
          <w:vanish/>
        </w:rPr>
      </w:pPr>
      <w:r w:rsidRPr="000541A2">
        <w:rPr>
          <w:vanish/>
        </w:rPr>
        <w:t>C</w:t>
      </w:r>
    </w:p>
    <w:p w14:paraId="04E2D381" w14:textId="77777777" w:rsidR="00596E5C" w:rsidRPr="000541A2" w:rsidRDefault="00596E5C" w:rsidP="00596E5C">
      <w:pPr>
        <w:pStyle w:val="Blocklinehidden"/>
      </w:pPr>
      <w:r w:rsidRPr="000541A2">
        <w:t>Block line</w:t>
      </w:r>
    </w:p>
    <w:p w14:paraId="0CD8B6C3" w14:textId="77777777" w:rsidR="00596E5C" w:rsidRPr="000541A2" w:rsidRDefault="00596E5C" w:rsidP="00596E5C">
      <w:pPr>
        <w:pStyle w:val="Heading5"/>
      </w:pPr>
      <w:r w:rsidRPr="000541A2">
        <w:t>Feedback</w:t>
      </w:r>
    </w:p>
    <w:p w14:paraId="70E80179" w14:textId="77777777" w:rsidR="00596E5C" w:rsidRPr="000541A2" w:rsidRDefault="00596E5C" w:rsidP="00596E5C">
      <w:pPr>
        <w:pStyle w:val="BlockText"/>
        <w:rPr>
          <w:vanish/>
        </w:rPr>
      </w:pPr>
      <w:r w:rsidRPr="000541A2">
        <w:rPr>
          <w:vanish/>
        </w:rPr>
        <w:t>Correct: That is correct. &lt;Optionally, reinforce and elaborate the correct answer.&gt;</w:t>
      </w:r>
    </w:p>
    <w:p w14:paraId="0F8D665D" w14:textId="77777777" w:rsidR="00596E5C" w:rsidRPr="000541A2" w:rsidRDefault="00596E5C" w:rsidP="00596E5C">
      <w:pPr>
        <w:pStyle w:val="BlockText"/>
        <w:rPr>
          <w:vanish/>
        </w:rPr>
      </w:pPr>
      <w:r w:rsidRPr="000541A2">
        <w:rPr>
          <w:vanish/>
        </w:rPr>
        <w:t xml:space="preserve">Incorrect: That is incorrect. The correct answer is </w:t>
      </w:r>
      <w:r w:rsidR="00085669" w:rsidRPr="000541A2">
        <w:rPr>
          <w:vanish/>
        </w:rPr>
        <w:t>C</w:t>
      </w:r>
      <w:r w:rsidRPr="000541A2">
        <w:rPr>
          <w:vanish/>
        </w:rPr>
        <w:t>. &lt;Optionally, reinforce and elaborate the correct answer.&gt;</w:t>
      </w:r>
    </w:p>
    <w:p w14:paraId="3E9CA460" w14:textId="77777777" w:rsidR="00596E5C" w:rsidRDefault="00596E5C" w:rsidP="00596E5C">
      <w:pPr>
        <w:pStyle w:val="Blocklinehidden"/>
      </w:pPr>
      <w:r w:rsidRPr="000541A2">
        <w:t>Block line</w:t>
      </w:r>
    </w:p>
    <w:p w14:paraId="1A5ABF42" w14:textId="77777777" w:rsidR="008F1EA6" w:rsidRDefault="008F1EA6" w:rsidP="00596E5C">
      <w:pPr>
        <w:pStyle w:val="Heading5"/>
      </w:pPr>
    </w:p>
    <w:p w14:paraId="26680C4A" w14:textId="77777777" w:rsidR="0027310E" w:rsidRPr="0027310E" w:rsidRDefault="0027310E" w:rsidP="00376C72">
      <w:pPr>
        <w:pStyle w:val="Heading3"/>
      </w:pPr>
      <w:bookmarkStart w:id="214" w:name="_Toc344275292"/>
      <w:bookmarkStart w:id="215" w:name="_Toc347725671"/>
      <w:bookmarkStart w:id="216" w:name="_Toc432509247"/>
      <w:bookmarkStart w:id="217" w:name="_Toc434845799"/>
      <w:r w:rsidRPr="00BC4730">
        <w:lastRenderedPageBreak/>
        <w:t xml:space="preserve">Try It </w:t>
      </w:r>
      <w:r w:rsidR="002A4544">
        <w:t>2</w:t>
      </w:r>
      <w:r>
        <w:t>.2</w:t>
      </w:r>
      <w:r w:rsidRPr="00BC4730">
        <w:t xml:space="preserve">: </w:t>
      </w:r>
      <w:bookmarkEnd w:id="214"/>
      <w:bookmarkEnd w:id="215"/>
      <w:r w:rsidR="000958F5">
        <w:t>Working with classes</w:t>
      </w:r>
      <w:bookmarkEnd w:id="216"/>
      <w:bookmarkEnd w:id="217"/>
    </w:p>
    <w:p w14:paraId="00AC2709" w14:textId="77777777" w:rsidR="0027310E" w:rsidRPr="00BC4730" w:rsidRDefault="0027310E" w:rsidP="0027310E">
      <w:pPr>
        <w:pStyle w:val="TopLine"/>
      </w:pPr>
    </w:p>
    <w:p w14:paraId="676247ED" w14:textId="77777777" w:rsidR="0027310E" w:rsidRPr="00BC4730" w:rsidRDefault="0027310E" w:rsidP="0027310E">
      <w:pPr>
        <w:pStyle w:val="Heading5"/>
      </w:pPr>
      <w:r w:rsidRPr="00BC4730">
        <w:t xml:space="preserve">Page name: </w:t>
      </w:r>
      <w:r>
        <w:t>l3t</w:t>
      </w:r>
      <w:r w:rsidR="00844D6B">
        <w:t>4</w:t>
      </w:r>
      <w:r w:rsidRPr="00BC4730">
        <w:t>p0</w:t>
      </w:r>
      <w:r w:rsidR="00844D6B">
        <w:t>50</w:t>
      </w:r>
    </w:p>
    <w:p w14:paraId="406E5020" w14:textId="77777777" w:rsidR="0027310E" w:rsidRPr="00BC4730" w:rsidRDefault="0027310E" w:rsidP="0027310E">
      <w:pPr>
        <w:pStyle w:val="BlockText"/>
        <w:rPr>
          <w:vanish/>
        </w:rPr>
      </w:pPr>
      <w:r w:rsidRPr="00BC4730">
        <w:rPr>
          <w:vanish/>
        </w:rPr>
        <w:t xml:space="preserve">Next: </w:t>
      </w:r>
      <w:r>
        <w:rPr>
          <w:vanish/>
        </w:rPr>
        <w:t>l3t</w:t>
      </w:r>
      <w:r w:rsidR="00844D6B">
        <w:rPr>
          <w:vanish/>
        </w:rPr>
        <w:t>5</w:t>
      </w:r>
      <w:r w:rsidRPr="00BC4730">
        <w:rPr>
          <w:vanish/>
        </w:rPr>
        <w:t>p000</w:t>
      </w:r>
    </w:p>
    <w:p w14:paraId="6304B8AF" w14:textId="77777777" w:rsidR="0027310E" w:rsidRPr="00BC4730" w:rsidRDefault="0027310E" w:rsidP="0027310E">
      <w:pPr>
        <w:pStyle w:val="Blocklinehidden"/>
      </w:pPr>
      <w:r w:rsidRPr="00BC4730">
        <w:t>Block line</w:t>
      </w:r>
    </w:p>
    <w:p w14:paraId="472E0257" w14:textId="77777777" w:rsidR="0027310E" w:rsidRPr="00BC4730" w:rsidRDefault="0027310E" w:rsidP="0027310E">
      <w:pPr>
        <w:pStyle w:val="Heading5"/>
      </w:pPr>
      <w:r w:rsidRPr="00BC4730">
        <w:t>Page type</w:t>
      </w:r>
    </w:p>
    <w:p w14:paraId="4B1CAB9B" w14:textId="77777777" w:rsidR="0027310E" w:rsidRPr="00BC4730" w:rsidRDefault="0027310E" w:rsidP="0027310E">
      <w:pPr>
        <w:pStyle w:val="BlockText"/>
        <w:rPr>
          <w:vanish/>
        </w:rPr>
      </w:pPr>
      <w:r w:rsidRPr="00BC4730">
        <w:rPr>
          <w:vanish/>
        </w:rPr>
        <w:t>Try it structure</w:t>
      </w:r>
    </w:p>
    <w:p w14:paraId="25F037A5" w14:textId="77777777" w:rsidR="0027310E" w:rsidRPr="00BC4730" w:rsidRDefault="0027310E" w:rsidP="0027310E">
      <w:pPr>
        <w:pStyle w:val="Blocklinehidden"/>
      </w:pPr>
      <w:r w:rsidRPr="00BC4730">
        <w:t>Block line</w:t>
      </w:r>
    </w:p>
    <w:p w14:paraId="0B9382B8" w14:textId="5E27B120" w:rsidR="00A8236D" w:rsidRDefault="00A8236D" w:rsidP="00A8236D">
      <w:pPr>
        <w:pStyle w:val="Heading5"/>
      </w:pPr>
      <w:r w:rsidRPr="000541A2">
        <w:t>Graphics/Slide</w:t>
      </w:r>
    </w:p>
    <w:p w14:paraId="4416E5A5" w14:textId="0455C0CF" w:rsidR="0027310E" w:rsidRPr="00BC4730" w:rsidRDefault="0027310E" w:rsidP="0027310E">
      <w:pPr>
        <w:pStyle w:val="BlockText"/>
      </w:pPr>
      <w:r w:rsidRPr="00BC4730">
        <w:t>Now that you have learned some basics</w:t>
      </w:r>
      <w:r w:rsidR="00441DD4">
        <w:t xml:space="preserve"> about</w:t>
      </w:r>
      <w:r w:rsidRPr="00BC4730">
        <w:t xml:space="preserve"> </w:t>
      </w:r>
      <w:r w:rsidR="00441DD4">
        <w:t>developing code for</w:t>
      </w:r>
      <w:r>
        <w:t xml:space="preserve"> the constructors, methods, and destructor for a class, you will implement the </w:t>
      </w:r>
      <w:proofErr w:type="spellStart"/>
      <w:r w:rsidR="006C7B92">
        <w:rPr>
          <w:i/>
        </w:rPr>
        <w:t>Emp</w:t>
      </w:r>
      <w:proofErr w:type="spellEnd"/>
      <w:r w:rsidR="006C7B92">
        <w:t xml:space="preserve"> </w:t>
      </w:r>
      <w:r>
        <w:t xml:space="preserve">and </w:t>
      </w:r>
      <w:proofErr w:type="spellStart"/>
      <w:r w:rsidR="006C7B92">
        <w:rPr>
          <w:i/>
        </w:rPr>
        <w:t>Dept</w:t>
      </w:r>
      <w:proofErr w:type="spellEnd"/>
      <w:r w:rsidR="006C7B92">
        <w:t xml:space="preserve"> </w:t>
      </w:r>
      <w:r>
        <w:t>classes.</w:t>
      </w:r>
    </w:p>
    <w:p w14:paraId="3D74D018" w14:textId="77777777" w:rsidR="0027310E" w:rsidRPr="00BC4730" w:rsidRDefault="0027310E" w:rsidP="0027310E">
      <w:pPr>
        <w:pStyle w:val="BlockText"/>
      </w:pPr>
    </w:p>
    <w:p w14:paraId="108B2B66" w14:textId="6BDF3AAC" w:rsidR="00DB6DF9" w:rsidRDefault="003E2C32" w:rsidP="0027310E">
      <w:pPr>
        <w:pStyle w:val="BlockText"/>
      </w:pPr>
      <w:r w:rsidRPr="003E2C32">
        <w:t xml:space="preserve">The exercise steps take approximately 1 hour to complete. </w:t>
      </w:r>
    </w:p>
    <w:p w14:paraId="6DDABE9C" w14:textId="2A10CDC8" w:rsidR="00BF2BDD" w:rsidRDefault="00BF2BDD" w:rsidP="0027310E">
      <w:pPr>
        <w:pStyle w:val="BlockText"/>
      </w:pPr>
    </w:p>
    <w:p w14:paraId="61B3340A" w14:textId="622DA7B0" w:rsidR="00BF2BDD" w:rsidRDefault="00BF2BDD" w:rsidP="00BF2BDD">
      <w:pPr>
        <w:pStyle w:val="BlockText"/>
      </w:pPr>
      <w:r>
        <w:t xml:space="preserve">Please refer to the </w:t>
      </w:r>
      <w:r>
        <w:rPr>
          <w:i/>
        </w:rPr>
        <w:t>Exercise Guide</w:t>
      </w:r>
      <w:r>
        <w:t xml:space="preserve"> for the instructions for this Try It.</w:t>
      </w:r>
    </w:p>
    <w:p w14:paraId="6DB476B2" w14:textId="0FE93DD7" w:rsidR="00F8414C" w:rsidRDefault="00F8414C" w:rsidP="0027310E">
      <w:pPr>
        <w:pStyle w:val="BlockLine"/>
      </w:pPr>
    </w:p>
    <w:p w14:paraId="0EA6597F" w14:textId="77777777" w:rsidR="00E65F70" w:rsidRPr="005C718E" w:rsidRDefault="00E65F70" w:rsidP="00E65F70">
      <w:pPr>
        <w:pStyle w:val="Heading2"/>
      </w:pPr>
      <w:bookmarkStart w:id="218" w:name="_Toc432509251"/>
      <w:bookmarkStart w:id="219" w:name="_Toc434845800"/>
      <w:bookmarkStart w:id="220" w:name="_Toc344275311"/>
      <w:bookmarkStart w:id="221" w:name="_Toc347725690"/>
      <w:bookmarkStart w:id="222" w:name="_Toc224016271"/>
      <w:bookmarkStart w:id="223" w:name="_Toc344275322"/>
      <w:bookmarkStart w:id="224" w:name="_Toc347725701"/>
      <w:bookmarkStart w:id="225" w:name="_Toc432509267"/>
      <w:bookmarkStart w:id="226" w:name="_Toc434845813"/>
      <w:r>
        <w:lastRenderedPageBreak/>
        <w:t>Testing classes</w:t>
      </w:r>
      <w:bookmarkEnd w:id="218"/>
      <w:bookmarkEnd w:id="219"/>
    </w:p>
    <w:p w14:paraId="1EC40ED1" w14:textId="77777777" w:rsidR="00E65F70" w:rsidRPr="005C718E" w:rsidRDefault="00E65F70" w:rsidP="00E65F70">
      <w:pPr>
        <w:pStyle w:val="TopLine"/>
      </w:pPr>
    </w:p>
    <w:p w14:paraId="62792BCF" w14:textId="77777777" w:rsidR="00E65F70" w:rsidRPr="005C718E" w:rsidRDefault="00E65F70" w:rsidP="00E65F70">
      <w:pPr>
        <w:pStyle w:val="Heading5"/>
      </w:pPr>
      <w:r w:rsidRPr="005C718E">
        <w:t xml:space="preserve">Page name: </w:t>
      </w:r>
      <w:r w:rsidRPr="005C718E">
        <w:rPr>
          <w:rFonts w:ascii="Arial Bold" w:hAnsi="Arial Bold"/>
          <w:szCs w:val="22"/>
        </w:rPr>
        <w:t>l3t</w:t>
      </w:r>
      <w:r>
        <w:rPr>
          <w:rFonts w:ascii="Arial Bold" w:hAnsi="Arial Bold"/>
          <w:szCs w:val="22"/>
        </w:rPr>
        <w:t>5</w:t>
      </w:r>
      <w:r w:rsidRPr="005C718E">
        <w:rPr>
          <w:rFonts w:ascii="Arial Bold" w:hAnsi="Arial Bold"/>
          <w:szCs w:val="22"/>
        </w:rPr>
        <w:t>p00</w:t>
      </w:r>
      <w:r>
        <w:rPr>
          <w:rFonts w:ascii="Arial Bold" w:hAnsi="Arial Bold"/>
          <w:szCs w:val="22"/>
        </w:rPr>
        <w:t>0</w:t>
      </w:r>
    </w:p>
    <w:p w14:paraId="5D9293C4" w14:textId="77777777" w:rsidR="00E65F70" w:rsidRPr="005C718E" w:rsidRDefault="00E65F70" w:rsidP="00E65F70">
      <w:pPr>
        <w:pStyle w:val="BlockText"/>
        <w:rPr>
          <w:vanish/>
        </w:rPr>
      </w:pPr>
      <w:r w:rsidRPr="005C718E">
        <w:rPr>
          <w:vanish/>
        </w:rPr>
        <w:t>Next: l3t</w:t>
      </w:r>
      <w:r>
        <w:rPr>
          <w:vanish/>
        </w:rPr>
        <w:t>5</w:t>
      </w:r>
      <w:r w:rsidRPr="005C718E">
        <w:rPr>
          <w:vanish/>
        </w:rPr>
        <w:t>p0</w:t>
      </w:r>
      <w:r>
        <w:rPr>
          <w:vanish/>
        </w:rPr>
        <w:t>05</w:t>
      </w:r>
    </w:p>
    <w:p w14:paraId="5B3BB1CC" w14:textId="77777777" w:rsidR="00E65F70" w:rsidRPr="005C718E" w:rsidRDefault="00E65F70" w:rsidP="00E65F70">
      <w:pPr>
        <w:pStyle w:val="Blocklinehidden"/>
      </w:pPr>
      <w:r w:rsidRPr="005C718E">
        <w:t>Block line</w:t>
      </w:r>
    </w:p>
    <w:p w14:paraId="1C20D905" w14:textId="77777777" w:rsidR="00E65F70" w:rsidRPr="005C718E" w:rsidRDefault="00E65F70" w:rsidP="00E65F70">
      <w:pPr>
        <w:pStyle w:val="Heading5"/>
      </w:pPr>
      <w:r w:rsidRPr="005C718E">
        <w:t>Page type</w:t>
      </w:r>
    </w:p>
    <w:p w14:paraId="33325C99" w14:textId="77777777" w:rsidR="00E65F70" w:rsidRPr="005C718E" w:rsidRDefault="00E65F70" w:rsidP="00E65F70">
      <w:pPr>
        <w:pStyle w:val="BlockText"/>
        <w:rPr>
          <w:vanish/>
        </w:rPr>
      </w:pPr>
      <w:r>
        <w:rPr>
          <w:vanish/>
        </w:rPr>
        <w:t>Topic introduction</w:t>
      </w:r>
    </w:p>
    <w:p w14:paraId="2E1733DF" w14:textId="77777777" w:rsidR="00E65F70" w:rsidRPr="005C718E" w:rsidRDefault="00E65F70" w:rsidP="00E65F70">
      <w:pPr>
        <w:pStyle w:val="Blocklinehidden"/>
      </w:pPr>
      <w:r w:rsidRPr="005C718E">
        <w:t>Block line</w:t>
      </w:r>
    </w:p>
    <w:p w14:paraId="4B2DC721" w14:textId="77777777" w:rsidR="00E65F70" w:rsidRPr="005C718E" w:rsidRDefault="00E65F70" w:rsidP="00E65F70">
      <w:pPr>
        <w:pStyle w:val="Heading5"/>
      </w:pPr>
      <w:r w:rsidRPr="005C718E">
        <w:t>Keywords</w:t>
      </w:r>
    </w:p>
    <w:p w14:paraId="363D2404" w14:textId="77777777" w:rsidR="00E65F70" w:rsidRPr="005C718E" w:rsidRDefault="00E65F70" w:rsidP="00E65F70">
      <w:pPr>
        <w:pStyle w:val="BlockText"/>
        <w:rPr>
          <w:vanish/>
          <w:szCs w:val="22"/>
        </w:rPr>
      </w:pPr>
      <w:r>
        <w:rPr>
          <w:vanish/>
          <w:szCs w:val="22"/>
        </w:rPr>
        <w:t>Test procedure, test</w:t>
      </w:r>
      <w:r w:rsidRPr="005C718E">
        <w:rPr>
          <w:vanish/>
          <w:szCs w:val="22"/>
        </w:rPr>
        <w:t>, accessor, get, set, constructor, method</w:t>
      </w:r>
    </w:p>
    <w:p w14:paraId="629B7DED" w14:textId="77777777" w:rsidR="00E65F70" w:rsidRPr="005C718E" w:rsidRDefault="00E65F70" w:rsidP="00E65F70">
      <w:pPr>
        <w:pStyle w:val="Blocklinehidden"/>
      </w:pPr>
      <w:r w:rsidRPr="005C718E">
        <w:t>Block line</w:t>
      </w:r>
    </w:p>
    <w:p w14:paraId="023ACA16" w14:textId="2E934137" w:rsidR="00E65F70" w:rsidRDefault="00E65F70" w:rsidP="00E65F70">
      <w:pPr>
        <w:pStyle w:val="Heading5"/>
      </w:pPr>
      <w:r w:rsidRPr="005C718E">
        <w:t>Graphics/Slide</w:t>
      </w:r>
    </w:p>
    <w:p w14:paraId="0F13DDCF" w14:textId="77777777" w:rsidR="00E65F70" w:rsidRPr="005C718E" w:rsidRDefault="00E65F70" w:rsidP="00E65F70">
      <w:pPr>
        <w:pStyle w:val="Heading5"/>
      </w:pPr>
      <w:r w:rsidRPr="005C718E">
        <w:t>Text</w:t>
      </w:r>
    </w:p>
    <w:p w14:paraId="0831166F" w14:textId="77777777" w:rsidR="00E65F70" w:rsidRDefault="00E65F70" w:rsidP="00E65F70">
      <w:pPr>
        <w:pStyle w:val="BlockText"/>
      </w:pPr>
      <w:r>
        <w:t>Whenever you develop or revise a class, you should test it. A common way to test a class is to write a procedure that creates instances of the class and executes every constructor and method, and the destructor. It is useful to keep a record</w:t>
      </w:r>
      <w:r w:rsidRPr="005C718E">
        <w:t xml:space="preserve"> </w:t>
      </w:r>
      <w:r>
        <w:t xml:space="preserve">of </w:t>
      </w:r>
      <w:r w:rsidRPr="005C718E">
        <w:t>your test results</w:t>
      </w:r>
      <w:r>
        <w:t xml:space="preserve">, typically in a log file. This enables you to compare test results when you modify a class. As a best </w:t>
      </w:r>
      <w:proofErr w:type="gramStart"/>
      <w:r>
        <w:t>practice</w:t>
      </w:r>
      <w:proofErr w:type="gramEnd"/>
      <w:r>
        <w:t xml:space="preserve"> you should create a separate project for your test procedures that has the same folder structure as your application. </w:t>
      </w:r>
    </w:p>
    <w:p w14:paraId="5E3657B2" w14:textId="77777777" w:rsidR="00E65F70" w:rsidRDefault="00E65F70" w:rsidP="00E65F70">
      <w:pPr>
        <w:pStyle w:val="BlockText"/>
      </w:pPr>
    </w:p>
    <w:p w14:paraId="65CF2A6B" w14:textId="5C25DC14" w:rsidR="00E65F70" w:rsidRDefault="00E65F70" w:rsidP="00E65F70">
      <w:pPr>
        <w:pStyle w:val="BlockText"/>
      </w:pPr>
      <w:r>
        <w:t xml:space="preserve">In your test </w:t>
      </w:r>
      <w:r w:rsidR="00C6476D">
        <w:t>procedure,</w:t>
      </w:r>
      <w:r>
        <w:t xml:space="preserve"> you should write code to:</w:t>
      </w:r>
    </w:p>
    <w:p w14:paraId="579B3425" w14:textId="77777777" w:rsidR="00E65F70" w:rsidRDefault="00E65F70" w:rsidP="00E65F70">
      <w:pPr>
        <w:pStyle w:val="BlockText"/>
      </w:pPr>
    </w:p>
    <w:p w14:paraId="782C5125" w14:textId="77777777" w:rsidR="00E65F70" w:rsidRDefault="00E65F70" w:rsidP="00E65F70">
      <w:pPr>
        <w:pStyle w:val="Bullet1"/>
      </w:pPr>
      <w:r>
        <w:t>Set up the class test:</w:t>
      </w:r>
    </w:p>
    <w:p w14:paraId="5731F33F" w14:textId="77777777" w:rsidR="00E65F70" w:rsidRDefault="00E65F70" w:rsidP="00E65F70">
      <w:pPr>
        <w:pStyle w:val="BulletDash1"/>
      </w:pPr>
      <w:r>
        <w:t>Specify a using statement for the class you will test.</w:t>
      </w:r>
    </w:p>
    <w:p w14:paraId="324DAD00" w14:textId="77777777" w:rsidR="00E65F70" w:rsidRDefault="00E65F70" w:rsidP="00E65F70">
      <w:pPr>
        <w:pStyle w:val="BulletDash1"/>
      </w:pPr>
      <w:r>
        <w:t>Define a variable of the class type.</w:t>
      </w:r>
    </w:p>
    <w:p w14:paraId="68F2AF2A" w14:textId="77777777" w:rsidR="00E65F70" w:rsidRDefault="00E65F70" w:rsidP="00E65F70">
      <w:pPr>
        <w:pStyle w:val="BulletDash1"/>
      </w:pPr>
      <w:r>
        <w:t>Open the output file for writing test results.</w:t>
      </w:r>
    </w:p>
    <w:p w14:paraId="4136DA1D" w14:textId="77777777" w:rsidR="00E65F70" w:rsidRDefault="00E65F70" w:rsidP="00E65F70">
      <w:pPr>
        <w:pStyle w:val="Bullet1"/>
      </w:pPr>
      <w:r>
        <w:t>Test the class:</w:t>
      </w:r>
    </w:p>
    <w:p w14:paraId="705A6E0A" w14:textId="77777777" w:rsidR="00E65F70" w:rsidRDefault="00E65F70" w:rsidP="00E65F70">
      <w:pPr>
        <w:pStyle w:val="BulletDash1"/>
      </w:pPr>
      <w:r>
        <w:t>Create multiple instances of the class, assigning its reference to the variable.</w:t>
      </w:r>
    </w:p>
    <w:p w14:paraId="583C57DD" w14:textId="77777777" w:rsidR="00E65F70" w:rsidRDefault="00E65F70" w:rsidP="00535140">
      <w:pPr>
        <w:pStyle w:val="BulletDash1"/>
        <w:numPr>
          <w:ilvl w:val="0"/>
          <w:numId w:val="55"/>
        </w:numPr>
      </w:pPr>
      <w:r>
        <w:t>Make sure every constructor is called.</w:t>
      </w:r>
    </w:p>
    <w:p w14:paraId="1E039839" w14:textId="77777777" w:rsidR="00E65F70" w:rsidRDefault="00E65F70" w:rsidP="00535140">
      <w:pPr>
        <w:pStyle w:val="BulletDash1"/>
        <w:numPr>
          <w:ilvl w:val="0"/>
          <w:numId w:val="55"/>
        </w:numPr>
      </w:pPr>
      <w:r>
        <w:t>Pass a range of values to fully test the constructors.</w:t>
      </w:r>
    </w:p>
    <w:p w14:paraId="0AF37B82" w14:textId="77777777" w:rsidR="00E65F70" w:rsidRDefault="00E65F70" w:rsidP="00E65F70">
      <w:pPr>
        <w:pStyle w:val="BulletDash1"/>
      </w:pPr>
      <w:r>
        <w:t>Call each method of the class using the reference.</w:t>
      </w:r>
    </w:p>
    <w:p w14:paraId="39D5D191" w14:textId="77777777" w:rsidR="00E65F70" w:rsidRDefault="00E65F70" w:rsidP="00535140">
      <w:pPr>
        <w:pStyle w:val="BulletDash1"/>
        <w:numPr>
          <w:ilvl w:val="0"/>
          <w:numId w:val="56"/>
        </w:numPr>
      </w:pPr>
      <w:r>
        <w:t xml:space="preserve">Pass a range of values to fully test the methods. </w:t>
      </w:r>
    </w:p>
    <w:p w14:paraId="5AD56903" w14:textId="77777777" w:rsidR="00E65F70" w:rsidRDefault="00E65F70" w:rsidP="00E65F70">
      <w:pPr>
        <w:pStyle w:val="BulletDash1"/>
      </w:pPr>
      <w:r>
        <w:t>Write relevant data to the output file.</w:t>
      </w:r>
    </w:p>
    <w:p w14:paraId="482A80EA" w14:textId="77777777" w:rsidR="00E65F70" w:rsidRDefault="00E65F70" w:rsidP="00E65F70">
      <w:pPr>
        <w:pStyle w:val="Bullet1"/>
      </w:pPr>
      <w:r>
        <w:t>End the class test:</w:t>
      </w:r>
    </w:p>
    <w:p w14:paraId="21A06F45" w14:textId="77777777" w:rsidR="00E65F70" w:rsidRDefault="00E65F70" w:rsidP="00E65F70">
      <w:pPr>
        <w:pStyle w:val="BulletDash1"/>
      </w:pPr>
      <w:r>
        <w:t>Delete each instance when you no longer require it.</w:t>
      </w:r>
    </w:p>
    <w:p w14:paraId="22D970E0" w14:textId="77777777" w:rsidR="00E65F70" w:rsidRDefault="00E65F70" w:rsidP="00E65F70">
      <w:pPr>
        <w:pStyle w:val="BulletDash1"/>
      </w:pPr>
      <w:r>
        <w:t>Close the output file.</w:t>
      </w:r>
    </w:p>
    <w:p w14:paraId="0ACC0DCE" w14:textId="77777777" w:rsidR="00E65F70" w:rsidRDefault="00E65F70" w:rsidP="00E65F70">
      <w:pPr>
        <w:pStyle w:val="BlockLine"/>
      </w:pPr>
    </w:p>
    <w:p w14:paraId="513A55CD" w14:textId="77777777" w:rsidR="00E65F70" w:rsidRDefault="00E65F70" w:rsidP="00E65F70">
      <w:pPr>
        <w:pStyle w:val="Heading3"/>
      </w:pPr>
      <w:bookmarkStart w:id="227" w:name="_Toc432509252"/>
      <w:bookmarkStart w:id="228" w:name="_Toc434845801"/>
      <w:r>
        <w:lastRenderedPageBreak/>
        <w:t xml:space="preserve">Setting up the class test </w:t>
      </w:r>
      <w:bookmarkEnd w:id="227"/>
      <w:bookmarkEnd w:id="228"/>
    </w:p>
    <w:p w14:paraId="45FA7BA1" w14:textId="77777777" w:rsidR="00E65F70" w:rsidRDefault="00E65F70" w:rsidP="00E65F70">
      <w:pPr>
        <w:pStyle w:val="TopLine"/>
      </w:pPr>
    </w:p>
    <w:p w14:paraId="3565A761" w14:textId="77777777" w:rsidR="00E65F70" w:rsidRDefault="00E65F70" w:rsidP="00E65F70">
      <w:pPr>
        <w:pStyle w:val="Heading5"/>
      </w:pPr>
      <w:r>
        <w:t>Page name: l3t5p005</w:t>
      </w:r>
    </w:p>
    <w:p w14:paraId="17D3108D" w14:textId="77777777" w:rsidR="00E65F70" w:rsidRDefault="00E65F70" w:rsidP="00E65F70">
      <w:pPr>
        <w:pStyle w:val="BlockText"/>
        <w:rPr>
          <w:vanish/>
        </w:rPr>
      </w:pPr>
      <w:r>
        <w:rPr>
          <w:vanish/>
        </w:rPr>
        <w:t>Next: l3t5p010</w:t>
      </w:r>
    </w:p>
    <w:p w14:paraId="172EC2AC" w14:textId="77777777" w:rsidR="00E65F70" w:rsidRDefault="00E65F70" w:rsidP="00E65F70">
      <w:pPr>
        <w:pStyle w:val="Blocklinehidden"/>
      </w:pPr>
      <w:r>
        <w:t>Block line</w:t>
      </w:r>
    </w:p>
    <w:p w14:paraId="77EF04F7" w14:textId="77777777" w:rsidR="00E65F70" w:rsidRDefault="00E65F70" w:rsidP="00E65F70">
      <w:pPr>
        <w:pStyle w:val="Heading5"/>
      </w:pPr>
      <w:r>
        <w:t>Page type</w:t>
      </w:r>
    </w:p>
    <w:p w14:paraId="279E78AF" w14:textId="77777777" w:rsidR="00E65F70" w:rsidRDefault="00E65F70" w:rsidP="00E65F70">
      <w:pPr>
        <w:pStyle w:val="BlockText"/>
        <w:rPr>
          <w:vanish/>
        </w:rPr>
      </w:pPr>
      <w:r>
        <w:rPr>
          <w:vanish/>
        </w:rPr>
        <w:t>Code example</w:t>
      </w:r>
    </w:p>
    <w:p w14:paraId="05889C48" w14:textId="77777777" w:rsidR="00E65F70" w:rsidRDefault="00E65F70" w:rsidP="00E65F70">
      <w:pPr>
        <w:pStyle w:val="Blocklinehidden"/>
      </w:pPr>
      <w:r>
        <w:t>Block line</w:t>
      </w:r>
    </w:p>
    <w:p w14:paraId="64E02D4D" w14:textId="77777777" w:rsidR="00E65F70" w:rsidRPr="00BC4730" w:rsidRDefault="00E65F70" w:rsidP="00E65F70">
      <w:pPr>
        <w:pStyle w:val="Heading5"/>
      </w:pPr>
      <w:r w:rsidRPr="00BC4730">
        <w:t>Keywords</w:t>
      </w:r>
    </w:p>
    <w:p w14:paraId="0736D731" w14:textId="77777777" w:rsidR="00E65F70" w:rsidRPr="00BC4730" w:rsidRDefault="00E65F70" w:rsidP="00E65F70">
      <w:pPr>
        <w:pStyle w:val="BlockText"/>
        <w:rPr>
          <w:vanish/>
          <w:szCs w:val="22"/>
        </w:rPr>
      </w:pPr>
      <w:r>
        <w:rPr>
          <w:vanish/>
          <w:szCs w:val="22"/>
        </w:rPr>
        <w:t>Test, test procedure, instance, constructor, public</w:t>
      </w:r>
    </w:p>
    <w:p w14:paraId="5DEA1BB6" w14:textId="77777777" w:rsidR="00E65F70" w:rsidRPr="00BC4730" w:rsidRDefault="00E65F70" w:rsidP="00E65F70">
      <w:pPr>
        <w:pStyle w:val="Blocklinehidden"/>
      </w:pPr>
      <w:r w:rsidRPr="00BC4730">
        <w:t>Block line</w:t>
      </w:r>
    </w:p>
    <w:p w14:paraId="7935F5B2" w14:textId="30F64501" w:rsidR="00E65F70" w:rsidRDefault="00E65F70" w:rsidP="00E65F70">
      <w:pPr>
        <w:pStyle w:val="Heading5"/>
      </w:pPr>
      <w:r>
        <w:t>Graphics/Slide</w:t>
      </w:r>
    </w:p>
    <w:p w14:paraId="6FAD80A2" w14:textId="77777777" w:rsidR="00E65F70" w:rsidRDefault="00E65F70" w:rsidP="00E65F70">
      <w:pPr>
        <w:pStyle w:val="Heading5"/>
      </w:pPr>
      <w:r>
        <w:t>Text</w:t>
      </w:r>
    </w:p>
    <w:p w14:paraId="433F9F7A" w14:textId="7B0C8F42" w:rsidR="00E65F70" w:rsidRDefault="00E65F70" w:rsidP="00C6476D">
      <w:pPr>
        <w:pStyle w:val="BlockText"/>
      </w:pPr>
      <w:r>
        <w:t>In your test procedure, you must define a variable to hold the reference to the class instance. Since you are defining a variable of a class type, you must specify a using statement for that class at the top of your procedure.</w:t>
      </w:r>
      <w:r w:rsidR="00C6476D">
        <w:t xml:space="preserve"> </w:t>
      </w:r>
    </w:p>
    <w:p w14:paraId="2BE0BF34" w14:textId="77777777" w:rsidR="0054195A" w:rsidRDefault="0054195A" w:rsidP="0054195A">
      <w:pPr>
        <w:pStyle w:val="BlockLine"/>
      </w:pPr>
    </w:p>
    <w:p w14:paraId="7AD5DC04" w14:textId="77777777" w:rsidR="00E65F70" w:rsidRDefault="00E65F70" w:rsidP="00E65F70">
      <w:pPr>
        <w:pStyle w:val="Heading5"/>
        <w:rPr>
          <w:rFonts w:ascii="Arial Bold" w:hAnsi="Arial Bold"/>
          <w:vanish w:val="0"/>
        </w:rPr>
      </w:pPr>
      <w:r w:rsidRPr="00667583">
        <w:rPr>
          <w:rFonts w:ascii="Arial Bold" w:hAnsi="Arial Bold"/>
          <w:vanish w:val="0"/>
        </w:rPr>
        <w:t>Example</w:t>
      </w:r>
    </w:p>
    <w:p w14:paraId="6AFD4867" w14:textId="77777777" w:rsidR="00E65F70" w:rsidRDefault="00E65F70" w:rsidP="00E65F70">
      <w:pPr>
        <w:pStyle w:val="BlockText"/>
      </w:pPr>
      <w:r>
        <w:t xml:space="preserve">Here is the setup code for testing the </w:t>
      </w:r>
      <w:proofErr w:type="spellStart"/>
      <w:r w:rsidRPr="00EC02F2">
        <w:rPr>
          <w:i/>
        </w:rPr>
        <w:t>Emp</w:t>
      </w:r>
      <w:proofErr w:type="spellEnd"/>
      <w:r>
        <w:t xml:space="preserve"> class. It first specifies the </w:t>
      </w:r>
      <w:proofErr w:type="spellStart"/>
      <w:r>
        <w:rPr>
          <w:i/>
        </w:rPr>
        <w:t>Enterprise</w:t>
      </w:r>
      <w:r w:rsidRPr="00EC02F2">
        <w:rPr>
          <w:i/>
        </w:rPr>
        <w:t>.</w:t>
      </w:r>
      <w:r>
        <w:rPr>
          <w:i/>
        </w:rPr>
        <w:t>HR</w:t>
      </w:r>
      <w:r w:rsidRPr="00EC02F2">
        <w:rPr>
          <w:i/>
        </w:rPr>
        <w:t>.Emp</w:t>
      </w:r>
      <w:proofErr w:type="spellEnd"/>
      <w:r>
        <w:t xml:space="preserve"> class in a </w:t>
      </w:r>
      <w:r w:rsidRPr="007577F0">
        <w:rPr>
          <w:i/>
        </w:rPr>
        <w:t>using</w:t>
      </w:r>
      <w:r>
        <w:t xml:space="preserve"> statement. Then, it defines the variable, </w:t>
      </w:r>
      <w:proofErr w:type="spellStart"/>
      <w:r w:rsidRPr="00EC02F2">
        <w:rPr>
          <w:i/>
        </w:rPr>
        <w:t>Emp</w:t>
      </w:r>
      <w:r>
        <w:rPr>
          <w:i/>
        </w:rPr>
        <w:t>Instance</w:t>
      </w:r>
      <w:proofErr w:type="spellEnd"/>
      <w:r>
        <w:rPr>
          <w:i/>
        </w:rPr>
        <w:t xml:space="preserve"> </w:t>
      </w:r>
      <w:r>
        <w:t xml:space="preserve">that will hold a reference to the </w:t>
      </w:r>
      <w:proofErr w:type="spellStart"/>
      <w:r w:rsidRPr="00EC02F2">
        <w:rPr>
          <w:i/>
        </w:rPr>
        <w:t>Emp</w:t>
      </w:r>
      <w:proofErr w:type="spellEnd"/>
      <w:r>
        <w:t xml:space="preserve"> class instance. Next, it specifies the file where test output will be written. </w:t>
      </w:r>
    </w:p>
    <w:p w14:paraId="11CF84BE" w14:textId="77777777" w:rsidR="00E65F70" w:rsidRDefault="00E65F70" w:rsidP="00E65F70">
      <w:pPr>
        <w:pStyle w:val="BlockText"/>
      </w:pPr>
    </w:p>
    <w:p w14:paraId="61242119" w14:textId="77777777" w:rsidR="00E65F70" w:rsidRDefault="00E65F70" w:rsidP="00E65F70">
      <w:pPr>
        <w:pStyle w:val="BlockCode"/>
        <w:pBdr>
          <w:top w:val="single" w:sz="12" w:space="0" w:color="auto"/>
        </w:pBdr>
      </w:pPr>
      <w:r w:rsidRPr="00AB78FF">
        <w:rPr>
          <w:color w:val="7F0055"/>
        </w:rPr>
        <w:t>block-level on error undo</w:t>
      </w:r>
      <w:r>
        <w:rPr>
          <w:color w:val="000000"/>
        </w:rPr>
        <w:t xml:space="preserve">, </w:t>
      </w:r>
      <w:r w:rsidRPr="00AB78FF">
        <w:rPr>
          <w:color w:val="7F0055"/>
        </w:rPr>
        <w:t>throw</w:t>
      </w:r>
      <w:r>
        <w:rPr>
          <w:color w:val="000000"/>
        </w:rPr>
        <w:t>.</w:t>
      </w:r>
    </w:p>
    <w:p w14:paraId="42169F23" w14:textId="77777777" w:rsidR="00E65F70" w:rsidRDefault="00E65F70" w:rsidP="00E65F70">
      <w:pPr>
        <w:pStyle w:val="BlockCode"/>
        <w:pBdr>
          <w:top w:val="single" w:sz="12" w:space="0" w:color="auto"/>
        </w:pBdr>
      </w:pPr>
    </w:p>
    <w:p w14:paraId="78E3E07F" w14:textId="77777777" w:rsidR="00E65F70" w:rsidRDefault="00E65F70" w:rsidP="00E65F70">
      <w:pPr>
        <w:pStyle w:val="BlockCode"/>
        <w:pBdr>
          <w:top w:val="single" w:sz="12" w:space="0" w:color="auto"/>
        </w:pBdr>
      </w:pPr>
      <w:r w:rsidRPr="00AB78FF">
        <w:rPr>
          <w:color w:val="7F0055"/>
        </w:rPr>
        <w:t>using</w:t>
      </w:r>
      <w:r>
        <w:rPr>
          <w:color w:val="000000"/>
        </w:rPr>
        <w:t xml:space="preserve"> Enterprise.HR.Emp.</w:t>
      </w:r>
    </w:p>
    <w:p w14:paraId="59285FB9" w14:textId="77777777" w:rsidR="00E65F70" w:rsidRDefault="00E65F70" w:rsidP="00E65F70">
      <w:pPr>
        <w:pStyle w:val="BlockCode"/>
        <w:pBdr>
          <w:top w:val="single" w:sz="12" w:space="0" w:color="auto"/>
        </w:pBdr>
      </w:pPr>
    </w:p>
    <w:p w14:paraId="7CED1225" w14:textId="77777777" w:rsidR="00E65F70" w:rsidRPr="00A649EC" w:rsidRDefault="00E65F70" w:rsidP="00E65F70">
      <w:pPr>
        <w:pStyle w:val="BlockCode"/>
        <w:pBdr>
          <w:top w:val="single" w:sz="12" w:space="0" w:color="auto"/>
        </w:pBdr>
        <w:rPr>
          <w:color w:val="3F7F5F"/>
        </w:rPr>
      </w:pPr>
      <w:r w:rsidRPr="00A649EC">
        <w:rPr>
          <w:color w:val="3F7F5F"/>
        </w:rPr>
        <w:t xml:space="preserve">/* define the variable for holding the </w:t>
      </w:r>
      <w:r>
        <w:rPr>
          <w:color w:val="3F7F5F"/>
        </w:rPr>
        <w:t>Emp</w:t>
      </w:r>
      <w:r w:rsidRPr="00A649EC">
        <w:rPr>
          <w:color w:val="3F7F5F"/>
        </w:rPr>
        <w:t xml:space="preserve"> instance */</w:t>
      </w:r>
    </w:p>
    <w:p w14:paraId="2DDE22C2" w14:textId="77777777" w:rsidR="00E65F70" w:rsidRDefault="00E65F70" w:rsidP="00E65F70">
      <w:pPr>
        <w:pStyle w:val="BlockCode"/>
        <w:pBdr>
          <w:top w:val="single" w:sz="12" w:space="0" w:color="auto"/>
        </w:pBdr>
      </w:pPr>
    </w:p>
    <w:p w14:paraId="3DE83622" w14:textId="77777777" w:rsidR="00E65F70" w:rsidRDefault="00E65F70" w:rsidP="00E65F70">
      <w:pPr>
        <w:pStyle w:val="BlockCode"/>
        <w:pBdr>
          <w:top w:val="single" w:sz="12" w:space="0" w:color="auto"/>
        </w:pBdr>
        <w:rPr>
          <w:color w:val="000000"/>
        </w:rPr>
      </w:pPr>
      <w:r w:rsidRPr="00AB78FF">
        <w:rPr>
          <w:color w:val="7F0055"/>
        </w:rPr>
        <w:t>define variable</w:t>
      </w:r>
      <w:r>
        <w:rPr>
          <w:color w:val="000000"/>
        </w:rPr>
        <w:t xml:space="preserve"> EmpInstance </w:t>
      </w:r>
      <w:r w:rsidRPr="00AB78FF">
        <w:rPr>
          <w:color w:val="7F0055"/>
        </w:rPr>
        <w:t>as</w:t>
      </w:r>
      <w:r>
        <w:rPr>
          <w:color w:val="000000"/>
        </w:rPr>
        <w:t xml:space="preserve"> </w:t>
      </w:r>
      <w:r w:rsidRPr="00A649EC">
        <w:t>Emp</w:t>
      </w:r>
      <w:r>
        <w:rPr>
          <w:color w:val="000000"/>
        </w:rPr>
        <w:t xml:space="preserve"> </w:t>
      </w:r>
      <w:r w:rsidRPr="00AB78FF">
        <w:rPr>
          <w:color w:val="7F0055"/>
        </w:rPr>
        <w:t>no-undo</w:t>
      </w:r>
      <w:r>
        <w:rPr>
          <w:color w:val="000000"/>
        </w:rPr>
        <w:t>.</w:t>
      </w:r>
    </w:p>
    <w:p w14:paraId="10717F09" w14:textId="77777777" w:rsidR="00E65F70" w:rsidRDefault="00E65F70" w:rsidP="00E65F70">
      <w:pPr>
        <w:pStyle w:val="BlockCode"/>
        <w:pBdr>
          <w:top w:val="single" w:sz="12" w:space="0" w:color="auto"/>
        </w:pBdr>
      </w:pPr>
    </w:p>
    <w:p w14:paraId="6D233716" w14:textId="77777777" w:rsidR="00E65F70" w:rsidRPr="00AB78FF" w:rsidRDefault="00E65F70" w:rsidP="00E65F70">
      <w:pPr>
        <w:pStyle w:val="BlockCode"/>
        <w:pBdr>
          <w:top w:val="single" w:sz="12" w:space="0" w:color="auto"/>
        </w:pBdr>
        <w:rPr>
          <w:color w:val="3F7F5F"/>
        </w:rPr>
      </w:pPr>
      <w:r w:rsidRPr="00AB78FF">
        <w:rPr>
          <w:color w:val="3F7F5F"/>
        </w:rPr>
        <w:t>/* set up the file for writing data*/</w:t>
      </w:r>
    </w:p>
    <w:p w14:paraId="7B053762" w14:textId="3A36891A" w:rsidR="00E65F70" w:rsidRDefault="00E65F70" w:rsidP="00E65F70">
      <w:pPr>
        <w:pStyle w:val="BlockCode"/>
        <w:pBdr>
          <w:top w:val="single" w:sz="12" w:space="0" w:color="auto"/>
        </w:pBdr>
      </w:pPr>
      <w:r w:rsidRPr="00AB78FF">
        <w:rPr>
          <w:color w:val="7F0055"/>
        </w:rPr>
        <w:t>output to</w:t>
      </w:r>
      <w:r>
        <w:rPr>
          <w:color w:val="000000"/>
        </w:rPr>
        <w:t xml:space="preserve"> </w:t>
      </w:r>
      <w:r>
        <w:rPr>
          <w:color w:val="2A00FF"/>
        </w:rPr>
        <w:t>"</w:t>
      </w:r>
      <w:r w:rsidR="001B3DD6">
        <w:rPr>
          <w:color w:val="2A00FF"/>
        </w:rPr>
        <w:t>/</w:t>
      </w:r>
      <w:r w:rsidRPr="0036025C">
        <w:rPr>
          <w:color w:val="0000FF"/>
        </w:rPr>
        <w:t>progress</w:t>
      </w:r>
      <w:r>
        <w:rPr>
          <w:color w:val="2A00FF"/>
        </w:rPr>
        <w:t>_education</w:t>
      </w:r>
      <w:r w:rsidR="001B3DD6">
        <w:rPr>
          <w:color w:val="2A00FF"/>
        </w:rPr>
        <w:t>/</w:t>
      </w:r>
      <w:r>
        <w:rPr>
          <w:color w:val="2A00FF"/>
        </w:rPr>
        <w:t>openedge</w:t>
      </w:r>
      <w:r w:rsidR="001B3DD6">
        <w:rPr>
          <w:color w:val="2A00FF"/>
        </w:rPr>
        <w:t>/</w:t>
      </w:r>
      <w:r>
        <w:rPr>
          <w:color w:val="2A00FF"/>
        </w:rPr>
        <w:t>IntroOOP</w:t>
      </w:r>
      <w:r w:rsidR="001B3DD6">
        <w:rPr>
          <w:color w:val="2A00FF"/>
        </w:rPr>
        <w:t>/</w:t>
      </w:r>
      <w:r>
        <w:rPr>
          <w:color w:val="2A00FF"/>
        </w:rPr>
        <w:t>Log</w:t>
      </w:r>
      <w:r w:rsidR="001B3DD6">
        <w:rPr>
          <w:color w:val="2A00FF"/>
        </w:rPr>
        <w:t>/</w:t>
      </w:r>
      <w:r>
        <w:rPr>
          <w:color w:val="2A00FF"/>
        </w:rPr>
        <w:t>testEmp.out"</w:t>
      </w:r>
      <w:r>
        <w:rPr>
          <w:color w:val="000000"/>
        </w:rPr>
        <w:t>.</w:t>
      </w:r>
    </w:p>
    <w:p w14:paraId="122A9620" w14:textId="77777777" w:rsidR="00E65F70" w:rsidRDefault="00E65F70" w:rsidP="00E65F70">
      <w:pPr>
        <w:pStyle w:val="BlockCode"/>
        <w:pBdr>
          <w:top w:val="single" w:sz="12" w:space="0" w:color="auto"/>
        </w:pBdr>
      </w:pPr>
    </w:p>
    <w:p w14:paraId="06CE1648" w14:textId="77777777" w:rsidR="00E65F70" w:rsidRPr="0036025C" w:rsidRDefault="00E65F70" w:rsidP="00E65F70">
      <w:pPr>
        <w:pStyle w:val="BlockCode"/>
        <w:pBdr>
          <w:top w:val="single" w:sz="12" w:space="0" w:color="auto"/>
        </w:pBdr>
        <w:rPr>
          <w:color w:val="3F7F5F"/>
        </w:rPr>
      </w:pPr>
      <w:r w:rsidRPr="0036025C">
        <w:rPr>
          <w:color w:val="3F7F5F"/>
        </w:rPr>
        <w:t>/* more of test procedure */</w:t>
      </w:r>
    </w:p>
    <w:p w14:paraId="2B3974AA" w14:textId="77777777" w:rsidR="00E65F70" w:rsidRDefault="00E65F70" w:rsidP="00E65F70">
      <w:pPr>
        <w:pStyle w:val="BlockLine"/>
      </w:pPr>
    </w:p>
    <w:p w14:paraId="563D738D" w14:textId="77777777" w:rsidR="00E65F70" w:rsidRDefault="00E65F70" w:rsidP="00E65F70">
      <w:pPr>
        <w:pStyle w:val="Heading5"/>
      </w:pPr>
    </w:p>
    <w:p w14:paraId="0E86C13E" w14:textId="77777777" w:rsidR="00E65F70" w:rsidRDefault="00E65F70" w:rsidP="00E65F70">
      <w:pPr>
        <w:pStyle w:val="Heading3"/>
      </w:pPr>
      <w:bookmarkStart w:id="229" w:name="_Toc432509253"/>
      <w:bookmarkStart w:id="230" w:name="_Toc434845802"/>
      <w:r>
        <w:lastRenderedPageBreak/>
        <w:t xml:space="preserve">Testing the class </w:t>
      </w:r>
      <w:bookmarkEnd w:id="229"/>
      <w:bookmarkEnd w:id="230"/>
    </w:p>
    <w:p w14:paraId="62B012E8" w14:textId="77777777" w:rsidR="00E65F70" w:rsidRDefault="00E65F70" w:rsidP="00E65F70">
      <w:pPr>
        <w:pStyle w:val="TopLine"/>
      </w:pPr>
    </w:p>
    <w:p w14:paraId="17D22EA4" w14:textId="77777777" w:rsidR="00E65F70" w:rsidRDefault="00E65F70" w:rsidP="00E65F70">
      <w:pPr>
        <w:pStyle w:val="Heading5"/>
      </w:pPr>
      <w:r>
        <w:t>Page name: l3t5p010</w:t>
      </w:r>
    </w:p>
    <w:p w14:paraId="755413AE" w14:textId="77777777" w:rsidR="00E65F70" w:rsidRDefault="00E65F70" w:rsidP="00E65F70">
      <w:pPr>
        <w:pStyle w:val="BlockText"/>
        <w:rPr>
          <w:vanish/>
        </w:rPr>
      </w:pPr>
      <w:r>
        <w:rPr>
          <w:vanish/>
        </w:rPr>
        <w:t>Next: l3t5p015</w:t>
      </w:r>
    </w:p>
    <w:p w14:paraId="3583ECB4" w14:textId="77777777" w:rsidR="00E65F70" w:rsidRDefault="00E65F70" w:rsidP="00E65F70">
      <w:pPr>
        <w:pStyle w:val="Blocklinehidden"/>
      </w:pPr>
      <w:r>
        <w:t>Block line</w:t>
      </w:r>
    </w:p>
    <w:p w14:paraId="211C7DD9" w14:textId="77777777" w:rsidR="00E65F70" w:rsidRDefault="00E65F70" w:rsidP="00E65F70">
      <w:pPr>
        <w:pStyle w:val="Heading5"/>
      </w:pPr>
      <w:r>
        <w:t>Page type</w:t>
      </w:r>
    </w:p>
    <w:p w14:paraId="5D14BA1C" w14:textId="77777777" w:rsidR="00E65F70" w:rsidRDefault="00E65F70" w:rsidP="00E65F70">
      <w:pPr>
        <w:pStyle w:val="BlockText"/>
        <w:rPr>
          <w:vanish/>
        </w:rPr>
      </w:pPr>
      <w:r>
        <w:rPr>
          <w:vanish/>
        </w:rPr>
        <w:t>Code example</w:t>
      </w:r>
    </w:p>
    <w:p w14:paraId="7F349A90" w14:textId="77777777" w:rsidR="00E65F70" w:rsidRDefault="00E65F70" w:rsidP="00E65F70">
      <w:pPr>
        <w:pStyle w:val="Blocklinehidden"/>
      </w:pPr>
      <w:r>
        <w:t>Block line</w:t>
      </w:r>
    </w:p>
    <w:p w14:paraId="201A70B7" w14:textId="77777777" w:rsidR="00E65F70" w:rsidRPr="00BC4730" w:rsidRDefault="00E65F70" w:rsidP="00E65F70">
      <w:pPr>
        <w:pStyle w:val="Heading5"/>
      </w:pPr>
      <w:r w:rsidRPr="00BC4730">
        <w:t>Keywords</w:t>
      </w:r>
    </w:p>
    <w:p w14:paraId="3162CD43" w14:textId="77777777" w:rsidR="00E65F70" w:rsidRPr="00BC4730" w:rsidRDefault="00E65F70" w:rsidP="00E65F70">
      <w:pPr>
        <w:pStyle w:val="BlockText"/>
        <w:rPr>
          <w:vanish/>
          <w:szCs w:val="22"/>
        </w:rPr>
      </w:pPr>
      <w:r w:rsidRPr="00BC4730">
        <w:rPr>
          <w:vanish/>
          <w:szCs w:val="22"/>
        </w:rPr>
        <w:t xml:space="preserve"> </w:t>
      </w:r>
      <w:r>
        <w:rPr>
          <w:vanish/>
          <w:szCs w:val="22"/>
        </w:rPr>
        <w:t>Test, instance, message, public, method, delete, delete object</w:t>
      </w:r>
    </w:p>
    <w:p w14:paraId="36694055" w14:textId="77777777" w:rsidR="00E65F70" w:rsidRPr="00BC4730" w:rsidRDefault="00E65F70" w:rsidP="00E65F70">
      <w:pPr>
        <w:pStyle w:val="Blocklinehidden"/>
      </w:pPr>
      <w:r w:rsidRPr="00BC4730">
        <w:t>Block line</w:t>
      </w:r>
    </w:p>
    <w:p w14:paraId="7ED5D12B" w14:textId="38452B8B" w:rsidR="00E65F70" w:rsidRDefault="00E65F70" w:rsidP="00E65F70">
      <w:pPr>
        <w:pStyle w:val="Heading5"/>
      </w:pPr>
      <w:r>
        <w:t>Graphics/Slide</w:t>
      </w:r>
    </w:p>
    <w:p w14:paraId="05B2FE45" w14:textId="77777777" w:rsidR="00E65F70" w:rsidRDefault="00E65F70" w:rsidP="00E65F70">
      <w:pPr>
        <w:pStyle w:val="Heading5"/>
      </w:pPr>
      <w:r>
        <w:t>Text</w:t>
      </w:r>
    </w:p>
    <w:p w14:paraId="3ED1417B" w14:textId="77777777" w:rsidR="00E65F70" w:rsidRDefault="00E65F70" w:rsidP="00E65F70">
      <w:pPr>
        <w:pStyle w:val="BlockText"/>
      </w:pPr>
      <w:r>
        <w:t>If your class contains more than one version of the constructor, then you should write code to test all of them. If a class constructor takes parameters, you must add code to create instances that test the range of values for that constructor. For example, you must write code to pass in values that are valid and values that are not valid.</w:t>
      </w:r>
    </w:p>
    <w:p w14:paraId="7CC9F029" w14:textId="77777777" w:rsidR="00E65F70" w:rsidRDefault="00E65F70" w:rsidP="00E65F70">
      <w:pPr>
        <w:pStyle w:val="BlockText"/>
      </w:pPr>
    </w:p>
    <w:p w14:paraId="4B35E403" w14:textId="1D5009C0" w:rsidR="00E65F70" w:rsidRDefault="00E65F70" w:rsidP="00E65F70">
      <w:pPr>
        <w:pStyle w:val="BlockText"/>
      </w:pPr>
      <w:r>
        <w:t xml:space="preserve">Next, in your test procedure, you write code that tests the instance created by a constructor. Depending on the values of the data members of the instance, you must call the relevant methods to confirm that it executes correctly. Along the way, you can use </w:t>
      </w:r>
      <w:r w:rsidRPr="00EC02F2">
        <w:rPr>
          <w:i/>
        </w:rPr>
        <w:t>message</w:t>
      </w:r>
      <w:r>
        <w:t xml:space="preserve"> statements to write data to the output file.</w:t>
      </w:r>
    </w:p>
    <w:p w14:paraId="2292D95A" w14:textId="77777777" w:rsidR="0054195A" w:rsidRDefault="0054195A" w:rsidP="0054195A">
      <w:pPr>
        <w:pStyle w:val="BlockLine"/>
      </w:pPr>
    </w:p>
    <w:p w14:paraId="4BCAA4FD" w14:textId="77777777" w:rsidR="00E65F70" w:rsidRPr="00667583" w:rsidRDefault="00E65F70" w:rsidP="00E65F70">
      <w:pPr>
        <w:pStyle w:val="Heading5"/>
        <w:rPr>
          <w:rFonts w:ascii="Arial Bold" w:hAnsi="Arial Bold"/>
          <w:vanish w:val="0"/>
        </w:rPr>
      </w:pPr>
      <w:r w:rsidRPr="00667583">
        <w:rPr>
          <w:rFonts w:ascii="Arial Bold" w:hAnsi="Arial Bold"/>
          <w:vanish w:val="0"/>
        </w:rPr>
        <w:t>Example</w:t>
      </w:r>
    </w:p>
    <w:p w14:paraId="3828629D" w14:textId="77777777" w:rsidR="00E65F70" w:rsidRDefault="00E65F70" w:rsidP="00E65F70">
      <w:pPr>
        <w:pStyle w:val="BlockText"/>
      </w:pPr>
      <w:r>
        <w:t xml:space="preserve">In this example, we call the default constructor to create an instance of the </w:t>
      </w:r>
      <w:proofErr w:type="spellStart"/>
      <w:r w:rsidRPr="00317433">
        <w:rPr>
          <w:i/>
        </w:rPr>
        <w:t>Emp</w:t>
      </w:r>
      <w:proofErr w:type="spellEnd"/>
      <w:r>
        <w:t xml:space="preserve"> class. Next, we assign values to the </w:t>
      </w:r>
      <w:r>
        <w:rPr>
          <w:i/>
        </w:rPr>
        <w:t>Phones</w:t>
      </w:r>
      <w:r>
        <w:t xml:space="preserve"> elements and then call the </w:t>
      </w:r>
      <w:proofErr w:type="gramStart"/>
      <w:r w:rsidRPr="00EC02F2">
        <w:rPr>
          <w:i/>
        </w:rPr>
        <w:t>Initialize</w:t>
      </w:r>
      <w:r>
        <w:t>(</w:t>
      </w:r>
      <w:proofErr w:type="gramEnd"/>
      <w:r>
        <w:t xml:space="preserve">) method of the </w:t>
      </w:r>
      <w:proofErr w:type="spellStart"/>
      <w:r w:rsidRPr="00EC02F2">
        <w:rPr>
          <w:i/>
        </w:rPr>
        <w:t>Emp</w:t>
      </w:r>
      <w:proofErr w:type="spellEnd"/>
      <w:r>
        <w:t xml:space="preserve"> class, passing values to initialize the instance. The </w:t>
      </w:r>
      <w:r w:rsidRPr="007577F0">
        <w:rPr>
          <w:i/>
        </w:rPr>
        <w:t>message</w:t>
      </w:r>
      <w:r>
        <w:t xml:space="preserve"> statement writes information about the public data members of the instance after the </w:t>
      </w:r>
      <w:proofErr w:type="gramStart"/>
      <w:r w:rsidRPr="00EC02F2">
        <w:rPr>
          <w:i/>
        </w:rPr>
        <w:t>Initialize</w:t>
      </w:r>
      <w:r>
        <w:t>(</w:t>
      </w:r>
      <w:proofErr w:type="gramEnd"/>
      <w:r>
        <w:t xml:space="preserve">) method has been called. </w:t>
      </w:r>
    </w:p>
    <w:p w14:paraId="005BFFAC" w14:textId="77777777" w:rsidR="00E65F70" w:rsidRDefault="00E65F70" w:rsidP="00E65F70">
      <w:pPr>
        <w:pStyle w:val="BlockText"/>
      </w:pPr>
    </w:p>
    <w:p w14:paraId="646C2CC5" w14:textId="77777777" w:rsidR="00E65F70" w:rsidRDefault="00E65F70" w:rsidP="00E65F70">
      <w:pPr>
        <w:pStyle w:val="BlockText"/>
      </w:pPr>
      <w:r>
        <w:t xml:space="preserve">After this, if there is more to test, you can use the same instance to test other </w:t>
      </w:r>
      <w:r w:rsidRPr="00EC02F2">
        <w:rPr>
          <w:i/>
        </w:rPr>
        <w:t>public</w:t>
      </w:r>
      <w:r>
        <w:t xml:space="preserve"> data members and methods of the class. </w:t>
      </w:r>
    </w:p>
    <w:p w14:paraId="24FE5FC1" w14:textId="77777777" w:rsidR="00E65F70" w:rsidRPr="00D46784" w:rsidRDefault="00E65F70" w:rsidP="00E65F70">
      <w:pPr>
        <w:pStyle w:val="BlockText"/>
      </w:pPr>
    </w:p>
    <w:p w14:paraId="4DAC3D57" w14:textId="77777777" w:rsidR="00E65F70" w:rsidRDefault="00E65F70" w:rsidP="00E65F70">
      <w:pPr>
        <w:pStyle w:val="BlockCode"/>
        <w:pBdr>
          <w:top w:val="single" w:sz="12" w:space="0" w:color="auto"/>
        </w:pBdr>
      </w:pPr>
      <w:r w:rsidRPr="00AB78FF">
        <w:rPr>
          <w:color w:val="7F0055"/>
        </w:rPr>
        <w:t>block-level on error undo</w:t>
      </w:r>
      <w:r>
        <w:rPr>
          <w:color w:val="000000"/>
        </w:rPr>
        <w:t xml:space="preserve">, </w:t>
      </w:r>
      <w:r w:rsidRPr="00AB78FF">
        <w:rPr>
          <w:color w:val="7F0055"/>
        </w:rPr>
        <w:t>throw</w:t>
      </w:r>
      <w:r>
        <w:rPr>
          <w:color w:val="000000"/>
        </w:rPr>
        <w:t>.</w:t>
      </w:r>
    </w:p>
    <w:p w14:paraId="63B9FE5B" w14:textId="77777777" w:rsidR="00E65F70" w:rsidRDefault="00E65F70" w:rsidP="00E65F70">
      <w:pPr>
        <w:pStyle w:val="BlockCode"/>
        <w:pBdr>
          <w:top w:val="single" w:sz="12" w:space="0" w:color="auto"/>
        </w:pBdr>
      </w:pPr>
      <w:r w:rsidRPr="00AB78FF">
        <w:rPr>
          <w:color w:val="7F0055"/>
        </w:rPr>
        <w:t>using</w:t>
      </w:r>
      <w:r>
        <w:rPr>
          <w:color w:val="000000"/>
        </w:rPr>
        <w:t xml:space="preserve"> Enterprise.HR.Emp.</w:t>
      </w:r>
    </w:p>
    <w:p w14:paraId="715FDB65" w14:textId="77777777" w:rsidR="00E65F70" w:rsidRDefault="00E65F70" w:rsidP="00E65F70">
      <w:pPr>
        <w:pStyle w:val="BlockCode"/>
        <w:pBdr>
          <w:top w:val="single" w:sz="12" w:space="0" w:color="auto"/>
        </w:pBdr>
      </w:pPr>
    </w:p>
    <w:p w14:paraId="0570B8F1" w14:textId="77777777" w:rsidR="00E65F70" w:rsidRPr="00A649EC" w:rsidRDefault="00E65F70" w:rsidP="00E65F70">
      <w:pPr>
        <w:pStyle w:val="BlockCode"/>
        <w:pBdr>
          <w:top w:val="single" w:sz="12" w:space="0" w:color="auto"/>
        </w:pBdr>
        <w:rPr>
          <w:color w:val="3F7F5F"/>
        </w:rPr>
      </w:pPr>
      <w:r w:rsidRPr="00A649EC">
        <w:rPr>
          <w:color w:val="3F7F5F"/>
        </w:rPr>
        <w:t xml:space="preserve">/* define the variable for holding the </w:t>
      </w:r>
      <w:r>
        <w:rPr>
          <w:color w:val="3F7F5F"/>
        </w:rPr>
        <w:t>Emp</w:t>
      </w:r>
      <w:r w:rsidRPr="00A649EC">
        <w:rPr>
          <w:color w:val="3F7F5F"/>
        </w:rPr>
        <w:t xml:space="preserve"> instance */</w:t>
      </w:r>
    </w:p>
    <w:p w14:paraId="7F5F0C44" w14:textId="77777777" w:rsidR="00E65F70" w:rsidRDefault="00E65F70" w:rsidP="00E65F70">
      <w:pPr>
        <w:pStyle w:val="BlockCode"/>
        <w:pBdr>
          <w:top w:val="single" w:sz="12" w:space="0" w:color="auto"/>
        </w:pBdr>
      </w:pPr>
      <w:r w:rsidRPr="00AB78FF">
        <w:rPr>
          <w:color w:val="7F0055"/>
        </w:rPr>
        <w:t>define variable</w:t>
      </w:r>
      <w:r>
        <w:rPr>
          <w:color w:val="000000"/>
        </w:rPr>
        <w:t xml:space="preserve"> EmpInstance </w:t>
      </w:r>
      <w:r w:rsidRPr="0036025C">
        <w:rPr>
          <w:color w:val="A50021"/>
        </w:rPr>
        <w:t>as</w:t>
      </w:r>
      <w:r>
        <w:rPr>
          <w:color w:val="000000"/>
        </w:rPr>
        <w:t xml:space="preserve"> </w:t>
      </w:r>
      <w:r w:rsidRPr="00A649EC">
        <w:t>Emp</w:t>
      </w:r>
      <w:r>
        <w:rPr>
          <w:color w:val="000000"/>
        </w:rPr>
        <w:t xml:space="preserve"> </w:t>
      </w:r>
      <w:r w:rsidRPr="00AB78FF">
        <w:rPr>
          <w:color w:val="7F0055"/>
        </w:rPr>
        <w:t>no-undo</w:t>
      </w:r>
      <w:r>
        <w:rPr>
          <w:color w:val="000000"/>
        </w:rPr>
        <w:t>.</w:t>
      </w:r>
    </w:p>
    <w:p w14:paraId="0264129F" w14:textId="77777777" w:rsidR="00E65F70" w:rsidRPr="0036025C" w:rsidRDefault="00E65F70" w:rsidP="00E65F70">
      <w:pPr>
        <w:pStyle w:val="BlockCode"/>
        <w:pBdr>
          <w:top w:val="single" w:sz="12" w:space="0" w:color="auto"/>
        </w:pBdr>
        <w:rPr>
          <w:color w:val="3F7F5F"/>
        </w:rPr>
      </w:pPr>
      <w:r w:rsidRPr="0036025C">
        <w:rPr>
          <w:color w:val="3F7F5F"/>
        </w:rPr>
        <w:t xml:space="preserve">/* define the variable for holding the phone numbers </w:t>
      </w:r>
      <w:r>
        <w:rPr>
          <w:color w:val="3F7F5F"/>
        </w:rPr>
        <w:t>extent</w:t>
      </w:r>
      <w:r w:rsidRPr="0036025C">
        <w:rPr>
          <w:color w:val="3F7F5F"/>
        </w:rPr>
        <w:t xml:space="preserve"> */</w:t>
      </w:r>
    </w:p>
    <w:p w14:paraId="542B1A87" w14:textId="77777777" w:rsidR="00E65F70" w:rsidRDefault="00E65F70" w:rsidP="00E65F70">
      <w:pPr>
        <w:pStyle w:val="BlockCode"/>
        <w:pBdr>
          <w:top w:val="single" w:sz="12" w:space="0" w:color="auto"/>
        </w:pBdr>
      </w:pPr>
    </w:p>
    <w:p w14:paraId="14A592CD" w14:textId="77777777" w:rsidR="00E65F70" w:rsidRDefault="00E65F70" w:rsidP="00E65F70">
      <w:pPr>
        <w:pStyle w:val="BlockCode"/>
        <w:pBdr>
          <w:top w:val="single" w:sz="12" w:space="0" w:color="auto"/>
        </w:pBdr>
        <w:rPr>
          <w:color w:val="000000"/>
        </w:rPr>
      </w:pPr>
      <w:r w:rsidRPr="00AB78FF">
        <w:rPr>
          <w:color w:val="7F0055"/>
        </w:rPr>
        <w:t>define variable</w:t>
      </w:r>
      <w:r>
        <w:rPr>
          <w:color w:val="000000"/>
        </w:rPr>
        <w:t xml:space="preserve"> Phones </w:t>
      </w:r>
      <w:r w:rsidRPr="00AB78FF">
        <w:rPr>
          <w:color w:val="7F0055"/>
        </w:rPr>
        <w:t>as</w:t>
      </w:r>
      <w:r>
        <w:rPr>
          <w:color w:val="000000"/>
        </w:rPr>
        <w:t xml:space="preserve"> </w:t>
      </w:r>
      <w:r w:rsidRPr="0036025C">
        <w:rPr>
          <w:color w:val="FF0000"/>
        </w:rPr>
        <w:t>character</w:t>
      </w:r>
      <w:r>
        <w:rPr>
          <w:color w:val="000000"/>
        </w:rPr>
        <w:t xml:space="preserve"> </w:t>
      </w:r>
      <w:r w:rsidRPr="00AB78FF">
        <w:rPr>
          <w:color w:val="7F0055"/>
        </w:rPr>
        <w:t>extent</w:t>
      </w:r>
      <w:r>
        <w:rPr>
          <w:color w:val="000000"/>
        </w:rPr>
        <w:t xml:space="preserve"> </w:t>
      </w:r>
      <w:r>
        <w:rPr>
          <w:color w:val="2A00FF"/>
        </w:rPr>
        <w:t>3</w:t>
      </w:r>
      <w:r>
        <w:rPr>
          <w:color w:val="000000"/>
        </w:rPr>
        <w:t xml:space="preserve"> </w:t>
      </w:r>
      <w:r w:rsidRPr="00AB78FF">
        <w:rPr>
          <w:color w:val="7F0055"/>
        </w:rPr>
        <w:t>no-undo</w:t>
      </w:r>
      <w:r>
        <w:rPr>
          <w:color w:val="000000"/>
        </w:rPr>
        <w:t>.</w:t>
      </w:r>
    </w:p>
    <w:p w14:paraId="2EFD8037" w14:textId="77777777" w:rsidR="00E65F70" w:rsidRDefault="00E65F70" w:rsidP="00E65F70">
      <w:pPr>
        <w:pStyle w:val="BlockCode"/>
        <w:pBdr>
          <w:top w:val="single" w:sz="12" w:space="0" w:color="auto"/>
        </w:pBdr>
        <w:rPr>
          <w:color w:val="3F7F5F"/>
        </w:rPr>
      </w:pPr>
    </w:p>
    <w:p w14:paraId="4E2C8B3B" w14:textId="77777777" w:rsidR="00E65F70" w:rsidRDefault="00E65F70" w:rsidP="00E65F70">
      <w:pPr>
        <w:pStyle w:val="BlockCode"/>
        <w:pBdr>
          <w:top w:val="single" w:sz="12" w:space="0" w:color="auto"/>
        </w:pBdr>
      </w:pPr>
      <w:r>
        <w:rPr>
          <w:color w:val="3F7F5F"/>
        </w:rPr>
        <w:t>/* set up the file for writing data*/</w:t>
      </w:r>
    </w:p>
    <w:p w14:paraId="1DE63AB1" w14:textId="2E3C6B58" w:rsidR="00E65F70" w:rsidRDefault="00E65F70" w:rsidP="00E65F70">
      <w:pPr>
        <w:pStyle w:val="BlockCode"/>
        <w:pBdr>
          <w:top w:val="single" w:sz="12" w:space="0" w:color="auto"/>
        </w:pBdr>
      </w:pPr>
      <w:r w:rsidRPr="00AB78FF">
        <w:rPr>
          <w:color w:val="7F0055"/>
        </w:rPr>
        <w:t>output to</w:t>
      </w:r>
      <w:r>
        <w:rPr>
          <w:color w:val="000000"/>
        </w:rPr>
        <w:t xml:space="preserve"> </w:t>
      </w:r>
      <w:r>
        <w:rPr>
          <w:color w:val="2A00FF"/>
        </w:rPr>
        <w:t>"</w:t>
      </w:r>
      <w:r w:rsidR="00CC3131">
        <w:rPr>
          <w:color w:val="2A00FF"/>
        </w:rPr>
        <w:t>/</w:t>
      </w:r>
      <w:r w:rsidRPr="0036025C">
        <w:rPr>
          <w:color w:val="0000FF"/>
        </w:rPr>
        <w:t>progress</w:t>
      </w:r>
      <w:r>
        <w:rPr>
          <w:color w:val="2A00FF"/>
        </w:rPr>
        <w:t>_education</w:t>
      </w:r>
      <w:r w:rsidR="00CC3131">
        <w:rPr>
          <w:color w:val="2A00FF"/>
        </w:rPr>
        <w:t>/</w:t>
      </w:r>
      <w:r>
        <w:rPr>
          <w:color w:val="2A00FF"/>
        </w:rPr>
        <w:t>openedge</w:t>
      </w:r>
      <w:r w:rsidR="00CC3131">
        <w:rPr>
          <w:color w:val="2A00FF"/>
        </w:rPr>
        <w:t>/</w:t>
      </w:r>
      <w:r>
        <w:rPr>
          <w:color w:val="2A00FF"/>
        </w:rPr>
        <w:t>IntroOOP</w:t>
      </w:r>
      <w:r w:rsidR="00CC3131">
        <w:rPr>
          <w:color w:val="2A00FF"/>
        </w:rPr>
        <w:t>/</w:t>
      </w:r>
      <w:r>
        <w:rPr>
          <w:color w:val="2A00FF"/>
        </w:rPr>
        <w:t>Log</w:t>
      </w:r>
      <w:r w:rsidR="00CC3131">
        <w:rPr>
          <w:color w:val="2A00FF"/>
        </w:rPr>
        <w:t>/</w:t>
      </w:r>
      <w:r>
        <w:rPr>
          <w:color w:val="2A00FF"/>
        </w:rPr>
        <w:t>testEmp.out"</w:t>
      </w:r>
      <w:r>
        <w:rPr>
          <w:color w:val="000000"/>
        </w:rPr>
        <w:t>.</w:t>
      </w:r>
    </w:p>
    <w:p w14:paraId="24664D21" w14:textId="77777777" w:rsidR="00E65F70" w:rsidRDefault="00E65F70" w:rsidP="00E65F70">
      <w:pPr>
        <w:pStyle w:val="BlockCode"/>
        <w:pBdr>
          <w:top w:val="single" w:sz="12" w:space="0" w:color="auto"/>
        </w:pBdr>
      </w:pPr>
    </w:p>
    <w:p w14:paraId="03A9A0A4" w14:textId="77777777" w:rsidR="00E65F70" w:rsidRDefault="00E65F70" w:rsidP="00E65F70">
      <w:pPr>
        <w:pStyle w:val="BlockCode"/>
        <w:pBdr>
          <w:top w:val="single" w:sz="12" w:space="0" w:color="auto"/>
        </w:pBdr>
      </w:pPr>
      <w:r>
        <w:rPr>
          <w:color w:val="3F7F5F"/>
        </w:rPr>
        <w:t>/* create an initialize an Emp instance */</w:t>
      </w:r>
    </w:p>
    <w:p w14:paraId="7BC2D222" w14:textId="77777777" w:rsidR="00E65F70" w:rsidRDefault="00E65F70" w:rsidP="00E65F70">
      <w:pPr>
        <w:pStyle w:val="BlockCode"/>
        <w:pBdr>
          <w:top w:val="single" w:sz="12" w:space="0" w:color="auto"/>
        </w:pBdr>
      </w:pPr>
      <w:r>
        <w:rPr>
          <w:color w:val="000000"/>
        </w:rPr>
        <w:t xml:space="preserve">EmpInsatnce = </w:t>
      </w:r>
      <w:r w:rsidRPr="00AB78FF">
        <w:rPr>
          <w:color w:val="7F0055"/>
        </w:rPr>
        <w:t>new</w:t>
      </w:r>
      <w:r>
        <w:rPr>
          <w:color w:val="000000"/>
        </w:rPr>
        <w:t xml:space="preserve"> Emp ().</w:t>
      </w:r>
    </w:p>
    <w:p w14:paraId="4F28F4A0" w14:textId="77777777" w:rsidR="00E65F70" w:rsidRPr="00AB78FF" w:rsidRDefault="00E65F70" w:rsidP="00E65F70">
      <w:pPr>
        <w:pStyle w:val="BlockCode"/>
        <w:pBdr>
          <w:top w:val="single" w:sz="12" w:space="0" w:color="auto"/>
        </w:pBdr>
        <w:rPr>
          <w:color w:val="7F0055"/>
        </w:rPr>
      </w:pPr>
      <w:r w:rsidRPr="00AB78FF">
        <w:rPr>
          <w:color w:val="7F0055"/>
        </w:rPr>
        <w:t>assign</w:t>
      </w:r>
    </w:p>
    <w:p w14:paraId="713D8167" w14:textId="77777777" w:rsidR="00E65F70" w:rsidRDefault="00E65F70" w:rsidP="00E65F70">
      <w:pPr>
        <w:pStyle w:val="BlockCode"/>
        <w:pBdr>
          <w:top w:val="single" w:sz="12" w:space="0" w:color="auto"/>
        </w:pBdr>
      </w:pPr>
      <w:r>
        <w:rPr>
          <w:color w:val="000000"/>
        </w:rPr>
        <w:t>Phones[</w:t>
      </w:r>
      <w:r>
        <w:rPr>
          <w:color w:val="2A00FF"/>
        </w:rPr>
        <w:t>1</w:t>
      </w:r>
      <w:r>
        <w:rPr>
          <w:color w:val="000000"/>
        </w:rPr>
        <w:t xml:space="preserve">] = </w:t>
      </w:r>
      <w:r>
        <w:rPr>
          <w:color w:val="2A00FF"/>
        </w:rPr>
        <w:t>"617-</w:t>
      </w:r>
      <w:r w:rsidRPr="00A649EC">
        <w:rPr>
          <w:color w:val="2A00FF"/>
        </w:rPr>
        <w:t>284</w:t>
      </w:r>
      <w:r>
        <w:rPr>
          <w:color w:val="2A00FF"/>
        </w:rPr>
        <w:t>-5937"</w:t>
      </w:r>
    </w:p>
    <w:p w14:paraId="5F9A401B" w14:textId="77777777" w:rsidR="00E65F70" w:rsidRDefault="00E65F70" w:rsidP="00E65F70">
      <w:pPr>
        <w:pStyle w:val="BlockCode"/>
        <w:pBdr>
          <w:top w:val="single" w:sz="12" w:space="0" w:color="auto"/>
        </w:pBdr>
      </w:pPr>
      <w:r>
        <w:rPr>
          <w:color w:val="000000"/>
        </w:rPr>
        <w:t>Phones[</w:t>
      </w:r>
      <w:r>
        <w:rPr>
          <w:color w:val="2A00FF"/>
        </w:rPr>
        <w:t>2</w:t>
      </w:r>
      <w:r>
        <w:rPr>
          <w:color w:val="000000"/>
        </w:rPr>
        <w:t xml:space="preserve">] = </w:t>
      </w:r>
      <w:r>
        <w:rPr>
          <w:color w:val="2A00FF"/>
        </w:rPr>
        <w:t>"508-394-3928"</w:t>
      </w:r>
    </w:p>
    <w:p w14:paraId="3B9A3708" w14:textId="77777777" w:rsidR="00E65F70" w:rsidRDefault="00E65F70" w:rsidP="00E65F70">
      <w:pPr>
        <w:pStyle w:val="BlockCode"/>
        <w:pBdr>
          <w:top w:val="single" w:sz="12" w:space="0" w:color="auto"/>
        </w:pBdr>
      </w:pPr>
      <w:r>
        <w:rPr>
          <w:color w:val="000000"/>
        </w:rPr>
        <w:t>Phones[</w:t>
      </w:r>
      <w:r>
        <w:rPr>
          <w:color w:val="2A00FF"/>
        </w:rPr>
        <w:t>3</w:t>
      </w:r>
      <w:r>
        <w:rPr>
          <w:color w:val="000000"/>
        </w:rPr>
        <w:t xml:space="preserve">] = </w:t>
      </w:r>
      <w:r>
        <w:rPr>
          <w:color w:val="2A00FF"/>
        </w:rPr>
        <w:t>"508-294-3927"</w:t>
      </w:r>
    </w:p>
    <w:p w14:paraId="263E04FA" w14:textId="77777777" w:rsidR="00E65F70" w:rsidRDefault="00E65F70" w:rsidP="00E65F70">
      <w:pPr>
        <w:pStyle w:val="BlockCode"/>
        <w:pBdr>
          <w:top w:val="single" w:sz="12" w:space="0" w:color="auto"/>
        </w:pBdr>
      </w:pPr>
      <w:r>
        <w:rPr>
          <w:color w:val="000000"/>
        </w:rPr>
        <w:t>.</w:t>
      </w:r>
    </w:p>
    <w:p w14:paraId="3451A0D8" w14:textId="77777777" w:rsidR="00E65F70" w:rsidRDefault="00E65F70" w:rsidP="00E65F70">
      <w:pPr>
        <w:pStyle w:val="BlockCode"/>
        <w:pBdr>
          <w:top w:val="single" w:sz="12" w:space="0" w:color="auto"/>
        </w:pBdr>
      </w:pPr>
      <w:r>
        <w:rPr>
          <w:color w:val="000000"/>
        </w:rPr>
        <w:t>Emp:</w:t>
      </w:r>
      <w:r>
        <w:t>Initialize</w:t>
      </w:r>
      <w:r>
        <w:rPr>
          <w:color w:val="000000"/>
        </w:rPr>
        <w:t>(</w:t>
      </w:r>
      <w:r w:rsidRPr="00FA608E">
        <w:rPr>
          <w:color w:val="2A00FF"/>
        </w:rPr>
        <w:t>99</w:t>
      </w:r>
      <w:r>
        <w:rPr>
          <w:color w:val="000000"/>
        </w:rPr>
        <w:t xml:space="preserve">, </w:t>
      </w:r>
    </w:p>
    <w:p w14:paraId="3A9456E3" w14:textId="77777777" w:rsidR="00E65F70" w:rsidRDefault="00E65F70" w:rsidP="00E65F70">
      <w:pPr>
        <w:pStyle w:val="BlockCode"/>
        <w:pBdr>
          <w:top w:val="single" w:sz="12" w:space="0" w:color="auto"/>
        </w:pBdr>
      </w:pPr>
      <w:r>
        <w:rPr>
          <w:color w:val="000000"/>
        </w:rPr>
        <w:t xml:space="preserve">               </w:t>
      </w:r>
      <w:r>
        <w:rPr>
          <w:color w:val="2A00FF"/>
        </w:rPr>
        <w:t>"John"</w:t>
      </w:r>
      <w:r>
        <w:rPr>
          <w:color w:val="000000"/>
        </w:rPr>
        <w:t xml:space="preserve">, </w:t>
      </w:r>
    </w:p>
    <w:p w14:paraId="67D602D3" w14:textId="77777777" w:rsidR="00E65F70" w:rsidRDefault="00E65F70" w:rsidP="00E65F70">
      <w:pPr>
        <w:pStyle w:val="BlockCode"/>
        <w:pBdr>
          <w:top w:val="single" w:sz="12" w:space="0" w:color="auto"/>
        </w:pBdr>
      </w:pPr>
      <w:r>
        <w:rPr>
          <w:color w:val="000000"/>
        </w:rPr>
        <w:t xml:space="preserve">               </w:t>
      </w:r>
      <w:r>
        <w:rPr>
          <w:color w:val="2A00FF"/>
        </w:rPr>
        <w:t>"Doe"</w:t>
      </w:r>
      <w:r>
        <w:rPr>
          <w:color w:val="000000"/>
        </w:rPr>
        <w:t xml:space="preserve">, </w:t>
      </w:r>
    </w:p>
    <w:p w14:paraId="183759FB" w14:textId="77777777" w:rsidR="00E65F70" w:rsidRDefault="00E65F70" w:rsidP="00E65F70">
      <w:pPr>
        <w:pStyle w:val="BlockCode"/>
        <w:pBdr>
          <w:top w:val="single" w:sz="12" w:space="0" w:color="auto"/>
        </w:pBdr>
      </w:pPr>
      <w:r>
        <w:rPr>
          <w:color w:val="000000"/>
        </w:rPr>
        <w:t xml:space="preserve">              </w:t>
      </w:r>
      <w:r>
        <w:rPr>
          <w:color w:val="2A00FF"/>
        </w:rPr>
        <w:t>"123 Main Street"</w:t>
      </w:r>
      <w:r>
        <w:rPr>
          <w:color w:val="000000"/>
        </w:rPr>
        <w:t>,</w:t>
      </w:r>
    </w:p>
    <w:p w14:paraId="1E83B94B" w14:textId="77777777" w:rsidR="00E65F70" w:rsidRDefault="00E65F70" w:rsidP="00E65F70">
      <w:pPr>
        <w:pStyle w:val="BlockCode"/>
        <w:pBdr>
          <w:top w:val="single" w:sz="12" w:space="0" w:color="auto"/>
        </w:pBdr>
      </w:pPr>
      <w:r>
        <w:rPr>
          <w:color w:val="000000"/>
        </w:rPr>
        <w:t xml:space="preserve">               </w:t>
      </w:r>
      <w:r>
        <w:rPr>
          <w:color w:val="2A00FF"/>
        </w:rPr>
        <w:t>"01730"</w:t>
      </w:r>
      <w:r>
        <w:rPr>
          <w:color w:val="000000"/>
        </w:rPr>
        <w:t xml:space="preserve">, </w:t>
      </w:r>
    </w:p>
    <w:p w14:paraId="3E68342F" w14:textId="77777777" w:rsidR="00E65F70" w:rsidRDefault="00E65F70" w:rsidP="00E65F70">
      <w:pPr>
        <w:pStyle w:val="BlockCode"/>
        <w:pBdr>
          <w:top w:val="single" w:sz="12" w:space="0" w:color="auto"/>
        </w:pBdr>
      </w:pPr>
      <w:r>
        <w:rPr>
          <w:color w:val="000000"/>
        </w:rPr>
        <w:t xml:space="preserve">               Phones,</w:t>
      </w:r>
    </w:p>
    <w:p w14:paraId="3EA6C2EB" w14:textId="77777777" w:rsidR="00E65F70" w:rsidRDefault="00E65F70" w:rsidP="00E65F70">
      <w:pPr>
        <w:pStyle w:val="BlockCode"/>
        <w:pBdr>
          <w:top w:val="single" w:sz="12" w:space="0" w:color="auto"/>
        </w:pBdr>
      </w:pPr>
      <w:r>
        <w:rPr>
          <w:color w:val="000000"/>
        </w:rPr>
        <w:t xml:space="preserve">               </w:t>
      </w:r>
      <w:r>
        <w:rPr>
          <w:color w:val="2A00FF"/>
        </w:rPr>
        <w:t>50</w:t>
      </w:r>
      <w:r>
        <w:rPr>
          <w:color w:val="000000"/>
        </w:rPr>
        <w:t xml:space="preserve">, </w:t>
      </w:r>
    </w:p>
    <w:p w14:paraId="1E909507" w14:textId="77777777" w:rsidR="00E65F70" w:rsidRDefault="00E65F70" w:rsidP="00E65F70">
      <w:pPr>
        <w:pStyle w:val="BlockCode"/>
        <w:pBdr>
          <w:top w:val="single" w:sz="12" w:space="0" w:color="auto"/>
        </w:pBdr>
      </w:pPr>
      <w:r>
        <w:rPr>
          <w:color w:val="000000"/>
        </w:rPr>
        <w:t xml:space="preserve">               </w:t>
      </w:r>
      <w:r>
        <w:rPr>
          <w:color w:val="2A00FF"/>
        </w:rPr>
        <w:t>"Senior Developer"</w:t>
      </w:r>
      <w:r>
        <w:rPr>
          <w:color w:val="000000"/>
        </w:rPr>
        <w:t>).</w:t>
      </w:r>
    </w:p>
    <w:p w14:paraId="2BB1F759" w14:textId="77777777" w:rsidR="00E65F70" w:rsidRDefault="00E65F70" w:rsidP="00E65F70">
      <w:pPr>
        <w:pStyle w:val="BlockCode"/>
        <w:pBdr>
          <w:top w:val="single" w:sz="12" w:space="0" w:color="auto"/>
        </w:pBdr>
      </w:pPr>
    </w:p>
    <w:p w14:paraId="656AE7F2" w14:textId="700E17F5" w:rsidR="00E65F70" w:rsidRDefault="00E65F70" w:rsidP="00E65F70">
      <w:pPr>
        <w:pStyle w:val="BlockCode"/>
        <w:pBdr>
          <w:top w:val="single" w:sz="12" w:space="0" w:color="auto"/>
        </w:pBdr>
        <w:rPr>
          <w:color w:val="000000"/>
        </w:rPr>
      </w:pPr>
      <w:r w:rsidRPr="00AB78FF">
        <w:rPr>
          <w:color w:val="7F0055"/>
        </w:rPr>
        <w:t>Message</w:t>
      </w:r>
      <w:r>
        <w:rPr>
          <w:color w:val="000000"/>
        </w:rPr>
        <w:t xml:space="preserve"> </w:t>
      </w:r>
      <w:r w:rsidR="00CC3131">
        <w:rPr>
          <w:color w:val="2A00FF"/>
        </w:rPr>
        <w:t>"</w:t>
      </w:r>
      <w:r w:rsidRPr="00280E1A">
        <w:rPr>
          <w:color w:val="2A00FF"/>
        </w:rPr>
        <w:t>*********testInitialize()************</w:t>
      </w:r>
      <w:r w:rsidR="00CC3131">
        <w:rPr>
          <w:color w:val="2A00FF"/>
        </w:rPr>
        <w:t>"</w:t>
      </w:r>
      <w:r>
        <w:rPr>
          <w:color w:val="000000"/>
        </w:rPr>
        <w:t xml:space="preserve"> </w:t>
      </w:r>
      <w:r w:rsidRPr="00AB78FF">
        <w:rPr>
          <w:color w:val="7F0055"/>
        </w:rPr>
        <w:t>skip</w:t>
      </w:r>
      <w:r>
        <w:rPr>
          <w:color w:val="000000"/>
        </w:rPr>
        <w:t>.</w:t>
      </w:r>
    </w:p>
    <w:p w14:paraId="51512E37" w14:textId="77777777" w:rsidR="00E65F70" w:rsidRDefault="00E65F70" w:rsidP="00E65F70">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FirstName </w:t>
      </w:r>
      <w:r>
        <w:rPr>
          <w:color w:val="2A00FF"/>
        </w:rPr>
        <w:t>"</w:t>
      </w:r>
      <w:r>
        <w:rPr>
          <w:color w:val="000000"/>
        </w:rPr>
        <w:t xml:space="preserve"> </w:t>
      </w:r>
      <w:r>
        <w:rPr>
          <w:color w:val="2A00FF"/>
        </w:rPr>
        <w:t>"</w:t>
      </w:r>
    </w:p>
    <w:p w14:paraId="3266E520" w14:textId="77777777" w:rsidR="00E65F70" w:rsidRDefault="00E65F70" w:rsidP="00E65F70">
      <w:pPr>
        <w:pStyle w:val="BlockCode"/>
        <w:pBdr>
          <w:top w:val="single" w:sz="12" w:space="0" w:color="auto"/>
        </w:pBdr>
        <w:rPr>
          <w:color w:val="2A00FF"/>
        </w:rPr>
      </w:pPr>
      <w:r w:rsidRPr="00FF6D47">
        <w:rPr>
          <w:color w:val="000000" w:themeColor="text1"/>
        </w:rPr>
        <w:t>EmpInstance:</w:t>
      </w:r>
      <w:r>
        <w:rPr>
          <w:color w:val="000000"/>
        </w:rPr>
        <w:t xml:space="preserve">LastName </w:t>
      </w:r>
      <w:r>
        <w:rPr>
          <w:color w:val="2A00FF"/>
        </w:rPr>
        <w:t>"</w:t>
      </w:r>
      <w:r>
        <w:rPr>
          <w:color w:val="000000"/>
        </w:rPr>
        <w:t xml:space="preserve"> , </w:t>
      </w:r>
      <w:r>
        <w:rPr>
          <w:color w:val="2A00FF"/>
        </w:rPr>
        <w:t>"</w:t>
      </w:r>
    </w:p>
    <w:p w14:paraId="3070BABE" w14:textId="77777777" w:rsidR="00E65F70" w:rsidRDefault="00E65F70" w:rsidP="00E65F70">
      <w:pPr>
        <w:pStyle w:val="BlockCode"/>
        <w:pBdr>
          <w:top w:val="single" w:sz="12" w:space="0" w:color="auto"/>
        </w:pBdr>
        <w:rPr>
          <w:color w:val="000000"/>
        </w:rPr>
      </w:pPr>
      <w:r>
        <w:rPr>
          <w:color w:val="000000" w:themeColor="text1"/>
        </w:rPr>
        <w:t xml:space="preserve">EmpInstance:JobTitle </w:t>
      </w:r>
      <w:r w:rsidRPr="00883C7B">
        <w:rPr>
          <w:color w:val="7F0055"/>
        </w:rPr>
        <w:t>skip</w:t>
      </w:r>
    </w:p>
    <w:p w14:paraId="6FB8D4C0" w14:textId="77777777" w:rsidR="00E65F70" w:rsidRDefault="00E65F70" w:rsidP="00E65F70">
      <w:pPr>
        <w:pStyle w:val="BlockCode"/>
        <w:pBdr>
          <w:top w:val="single" w:sz="12" w:space="0" w:color="auto"/>
        </w:pBdr>
        <w:rPr>
          <w:color w:val="000000"/>
        </w:rPr>
      </w:pPr>
      <w:r w:rsidRPr="00E615A1">
        <w:rPr>
          <w:color w:val="2A00FF"/>
        </w:rPr>
        <w:lastRenderedPageBreak/>
        <w:t>"</w:t>
      </w:r>
      <w:r w:rsidRPr="00FF6D47">
        <w:rPr>
          <w:color w:val="2A00FF"/>
        </w:rPr>
        <w:t xml:space="preserve">Emp # </w:t>
      </w:r>
      <w:r>
        <w:rPr>
          <w:color w:val="2A00FF"/>
        </w:rPr>
        <w:t xml:space="preserve">" </w:t>
      </w:r>
      <w:r w:rsidRPr="00FF6D47">
        <w:rPr>
          <w:color w:val="000000" w:themeColor="text1"/>
        </w:rPr>
        <w:t>EmpInstance</w:t>
      </w:r>
      <w:r w:rsidRPr="007E297E">
        <w:rPr>
          <w:color w:val="000000"/>
        </w:rPr>
        <w:t>:</w:t>
      </w:r>
      <w:r>
        <w:rPr>
          <w:color w:val="000000"/>
        </w:rPr>
        <w:t xml:space="preserve">EmpNum </w:t>
      </w:r>
      <w:r>
        <w:rPr>
          <w:color w:val="2A00FF"/>
        </w:rPr>
        <w:t>"</w:t>
      </w:r>
      <w:r>
        <w:rPr>
          <w:color w:val="000000"/>
        </w:rPr>
        <w:t xml:space="preserve">- Vacation hours: </w:t>
      </w:r>
      <w:r>
        <w:rPr>
          <w:color w:val="2A00FF"/>
        </w:rPr>
        <w:t>"</w:t>
      </w:r>
    </w:p>
    <w:p w14:paraId="20C6BFC4" w14:textId="77777777" w:rsidR="00E65F70" w:rsidRDefault="00E65F70" w:rsidP="00E65F70">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VacationHours </w:t>
      </w:r>
      <w:r w:rsidRPr="00FF6D47">
        <w:rPr>
          <w:color w:val="7F0055"/>
        </w:rPr>
        <w:t>skip</w:t>
      </w:r>
    </w:p>
    <w:p w14:paraId="03B778FB" w14:textId="77777777" w:rsidR="00E65F70" w:rsidRDefault="00E65F70" w:rsidP="00E65F70">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Address </w:t>
      </w:r>
      <w:r>
        <w:rPr>
          <w:color w:val="2A00FF"/>
        </w:rPr>
        <w:t>"</w:t>
      </w:r>
      <w:r>
        <w:rPr>
          <w:color w:val="000000"/>
        </w:rPr>
        <w:t xml:space="preserve"> </w:t>
      </w:r>
      <w:r>
        <w:rPr>
          <w:color w:val="2A00FF"/>
        </w:rPr>
        <w:t>"</w:t>
      </w:r>
      <w:r>
        <w:rPr>
          <w:color w:val="000000"/>
        </w:rPr>
        <w:t xml:space="preserve"> EmpInstance:PostalCode </w:t>
      </w:r>
      <w:r w:rsidRPr="00883C7B">
        <w:rPr>
          <w:color w:val="7F0055"/>
        </w:rPr>
        <w:t>skip</w:t>
      </w:r>
    </w:p>
    <w:p w14:paraId="30A8E032" w14:textId="77777777" w:rsidR="00E65F70" w:rsidRDefault="00E65F70" w:rsidP="00E65F70">
      <w:pPr>
        <w:pStyle w:val="BlockCode"/>
        <w:pBdr>
          <w:top w:val="single" w:sz="12" w:space="0" w:color="auto"/>
        </w:pBdr>
        <w:rPr>
          <w:color w:val="000000"/>
        </w:rPr>
      </w:pPr>
      <w:r>
        <w:rPr>
          <w:color w:val="2A00FF"/>
        </w:rPr>
        <w:t>"</w:t>
      </w:r>
      <w:r w:rsidRPr="00E615A1">
        <w:rPr>
          <w:color w:val="2A00FF"/>
        </w:rPr>
        <w:t>Phones</w:t>
      </w:r>
      <w:r w:rsidRPr="007E297E">
        <w:rPr>
          <w:color w:val="000000"/>
        </w:rPr>
        <w:t>:</w:t>
      </w:r>
      <w:r>
        <w:rPr>
          <w:color w:val="000000"/>
        </w:rPr>
        <w:t xml:space="preserve"> </w:t>
      </w:r>
      <w:r>
        <w:rPr>
          <w:color w:val="2A00FF"/>
        </w:rPr>
        <w:t>"</w:t>
      </w:r>
      <w:r>
        <w:rPr>
          <w:color w:val="000000"/>
        </w:rPr>
        <w:t xml:space="preserve"> EmpInstance:Phones[1] </w:t>
      </w:r>
      <w:r>
        <w:rPr>
          <w:color w:val="2A00FF"/>
        </w:rPr>
        <w:t>"</w:t>
      </w:r>
      <w:r>
        <w:rPr>
          <w:color w:val="000000"/>
        </w:rPr>
        <w:t xml:space="preserve"> </w:t>
      </w:r>
      <w:r>
        <w:rPr>
          <w:color w:val="2A00FF"/>
        </w:rPr>
        <w:t>"</w:t>
      </w:r>
      <w:r>
        <w:rPr>
          <w:color w:val="000000"/>
        </w:rPr>
        <w:t xml:space="preserve"> </w:t>
      </w:r>
    </w:p>
    <w:p w14:paraId="59AD9BAE" w14:textId="77777777" w:rsidR="00E65F70" w:rsidRDefault="00E65F70" w:rsidP="00E65F70">
      <w:pPr>
        <w:pStyle w:val="BlockCode"/>
        <w:pBdr>
          <w:top w:val="single" w:sz="12" w:space="0" w:color="auto"/>
        </w:pBdr>
        <w:rPr>
          <w:color w:val="2A00FF"/>
        </w:rPr>
      </w:pPr>
      <w:r>
        <w:rPr>
          <w:color w:val="000000"/>
        </w:rPr>
        <w:t xml:space="preserve">EmpInstance:Phones[2] </w:t>
      </w:r>
      <w:r>
        <w:rPr>
          <w:color w:val="2A00FF"/>
        </w:rPr>
        <w:t>"</w:t>
      </w:r>
    </w:p>
    <w:p w14:paraId="743A40EB" w14:textId="77777777" w:rsidR="00E65F70" w:rsidRDefault="00E65F70" w:rsidP="00E65F70">
      <w:pPr>
        <w:pStyle w:val="BlockCode"/>
        <w:pBdr>
          <w:top w:val="single" w:sz="12" w:space="0" w:color="auto"/>
        </w:pBdr>
        <w:rPr>
          <w:color w:val="000000"/>
        </w:rPr>
      </w:pPr>
      <w:r>
        <w:rPr>
          <w:color w:val="2A00FF"/>
        </w:rPr>
        <w:t>"</w:t>
      </w:r>
      <w:r>
        <w:rPr>
          <w:color w:val="000000"/>
        </w:rPr>
        <w:t xml:space="preserve"> EmpInstance:Phones[3] </w:t>
      </w:r>
      <w:r>
        <w:rPr>
          <w:color w:val="2A00FF"/>
        </w:rPr>
        <w:t>"</w:t>
      </w:r>
      <w:r>
        <w:rPr>
          <w:color w:val="000000"/>
        </w:rPr>
        <w:t xml:space="preserve"> </w:t>
      </w:r>
      <w:r>
        <w:rPr>
          <w:color w:val="2A00FF"/>
        </w:rPr>
        <w:t>"</w:t>
      </w:r>
      <w:r>
        <w:rPr>
          <w:color w:val="000000"/>
        </w:rPr>
        <w:t xml:space="preserve"> </w:t>
      </w:r>
    </w:p>
    <w:p w14:paraId="79D967FC" w14:textId="77777777" w:rsidR="00E65F70" w:rsidRDefault="00E65F70" w:rsidP="00E65F70">
      <w:pPr>
        <w:pStyle w:val="BlockCode"/>
        <w:pBdr>
          <w:top w:val="single" w:sz="12" w:space="0" w:color="auto"/>
        </w:pBdr>
      </w:pPr>
      <w:r w:rsidRPr="00153483">
        <w:rPr>
          <w:color w:val="000000" w:themeColor="text1"/>
        </w:rPr>
        <w:t>.</w:t>
      </w:r>
    </w:p>
    <w:p w14:paraId="24772F0D" w14:textId="77777777" w:rsidR="00E65F70" w:rsidRPr="0036025C" w:rsidRDefault="00E65F70" w:rsidP="00E65F70">
      <w:pPr>
        <w:pStyle w:val="BlockCode"/>
        <w:pBdr>
          <w:top w:val="single" w:sz="12" w:space="0" w:color="auto"/>
        </w:pBdr>
        <w:rPr>
          <w:color w:val="3F7F5F"/>
        </w:rPr>
      </w:pPr>
      <w:r w:rsidRPr="0036025C">
        <w:rPr>
          <w:color w:val="3F7F5F"/>
        </w:rPr>
        <w:t>/* more of test procedure */</w:t>
      </w:r>
    </w:p>
    <w:p w14:paraId="0B54CCFC" w14:textId="77777777" w:rsidR="00E65F70" w:rsidRDefault="00E65F70" w:rsidP="00E65F70">
      <w:pPr>
        <w:pStyle w:val="BlockLine"/>
      </w:pPr>
    </w:p>
    <w:p w14:paraId="4F48890E" w14:textId="77777777" w:rsidR="00E65F70" w:rsidRDefault="00E65F70" w:rsidP="00E65F70">
      <w:pPr>
        <w:pStyle w:val="Heading5"/>
      </w:pPr>
    </w:p>
    <w:p w14:paraId="2CBED00E" w14:textId="77777777" w:rsidR="00E65F70" w:rsidRDefault="00E65F70" w:rsidP="00E65F70">
      <w:pPr>
        <w:pStyle w:val="Heading3"/>
      </w:pPr>
      <w:bookmarkStart w:id="231" w:name="_Toc432509254"/>
      <w:bookmarkStart w:id="232" w:name="_Toc434845803"/>
      <w:r>
        <w:lastRenderedPageBreak/>
        <w:t>Ending the test</w:t>
      </w:r>
      <w:bookmarkEnd w:id="231"/>
      <w:bookmarkEnd w:id="232"/>
    </w:p>
    <w:p w14:paraId="2F406721" w14:textId="77777777" w:rsidR="00E65F70" w:rsidRDefault="00E65F70" w:rsidP="00E65F70">
      <w:pPr>
        <w:pStyle w:val="TopLine"/>
      </w:pPr>
    </w:p>
    <w:p w14:paraId="54C11FC0" w14:textId="77777777" w:rsidR="00E65F70" w:rsidRDefault="00E65F70" w:rsidP="00E65F70">
      <w:pPr>
        <w:pStyle w:val="Heading5"/>
      </w:pPr>
      <w:r>
        <w:t>Page name: l3t5p015</w:t>
      </w:r>
    </w:p>
    <w:p w14:paraId="0FEBDC86" w14:textId="77777777" w:rsidR="00E65F70" w:rsidRDefault="00E65F70" w:rsidP="00E65F70">
      <w:pPr>
        <w:pStyle w:val="BlockText"/>
        <w:rPr>
          <w:vanish/>
        </w:rPr>
      </w:pPr>
      <w:r>
        <w:rPr>
          <w:vanish/>
        </w:rPr>
        <w:t>Next: l3t6pn000</w:t>
      </w:r>
    </w:p>
    <w:p w14:paraId="6677B700" w14:textId="77777777" w:rsidR="00E65F70" w:rsidRDefault="00E65F70" w:rsidP="00E65F70">
      <w:pPr>
        <w:pStyle w:val="Blocklinehidden"/>
      </w:pPr>
      <w:r>
        <w:t>Block line</w:t>
      </w:r>
    </w:p>
    <w:p w14:paraId="19B46F4B" w14:textId="77777777" w:rsidR="00E65F70" w:rsidRDefault="00E65F70" w:rsidP="00E65F70">
      <w:pPr>
        <w:pStyle w:val="Heading5"/>
      </w:pPr>
      <w:r>
        <w:t>Page type</w:t>
      </w:r>
    </w:p>
    <w:p w14:paraId="3A1E4020" w14:textId="77777777" w:rsidR="00E65F70" w:rsidRDefault="00E65F70" w:rsidP="00E65F70">
      <w:pPr>
        <w:pStyle w:val="BlockText"/>
        <w:rPr>
          <w:vanish/>
        </w:rPr>
      </w:pPr>
      <w:r>
        <w:rPr>
          <w:vanish/>
        </w:rPr>
        <w:t>Code example</w:t>
      </w:r>
    </w:p>
    <w:p w14:paraId="358EE816" w14:textId="77777777" w:rsidR="00E65F70" w:rsidRDefault="00E65F70" w:rsidP="00E65F70">
      <w:pPr>
        <w:pStyle w:val="Blocklinehidden"/>
      </w:pPr>
      <w:r>
        <w:t>Block line</w:t>
      </w:r>
    </w:p>
    <w:p w14:paraId="466A7360" w14:textId="77777777" w:rsidR="00E65F70" w:rsidRPr="00BC4730" w:rsidRDefault="00E65F70" w:rsidP="00E65F70">
      <w:pPr>
        <w:pStyle w:val="Heading5"/>
      </w:pPr>
      <w:r w:rsidRPr="00BC4730">
        <w:t>Keywords</w:t>
      </w:r>
    </w:p>
    <w:p w14:paraId="7CD90C7A" w14:textId="77777777" w:rsidR="00E65F70" w:rsidRPr="00BC4730" w:rsidRDefault="00E65F70" w:rsidP="00E65F70">
      <w:pPr>
        <w:pStyle w:val="BlockText"/>
        <w:rPr>
          <w:vanish/>
          <w:szCs w:val="22"/>
        </w:rPr>
      </w:pPr>
      <w:r w:rsidRPr="00BC4730">
        <w:rPr>
          <w:vanish/>
          <w:szCs w:val="22"/>
        </w:rPr>
        <w:t xml:space="preserve"> </w:t>
      </w:r>
      <w:r>
        <w:rPr>
          <w:vanish/>
          <w:szCs w:val="22"/>
        </w:rPr>
        <w:t>Delete, delete object, test procedure</w:t>
      </w:r>
    </w:p>
    <w:p w14:paraId="2DC0A606" w14:textId="77777777" w:rsidR="00E65F70" w:rsidRPr="00BC4730" w:rsidRDefault="00E65F70" w:rsidP="00E65F70">
      <w:pPr>
        <w:pStyle w:val="Blocklinehidden"/>
      </w:pPr>
      <w:r w:rsidRPr="00BC4730">
        <w:t>Block line</w:t>
      </w:r>
    </w:p>
    <w:p w14:paraId="52ADF7D7" w14:textId="60F0E11B" w:rsidR="00E65F70" w:rsidRDefault="00E65F70" w:rsidP="00E65F70">
      <w:pPr>
        <w:pStyle w:val="Heading5"/>
      </w:pPr>
      <w:r>
        <w:t>Graphics/Slide</w:t>
      </w:r>
    </w:p>
    <w:p w14:paraId="6869ADC0" w14:textId="77777777" w:rsidR="00E65F70" w:rsidRDefault="00E65F70" w:rsidP="00E65F70">
      <w:pPr>
        <w:pStyle w:val="Heading5"/>
      </w:pPr>
      <w:r>
        <w:t>Text</w:t>
      </w:r>
    </w:p>
    <w:p w14:paraId="393B9E6E" w14:textId="77777777" w:rsidR="00E65F70" w:rsidRDefault="00E65F70" w:rsidP="00E65F70">
      <w:pPr>
        <w:pStyle w:val="BlockText"/>
      </w:pPr>
      <w:r>
        <w:t>When you finish testing or if you want to test a different constructor, you should first delete the instance using the following syntax:</w:t>
      </w:r>
    </w:p>
    <w:p w14:paraId="3F39A938" w14:textId="77777777" w:rsidR="00E65F70" w:rsidRDefault="00E65F70" w:rsidP="00E65F70">
      <w:pPr>
        <w:pStyle w:val="BlockText"/>
      </w:pPr>
    </w:p>
    <w:p w14:paraId="648BC4F2" w14:textId="73559C58" w:rsidR="00E65F70" w:rsidRDefault="00E65F70" w:rsidP="00B6333D">
      <w:pPr>
        <w:pStyle w:val="BlockCode"/>
      </w:pPr>
      <w:r w:rsidRPr="00AB78FF">
        <w:rPr>
          <w:color w:val="7F0055"/>
        </w:rPr>
        <w:t>delete object</w:t>
      </w:r>
      <w:r>
        <w:t xml:space="preserve"> &lt;instance name&gt;.</w:t>
      </w:r>
    </w:p>
    <w:p w14:paraId="1230F225" w14:textId="77777777" w:rsidR="0054195A" w:rsidRDefault="0054195A" w:rsidP="0054195A">
      <w:pPr>
        <w:pStyle w:val="BlockLine"/>
      </w:pPr>
    </w:p>
    <w:p w14:paraId="332831B5" w14:textId="1061C78C" w:rsidR="00934A92" w:rsidRPr="00667583" w:rsidRDefault="00934A92" w:rsidP="00934A92">
      <w:pPr>
        <w:pStyle w:val="Heading5"/>
        <w:rPr>
          <w:rFonts w:ascii="Arial Bold" w:hAnsi="Arial Bold"/>
          <w:vanish w:val="0"/>
        </w:rPr>
      </w:pPr>
      <w:r w:rsidRPr="00667583">
        <w:rPr>
          <w:rFonts w:ascii="Arial Bold" w:hAnsi="Arial Bold"/>
          <w:vanish w:val="0"/>
        </w:rPr>
        <w:t>Example</w:t>
      </w:r>
    </w:p>
    <w:p w14:paraId="2807C03A" w14:textId="77777777" w:rsidR="00934A92" w:rsidRDefault="00934A92" w:rsidP="00934A92">
      <w:pPr>
        <w:pStyle w:val="BlockText"/>
      </w:pPr>
      <w:r>
        <w:t xml:space="preserve">Here is all the code for our example test procedure for the </w:t>
      </w:r>
      <w:proofErr w:type="spellStart"/>
      <w:r w:rsidRPr="00EC02F2">
        <w:rPr>
          <w:i/>
        </w:rPr>
        <w:t>Emp</w:t>
      </w:r>
      <w:proofErr w:type="spellEnd"/>
      <w:r>
        <w:rPr>
          <w:i/>
        </w:rPr>
        <w:t xml:space="preserve"> </w:t>
      </w:r>
      <w:r>
        <w:t xml:space="preserve">class. Notice at the bottom of the file that we delete </w:t>
      </w:r>
      <w:proofErr w:type="spellStart"/>
      <w:r w:rsidRPr="003E5E6D">
        <w:rPr>
          <w:i/>
        </w:rPr>
        <w:t>EmpInstance</w:t>
      </w:r>
      <w:proofErr w:type="spellEnd"/>
      <w:r>
        <w:t xml:space="preserve"> and close the output file. </w:t>
      </w:r>
    </w:p>
    <w:p w14:paraId="4C6631E2" w14:textId="77777777" w:rsidR="00934A92" w:rsidRPr="00D46784" w:rsidRDefault="00934A92" w:rsidP="00934A92">
      <w:pPr>
        <w:pStyle w:val="BlockText"/>
      </w:pPr>
    </w:p>
    <w:p w14:paraId="07948984" w14:textId="77777777" w:rsidR="00934A92" w:rsidRDefault="00934A92" w:rsidP="00934A92">
      <w:pPr>
        <w:pStyle w:val="BlockCode"/>
        <w:pBdr>
          <w:top w:val="single" w:sz="12" w:space="0" w:color="auto"/>
        </w:pBdr>
      </w:pPr>
      <w:r w:rsidRPr="00AB78FF">
        <w:rPr>
          <w:color w:val="7F0055"/>
        </w:rPr>
        <w:t>block-level on error undo</w:t>
      </w:r>
      <w:r>
        <w:rPr>
          <w:color w:val="000000"/>
        </w:rPr>
        <w:t xml:space="preserve">, </w:t>
      </w:r>
      <w:r w:rsidRPr="00AB78FF">
        <w:rPr>
          <w:color w:val="7F0055"/>
        </w:rPr>
        <w:t>throw</w:t>
      </w:r>
      <w:r>
        <w:rPr>
          <w:color w:val="000000"/>
        </w:rPr>
        <w:t>.</w:t>
      </w:r>
    </w:p>
    <w:p w14:paraId="686C3B55" w14:textId="77777777" w:rsidR="00934A92" w:rsidRDefault="00934A92" w:rsidP="00934A92">
      <w:pPr>
        <w:pStyle w:val="BlockCode"/>
        <w:pBdr>
          <w:top w:val="single" w:sz="12" w:space="0" w:color="auto"/>
        </w:pBdr>
      </w:pPr>
      <w:r w:rsidRPr="00AB78FF">
        <w:rPr>
          <w:color w:val="7F0055"/>
        </w:rPr>
        <w:t>using</w:t>
      </w:r>
      <w:r>
        <w:rPr>
          <w:color w:val="000000"/>
        </w:rPr>
        <w:t xml:space="preserve"> Enterprise.HR.Emp.</w:t>
      </w:r>
    </w:p>
    <w:p w14:paraId="1B2D166E" w14:textId="77777777" w:rsidR="00934A92" w:rsidRPr="00346D05" w:rsidRDefault="00934A92" w:rsidP="00934A92">
      <w:pPr>
        <w:pStyle w:val="BlockCode"/>
        <w:pBdr>
          <w:top w:val="single" w:sz="12" w:space="0" w:color="auto"/>
        </w:pBdr>
        <w:rPr>
          <w:color w:val="3F7F5F"/>
        </w:rPr>
      </w:pPr>
      <w:r w:rsidRPr="00A649EC">
        <w:rPr>
          <w:color w:val="3F7F5F"/>
        </w:rPr>
        <w:t xml:space="preserve">/* define the variable for holding the </w:t>
      </w:r>
      <w:r>
        <w:rPr>
          <w:color w:val="3F7F5F"/>
        </w:rPr>
        <w:t>Emp</w:t>
      </w:r>
      <w:r w:rsidRPr="00A649EC">
        <w:rPr>
          <w:color w:val="3F7F5F"/>
        </w:rPr>
        <w:t xml:space="preserve"> instance */</w:t>
      </w:r>
    </w:p>
    <w:p w14:paraId="2BC238AD" w14:textId="77777777" w:rsidR="00934A92" w:rsidRDefault="00934A92" w:rsidP="00934A92">
      <w:pPr>
        <w:pStyle w:val="BlockCode"/>
        <w:pBdr>
          <w:top w:val="single" w:sz="12" w:space="0" w:color="auto"/>
        </w:pBdr>
      </w:pPr>
      <w:r w:rsidRPr="00AB78FF">
        <w:rPr>
          <w:color w:val="7F0055"/>
        </w:rPr>
        <w:t>define variable</w:t>
      </w:r>
      <w:r>
        <w:rPr>
          <w:color w:val="000000"/>
        </w:rPr>
        <w:t xml:space="preserve"> EmpInstance </w:t>
      </w:r>
      <w:r w:rsidRPr="00AB78FF">
        <w:rPr>
          <w:color w:val="7F0055"/>
        </w:rPr>
        <w:t>as</w:t>
      </w:r>
      <w:r>
        <w:rPr>
          <w:color w:val="000000"/>
        </w:rPr>
        <w:t xml:space="preserve"> </w:t>
      </w:r>
      <w:r>
        <w:t>Emp</w:t>
      </w:r>
      <w:r>
        <w:rPr>
          <w:color w:val="000000"/>
        </w:rPr>
        <w:t xml:space="preserve"> </w:t>
      </w:r>
      <w:r w:rsidRPr="00AB78FF">
        <w:rPr>
          <w:color w:val="7F0055"/>
        </w:rPr>
        <w:t>no-undo</w:t>
      </w:r>
      <w:r>
        <w:rPr>
          <w:color w:val="000000"/>
        </w:rPr>
        <w:t>.</w:t>
      </w:r>
    </w:p>
    <w:p w14:paraId="55051FF6" w14:textId="77777777" w:rsidR="00934A92" w:rsidRPr="00346D05" w:rsidRDefault="00934A92" w:rsidP="00934A92">
      <w:pPr>
        <w:pStyle w:val="BlockCode"/>
        <w:pBdr>
          <w:top w:val="single" w:sz="12" w:space="0" w:color="auto"/>
        </w:pBdr>
        <w:rPr>
          <w:color w:val="3F7F5F"/>
        </w:rPr>
      </w:pPr>
      <w:r w:rsidRPr="0036025C">
        <w:rPr>
          <w:color w:val="3F7F5F"/>
        </w:rPr>
        <w:t xml:space="preserve">/* define the variable for holding the phone numbers </w:t>
      </w:r>
      <w:r>
        <w:rPr>
          <w:color w:val="3F7F5F"/>
        </w:rPr>
        <w:t>extent</w:t>
      </w:r>
      <w:r w:rsidRPr="0036025C">
        <w:rPr>
          <w:color w:val="3F7F5F"/>
        </w:rPr>
        <w:t xml:space="preserve"> */</w:t>
      </w:r>
    </w:p>
    <w:p w14:paraId="40A7F569" w14:textId="77777777" w:rsidR="00934A92" w:rsidRDefault="00934A92" w:rsidP="00934A92">
      <w:pPr>
        <w:pStyle w:val="BlockCode"/>
        <w:pBdr>
          <w:top w:val="single" w:sz="12" w:space="0" w:color="auto"/>
        </w:pBdr>
      </w:pPr>
      <w:r w:rsidRPr="00AB78FF">
        <w:rPr>
          <w:color w:val="7F0055"/>
        </w:rPr>
        <w:t>define variable</w:t>
      </w:r>
      <w:r>
        <w:rPr>
          <w:color w:val="000000"/>
        </w:rPr>
        <w:t xml:space="preserve"> Phones </w:t>
      </w:r>
      <w:r w:rsidRPr="00AB78FF">
        <w:rPr>
          <w:color w:val="7F0055"/>
        </w:rPr>
        <w:t>as</w:t>
      </w:r>
      <w:r>
        <w:rPr>
          <w:color w:val="000000"/>
        </w:rPr>
        <w:t xml:space="preserve"> </w:t>
      </w:r>
      <w:r w:rsidRPr="0036025C">
        <w:rPr>
          <w:color w:val="FF0000"/>
        </w:rPr>
        <w:t>character</w:t>
      </w:r>
      <w:r>
        <w:rPr>
          <w:color w:val="000000"/>
        </w:rPr>
        <w:t xml:space="preserve"> </w:t>
      </w:r>
      <w:r w:rsidRPr="00AB78FF">
        <w:rPr>
          <w:color w:val="7F0055"/>
        </w:rPr>
        <w:t>extent</w:t>
      </w:r>
      <w:r>
        <w:rPr>
          <w:color w:val="000000"/>
        </w:rPr>
        <w:t xml:space="preserve"> </w:t>
      </w:r>
      <w:r>
        <w:rPr>
          <w:color w:val="2A00FF"/>
        </w:rPr>
        <w:t>3</w:t>
      </w:r>
      <w:r>
        <w:rPr>
          <w:color w:val="000000"/>
        </w:rPr>
        <w:t xml:space="preserve"> </w:t>
      </w:r>
      <w:r w:rsidRPr="00AB78FF">
        <w:rPr>
          <w:color w:val="7F0055"/>
        </w:rPr>
        <w:t>no-undo</w:t>
      </w:r>
      <w:r>
        <w:rPr>
          <w:color w:val="000000"/>
        </w:rPr>
        <w:t>.</w:t>
      </w:r>
    </w:p>
    <w:p w14:paraId="067E9D35" w14:textId="77777777" w:rsidR="00934A92" w:rsidRDefault="00934A92" w:rsidP="00934A92">
      <w:pPr>
        <w:pStyle w:val="BlockCode"/>
        <w:pBdr>
          <w:top w:val="single" w:sz="12" w:space="0" w:color="auto"/>
        </w:pBdr>
      </w:pPr>
      <w:r>
        <w:rPr>
          <w:color w:val="3F7F5F"/>
        </w:rPr>
        <w:t>/* set up the file for writing data*/</w:t>
      </w:r>
    </w:p>
    <w:p w14:paraId="4261A87C" w14:textId="74B92F3B" w:rsidR="00934A92" w:rsidRDefault="00934A92" w:rsidP="00934A92">
      <w:pPr>
        <w:pStyle w:val="BlockCode"/>
        <w:pBdr>
          <w:top w:val="single" w:sz="12" w:space="0" w:color="auto"/>
        </w:pBdr>
      </w:pPr>
      <w:r w:rsidRPr="00AB78FF">
        <w:rPr>
          <w:color w:val="7F0055"/>
        </w:rPr>
        <w:t>output to</w:t>
      </w:r>
      <w:r>
        <w:rPr>
          <w:color w:val="000000"/>
        </w:rPr>
        <w:t xml:space="preserve"> </w:t>
      </w:r>
      <w:r w:rsidR="00CC3131">
        <w:rPr>
          <w:color w:val="2A00FF"/>
        </w:rPr>
        <w:t>"/</w:t>
      </w:r>
      <w:r w:rsidRPr="0036025C">
        <w:rPr>
          <w:color w:val="0000FF"/>
        </w:rPr>
        <w:t>progress</w:t>
      </w:r>
      <w:r>
        <w:rPr>
          <w:color w:val="2A00FF"/>
        </w:rPr>
        <w:t>_education</w:t>
      </w:r>
      <w:r w:rsidR="00CC3131">
        <w:rPr>
          <w:color w:val="2A00FF"/>
        </w:rPr>
        <w:t>/</w:t>
      </w:r>
      <w:r>
        <w:rPr>
          <w:color w:val="2A00FF"/>
        </w:rPr>
        <w:t>openedge</w:t>
      </w:r>
      <w:r w:rsidR="00CC3131">
        <w:rPr>
          <w:color w:val="2A00FF"/>
        </w:rPr>
        <w:t>/</w:t>
      </w:r>
      <w:r>
        <w:rPr>
          <w:color w:val="2A00FF"/>
        </w:rPr>
        <w:t>IntroOOP</w:t>
      </w:r>
      <w:r w:rsidR="00CC3131">
        <w:rPr>
          <w:color w:val="2A00FF"/>
        </w:rPr>
        <w:t>/</w:t>
      </w:r>
      <w:r>
        <w:rPr>
          <w:color w:val="2A00FF"/>
        </w:rPr>
        <w:t>Log</w:t>
      </w:r>
      <w:r w:rsidR="00CC3131">
        <w:rPr>
          <w:color w:val="2A00FF"/>
        </w:rPr>
        <w:t>/</w:t>
      </w:r>
      <w:r>
        <w:rPr>
          <w:color w:val="2A00FF"/>
        </w:rPr>
        <w:t>test-Dept.out"</w:t>
      </w:r>
      <w:r>
        <w:rPr>
          <w:color w:val="000000"/>
        </w:rPr>
        <w:t>.</w:t>
      </w:r>
    </w:p>
    <w:p w14:paraId="378979A9" w14:textId="77777777" w:rsidR="00934A92" w:rsidRDefault="00934A92" w:rsidP="00934A92">
      <w:pPr>
        <w:pStyle w:val="BlockCode"/>
        <w:pBdr>
          <w:top w:val="single" w:sz="12" w:space="0" w:color="auto"/>
        </w:pBdr>
      </w:pPr>
      <w:r>
        <w:rPr>
          <w:color w:val="3F7F5F"/>
        </w:rPr>
        <w:t>/* create an initialize an Emp instance */</w:t>
      </w:r>
    </w:p>
    <w:p w14:paraId="300D0F5A" w14:textId="77777777" w:rsidR="00934A92" w:rsidRDefault="00934A92" w:rsidP="00934A92">
      <w:pPr>
        <w:pStyle w:val="BlockCode"/>
        <w:pBdr>
          <w:top w:val="single" w:sz="12" w:space="0" w:color="auto"/>
        </w:pBdr>
      </w:pPr>
      <w:r>
        <w:rPr>
          <w:color w:val="000000"/>
        </w:rPr>
        <w:t xml:space="preserve">EmpInsatnce = </w:t>
      </w:r>
      <w:r w:rsidRPr="00AB78FF">
        <w:rPr>
          <w:color w:val="7F0055"/>
        </w:rPr>
        <w:t>new</w:t>
      </w:r>
      <w:r>
        <w:rPr>
          <w:color w:val="000000"/>
        </w:rPr>
        <w:t xml:space="preserve"> Emp ().</w:t>
      </w:r>
    </w:p>
    <w:p w14:paraId="0012CA10" w14:textId="77777777" w:rsidR="00934A92" w:rsidRPr="00AB78FF" w:rsidRDefault="00934A92" w:rsidP="00934A92">
      <w:pPr>
        <w:pStyle w:val="BlockCode"/>
        <w:pBdr>
          <w:top w:val="single" w:sz="12" w:space="0" w:color="auto"/>
        </w:pBdr>
        <w:rPr>
          <w:color w:val="7F0055"/>
        </w:rPr>
      </w:pPr>
      <w:r w:rsidRPr="00AB78FF">
        <w:rPr>
          <w:color w:val="7F0055"/>
        </w:rPr>
        <w:t>assign</w:t>
      </w:r>
    </w:p>
    <w:p w14:paraId="6BDE7D89" w14:textId="77777777" w:rsidR="00934A92" w:rsidRDefault="00934A92" w:rsidP="00934A92">
      <w:pPr>
        <w:pStyle w:val="BlockCode"/>
        <w:pBdr>
          <w:top w:val="single" w:sz="12" w:space="0" w:color="auto"/>
        </w:pBdr>
      </w:pPr>
      <w:r>
        <w:rPr>
          <w:color w:val="000000"/>
        </w:rPr>
        <w:t>Phones[</w:t>
      </w:r>
      <w:r>
        <w:rPr>
          <w:color w:val="2A00FF"/>
        </w:rPr>
        <w:t>1</w:t>
      </w:r>
      <w:r>
        <w:rPr>
          <w:color w:val="000000"/>
        </w:rPr>
        <w:t xml:space="preserve">] = </w:t>
      </w:r>
      <w:r>
        <w:rPr>
          <w:color w:val="2A00FF"/>
        </w:rPr>
        <w:t>"617-</w:t>
      </w:r>
      <w:r w:rsidRPr="00A649EC">
        <w:rPr>
          <w:color w:val="2A00FF"/>
        </w:rPr>
        <w:t>284</w:t>
      </w:r>
      <w:r>
        <w:rPr>
          <w:color w:val="2A00FF"/>
        </w:rPr>
        <w:t>-5937"</w:t>
      </w:r>
    </w:p>
    <w:p w14:paraId="5182D3AD" w14:textId="77777777" w:rsidR="00934A92" w:rsidRDefault="00934A92" w:rsidP="00934A92">
      <w:pPr>
        <w:pStyle w:val="BlockCode"/>
        <w:pBdr>
          <w:top w:val="single" w:sz="12" w:space="0" w:color="auto"/>
        </w:pBdr>
      </w:pPr>
      <w:r>
        <w:rPr>
          <w:color w:val="000000"/>
        </w:rPr>
        <w:t>Phones[</w:t>
      </w:r>
      <w:r>
        <w:rPr>
          <w:color w:val="2A00FF"/>
        </w:rPr>
        <w:t>2</w:t>
      </w:r>
      <w:r>
        <w:rPr>
          <w:color w:val="000000"/>
        </w:rPr>
        <w:t xml:space="preserve">] = </w:t>
      </w:r>
      <w:r>
        <w:rPr>
          <w:color w:val="2A00FF"/>
        </w:rPr>
        <w:t>"508-394-3928"</w:t>
      </w:r>
    </w:p>
    <w:p w14:paraId="22FF727C" w14:textId="77777777" w:rsidR="00934A92" w:rsidRDefault="00934A92" w:rsidP="00934A92">
      <w:pPr>
        <w:pStyle w:val="BlockCode"/>
        <w:pBdr>
          <w:top w:val="single" w:sz="12" w:space="0" w:color="auto"/>
        </w:pBdr>
      </w:pPr>
      <w:r>
        <w:rPr>
          <w:color w:val="000000"/>
        </w:rPr>
        <w:t>Phones[</w:t>
      </w:r>
      <w:r>
        <w:rPr>
          <w:color w:val="2A00FF"/>
        </w:rPr>
        <w:t>3</w:t>
      </w:r>
      <w:r>
        <w:rPr>
          <w:color w:val="000000"/>
        </w:rPr>
        <w:t xml:space="preserve">] = </w:t>
      </w:r>
      <w:r>
        <w:rPr>
          <w:color w:val="2A00FF"/>
        </w:rPr>
        <w:t>"508-294-3927"</w:t>
      </w:r>
    </w:p>
    <w:p w14:paraId="3CD7C255" w14:textId="77777777" w:rsidR="00934A92" w:rsidRDefault="00934A92" w:rsidP="00934A92">
      <w:pPr>
        <w:pStyle w:val="BlockCode"/>
        <w:pBdr>
          <w:top w:val="single" w:sz="12" w:space="0" w:color="auto"/>
        </w:pBdr>
      </w:pPr>
      <w:r>
        <w:rPr>
          <w:color w:val="000000"/>
        </w:rPr>
        <w:t>.</w:t>
      </w:r>
    </w:p>
    <w:p w14:paraId="3C471510" w14:textId="77777777" w:rsidR="00934A92" w:rsidRDefault="00934A92" w:rsidP="00934A92">
      <w:pPr>
        <w:pStyle w:val="BlockCode"/>
        <w:pBdr>
          <w:top w:val="single" w:sz="12" w:space="0" w:color="auto"/>
        </w:pBdr>
      </w:pPr>
      <w:r>
        <w:rPr>
          <w:color w:val="000000"/>
        </w:rPr>
        <w:t>Emp:</w:t>
      </w:r>
      <w:r>
        <w:t>Initialize</w:t>
      </w:r>
      <w:r>
        <w:rPr>
          <w:color w:val="000000"/>
        </w:rPr>
        <w:t>(</w:t>
      </w:r>
      <w:r w:rsidRPr="00FA608E">
        <w:rPr>
          <w:color w:val="2A00FF"/>
        </w:rPr>
        <w:t>99</w:t>
      </w:r>
      <w:r>
        <w:rPr>
          <w:color w:val="000000"/>
        </w:rPr>
        <w:t xml:space="preserve">, </w:t>
      </w:r>
    </w:p>
    <w:p w14:paraId="0DFFED05" w14:textId="77777777" w:rsidR="00934A92" w:rsidRDefault="00934A92" w:rsidP="00934A92">
      <w:pPr>
        <w:pStyle w:val="BlockCode"/>
        <w:pBdr>
          <w:top w:val="single" w:sz="12" w:space="0" w:color="auto"/>
        </w:pBdr>
      </w:pPr>
      <w:r>
        <w:rPr>
          <w:color w:val="000000"/>
        </w:rPr>
        <w:t xml:space="preserve">               </w:t>
      </w:r>
      <w:r>
        <w:rPr>
          <w:color w:val="2A00FF"/>
        </w:rPr>
        <w:t>"John"</w:t>
      </w:r>
      <w:r>
        <w:rPr>
          <w:color w:val="000000"/>
        </w:rPr>
        <w:t xml:space="preserve">, </w:t>
      </w:r>
    </w:p>
    <w:p w14:paraId="2E348301" w14:textId="77777777" w:rsidR="00934A92" w:rsidRDefault="00934A92" w:rsidP="00934A92">
      <w:pPr>
        <w:pStyle w:val="BlockCode"/>
        <w:pBdr>
          <w:top w:val="single" w:sz="12" w:space="0" w:color="auto"/>
        </w:pBdr>
      </w:pPr>
      <w:r>
        <w:rPr>
          <w:color w:val="000000"/>
        </w:rPr>
        <w:t xml:space="preserve">               </w:t>
      </w:r>
      <w:r>
        <w:rPr>
          <w:color w:val="2A00FF"/>
        </w:rPr>
        <w:t>"Doe"</w:t>
      </w:r>
      <w:r>
        <w:rPr>
          <w:color w:val="000000"/>
        </w:rPr>
        <w:t xml:space="preserve">, </w:t>
      </w:r>
    </w:p>
    <w:p w14:paraId="2F927AF5" w14:textId="77777777" w:rsidR="00934A92" w:rsidRDefault="00934A92" w:rsidP="00934A92">
      <w:pPr>
        <w:pStyle w:val="BlockCode"/>
        <w:pBdr>
          <w:top w:val="single" w:sz="12" w:space="0" w:color="auto"/>
        </w:pBdr>
      </w:pPr>
      <w:r>
        <w:rPr>
          <w:color w:val="000000"/>
        </w:rPr>
        <w:t xml:space="preserve">              </w:t>
      </w:r>
      <w:r>
        <w:rPr>
          <w:color w:val="2A00FF"/>
        </w:rPr>
        <w:t>"123 Main Street"</w:t>
      </w:r>
      <w:r>
        <w:rPr>
          <w:color w:val="000000"/>
        </w:rPr>
        <w:t>,</w:t>
      </w:r>
    </w:p>
    <w:p w14:paraId="2183C852" w14:textId="77777777" w:rsidR="00934A92" w:rsidRDefault="00934A92" w:rsidP="00934A92">
      <w:pPr>
        <w:pStyle w:val="BlockCode"/>
        <w:pBdr>
          <w:top w:val="single" w:sz="12" w:space="0" w:color="auto"/>
        </w:pBdr>
      </w:pPr>
      <w:r>
        <w:rPr>
          <w:color w:val="000000"/>
        </w:rPr>
        <w:t xml:space="preserve">               </w:t>
      </w:r>
      <w:r>
        <w:rPr>
          <w:color w:val="2A00FF"/>
        </w:rPr>
        <w:t>"01730"</w:t>
      </w:r>
      <w:r>
        <w:rPr>
          <w:color w:val="000000"/>
        </w:rPr>
        <w:t xml:space="preserve">, </w:t>
      </w:r>
    </w:p>
    <w:p w14:paraId="57A8B7EC" w14:textId="77777777" w:rsidR="00934A92" w:rsidRDefault="00934A92" w:rsidP="00934A92">
      <w:pPr>
        <w:pStyle w:val="BlockCode"/>
        <w:pBdr>
          <w:top w:val="single" w:sz="12" w:space="0" w:color="auto"/>
        </w:pBdr>
      </w:pPr>
      <w:r>
        <w:rPr>
          <w:color w:val="000000"/>
        </w:rPr>
        <w:t xml:space="preserve">               Phones,</w:t>
      </w:r>
    </w:p>
    <w:p w14:paraId="7EA4B32B" w14:textId="77777777" w:rsidR="00934A92" w:rsidRDefault="00934A92" w:rsidP="00934A92">
      <w:pPr>
        <w:pStyle w:val="BlockCode"/>
        <w:pBdr>
          <w:top w:val="single" w:sz="12" w:space="0" w:color="auto"/>
        </w:pBdr>
      </w:pPr>
      <w:r>
        <w:rPr>
          <w:color w:val="000000"/>
        </w:rPr>
        <w:t xml:space="preserve">               </w:t>
      </w:r>
      <w:r>
        <w:rPr>
          <w:color w:val="2A00FF"/>
        </w:rPr>
        <w:t>50</w:t>
      </w:r>
      <w:r>
        <w:rPr>
          <w:color w:val="000000"/>
        </w:rPr>
        <w:t xml:space="preserve">, </w:t>
      </w:r>
    </w:p>
    <w:p w14:paraId="0F7A820B" w14:textId="77777777" w:rsidR="00934A92" w:rsidRDefault="00934A92" w:rsidP="00934A92">
      <w:pPr>
        <w:pStyle w:val="BlockCode"/>
        <w:pBdr>
          <w:top w:val="single" w:sz="12" w:space="0" w:color="auto"/>
        </w:pBdr>
      </w:pPr>
      <w:r>
        <w:rPr>
          <w:color w:val="000000"/>
        </w:rPr>
        <w:t xml:space="preserve">               </w:t>
      </w:r>
      <w:r>
        <w:rPr>
          <w:color w:val="2A00FF"/>
        </w:rPr>
        <w:t>"Senior Developer"</w:t>
      </w:r>
      <w:r>
        <w:rPr>
          <w:color w:val="000000"/>
        </w:rPr>
        <w:t>).</w:t>
      </w:r>
    </w:p>
    <w:p w14:paraId="69DB9891" w14:textId="6528421A" w:rsidR="00934A92" w:rsidRDefault="00934A92" w:rsidP="00934A92">
      <w:pPr>
        <w:pStyle w:val="BlockCode"/>
        <w:pBdr>
          <w:top w:val="single" w:sz="12" w:space="0" w:color="auto"/>
        </w:pBdr>
        <w:rPr>
          <w:color w:val="000000"/>
        </w:rPr>
      </w:pPr>
      <w:r w:rsidRPr="00AB78FF">
        <w:rPr>
          <w:color w:val="7F0055"/>
        </w:rPr>
        <w:t>Message</w:t>
      </w:r>
      <w:r>
        <w:rPr>
          <w:color w:val="000000"/>
        </w:rPr>
        <w:t xml:space="preserve"> </w:t>
      </w:r>
      <w:r w:rsidR="00CC3131">
        <w:rPr>
          <w:color w:val="2A00FF"/>
        </w:rPr>
        <w:t>"</w:t>
      </w:r>
      <w:r w:rsidRPr="00280E1A">
        <w:rPr>
          <w:color w:val="2A00FF"/>
        </w:rPr>
        <w:t>*********testInitialize()************</w:t>
      </w:r>
      <w:r w:rsidR="00CC3131">
        <w:rPr>
          <w:color w:val="2A00FF"/>
        </w:rPr>
        <w:t>"</w:t>
      </w:r>
      <w:r>
        <w:rPr>
          <w:color w:val="000000"/>
        </w:rPr>
        <w:t xml:space="preserve"> </w:t>
      </w:r>
      <w:r w:rsidRPr="00AB78FF">
        <w:rPr>
          <w:color w:val="7F0055"/>
        </w:rPr>
        <w:t>skip</w:t>
      </w:r>
      <w:r>
        <w:rPr>
          <w:color w:val="000000"/>
        </w:rPr>
        <w:t>.</w:t>
      </w:r>
    </w:p>
    <w:p w14:paraId="2878D1D6" w14:textId="77777777" w:rsidR="00934A92" w:rsidRDefault="00934A92" w:rsidP="00934A92">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FirstName </w:t>
      </w:r>
      <w:r>
        <w:rPr>
          <w:color w:val="2A00FF"/>
        </w:rPr>
        <w:t>"</w:t>
      </w:r>
      <w:r>
        <w:rPr>
          <w:color w:val="000000"/>
        </w:rPr>
        <w:t xml:space="preserve"> </w:t>
      </w:r>
      <w:r>
        <w:rPr>
          <w:color w:val="2A00FF"/>
        </w:rPr>
        <w:t>"</w:t>
      </w:r>
    </w:p>
    <w:p w14:paraId="3E16CC71" w14:textId="77777777" w:rsidR="00934A92" w:rsidRDefault="00934A92" w:rsidP="00934A92">
      <w:pPr>
        <w:pStyle w:val="BlockCode"/>
        <w:pBdr>
          <w:top w:val="single" w:sz="12" w:space="0" w:color="auto"/>
        </w:pBdr>
        <w:rPr>
          <w:color w:val="2A00FF"/>
        </w:rPr>
      </w:pPr>
      <w:r w:rsidRPr="00FF6D47">
        <w:rPr>
          <w:color w:val="000000" w:themeColor="text1"/>
        </w:rPr>
        <w:t>EmpInstance:</w:t>
      </w:r>
      <w:r>
        <w:rPr>
          <w:color w:val="000000"/>
        </w:rPr>
        <w:t xml:space="preserve">LastName </w:t>
      </w:r>
      <w:r>
        <w:rPr>
          <w:color w:val="2A00FF"/>
        </w:rPr>
        <w:t>"</w:t>
      </w:r>
      <w:r>
        <w:rPr>
          <w:color w:val="000000"/>
        </w:rPr>
        <w:t xml:space="preserve"> , </w:t>
      </w:r>
      <w:r>
        <w:rPr>
          <w:color w:val="2A00FF"/>
        </w:rPr>
        <w:t>"</w:t>
      </w:r>
    </w:p>
    <w:p w14:paraId="0BADF2C1" w14:textId="77777777" w:rsidR="00934A92" w:rsidRDefault="00934A92" w:rsidP="00934A92">
      <w:pPr>
        <w:pStyle w:val="BlockCode"/>
        <w:pBdr>
          <w:top w:val="single" w:sz="12" w:space="0" w:color="auto"/>
        </w:pBdr>
        <w:rPr>
          <w:color w:val="000000"/>
        </w:rPr>
      </w:pPr>
      <w:r>
        <w:rPr>
          <w:color w:val="000000" w:themeColor="text1"/>
        </w:rPr>
        <w:t xml:space="preserve">EmpInstance:JobTitle </w:t>
      </w:r>
      <w:r w:rsidRPr="00883C7B">
        <w:rPr>
          <w:color w:val="7F0055"/>
        </w:rPr>
        <w:t>skip</w:t>
      </w:r>
    </w:p>
    <w:p w14:paraId="2B469894" w14:textId="77777777" w:rsidR="00934A92" w:rsidRDefault="00934A92" w:rsidP="00934A92">
      <w:pPr>
        <w:pStyle w:val="BlockCode"/>
        <w:pBdr>
          <w:top w:val="single" w:sz="12" w:space="0" w:color="auto"/>
        </w:pBdr>
        <w:rPr>
          <w:color w:val="000000"/>
        </w:rPr>
      </w:pPr>
      <w:r w:rsidRPr="00E615A1">
        <w:rPr>
          <w:color w:val="2A00FF"/>
        </w:rPr>
        <w:t>"</w:t>
      </w:r>
      <w:r w:rsidRPr="00FF6D47">
        <w:rPr>
          <w:color w:val="2A00FF"/>
        </w:rPr>
        <w:t xml:space="preserve">Emp # </w:t>
      </w:r>
      <w:r>
        <w:rPr>
          <w:color w:val="2A00FF"/>
        </w:rPr>
        <w:t xml:space="preserve">" </w:t>
      </w:r>
      <w:r w:rsidRPr="00FF6D47">
        <w:rPr>
          <w:color w:val="000000" w:themeColor="text1"/>
        </w:rPr>
        <w:t>EmpInstance</w:t>
      </w:r>
      <w:r w:rsidRPr="007E297E">
        <w:rPr>
          <w:color w:val="000000"/>
        </w:rPr>
        <w:t>:</w:t>
      </w:r>
      <w:r>
        <w:rPr>
          <w:color w:val="000000"/>
        </w:rPr>
        <w:t xml:space="preserve">EmpNum </w:t>
      </w:r>
      <w:r>
        <w:rPr>
          <w:color w:val="2A00FF"/>
        </w:rPr>
        <w:t>"</w:t>
      </w:r>
      <w:r>
        <w:rPr>
          <w:color w:val="000000"/>
        </w:rPr>
        <w:t xml:space="preserve">- Vacation hours: </w:t>
      </w:r>
      <w:r>
        <w:rPr>
          <w:color w:val="2A00FF"/>
        </w:rPr>
        <w:t>"</w:t>
      </w:r>
    </w:p>
    <w:p w14:paraId="4E581DA9" w14:textId="77777777" w:rsidR="00934A92" w:rsidRDefault="00934A92" w:rsidP="00934A92">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VacationHours </w:t>
      </w:r>
      <w:r w:rsidRPr="00FF6D47">
        <w:rPr>
          <w:color w:val="7F0055"/>
        </w:rPr>
        <w:t>skip</w:t>
      </w:r>
    </w:p>
    <w:p w14:paraId="2576C991" w14:textId="77777777" w:rsidR="00934A92" w:rsidRDefault="00934A92" w:rsidP="00934A92">
      <w:pPr>
        <w:pStyle w:val="BlockCode"/>
        <w:pBdr>
          <w:top w:val="single" w:sz="12" w:space="0" w:color="auto"/>
        </w:pBdr>
        <w:rPr>
          <w:color w:val="000000"/>
        </w:rPr>
      </w:pPr>
      <w:r w:rsidRPr="00FF6D47">
        <w:rPr>
          <w:color w:val="000000" w:themeColor="text1"/>
        </w:rPr>
        <w:t>EmpInstance</w:t>
      </w:r>
      <w:r w:rsidRPr="007E297E">
        <w:rPr>
          <w:color w:val="000000"/>
        </w:rPr>
        <w:t>:</w:t>
      </w:r>
      <w:r>
        <w:rPr>
          <w:color w:val="000000"/>
        </w:rPr>
        <w:t xml:space="preserve">Address </w:t>
      </w:r>
      <w:r>
        <w:rPr>
          <w:color w:val="2A00FF"/>
        </w:rPr>
        <w:t>"</w:t>
      </w:r>
      <w:r>
        <w:rPr>
          <w:color w:val="000000"/>
        </w:rPr>
        <w:t xml:space="preserve"> </w:t>
      </w:r>
      <w:r>
        <w:rPr>
          <w:color w:val="2A00FF"/>
        </w:rPr>
        <w:t>"</w:t>
      </w:r>
      <w:r>
        <w:rPr>
          <w:color w:val="000000"/>
        </w:rPr>
        <w:t xml:space="preserve"> EmpInstance:PostalCode </w:t>
      </w:r>
      <w:r w:rsidRPr="00883C7B">
        <w:rPr>
          <w:color w:val="7F0055"/>
        </w:rPr>
        <w:t>skip</w:t>
      </w:r>
    </w:p>
    <w:p w14:paraId="591F8C1A" w14:textId="77777777" w:rsidR="00934A92" w:rsidRDefault="00934A92" w:rsidP="00934A92">
      <w:pPr>
        <w:pStyle w:val="BlockCode"/>
        <w:pBdr>
          <w:top w:val="single" w:sz="12" w:space="0" w:color="auto"/>
        </w:pBdr>
        <w:rPr>
          <w:color w:val="000000"/>
        </w:rPr>
      </w:pPr>
      <w:r>
        <w:rPr>
          <w:color w:val="2A00FF"/>
        </w:rPr>
        <w:t>"</w:t>
      </w:r>
      <w:r w:rsidRPr="00E615A1">
        <w:rPr>
          <w:color w:val="2A00FF"/>
        </w:rPr>
        <w:t>Phones</w:t>
      </w:r>
      <w:r w:rsidRPr="007E297E">
        <w:rPr>
          <w:color w:val="000000"/>
        </w:rPr>
        <w:t>:</w:t>
      </w:r>
      <w:r>
        <w:rPr>
          <w:color w:val="000000"/>
        </w:rPr>
        <w:t xml:space="preserve"> </w:t>
      </w:r>
      <w:r>
        <w:rPr>
          <w:color w:val="2A00FF"/>
        </w:rPr>
        <w:t>"</w:t>
      </w:r>
      <w:r>
        <w:rPr>
          <w:color w:val="000000"/>
        </w:rPr>
        <w:t xml:space="preserve"> EmpInstance:Phones[1] </w:t>
      </w:r>
      <w:r>
        <w:rPr>
          <w:color w:val="2A00FF"/>
        </w:rPr>
        <w:t>"</w:t>
      </w:r>
      <w:r>
        <w:rPr>
          <w:color w:val="000000"/>
        </w:rPr>
        <w:t xml:space="preserve"> </w:t>
      </w:r>
      <w:r>
        <w:rPr>
          <w:color w:val="2A00FF"/>
        </w:rPr>
        <w:t>"</w:t>
      </w:r>
      <w:r>
        <w:rPr>
          <w:color w:val="000000"/>
        </w:rPr>
        <w:t xml:space="preserve"> </w:t>
      </w:r>
    </w:p>
    <w:p w14:paraId="2A4EA5C7" w14:textId="77777777" w:rsidR="00934A92" w:rsidRDefault="00934A92" w:rsidP="00934A92">
      <w:pPr>
        <w:pStyle w:val="BlockCode"/>
        <w:pBdr>
          <w:top w:val="single" w:sz="12" w:space="0" w:color="auto"/>
        </w:pBdr>
        <w:rPr>
          <w:color w:val="2A00FF"/>
        </w:rPr>
      </w:pPr>
      <w:r>
        <w:rPr>
          <w:color w:val="000000"/>
        </w:rPr>
        <w:t xml:space="preserve">EmpInstance:Phones[2] </w:t>
      </w:r>
      <w:r>
        <w:rPr>
          <w:color w:val="2A00FF"/>
        </w:rPr>
        <w:t>"</w:t>
      </w:r>
    </w:p>
    <w:p w14:paraId="263A7F16" w14:textId="77777777" w:rsidR="00934A92" w:rsidRDefault="00934A92" w:rsidP="00934A92">
      <w:pPr>
        <w:pStyle w:val="BlockCode"/>
        <w:pBdr>
          <w:top w:val="single" w:sz="12" w:space="0" w:color="auto"/>
        </w:pBdr>
        <w:rPr>
          <w:color w:val="000000"/>
        </w:rPr>
      </w:pPr>
      <w:r>
        <w:rPr>
          <w:color w:val="2A00FF"/>
        </w:rPr>
        <w:t>"</w:t>
      </w:r>
      <w:r>
        <w:rPr>
          <w:color w:val="000000"/>
        </w:rPr>
        <w:t xml:space="preserve"> EmpInstance:Phones[3] </w:t>
      </w:r>
      <w:r>
        <w:rPr>
          <w:color w:val="2A00FF"/>
        </w:rPr>
        <w:t>"</w:t>
      </w:r>
      <w:r>
        <w:rPr>
          <w:color w:val="000000"/>
        </w:rPr>
        <w:t xml:space="preserve"> </w:t>
      </w:r>
      <w:r>
        <w:rPr>
          <w:color w:val="2A00FF"/>
        </w:rPr>
        <w:t>"</w:t>
      </w:r>
      <w:r>
        <w:rPr>
          <w:color w:val="000000"/>
        </w:rPr>
        <w:t xml:space="preserve"> </w:t>
      </w:r>
    </w:p>
    <w:p w14:paraId="2D2A46E2" w14:textId="77777777" w:rsidR="00934A92" w:rsidRDefault="00934A92" w:rsidP="00934A92">
      <w:pPr>
        <w:pStyle w:val="BlockCode"/>
        <w:pBdr>
          <w:top w:val="single" w:sz="12" w:space="0" w:color="auto"/>
        </w:pBdr>
      </w:pPr>
      <w:r>
        <w:rPr>
          <w:color w:val="000000" w:themeColor="text1"/>
        </w:rPr>
        <mc:AlternateContent>
          <mc:Choice Requires="wps">
            <w:drawing>
              <wp:anchor distT="0" distB="0" distL="114300" distR="114300" simplePos="0" relativeHeight="251659264" behindDoc="0" locked="0" layoutInCell="1" allowOverlap="1" wp14:anchorId="53F197FF" wp14:editId="766102B3">
                <wp:simplePos x="0" y="0"/>
                <wp:positionH relativeFrom="column">
                  <wp:posOffset>1190625</wp:posOffset>
                </wp:positionH>
                <wp:positionV relativeFrom="paragraph">
                  <wp:posOffset>104140</wp:posOffset>
                </wp:positionV>
                <wp:extent cx="1914525" cy="152400"/>
                <wp:effectExtent l="9525" t="9525"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1524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3CA12" id="Rectangle 2" o:spid="_x0000_s1026" style="position:absolute;margin-left:93.75pt;margin-top:8.2pt;width:150.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" filled="f" strokecolor="red"/>
            </w:pict>
          </mc:Fallback>
        </mc:AlternateContent>
      </w:r>
      <w:r w:rsidRPr="00153483">
        <w:rPr>
          <w:color w:val="000000" w:themeColor="text1"/>
        </w:rPr>
        <w:t>.</w:t>
      </w:r>
    </w:p>
    <w:p w14:paraId="49EE286A" w14:textId="77777777" w:rsidR="00934A92" w:rsidRDefault="00934A92" w:rsidP="00934A92">
      <w:pPr>
        <w:pStyle w:val="BlockCode"/>
        <w:pBdr>
          <w:top w:val="single" w:sz="12" w:space="0" w:color="auto"/>
        </w:pBdr>
        <w:rPr>
          <w:color w:val="000000"/>
        </w:rPr>
      </w:pPr>
      <w:r w:rsidRPr="00AB78FF">
        <w:rPr>
          <w:color w:val="7F0055"/>
        </w:rPr>
        <w:t>delete object</w:t>
      </w:r>
      <w:r>
        <w:rPr>
          <w:color w:val="000000"/>
        </w:rPr>
        <w:t xml:space="preserve"> </w:t>
      </w:r>
      <w:r w:rsidRPr="0036025C">
        <w:t>Emp</w:t>
      </w:r>
      <w:r>
        <w:t>Instance</w:t>
      </w:r>
      <w:r>
        <w:rPr>
          <w:color w:val="000000"/>
        </w:rPr>
        <w:t>.</w:t>
      </w:r>
    </w:p>
    <w:p w14:paraId="50913BF4" w14:textId="77777777" w:rsidR="00934A92" w:rsidRDefault="00934A92" w:rsidP="00934A92">
      <w:pPr>
        <w:pStyle w:val="BlockCode"/>
        <w:pBdr>
          <w:top w:val="single" w:sz="12" w:space="0" w:color="auto"/>
        </w:pBdr>
        <w:rPr>
          <w:color w:val="000000"/>
        </w:rPr>
      </w:pPr>
      <w:r>
        <w:rPr>
          <w:color w:val="7F0055"/>
        </w:rPr>
        <w:t>output close</w:t>
      </w:r>
      <w:r w:rsidRPr="005E09B8">
        <w:rPr>
          <w:color w:val="000000"/>
        </w:rPr>
        <w:t>.</w:t>
      </w:r>
    </w:p>
    <w:p w14:paraId="6EB5EA7C" w14:textId="77777777" w:rsidR="00934A92" w:rsidRDefault="00934A92" w:rsidP="00934A92">
      <w:pPr>
        <w:pStyle w:val="BlockLine"/>
      </w:pPr>
    </w:p>
    <w:p w14:paraId="346EBD0F" w14:textId="77777777" w:rsidR="00E65F70" w:rsidRPr="00934A92" w:rsidRDefault="00E65F70" w:rsidP="00934A92">
      <w:pPr>
        <w:pStyle w:val="BlockText"/>
      </w:pPr>
    </w:p>
    <w:p w14:paraId="321A4ACF" w14:textId="12F61BED" w:rsidR="00E65F70" w:rsidRDefault="00E65F70" w:rsidP="00E65F70">
      <w:pPr>
        <w:pStyle w:val="Heading2"/>
      </w:pPr>
      <w:bookmarkStart w:id="233" w:name="_Toc433390031"/>
      <w:bookmarkEnd w:id="220"/>
      <w:bookmarkEnd w:id="221"/>
      <w:r>
        <w:lastRenderedPageBreak/>
        <w:t>Try It 2.3: Testing classes</w:t>
      </w:r>
      <w:bookmarkEnd w:id="233"/>
    </w:p>
    <w:p w14:paraId="35B4C370" w14:textId="77777777" w:rsidR="00E65F70" w:rsidRDefault="00E65F70" w:rsidP="00E65F70">
      <w:pPr>
        <w:pStyle w:val="TopLine"/>
      </w:pPr>
    </w:p>
    <w:p w14:paraId="72BA6A2A" w14:textId="77777777" w:rsidR="00E65F70" w:rsidRDefault="00E65F70" w:rsidP="00E65F70">
      <w:pPr>
        <w:pStyle w:val="Heading5"/>
      </w:pPr>
      <w:r>
        <w:t>Page name: l3t7p000</w:t>
      </w:r>
    </w:p>
    <w:p w14:paraId="7487BC39" w14:textId="77777777" w:rsidR="00E65F70" w:rsidRDefault="00E65F70" w:rsidP="00E65F70">
      <w:pPr>
        <w:pStyle w:val="BlockText"/>
        <w:rPr>
          <w:vanish/>
        </w:rPr>
      </w:pPr>
      <w:r>
        <w:rPr>
          <w:vanish/>
        </w:rPr>
        <w:t>Next: l3t8p000</w:t>
      </w:r>
    </w:p>
    <w:p w14:paraId="164CD75D" w14:textId="77777777" w:rsidR="00E65F70" w:rsidRDefault="00E65F70" w:rsidP="00E65F70">
      <w:pPr>
        <w:pStyle w:val="Blocklinehidden"/>
      </w:pPr>
      <w:r>
        <w:t>Block line</w:t>
      </w:r>
    </w:p>
    <w:p w14:paraId="1CEEB99E" w14:textId="77777777" w:rsidR="00E65F70" w:rsidRDefault="00E65F70" w:rsidP="00E65F70">
      <w:pPr>
        <w:pStyle w:val="Heading5"/>
      </w:pPr>
      <w:r>
        <w:t>Page type</w:t>
      </w:r>
    </w:p>
    <w:p w14:paraId="0D53AA09" w14:textId="77777777" w:rsidR="00E65F70" w:rsidRDefault="00E65F70" w:rsidP="00E65F70">
      <w:pPr>
        <w:pStyle w:val="BlockText"/>
        <w:rPr>
          <w:vanish/>
        </w:rPr>
      </w:pPr>
      <w:r>
        <w:rPr>
          <w:vanish/>
        </w:rPr>
        <w:t>Try it structure</w:t>
      </w:r>
    </w:p>
    <w:p w14:paraId="5DAEC142" w14:textId="77777777" w:rsidR="00E65F70" w:rsidRDefault="00E65F70" w:rsidP="00E65F70">
      <w:pPr>
        <w:pStyle w:val="Blocklinehidden"/>
      </w:pPr>
      <w:r>
        <w:t>Block line</w:t>
      </w:r>
    </w:p>
    <w:p w14:paraId="5A5F59FE" w14:textId="77777777" w:rsidR="002F3D3A" w:rsidRDefault="002F3D3A" w:rsidP="002F3D3A">
      <w:pPr>
        <w:pStyle w:val="Heading5"/>
      </w:pPr>
      <w:r>
        <w:t>Graphics/Slide</w:t>
      </w:r>
    </w:p>
    <w:p w14:paraId="64B66F84" w14:textId="77777777" w:rsidR="00E65F70" w:rsidRPr="00BC4730" w:rsidRDefault="00E65F70" w:rsidP="00E65F70">
      <w:pPr>
        <w:pStyle w:val="BlockText"/>
      </w:pPr>
      <w:r w:rsidRPr="00BC4730">
        <w:t>In this Try It</w:t>
      </w:r>
      <w:r>
        <w:t>,</w:t>
      </w:r>
      <w:r w:rsidRPr="00BC4730">
        <w:t xml:space="preserve"> you will develop simple </w:t>
      </w:r>
      <w:r>
        <w:t xml:space="preserve">test </w:t>
      </w:r>
      <w:r w:rsidRPr="00BC4730">
        <w:t>procedure</w:t>
      </w:r>
      <w:r>
        <w:t>s</w:t>
      </w:r>
      <w:r w:rsidRPr="00BC4730">
        <w:t xml:space="preserve"> </w:t>
      </w:r>
      <w:r>
        <w:t xml:space="preserve">to test the </w:t>
      </w:r>
      <w:proofErr w:type="spellStart"/>
      <w:r w:rsidRPr="00FB3B67">
        <w:rPr>
          <w:i/>
        </w:rPr>
        <w:t>Emp</w:t>
      </w:r>
      <w:proofErr w:type="spellEnd"/>
      <w:r>
        <w:rPr>
          <w:i/>
        </w:rPr>
        <w:t xml:space="preserve"> </w:t>
      </w:r>
      <w:r>
        <w:t xml:space="preserve">class and the </w:t>
      </w:r>
      <w:proofErr w:type="spellStart"/>
      <w:r w:rsidRPr="00FB3B67">
        <w:rPr>
          <w:i/>
        </w:rPr>
        <w:t>Dept</w:t>
      </w:r>
      <w:proofErr w:type="spellEnd"/>
      <w:r>
        <w:t xml:space="preserve"> class, and run them to ensure that the class code you have written executes correctly.</w:t>
      </w:r>
    </w:p>
    <w:p w14:paraId="45E118D5" w14:textId="77777777" w:rsidR="00E65F70" w:rsidRPr="00BC4730" w:rsidRDefault="00E65F70" w:rsidP="00E65F70">
      <w:pPr>
        <w:pStyle w:val="BlockText"/>
      </w:pPr>
    </w:p>
    <w:p w14:paraId="67828336" w14:textId="3CBF9FE2" w:rsidR="00E65F70" w:rsidRDefault="00E65F70" w:rsidP="00E65F70">
      <w:pPr>
        <w:spacing w:line="300" w:lineRule="atLeast"/>
        <w:ind w:left="1800"/>
        <w:rPr>
          <w:sz w:val="22"/>
          <w:szCs w:val="22"/>
        </w:rPr>
      </w:pPr>
      <w:r w:rsidRPr="00BF2BDD">
        <w:rPr>
          <w:sz w:val="22"/>
          <w:szCs w:val="22"/>
        </w:rPr>
        <w:t xml:space="preserve">The exercise steps take approximately 60 minutes to complete. </w:t>
      </w:r>
    </w:p>
    <w:p w14:paraId="1E6572B3" w14:textId="77777777" w:rsidR="000252C2" w:rsidRPr="00BF2BDD" w:rsidRDefault="000252C2" w:rsidP="00E65F70">
      <w:pPr>
        <w:spacing w:line="300" w:lineRule="atLeast"/>
        <w:ind w:left="1800"/>
        <w:rPr>
          <w:sz w:val="22"/>
          <w:szCs w:val="22"/>
        </w:rPr>
      </w:pPr>
    </w:p>
    <w:p w14:paraId="0CA0BD10" w14:textId="467A48A2" w:rsidR="00BF2BDD" w:rsidRDefault="00BF2BDD" w:rsidP="00BF2BDD">
      <w:pPr>
        <w:pStyle w:val="BlockText"/>
      </w:pPr>
      <w:r>
        <w:t xml:space="preserve">Please refer to the </w:t>
      </w:r>
      <w:r>
        <w:rPr>
          <w:i/>
        </w:rPr>
        <w:t>Exercise Guide</w:t>
      </w:r>
      <w:r>
        <w:t xml:space="preserve"> for the instructions for this Try It.</w:t>
      </w:r>
    </w:p>
    <w:p w14:paraId="14F094AC" w14:textId="77777777" w:rsidR="00E65F70" w:rsidRDefault="00E65F70" w:rsidP="00E65F70">
      <w:pPr>
        <w:pStyle w:val="BlockLine"/>
      </w:pPr>
    </w:p>
    <w:p w14:paraId="2AC9B3F5" w14:textId="77777777" w:rsidR="00105D08" w:rsidRPr="00BC4730" w:rsidRDefault="00105D08" w:rsidP="00105D08">
      <w:pPr>
        <w:pStyle w:val="Heading2"/>
      </w:pPr>
      <w:r w:rsidRPr="00BC4730">
        <w:lastRenderedPageBreak/>
        <w:t>Lesson summary</w:t>
      </w:r>
      <w:bookmarkEnd w:id="222"/>
      <w:bookmarkEnd w:id="223"/>
      <w:bookmarkEnd w:id="224"/>
      <w:bookmarkEnd w:id="225"/>
      <w:bookmarkEnd w:id="226"/>
    </w:p>
    <w:p w14:paraId="17097F1F" w14:textId="77777777" w:rsidR="00105D08" w:rsidRPr="00BC4730" w:rsidRDefault="00105D08" w:rsidP="00105D08">
      <w:pPr>
        <w:pStyle w:val="TopLine"/>
      </w:pPr>
    </w:p>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14:paraId="625E75D1" w14:textId="77777777" w:rsidR="00105D08" w:rsidRPr="00BC4730" w:rsidRDefault="00105D08" w:rsidP="00105D08">
      <w:pPr>
        <w:pStyle w:val="Heading5"/>
      </w:pPr>
      <w:r w:rsidRPr="00BC4730">
        <w:t xml:space="preserve">Page name: </w:t>
      </w:r>
      <w:r w:rsidR="00B76EDE">
        <w:t>l3t</w:t>
      </w:r>
      <w:r w:rsidR="00844D6B">
        <w:t>8</w:t>
      </w:r>
      <w:r w:rsidR="001F795B" w:rsidRPr="00BC4730">
        <w:t>p</w:t>
      </w:r>
      <w:r w:rsidRPr="00BC4730">
        <w:t>0</w:t>
      </w:r>
      <w:r w:rsidR="00381C82" w:rsidRPr="00BC4730">
        <w:t>00</w:t>
      </w:r>
    </w:p>
    <w:p w14:paraId="5CDABD8C" w14:textId="77777777" w:rsidR="00105D08" w:rsidRPr="00BC4730" w:rsidRDefault="00105D08" w:rsidP="00105D08">
      <w:pPr>
        <w:pStyle w:val="BlockText"/>
        <w:rPr>
          <w:vanish/>
          <w:szCs w:val="22"/>
        </w:rPr>
      </w:pPr>
      <w:r w:rsidRPr="00BC4730">
        <w:rPr>
          <w:vanish/>
          <w:szCs w:val="22"/>
        </w:rPr>
        <w:t xml:space="preserve">Next: </w:t>
      </w:r>
    </w:p>
    <w:p w14:paraId="4EA68FE8" w14:textId="77777777" w:rsidR="00105D08" w:rsidRPr="00BC4730" w:rsidRDefault="00105D08" w:rsidP="00105D08">
      <w:pPr>
        <w:pStyle w:val="Blocklinehidden"/>
      </w:pPr>
      <w:r w:rsidRPr="00BC4730">
        <w:t>Block line</w:t>
      </w:r>
    </w:p>
    <w:p w14:paraId="66EB8E45" w14:textId="77777777" w:rsidR="00105D08" w:rsidRPr="00BC4730" w:rsidRDefault="00105D08" w:rsidP="00105D08">
      <w:pPr>
        <w:pStyle w:val="Heading5"/>
      </w:pPr>
      <w:r w:rsidRPr="00BC4730">
        <w:t>Page type</w:t>
      </w:r>
    </w:p>
    <w:p w14:paraId="75BDE8D8" w14:textId="77777777" w:rsidR="00105D08" w:rsidRPr="00BC4730" w:rsidRDefault="00105D08" w:rsidP="00105D08">
      <w:pPr>
        <w:pStyle w:val="BlockText"/>
        <w:rPr>
          <w:vanish/>
          <w:szCs w:val="22"/>
        </w:rPr>
      </w:pPr>
      <w:r w:rsidRPr="00BC4730">
        <w:rPr>
          <w:vanish/>
          <w:szCs w:val="22"/>
        </w:rPr>
        <w:t>Lesson summary</w:t>
      </w:r>
    </w:p>
    <w:p w14:paraId="119AA95F" w14:textId="77777777" w:rsidR="00105D08" w:rsidRPr="00BC4730" w:rsidRDefault="00105D08" w:rsidP="00105D08">
      <w:pPr>
        <w:pStyle w:val="Blocklinehidden"/>
      </w:pPr>
      <w:r w:rsidRPr="00BC4730">
        <w:t>Block line</w:t>
      </w:r>
    </w:p>
    <w:p w14:paraId="75606193" w14:textId="439401BD" w:rsidR="00C052D0" w:rsidRDefault="00C052D0" w:rsidP="00C052D0">
      <w:pPr>
        <w:pStyle w:val="Heading5"/>
      </w:pPr>
      <w:r w:rsidRPr="00BC4730">
        <w:t>Graphic/Slide</w:t>
      </w:r>
    </w:p>
    <w:p w14:paraId="7615EE58" w14:textId="77777777" w:rsidR="00C052D0" w:rsidRPr="00BC4730" w:rsidRDefault="00C052D0" w:rsidP="00C052D0">
      <w:pPr>
        <w:pStyle w:val="Heading5"/>
      </w:pPr>
      <w:r w:rsidRPr="00BC4730">
        <w:t>Text</w:t>
      </w:r>
    </w:p>
    <w:p w14:paraId="4265A605" w14:textId="77777777" w:rsidR="00D5733F" w:rsidRPr="00BC4730" w:rsidRDefault="00D5733F" w:rsidP="00D5733F">
      <w:pPr>
        <w:pStyle w:val="BlockText"/>
      </w:pPr>
      <w:r w:rsidRPr="00BC4730">
        <w:t>You should now be able to:</w:t>
      </w:r>
    </w:p>
    <w:p w14:paraId="509EF7FD" w14:textId="77777777" w:rsidR="00D5733F" w:rsidRPr="00BC4730" w:rsidRDefault="00D5733F" w:rsidP="00D5733F">
      <w:pPr>
        <w:pStyle w:val="BlockText"/>
      </w:pPr>
    </w:p>
    <w:p w14:paraId="7D9C8D82" w14:textId="77777777" w:rsidR="00D5733F" w:rsidRPr="00696127" w:rsidRDefault="00D5733F" w:rsidP="00D5733F">
      <w:pPr>
        <w:pStyle w:val="Bullet1"/>
      </w:pPr>
      <w:r w:rsidRPr="00696127">
        <w:t xml:space="preserve">Define </w:t>
      </w:r>
      <w:r>
        <w:t>the parts of an</w:t>
      </w:r>
      <w:r w:rsidRPr="00696127">
        <w:t xml:space="preserve"> ABL class</w:t>
      </w:r>
      <w:r>
        <w:t>,</w:t>
      </w:r>
      <w:r w:rsidRPr="00696127">
        <w:t xml:space="preserve"> </w:t>
      </w:r>
      <w:r>
        <w:t>including</w:t>
      </w:r>
      <w:r w:rsidRPr="00696127">
        <w:t>:</w:t>
      </w:r>
    </w:p>
    <w:p w14:paraId="79EDA3F1" w14:textId="77777777" w:rsidR="00D5733F" w:rsidRPr="00696127" w:rsidRDefault="00D5733F" w:rsidP="00D5733F">
      <w:pPr>
        <w:pStyle w:val="BulletDash1"/>
      </w:pPr>
      <w:r w:rsidRPr="00696127">
        <w:t>Data members</w:t>
      </w:r>
    </w:p>
    <w:p w14:paraId="2CB74E29" w14:textId="77777777" w:rsidR="00D5733F" w:rsidRPr="00696127" w:rsidRDefault="00D5733F" w:rsidP="00D5733F">
      <w:pPr>
        <w:pStyle w:val="BulletDash1"/>
      </w:pPr>
      <w:r w:rsidRPr="00696127">
        <w:t>Constructors</w:t>
      </w:r>
    </w:p>
    <w:p w14:paraId="0F3E4D3E" w14:textId="77777777" w:rsidR="00D5733F" w:rsidRPr="00696127" w:rsidRDefault="00D5733F" w:rsidP="00D5733F">
      <w:pPr>
        <w:pStyle w:val="BulletDash1"/>
      </w:pPr>
      <w:r w:rsidRPr="00696127">
        <w:t>Methods</w:t>
      </w:r>
    </w:p>
    <w:p w14:paraId="64260EE6" w14:textId="77777777" w:rsidR="00D5733F" w:rsidRPr="00696127" w:rsidRDefault="00D5733F" w:rsidP="00D5733F">
      <w:pPr>
        <w:pStyle w:val="BulletDash1"/>
      </w:pPr>
      <w:r>
        <w:t>A d</w:t>
      </w:r>
      <w:r w:rsidRPr="00696127">
        <w:t>estructor</w:t>
      </w:r>
    </w:p>
    <w:p w14:paraId="2316836B" w14:textId="77777777" w:rsidR="00D5733F" w:rsidRDefault="00D5733F" w:rsidP="00D5733F">
      <w:pPr>
        <w:pStyle w:val="Bullet1"/>
      </w:pPr>
      <w:r>
        <w:t>Access data members and call methods within a class</w:t>
      </w:r>
      <w:r w:rsidRPr="00696127">
        <w:t>.</w:t>
      </w:r>
    </w:p>
    <w:p w14:paraId="31BC6EFF" w14:textId="77777777" w:rsidR="00D5733F" w:rsidRDefault="00D5733F" w:rsidP="00D5733F">
      <w:pPr>
        <w:pStyle w:val="Bullet1"/>
      </w:pPr>
      <w:r>
        <w:t>Work with other classes, including:</w:t>
      </w:r>
    </w:p>
    <w:p w14:paraId="24FAFF49" w14:textId="77777777" w:rsidR="00D5733F" w:rsidRDefault="00D5733F" w:rsidP="00D5733F">
      <w:pPr>
        <w:pStyle w:val="BulletDash1"/>
      </w:pPr>
      <w:r>
        <w:t>Creating instances</w:t>
      </w:r>
    </w:p>
    <w:p w14:paraId="4C205468" w14:textId="7BAC5962" w:rsidR="00D5733F" w:rsidRDefault="00D5733F" w:rsidP="00D5733F">
      <w:pPr>
        <w:pStyle w:val="BulletDash1"/>
      </w:pPr>
      <w:r>
        <w:t>Accessing data members and methods</w:t>
      </w:r>
    </w:p>
    <w:p w14:paraId="1DEDF9DE" w14:textId="340E4072" w:rsidR="00A55958" w:rsidRDefault="00A55958" w:rsidP="00D5733F">
      <w:pPr>
        <w:pStyle w:val="BulletDash1"/>
      </w:pPr>
      <w:r>
        <w:t>Accessing a class instance dynamically</w:t>
      </w:r>
    </w:p>
    <w:p w14:paraId="0F52FF2A" w14:textId="27E0E610" w:rsidR="00D5733F" w:rsidRDefault="00D5733F" w:rsidP="00D5733F">
      <w:pPr>
        <w:pStyle w:val="BulletDash1"/>
      </w:pPr>
      <w:r>
        <w:t>Deleting instances</w:t>
      </w:r>
    </w:p>
    <w:p w14:paraId="79E6C734" w14:textId="2EB4DC10" w:rsidR="00137D6F" w:rsidRPr="00696127" w:rsidRDefault="00137D6F" w:rsidP="00137D6F">
      <w:pPr>
        <w:pStyle w:val="Bullet1"/>
      </w:pPr>
      <w:r>
        <w:t>Test a class</w:t>
      </w:r>
    </w:p>
    <w:p w14:paraId="2D157502" w14:textId="0EF00BD8" w:rsidR="0069362C" w:rsidRDefault="0069362C" w:rsidP="00C052D0">
      <w:pPr>
        <w:pStyle w:val="BlockLine"/>
      </w:pPr>
    </w:p>
    <w:p w14:paraId="18E53EEA" w14:textId="77777777" w:rsidR="0069362C" w:rsidRDefault="0069362C">
      <w:pPr>
        <w:rPr>
          <w:sz w:val="22"/>
        </w:rPr>
      </w:pPr>
      <w:r>
        <w:br w:type="page"/>
      </w:r>
    </w:p>
    <w:p w14:paraId="1FCD5C70" w14:textId="77777777" w:rsidR="0069362C" w:rsidRPr="00BC4730" w:rsidRDefault="0069362C" w:rsidP="0069362C">
      <w:pPr>
        <w:pStyle w:val="Heading2"/>
      </w:pPr>
      <w:bookmarkStart w:id="234" w:name="_Toc224016272"/>
      <w:bookmarkStart w:id="235" w:name="_Toc344275323"/>
      <w:bookmarkStart w:id="236" w:name="_Toc347725702"/>
      <w:bookmarkStart w:id="237" w:name="_Toc432509268"/>
      <w:bookmarkStart w:id="238" w:name="_Toc434845814"/>
      <w:r w:rsidRPr="00BC4730">
        <w:lastRenderedPageBreak/>
        <w:t>Answers to</w:t>
      </w:r>
      <w:r w:rsidRPr="00BC4730">
        <w:rPr>
          <w:i/>
        </w:rPr>
        <w:t xml:space="preserve"> Check your understanding</w:t>
      </w:r>
      <w:r w:rsidRPr="00BC4730">
        <w:t xml:space="preserve"> questions</w:t>
      </w:r>
      <w:bookmarkEnd w:id="234"/>
      <w:bookmarkEnd w:id="235"/>
      <w:bookmarkEnd w:id="236"/>
      <w:bookmarkEnd w:id="237"/>
      <w:bookmarkEnd w:id="238"/>
    </w:p>
    <w:p w14:paraId="24600B02" w14:textId="77777777" w:rsidR="0069362C" w:rsidRPr="00BC4730" w:rsidRDefault="0069362C" w:rsidP="0069362C">
      <w:pPr>
        <w:pStyle w:val="TopLine"/>
      </w:pPr>
    </w:p>
    <w:p w14:paraId="139308CC" w14:textId="77777777" w:rsidR="0069362C" w:rsidRPr="00BC4730" w:rsidRDefault="0069362C" w:rsidP="0069362C">
      <w:pPr>
        <w:pStyle w:val="Heading5"/>
        <w:rPr>
          <w:vanish w:val="0"/>
        </w:rPr>
      </w:pPr>
      <w:r w:rsidRPr="00BC4730">
        <w:rPr>
          <w:vanish w:val="0"/>
        </w:rPr>
        <w:t xml:space="preserve">Question 1 </w:t>
      </w:r>
      <w:r w:rsidRPr="00BC4730">
        <w:t>(MCSS)</w:t>
      </w:r>
    </w:p>
    <w:p w14:paraId="0AC52F03" w14:textId="77777777" w:rsidR="0069362C" w:rsidRPr="00BC4730" w:rsidRDefault="0069362C" w:rsidP="0069362C">
      <w:pPr>
        <w:pStyle w:val="BlockText"/>
      </w:pPr>
      <w:r>
        <w:t>A</w:t>
      </w:r>
    </w:p>
    <w:p w14:paraId="49A942B5" w14:textId="77777777" w:rsidR="0069362C" w:rsidRPr="00BC4730" w:rsidRDefault="0069362C" w:rsidP="0069362C">
      <w:pPr>
        <w:pStyle w:val="BlockLine"/>
      </w:pPr>
    </w:p>
    <w:p w14:paraId="7D70F191" w14:textId="77777777" w:rsidR="0069362C" w:rsidRPr="00BC4730" w:rsidRDefault="0069362C" w:rsidP="0069362C">
      <w:pPr>
        <w:pStyle w:val="Heading5"/>
        <w:rPr>
          <w:vanish w:val="0"/>
        </w:rPr>
      </w:pPr>
      <w:r w:rsidRPr="00BC4730">
        <w:rPr>
          <w:vanish w:val="0"/>
        </w:rPr>
        <w:t xml:space="preserve">Question </w:t>
      </w:r>
      <w:r>
        <w:rPr>
          <w:vanish w:val="0"/>
        </w:rPr>
        <w:t>2</w:t>
      </w:r>
      <w:r w:rsidRPr="00BC4730">
        <w:rPr>
          <w:vanish w:val="0"/>
        </w:rPr>
        <w:t xml:space="preserve"> </w:t>
      </w:r>
      <w:r w:rsidRPr="00BC4730">
        <w:t>(MCMS)</w:t>
      </w:r>
    </w:p>
    <w:p w14:paraId="70F04361" w14:textId="77777777" w:rsidR="0069362C" w:rsidRPr="00BC4730" w:rsidRDefault="0069362C" w:rsidP="0069362C">
      <w:pPr>
        <w:pStyle w:val="BlockText"/>
      </w:pPr>
      <w:r>
        <w:t>A</w:t>
      </w:r>
      <w:r w:rsidRPr="00BC4730">
        <w:t>,</w:t>
      </w:r>
      <w:r>
        <w:t xml:space="preserve"> C</w:t>
      </w:r>
      <w:r w:rsidRPr="00BC4730">
        <w:t xml:space="preserve">, </w:t>
      </w:r>
      <w:r>
        <w:t>D, F</w:t>
      </w:r>
    </w:p>
    <w:p w14:paraId="4C55DC3F" w14:textId="77777777" w:rsidR="0069362C" w:rsidRPr="00BC4730" w:rsidRDefault="0069362C" w:rsidP="0069362C">
      <w:pPr>
        <w:pStyle w:val="BlockLine"/>
      </w:pPr>
    </w:p>
    <w:p w14:paraId="14EF280B" w14:textId="77777777" w:rsidR="0069362C" w:rsidRPr="00BC4730" w:rsidRDefault="0069362C" w:rsidP="0069362C">
      <w:pPr>
        <w:pStyle w:val="Heading5"/>
        <w:rPr>
          <w:vanish w:val="0"/>
        </w:rPr>
      </w:pPr>
      <w:r w:rsidRPr="00BC4730">
        <w:rPr>
          <w:vanish w:val="0"/>
        </w:rPr>
        <w:t xml:space="preserve">Question </w:t>
      </w:r>
      <w:r>
        <w:rPr>
          <w:vanish w:val="0"/>
        </w:rPr>
        <w:t>3</w:t>
      </w:r>
      <w:r w:rsidRPr="00BC4730">
        <w:rPr>
          <w:vanish w:val="0"/>
        </w:rPr>
        <w:t xml:space="preserve"> </w:t>
      </w:r>
      <w:r w:rsidRPr="00BC4730">
        <w:t>(MCSS)</w:t>
      </w:r>
    </w:p>
    <w:p w14:paraId="35DFE897" w14:textId="77777777" w:rsidR="0069362C" w:rsidRPr="00BC4730" w:rsidRDefault="0069362C" w:rsidP="0069362C">
      <w:pPr>
        <w:pStyle w:val="BlockText"/>
      </w:pPr>
      <w:r>
        <w:t>D</w:t>
      </w:r>
    </w:p>
    <w:p w14:paraId="69EAC457" w14:textId="77777777" w:rsidR="0069362C" w:rsidRPr="00BC4730" w:rsidRDefault="0069362C" w:rsidP="0069362C">
      <w:pPr>
        <w:pStyle w:val="BlockLine"/>
      </w:pPr>
    </w:p>
    <w:p w14:paraId="6E7B357D" w14:textId="77777777" w:rsidR="0069362C" w:rsidRPr="00BC4730" w:rsidRDefault="0069362C" w:rsidP="0069362C">
      <w:pPr>
        <w:pStyle w:val="Heading5"/>
        <w:rPr>
          <w:vanish w:val="0"/>
        </w:rPr>
      </w:pPr>
      <w:r w:rsidRPr="00BC4730">
        <w:rPr>
          <w:vanish w:val="0"/>
        </w:rPr>
        <w:t xml:space="preserve">Question </w:t>
      </w:r>
      <w:r>
        <w:rPr>
          <w:vanish w:val="0"/>
        </w:rPr>
        <w:t>4</w:t>
      </w:r>
      <w:r w:rsidRPr="00BC4730">
        <w:rPr>
          <w:vanish w:val="0"/>
        </w:rPr>
        <w:t xml:space="preserve"> </w:t>
      </w:r>
      <w:r w:rsidRPr="00BC4730">
        <w:t>(MCSS)</w:t>
      </w:r>
    </w:p>
    <w:p w14:paraId="07BFEE3B" w14:textId="77777777" w:rsidR="0069362C" w:rsidRPr="00BC4730" w:rsidRDefault="0069362C" w:rsidP="0069362C">
      <w:pPr>
        <w:pStyle w:val="BlockText"/>
      </w:pPr>
      <w:r>
        <w:t>C</w:t>
      </w:r>
    </w:p>
    <w:p w14:paraId="6922FD9C" w14:textId="77777777" w:rsidR="0069362C" w:rsidRPr="00BC4730" w:rsidRDefault="0069362C" w:rsidP="0069362C">
      <w:pPr>
        <w:pStyle w:val="BlockLine"/>
      </w:pPr>
    </w:p>
    <w:p w14:paraId="7E684201" w14:textId="2F6E9DBF" w:rsidR="00AB7F14" w:rsidRDefault="00AB7F14">
      <w:pPr>
        <w:rPr>
          <w:rFonts w:ascii="Arial" w:hAnsi="Arial"/>
          <w:b/>
          <w:sz w:val="22"/>
          <w:szCs w:val="20"/>
        </w:rPr>
      </w:pPr>
      <w:r>
        <w:rPr>
          <w:vanish/>
        </w:rPr>
        <w:br w:type="page"/>
      </w:r>
    </w:p>
    <w:p w14:paraId="41A68526" w14:textId="77777777" w:rsidR="0069362C" w:rsidRPr="00BC4730" w:rsidRDefault="0069362C" w:rsidP="0069362C">
      <w:pPr>
        <w:pStyle w:val="Heading5"/>
      </w:pPr>
    </w:p>
    <w:p w14:paraId="00B915A1" w14:textId="77777777" w:rsidR="0069362C" w:rsidRDefault="0069362C" w:rsidP="0069362C">
      <w:pPr>
        <w:pStyle w:val="BlockText"/>
        <w:ind w:left="0"/>
        <w:rPr>
          <w:rFonts w:ascii="Arial" w:hAnsi="Arial"/>
          <w:szCs w:val="20"/>
        </w:rPr>
      </w:pPr>
    </w:p>
    <w:p w14:paraId="2B369B34" w14:textId="17ADF787" w:rsidR="00595F9A" w:rsidRDefault="00595F9A" w:rsidP="0069362C"/>
    <w:p w14:paraId="07FDA939" w14:textId="3D9CBB31" w:rsidR="00D81CB6" w:rsidRDefault="00D81CB6">
      <w:r>
        <w:br w:type="page"/>
      </w:r>
    </w:p>
    <w:p w14:paraId="40C6134E" w14:textId="405F71D8" w:rsidR="00595F9A" w:rsidRPr="00D81CB6" w:rsidRDefault="00D81CB6" w:rsidP="00D81CB6">
      <w:pPr>
        <w:jc w:val="center"/>
        <w:rPr>
          <w:b/>
        </w:rPr>
      </w:pPr>
      <w:r w:rsidRPr="00D81CB6">
        <w:rPr>
          <w:b/>
        </w:rPr>
        <w:lastRenderedPageBreak/>
        <w:t>Notes</w:t>
      </w:r>
    </w:p>
    <w:sectPr w:rsidR="00595F9A" w:rsidRPr="00D81CB6" w:rsidSect="00274B23">
      <w:headerReference w:type="default" r:id="rId15"/>
      <w:footerReference w:type="even" r:id="rId16"/>
      <w:footerReference w:type="default" r:id="rId17"/>
      <w:pgSz w:w="12240" w:h="15840"/>
      <w:pgMar w:top="1440"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1F94D" w14:textId="77777777" w:rsidR="007E181E" w:rsidRDefault="007E181E">
      <w:r>
        <w:separator/>
      </w:r>
    </w:p>
  </w:endnote>
  <w:endnote w:type="continuationSeparator" w:id="0">
    <w:p w14:paraId="4D5B5420" w14:textId="77777777" w:rsidR="007E181E" w:rsidRDefault="007E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01E50" w14:textId="77777777" w:rsidR="0054195A" w:rsidRDefault="0054195A" w:rsidP="00617C9B">
    <w:pPr>
      <w:pStyle w:val="Footer"/>
      <w:tabs>
        <w:tab w:val="clear" w:pos="8640"/>
      </w:tabs>
      <w:rPr>
        <w:rStyle w:val="LessonNumber"/>
      </w:rPr>
    </w:pPr>
  </w:p>
  <w:p w14:paraId="56A7962A" w14:textId="4533ABA1" w:rsidR="0054195A" w:rsidRDefault="0054195A" w:rsidP="00146452">
    <w:pPr>
      <w:pStyle w:val="Footer"/>
      <w:tabs>
        <w:tab w:val="clear" w:pos="4320"/>
        <w:tab w:val="clear" w:pos="8640"/>
        <w:tab w:val="center" w:pos="3330"/>
        <w:tab w:val="right" w:pos="9360"/>
      </w:tabs>
    </w:pPr>
    <w:r>
      <w:rPr>
        <w:rStyle w:val="LessonNumber"/>
        <w:rFonts w:cs="Arial"/>
        <w:szCs w:val="22"/>
      </w:rPr>
      <w:t>2</w:t>
    </w:r>
    <w:r w:rsidRPr="00021482">
      <w:rPr>
        <w:rStyle w:val="LessonNumber"/>
        <w:rFonts w:cs="Arial"/>
        <w:szCs w:val="22"/>
      </w:rPr>
      <w:t>-</w:t>
    </w:r>
    <w:r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Pr="00021482">
      <w:rPr>
        <w:rStyle w:val="PageNumber"/>
        <w:rFonts w:ascii="Arial" w:hAnsi="Arial" w:cs="Arial"/>
        <w:szCs w:val="22"/>
      </w:rPr>
      <w:fldChar w:fldCharType="separate"/>
    </w:r>
    <w:r w:rsidR="009577E9">
      <w:rPr>
        <w:rStyle w:val="PageNumber"/>
        <w:rFonts w:ascii="Arial" w:hAnsi="Arial" w:cs="Arial"/>
        <w:noProof/>
        <w:szCs w:val="22"/>
      </w:rPr>
      <w:t>52</w:t>
    </w:r>
    <w:r w:rsidRPr="00021482">
      <w:rPr>
        <w:rStyle w:val="PageNumber"/>
        <w:rFonts w:ascii="Arial" w:hAnsi="Arial" w:cs="Arial"/>
        <w:szCs w:val="22"/>
      </w:rPr>
      <w:fldChar w:fldCharType="end"/>
    </w:r>
    <w:r>
      <w:tab/>
    </w:r>
    <w:r>
      <w:tab/>
    </w:r>
    <w:r>
      <w:rPr>
        <w:rStyle w:val="CourseTitle"/>
      </w:rPr>
      <w:t>Introduction to Object-oriented Programming</w:t>
    </w:r>
  </w:p>
  <w:p w14:paraId="76389E73" w14:textId="43351BC2" w:rsidR="0054195A" w:rsidRDefault="0054195A" w:rsidP="00617C9B">
    <w:pPr>
      <w:pStyle w:val="copyright"/>
      <w:jc w:val="right"/>
    </w:pPr>
    <w:r>
      <w:t>© 2017</w:t>
    </w:r>
    <w:r w:rsidRPr="004A78D1">
      <w:t xml:space="preserve"> Progress Software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1E3A7" w14:textId="77777777" w:rsidR="0054195A" w:rsidRDefault="0054195A">
    <w:pPr>
      <w:pStyle w:val="Footero"/>
      <w:rPr>
        <w:rStyle w:val="LessonTitle"/>
      </w:rPr>
    </w:pPr>
  </w:p>
  <w:p w14:paraId="704762E5" w14:textId="073A7D3F" w:rsidR="0054195A" w:rsidRDefault="0054195A" w:rsidP="00594776">
    <w:pPr>
      <w:pStyle w:val="Footer"/>
      <w:tabs>
        <w:tab w:val="clear" w:pos="4320"/>
        <w:tab w:val="clear" w:pos="8640"/>
        <w:tab w:val="right" w:pos="9360"/>
      </w:tabs>
    </w:pPr>
    <w:r>
      <w:rPr>
        <w:rFonts w:ascii="Arial" w:hAnsi="Arial" w:cs="Arial"/>
        <w:i/>
      </w:rPr>
      <w:t>Getting Started with ABL Classes</w:t>
    </w:r>
    <w:r>
      <w:tab/>
    </w:r>
    <w:r>
      <w:rPr>
        <w:rStyle w:val="LessonNumber"/>
        <w:rFonts w:cs="Arial"/>
        <w:szCs w:val="22"/>
      </w:rPr>
      <w:t>2</w:t>
    </w:r>
    <w:r w:rsidRPr="00021482">
      <w:rPr>
        <w:rStyle w:val="LessonNumber"/>
        <w:rFonts w:cs="Arial"/>
        <w:szCs w:val="22"/>
      </w:rPr>
      <w:t>-</w:t>
    </w:r>
    <w:r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Pr="00021482">
      <w:rPr>
        <w:rStyle w:val="PageNumber"/>
        <w:rFonts w:ascii="Arial" w:hAnsi="Arial" w:cs="Arial"/>
        <w:szCs w:val="22"/>
      </w:rPr>
      <w:fldChar w:fldCharType="separate"/>
    </w:r>
    <w:r w:rsidR="009577E9">
      <w:rPr>
        <w:rStyle w:val="PageNumber"/>
        <w:rFonts w:ascii="Arial" w:hAnsi="Arial" w:cs="Arial"/>
        <w:noProof/>
        <w:szCs w:val="22"/>
      </w:rPr>
      <w:t>53</w:t>
    </w:r>
    <w:r w:rsidRPr="00021482">
      <w:rPr>
        <w:rStyle w:val="PageNumber"/>
        <w:rFonts w:ascii="Arial" w:hAnsi="Arial" w:cs="Arial"/>
        <w:szCs w:val="22"/>
      </w:rPr>
      <w:fldChar w:fldCharType="end"/>
    </w:r>
  </w:p>
  <w:p w14:paraId="7DA9D450" w14:textId="0706A341" w:rsidR="0054195A" w:rsidRDefault="0054195A" w:rsidP="004A78D1">
    <w:pPr>
      <w:pStyle w:val="copyright"/>
    </w:pPr>
    <w:r>
      <w:t>© 2017</w:t>
    </w:r>
    <w:r w:rsidRPr="004A78D1">
      <w:t xml:space="preserve"> Progress Software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B4A50" w14:textId="77777777" w:rsidR="007E181E" w:rsidRDefault="007E181E">
      <w:r>
        <w:separator/>
      </w:r>
    </w:p>
  </w:footnote>
  <w:footnote w:type="continuationSeparator" w:id="0">
    <w:p w14:paraId="1A4F4AE2" w14:textId="77777777" w:rsidR="007E181E" w:rsidRDefault="007E1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0A0C8" w14:textId="77777777" w:rsidR="0054195A" w:rsidRDefault="0054195A">
    <w:pPr>
      <w:pStyle w:val="Header"/>
    </w:pPr>
  </w:p>
  <w:p w14:paraId="4914F4BE" w14:textId="77777777" w:rsidR="0054195A" w:rsidRDefault="00541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96A"/>
    <w:multiLevelType w:val="hybridMultilevel"/>
    <w:tmpl w:val="B5BEE60A"/>
    <w:lvl w:ilvl="0" w:tplc="BC9A10B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76547"/>
    <w:multiLevelType w:val="multilevel"/>
    <w:tmpl w:val="927AE450"/>
    <w:styleLink w:val="Style3"/>
    <w:lvl w:ilvl="0">
      <w:start w:val="1"/>
      <w:numFmt w:val="lowerLetter"/>
      <w:pStyle w:val="Tablesub-step"/>
      <w:lvlText w:val="%1."/>
      <w:lvlJc w:val="left"/>
      <w:pPr>
        <w:tabs>
          <w:tab w:val="num" w:pos="-1440"/>
        </w:tabs>
        <w:ind w:left="36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2" w15:restartNumberingAfterBreak="0">
    <w:nsid w:val="077B2B14"/>
    <w:multiLevelType w:val="hybridMultilevel"/>
    <w:tmpl w:val="8D6869F0"/>
    <w:lvl w:ilvl="0" w:tplc="303E3C4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C5C"/>
    <w:multiLevelType w:val="hybridMultilevel"/>
    <w:tmpl w:val="A0241AE2"/>
    <w:lvl w:ilvl="0" w:tplc="6766465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B57E9"/>
    <w:multiLevelType w:val="hybridMultilevel"/>
    <w:tmpl w:val="989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24D"/>
    <w:multiLevelType w:val="hybridMultilevel"/>
    <w:tmpl w:val="3F306AC8"/>
    <w:lvl w:ilvl="0" w:tplc="9EEA0C3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264E7"/>
    <w:multiLevelType w:val="hybridMultilevel"/>
    <w:tmpl w:val="05747F54"/>
    <w:lvl w:ilvl="0" w:tplc="AE16EFD6">
      <w:start w:val="1"/>
      <w:numFmt w:val="bullet"/>
      <w:pStyle w:val="TableBullet"/>
      <w:lvlText w:val=""/>
      <w:lvlJc w:val="left"/>
      <w:pPr>
        <w:tabs>
          <w:tab w:val="num" w:pos="360"/>
        </w:tabs>
        <w:ind w:left="360" w:hanging="360"/>
      </w:pPr>
      <w:rPr>
        <w:rFonts w:ascii="Symbol" w:hAnsi="Symbol" w:hint="default"/>
      </w:rPr>
    </w:lvl>
    <w:lvl w:ilvl="1" w:tplc="9530C2C4" w:tentative="1">
      <w:start w:val="1"/>
      <w:numFmt w:val="bullet"/>
      <w:lvlText w:val="o"/>
      <w:lvlJc w:val="left"/>
      <w:pPr>
        <w:tabs>
          <w:tab w:val="num" w:pos="1440"/>
        </w:tabs>
        <w:ind w:left="1440" w:hanging="360"/>
      </w:pPr>
      <w:rPr>
        <w:rFonts w:ascii="Courier New" w:hAnsi="Courier New" w:cs="Courier New" w:hint="default"/>
      </w:rPr>
    </w:lvl>
    <w:lvl w:ilvl="2" w:tplc="6CA212BA" w:tentative="1">
      <w:start w:val="1"/>
      <w:numFmt w:val="bullet"/>
      <w:lvlText w:val=""/>
      <w:lvlJc w:val="left"/>
      <w:pPr>
        <w:tabs>
          <w:tab w:val="num" w:pos="2160"/>
        </w:tabs>
        <w:ind w:left="2160" w:hanging="360"/>
      </w:pPr>
      <w:rPr>
        <w:rFonts w:ascii="Wingdings" w:hAnsi="Wingdings" w:hint="default"/>
      </w:rPr>
    </w:lvl>
    <w:lvl w:ilvl="3" w:tplc="EAB60570" w:tentative="1">
      <w:start w:val="1"/>
      <w:numFmt w:val="bullet"/>
      <w:lvlText w:val=""/>
      <w:lvlJc w:val="left"/>
      <w:pPr>
        <w:tabs>
          <w:tab w:val="num" w:pos="2880"/>
        </w:tabs>
        <w:ind w:left="2880" w:hanging="360"/>
      </w:pPr>
      <w:rPr>
        <w:rFonts w:ascii="Symbol" w:hAnsi="Symbol" w:hint="default"/>
      </w:rPr>
    </w:lvl>
    <w:lvl w:ilvl="4" w:tplc="E3CE0970" w:tentative="1">
      <w:start w:val="1"/>
      <w:numFmt w:val="bullet"/>
      <w:lvlText w:val="o"/>
      <w:lvlJc w:val="left"/>
      <w:pPr>
        <w:tabs>
          <w:tab w:val="num" w:pos="3600"/>
        </w:tabs>
        <w:ind w:left="3600" w:hanging="360"/>
      </w:pPr>
      <w:rPr>
        <w:rFonts w:ascii="Courier New" w:hAnsi="Courier New" w:cs="Courier New" w:hint="default"/>
      </w:rPr>
    </w:lvl>
    <w:lvl w:ilvl="5" w:tplc="5A027CE4" w:tentative="1">
      <w:start w:val="1"/>
      <w:numFmt w:val="bullet"/>
      <w:lvlText w:val=""/>
      <w:lvlJc w:val="left"/>
      <w:pPr>
        <w:tabs>
          <w:tab w:val="num" w:pos="4320"/>
        </w:tabs>
        <w:ind w:left="4320" w:hanging="360"/>
      </w:pPr>
      <w:rPr>
        <w:rFonts w:ascii="Wingdings" w:hAnsi="Wingdings" w:hint="default"/>
      </w:rPr>
    </w:lvl>
    <w:lvl w:ilvl="6" w:tplc="BA7CDCAC" w:tentative="1">
      <w:start w:val="1"/>
      <w:numFmt w:val="bullet"/>
      <w:lvlText w:val=""/>
      <w:lvlJc w:val="left"/>
      <w:pPr>
        <w:tabs>
          <w:tab w:val="num" w:pos="5040"/>
        </w:tabs>
        <w:ind w:left="5040" w:hanging="360"/>
      </w:pPr>
      <w:rPr>
        <w:rFonts w:ascii="Symbol" w:hAnsi="Symbol" w:hint="default"/>
      </w:rPr>
    </w:lvl>
    <w:lvl w:ilvl="7" w:tplc="4B70919A" w:tentative="1">
      <w:start w:val="1"/>
      <w:numFmt w:val="bullet"/>
      <w:lvlText w:val="o"/>
      <w:lvlJc w:val="left"/>
      <w:pPr>
        <w:tabs>
          <w:tab w:val="num" w:pos="5760"/>
        </w:tabs>
        <w:ind w:left="5760" w:hanging="360"/>
      </w:pPr>
      <w:rPr>
        <w:rFonts w:ascii="Courier New" w:hAnsi="Courier New" w:cs="Courier New" w:hint="default"/>
      </w:rPr>
    </w:lvl>
    <w:lvl w:ilvl="8" w:tplc="409C35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85968"/>
    <w:multiLevelType w:val="hybridMultilevel"/>
    <w:tmpl w:val="5A76CB26"/>
    <w:lvl w:ilvl="0" w:tplc="9D5C4F74">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B14D5"/>
    <w:multiLevelType w:val="hybridMultilevel"/>
    <w:tmpl w:val="B7BAF452"/>
    <w:lvl w:ilvl="0" w:tplc="EA2C1EB2">
      <w:start w:val="1"/>
      <w:numFmt w:val="decimal"/>
      <w:lvlRestart w:val="0"/>
      <w:lvlText w:val="%1."/>
      <w:lvlJc w:val="left"/>
      <w:pPr>
        <w:tabs>
          <w:tab w:val="num" w:pos="720"/>
        </w:tabs>
        <w:ind w:left="720" w:hanging="360"/>
      </w:pPr>
      <w:rPr>
        <w:vanish w:val="0"/>
      </w:rPr>
    </w:lvl>
    <w:lvl w:ilvl="1" w:tplc="158AC24A" w:tentative="1">
      <w:start w:val="1"/>
      <w:numFmt w:val="lowerLetter"/>
      <w:lvlText w:val="%2."/>
      <w:lvlJc w:val="left"/>
      <w:pPr>
        <w:ind w:left="1440" w:hanging="360"/>
      </w:pPr>
    </w:lvl>
    <w:lvl w:ilvl="2" w:tplc="0AC2EF2A" w:tentative="1">
      <w:start w:val="1"/>
      <w:numFmt w:val="lowerRoman"/>
      <w:lvlText w:val="%3."/>
      <w:lvlJc w:val="right"/>
      <w:pPr>
        <w:ind w:left="2160" w:hanging="180"/>
      </w:pPr>
    </w:lvl>
    <w:lvl w:ilvl="3" w:tplc="B4444B00" w:tentative="1">
      <w:start w:val="1"/>
      <w:numFmt w:val="decimal"/>
      <w:lvlText w:val="%4."/>
      <w:lvlJc w:val="left"/>
      <w:pPr>
        <w:ind w:left="2880" w:hanging="360"/>
      </w:pPr>
    </w:lvl>
    <w:lvl w:ilvl="4" w:tplc="BAF84D06" w:tentative="1">
      <w:start w:val="1"/>
      <w:numFmt w:val="lowerLetter"/>
      <w:lvlText w:val="%5."/>
      <w:lvlJc w:val="left"/>
      <w:pPr>
        <w:ind w:left="3600" w:hanging="360"/>
      </w:pPr>
    </w:lvl>
    <w:lvl w:ilvl="5" w:tplc="44BA0CB8" w:tentative="1">
      <w:start w:val="1"/>
      <w:numFmt w:val="lowerRoman"/>
      <w:lvlText w:val="%6."/>
      <w:lvlJc w:val="right"/>
      <w:pPr>
        <w:ind w:left="4320" w:hanging="180"/>
      </w:pPr>
    </w:lvl>
    <w:lvl w:ilvl="6" w:tplc="4C12BD78" w:tentative="1">
      <w:start w:val="1"/>
      <w:numFmt w:val="decimal"/>
      <w:lvlText w:val="%7."/>
      <w:lvlJc w:val="left"/>
      <w:pPr>
        <w:ind w:left="5040" w:hanging="360"/>
      </w:pPr>
    </w:lvl>
    <w:lvl w:ilvl="7" w:tplc="5B2E7CDC" w:tentative="1">
      <w:start w:val="1"/>
      <w:numFmt w:val="lowerLetter"/>
      <w:lvlText w:val="%8."/>
      <w:lvlJc w:val="left"/>
      <w:pPr>
        <w:ind w:left="5760" w:hanging="360"/>
      </w:pPr>
    </w:lvl>
    <w:lvl w:ilvl="8" w:tplc="7F1E0FE0" w:tentative="1">
      <w:start w:val="1"/>
      <w:numFmt w:val="lowerRoman"/>
      <w:lvlText w:val="%9."/>
      <w:lvlJc w:val="right"/>
      <w:pPr>
        <w:ind w:left="6480" w:hanging="180"/>
      </w:pPr>
    </w:lvl>
  </w:abstractNum>
  <w:abstractNum w:abstractNumId="9" w15:restartNumberingAfterBreak="0">
    <w:nsid w:val="229F681D"/>
    <w:multiLevelType w:val="hybridMultilevel"/>
    <w:tmpl w:val="C9EAD084"/>
    <w:lvl w:ilvl="0" w:tplc="FD646C06">
      <w:start w:val="1"/>
      <w:numFmt w:val="decimal"/>
      <w:lvlRestart w:val="0"/>
      <w:lvlText w:val="%1."/>
      <w:lvlJc w:val="left"/>
      <w:pPr>
        <w:tabs>
          <w:tab w:val="num" w:pos="720"/>
        </w:tabs>
        <w:ind w:left="720" w:hanging="360"/>
      </w:pPr>
      <w:rPr>
        <w:vanish w:val="0"/>
      </w:rPr>
    </w:lvl>
    <w:lvl w:ilvl="1" w:tplc="97E813D8" w:tentative="1">
      <w:start w:val="1"/>
      <w:numFmt w:val="lowerLetter"/>
      <w:lvlText w:val="%2."/>
      <w:lvlJc w:val="left"/>
      <w:pPr>
        <w:ind w:left="1440" w:hanging="360"/>
      </w:pPr>
    </w:lvl>
    <w:lvl w:ilvl="2" w:tplc="8B0E1F44" w:tentative="1">
      <w:start w:val="1"/>
      <w:numFmt w:val="lowerRoman"/>
      <w:lvlText w:val="%3."/>
      <w:lvlJc w:val="right"/>
      <w:pPr>
        <w:ind w:left="2160" w:hanging="180"/>
      </w:pPr>
    </w:lvl>
    <w:lvl w:ilvl="3" w:tplc="FF6EAFC0" w:tentative="1">
      <w:start w:val="1"/>
      <w:numFmt w:val="decimal"/>
      <w:lvlText w:val="%4."/>
      <w:lvlJc w:val="left"/>
      <w:pPr>
        <w:ind w:left="2880" w:hanging="360"/>
      </w:pPr>
    </w:lvl>
    <w:lvl w:ilvl="4" w:tplc="0E82150C" w:tentative="1">
      <w:start w:val="1"/>
      <w:numFmt w:val="lowerLetter"/>
      <w:lvlText w:val="%5."/>
      <w:lvlJc w:val="left"/>
      <w:pPr>
        <w:ind w:left="3600" w:hanging="360"/>
      </w:pPr>
    </w:lvl>
    <w:lvl w:ilvl="5" w:tplc="D1902A70" w:tentative="1">
      <w:start w:val="1"/>
      <w:numFmt w:val="lowerRoman"/>
      <w:lvlText w:val="%6."/>
      <w:lvlJc w:val="right"/>
      <w:pPr>
        <w:ind w:left="4320" w:hanging="180"/>
      </w:pPr>
    </w:lvl>
    <w:lvl w:ilvl="6" w:tplc="4E5EBD5A" w:tentative="1">
      <w:start w:val="1"/>
      <w:numFmt w:val="decimal"/>
      <w:lvlText w:val="%7."/>
      <w:lvlJc w:val="left"/>
      <w:pPr>
        <w:ind w:left="5040" w:hanging="360"/>
      </w:pPr>
    </w:lvl>
    <w:lvl w:ilvl="7" w:tplc="B9A23078" w:tentative="1">
      <w:start w:val="1"/>
      <w:numFmt w:val="lowerLetter"/>
      <w:lvlText w:val="%8."/>
      <w:lvlJc w:val="left"/>
      <w:pPr>
        <w:ind w:left="5760" w:hanging="360"/>
      </w:pPr>
    </w:lvl>
    <w:lvl w:ilvl="8" w:tplc="CEBA483E" w:tentative="1">
      <w:start w:val="1"/>
      <w:numFmt w:val="lowerRoman"/>
      <w:lvlText w:val="%9."/>
      <w:lvlJc w:val="right"/>
      <w:pPr>
        <w:ind w:left="6480" w:hanging="180"/>
      </w:pPr>
    </w:lvl>
  </w:abstractNum>
  <w:abstractNum w:abstractNumId="10" w15:restartNumberingAfterBreak="0">
    <w:nsid w:val="24A32A06"/>
    <w:multiLevelType w:val="hybridMultilevel"/>
    <w:tmpl w:val="B7BAF452"/>
    <w:lvl w:ilvl="0" w:tplc="231E9EE6">
      <w:start w:val="1"/>
      <w:numFmt w:val="decimal"/>
      <w:lvlRestart w:val="0"/>
      <w:lvlText w:val="%1."/>
      <w:lvlJc w:val="left"/>
      <w:pPr>
        <w:tabs>
          <w:tab w:val="num" w:pos="720"/>
        </w:tabs>
        <w:ind w:left="720" w:hanging="360"/>
      </w:pPr>
      <w:rPr>
        <w:vanish w:val="0"/>
      </w:rPr>
    </w:lvl>
    <w:lvl w:ilvl="1" w:tplc="8B163628" w:tentative="1">
      <w:start w:val="1"/>
      <w:numFmt w:val="lowerLetter"/>
      <w:lvlText w:val="%2."/>
      <w:lvlJc w:val="left"/>
      <w:pPr>
        <w:ind w:left="1440" w:hanging="360"/>
      </w:pPr>
    </w:lvl>
    <w:lvl w:ilvl="2" w:tplc="160C27AC" w:tentative="1">
      <w:start w:val="1"/>
      <w:numFmt w:val="lowerRoman"/>
      <w:lvlText w:val="%3."/>
      <w:lvlJc w:val="right"/>
      <w:pPr>
        <w:ind w:left="2160" w:hanging="180"/>
      </w:pPr>
    </w:lvl>
    <w:lvl w:ilvl="3" w:tplc="56EE63C8" w:tentative="1">
      <w:start w:val="1"/>
      <w:numFmt w:val="decimal"/>
      <w:lvlText w:val="%4."/>
      <w:lvlJc w:val="left"/>
      <w:pPr>
        <w:ind w:left="2880" w:hanging="360"/>
      </w:pPr>
    </w:lvl>
    <w:lvl w:ilvl="4" w:tplc="6124181E" w:tentative="1">
      <w:start w:val="1"/>
      <w:numFmt w:val="lowerLetter"/>
      <w:lvlText w:val="%5."/>
      <w:lvlJc w:val="left"/>
      <w:pPr>
        <w:ind w:left="3600" w:hanging="360"/>
      </w:pPr>
    </w:lvl>
    <w:lvl w:ilvl="5" w:tplc="B0D2F7E0" w:tentative="1">
      <w:start w:val="1"/>
      <w:numFmt w:val="lowerRoman"/>
      <w:lvlText w:val="%6."/>
      <w:lvlJc w:val="right"/>
      <w:pPr>
        <w:ind w:left="4320" w:hanging="180"/>
      </w:pPr>
    </w:lvl>
    <w:lvl w:ilvl="6" w:tplc="CDFE44C2" w:tentative="1">
      <w:start w:val="1"/>
      <w:numFmt w:val="decimal"/>
      <w:lvlText w:val="%7."/>
      <w:lvlJc w:val="left"/>
      <w:pPr>
        <w:ind w:left="5040" w:hanging="360"/>
      </w:pPr>
    </w:lvl>
    <w:lvl w:ilvl="7" w:tplc="2DD2346E" w:tentative="1">
      <w:start w:val="1"/>
      <w:numFmt w:val="lowerLetter"/>
      <w:lvlText w:val="%8."/>
      <w:lvlJc w:val="left"/>
      <w:pPr>
        <w:ind w:left="5760" w:hanging="360"/>
      </w:pPr>
    </w:lvl>
    <w:lvl w:ilvl="8" w:tplc="AB3E147E" w:tentative="1">
      <w:start w:val="1"/>
      <w:numFmt w:val="lowerRoman"/>
      <w:lvlText w:val="%9."/>
      <w:lvlJc w:val="right"/>
      <w:pPr>
        <w:ind w:left="6480" w:hanging="180"/>
      </w:pPr>
    </w:lvl>
  </w:abstractNum>
  <w:abstractNum w:abstractNumId="11" w15:restartNumberingAfterBreak="0">
    <w:nsid w:val="27FA513F"/>
    <w:multiLevelType w:val="hybridMultilevel"/>
    <w:tmpl w:val="222AED96"/>
    <w:lvl w:ilvl="0" w:tplc="1ECCFCF8">
      <w:start w:val="1"/>
      <w:numFmt w:val="decimal"/>
      <w:lvlRestart w:val="0"/>
      <w:lvlText w:val="%1."/>
      <w:lvlJc w:val="left"/>
      <w:pPr>
        <w:tabs>
          <w:tab w:val="num" w:pos="720"/>
        </w:tabs>
        <w:ind w:left="720" w:hanging="360"/>
      </w:pPr>
      <w:rPr>
        <w:vanish w:val="0"/>
      </w:rPr>
    </w:lvl>
    <w:lvl w:ilvl="1" w:tplc="7F6258B6" w:tentative="1">
      <w:start w:val="1"/>
      <w:numFmt w:val="lowerLetter"/>
      <w:lvlText w:val="%2."/>
      <w:lvlJc w:val="left"/>
      <w:pPr>
        <w:ind w:left="1440" w:hanging="360"/>
      </w:pPr>
    </w:lvl>
    <w:lvl w:ilvl="2" w:tplc="CF42CB68" w:tentative="1">
      <w:start w:val="1"/>
      <w:numFmt w:val="lowerRoman"/>
      <w:lvlText w:val="%3."/>
      <w:lvlJc w:val="right"/>
      <w:pPr>
        <w:ind w:left="2160" w:hanging="180"/>
      </w:pPr>
    </w:lvl>
    <w:lvl w:ilvl="3" w:tplc="F42CF0A8" w:tentative="1">
      <w:start w:val="1"/>
      <w:numFmt w:val="decimal"/>
      <w:lvlText w:val="%4."/>
      <w:lvlJc w:val="left"/>
      <w:pPr>
        <w:ind w:left="2880" w:hanging="360"/>
      </w:pPr>
    </w:lvl>
    <w:lvl w:ilvl="4" w:tplc="25048BD4" w:tentative="1">
      <w:start w:val="1"/>
      <w:numFmt w:val="lowerLetter"/>
      <w:lvlText w:val="%5."/>
      <w:lvlJc w:val="left"/>
      <w:pPr>
        <w:ind w:left="3600" w:hanging="360"/>
      </w:pPr>
    </w:lvl>
    <w:lvl w:ilvl="5" w:tplc="E638AC18" w:tentative="1">
      <w:start w:val="1"/>
      <w:numFmt w:val="lowerRoman"/>
      <w:lvlText w:val="%6."/>
      <w:lvlJc w:val="right"/>
      <w:pPr>
        <w:ind w:left="4320" w:hanging="180"/>
      </w:pPr>
    </w:lvl>
    <w:lvl w:ilvl="6" w:tplc="A546F778" w:tentative="1">
      <w:start w:val="1"/>
      <w:numFmt w:val="decimal"/>
      <w:lvlText w:val="%7."/>
      <w:lvlJc w:val="left"/>
      <w:pPr>
        <w:ind w:left="5040" w:hanging="360"/>
      </w:pPr>
    </w:lvl>
    <w:lvl w:ilvl="7" w:tplc="803E272A" w:tentative="1">
      <w:start w:val="1"/>
      <w:numFmt w:val="lowerLetter"/>
      <w:lvlText w:val="%8."/>
      <w:lvlJc w:val="left"/>
      <w:pPr>
        <w:ind w:left="5760" w:hanging="360"/>
      </w:pPr>
    </w:lvl>
    <w:lvl w:ilvl="8" w:tplc="00A4E6FA" w:tentative="1">
      <w:start w:val="1"/>
      <w:numFmt w:val="lowerRoman"/>
      <w:lvlText w:val="%9."/>
      <w:lvlJc w:val="right"/>
      <w:pPr>
        <w:ind w:left="6480" w:hanging="180"/>
      </w:pPr>
    </w:lvl>
  </w:abstractNum>
  <w:abstractNum w:abstractNumId="12" w15:restartNumberingAfterBreak="0">
    <w:nsid w:val="27FA6B45"/>
    <w:multiLevelType w:val="hybridMultilevel"/>
    <w:tmpl w:val="222AED96"/>
    <w:lvl w:ilvl="0" w:tplc="EE1AE49C">
      <w:start w:val="1"/>
      <w:numFmt w:val="decimal"/>
      <w:lvlRestart w:val="0"/>
      <w:lvlText w:val="%1."/>
      <w:lvlJc w:val="left"/>
      <w:pPr>
        <w:tabs>
          <w:tab w:val="num" w:pos="720"/>
        </w:tabs>
        <w:ind w:left="720" w:hanging="360"/>
      </w:pPr>
      <w:rPr>
        <w:vanish w:val="0"/>
      </w:rPr>
    </w:lvl>
    <w:lvl w:ilvl="1" w:tplc="F9DAD1FA" w:tentative="1">
      <w:start w:val="1"/>
      <w:numFmt w:val="lowerLetter"/>
      <w:lvlText w:val="%2."/>
      <w:lvlJc w:val="left"/>
      <w:pPr>
        <w:ind w:left="1440" w:hanging="360"/>
      </w:pPr>
    </w:lvl>
    <w:lvl w:ilvl="2" w:tplc="095C879A" w:tentative="1">
      <w:start w:val="1"/>
      <w:numFmt w:val="lowerRoman"/>
      <w:lvlText w:val="%3."/>
      <w:lvlJc w:val="right"/>
      <w:pPr>
        <w:ind w:left="2160" w:hanging="180"/>
      </w:pPr>
    </w:lvl>
    <w:lvl w:ilvl="3" w:tplc="A244BBEC" w:tentative="1">
      <w:start w:val="1"/>
      <w:numFmt w:val="decimal"/>
      <w:lvlText w:val="%4."/>
      <w:lvlJc w:val="left"/>
      <w:pPr>
        <w:ind w:left="2880" w:hanging="360"/>
      </w:pPr>
    </w:lvl>
    <w:lvl w:ilvl="4" w:tplc="EAD20B90" w:tentative="1">
      <w:start w:val="1"/>
      <w:numFmt w:val="lowerLetter"/>
      <w:lvlText w:val="%5."/>
      <w:lvlJc w:val="left"/>
      <w:pPr>
        <w:ind w:left="3600" w:hanging="360"/>
      </w:pPr>
    </w:lvl>
    <w:lvl w:ilvl="5" w:tplc="F4B0CBC2" w:tentative="1">
      <w:start w:val="1"/>
      <w:numFmt w:val="lowerRoman"/>
      <w:lvlText w:val="%6."/>
      <w:lvlJc w:val="right"/>
      <w:pPr>
        <w:ind w:left="4320" w:hanging="180"/>
      </w:pPr>
    </w:lvl>
    <w:lvl w:ilvl="6" w:tplc="7E3C379E" w:tentative="1">
      <w:start w:val="1"/>
      <w:numFmt w:val="decimal"/>
      <w:lvlText w:val="%7."/>
      <w:lvlJc w:val="left"/>
      <w:pPr>
        <w:ind w:left="5040" w:hanging="360"/>
      </w:pPr>
    </w:lvl>
    <w:lvl w:ilvl="7" w:tplc="1C74E926" w:tentative="1">
      <w:start w:val="1"/>
      <w:numFmt w:val="lowerLetter"/>
      <w:lvlText w:val="%8."/>
      <w:lvlJc w:val="left"/>
      <w:pPr>
        <w:ind w:left="5760" w:hanging="360"/>
      </w:pPr>
    </w:lvl>
    <w:lvl w:ilvl="8" w:tplc="F78404D4" w:tentative="1">
      <w:start w:val="1"/>
      <w:numFmt w:val="lowerRoman"/>
      <w:lvlText w:val="%9."/>
      <w:lvlJc w:val="right"/>
      <w:pPr>
        <w:ind w:left="6480" w:hanging="180"/>
      </w:pPr>
    </w:lvl>
  </w:abstractNum>
  <w:abstractNum w:abstractNumId="13" w15:restartNumberingAfterBreak="0">
    <w:nsid w:val="28685CCA"/>
    <w:multiLevelType w:val="multilevel"/>
    <w:tmpl w:val="02D85386"/>
    <w:numStyleLink w:val="Style2"/>
  </w:abstractNum>
  <w:abstractNum w:abstractNumId="14" w15:restartNumberingAfterBreak="0">
    <w:nsid w:val="29723998"/>
    <w:multiLevelType w:val="hybridMultilevel"/>
    <w:tmpl w:val="8B388866"/>
    <w:lvl w:ilvl="0" w:tplc="2E20FF22">
      <w:start w:val="1"/>
      <w:numFmt w:val="upperLetter"/>
      <w:lvlRestart w:val="0"/>
      <w:pStyle w:val="BulletQuestions"/>
      <w:lvlText w:val="%1."/>
      <w:lvlJc w:val="left"/>
      <w:pPr>
        <w:tabs>
          <w:tab w:val="num" w:pos="1800"/>
        </w:tabs>
        <w:ind w:left="2160" w:hanging="360"/>
      </w:pPr>
      <w:rPr>
        <w:rFonts w:ascii="Times New Roman" w:hAnsi="Times New Roman" w:cs="Times New Roman" w:hint="default"/>
        <w:sz w:val="22"/>
        <w:szCs w:val="22"/>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15" w15:restartNumberingAfterBreak="0">
    <w:nsid w:val="2BA33E68"/>
    <w:multiLevelType w:val="hybridMultilevel"/>
    <w:tmpl w:val="B7BAF452"/>
    <w:lvl w:ilvl="0" w:tplc="E1422BB8">
      <w:start w:val="1"/>
      <w:numFmt w:val="decimal"/>
      <w:lvlRestart w:val="0"/>
      <w:lvlText w:val="%1."/>
      <w:lvlJc w:val="left"/>
      <w:pPr>
        <w:tabs>
          <w:tab w:val="num" w:pos="720"/>
        </w:tabs>
        <w:ind w:left="720" w:hanging="360"/>
      </w:pPr>
      <w:rPr>
        <w:vanish w:val="0"/>
      </w:rPr>
    </w:lvl>
    <w:lvl w:ilvl="1" w:tplc="8A38022C" w:tentative="1">
      <w:start w:val="1"/>
      <w:numFmt w:val="lowerLetter"/>
      <w:lvlText w:val="%2."/>
      <w:lvlJc w:val="left"/>
      <w:pPr>
        <w:ind w:left="1440" w:hanging="360"/>
      </w:pPr>
    </w:lvl>
    <w:lvl w:ilvl="2" w:tplc="8FF8CA46" w:tentative="1">
      <w:start w:val="1"/>
      <w:numFmt w:val="lowerRoman"/>
      <w:lvlText w:val="%3."/>
      <w:lvlJc w:val="right"/>
      <w:pPr>
        <w:ind w:left="2160" w:hanging="180"/>
      </w:pPr>
    </w:lvl>
    <w:lvl w:ilvl="3" w:tplc="6E1E17E0" w:tentative="1">
      <w:start w:val="1"/>
      <w:numFmt w:val="decimal"/>
      <w:lvlText w:val="%4."/>
      <w:lvlJc w:val="left"/>
      <w:pPr>
        <w:ind w:left="2880" w:hanging="360"/>
      </w:pPr>
    </w:lvl>
    <w:lvl w:ilvl="4" w:tplc="47200B74" w:tentative="1">
      <w:start w:val="1"/>
      <w:numFmt w:val="lowerLetter"/>
      <w:lvlText w:val="%5."/>
      <w:lvlJc w:val="left"/>
      <w:pPr>
        <w:ind w:left="3600" w:hanging="360"/>
      </w:pPr>
    </w:lvl>
    <w:lvl w:ilvl="5" w:tplc="CB9CD5C2" w:tentative="1">
      <w:start w:val="1"/>
      <w:numFmt w:val="lowerRoman"/>
      <w:lvlText w:val="%6."/>
      <w:lvlJc w:val="right"/>
      <w:pPr>
        <w:ind w:left="4320" w:hanging="180"/>
      </w:pPr>
    </w:lvl>
    <w:lvl w:ilvl="6" w:tplc="0A687BA4" w:tentative="1">
      <w:start w:val="1"/>
      <w:numFmt w:val="decimal"/>
      <w:lvlText w:val="%7."/>
      <w:lvlJc w:val="left"/>
      <w:pPr>
        <w:ind w:left="5040" w:hanging="360"/>
      </w:pPr>
    </w:lvl>
    <w:lvl w:ilvl="7" w:tplc="C10439DE" w:tentative="1">
      <w:start w:val="1"/>
      <w:numFmt w:val="lowerLetter"/>
      <w:lvlText w:val="%8."/>
      <w:lvlJc w:val="left"/>
      <w:pPr>
        <w:ind w:left="5760" w:hanging="360"/>
      </w:pPr>
    </w:lvl>
    <w:lvl w:ilvl="8" w:tplc="7D14D20A" w:tentative="1">
      <w:start w:val="1"/>
      <w:numFmt w:val="lowerRoman"/>
      <w:lvlText w:val="%9."/>
      <w:lvlJc w:val="right"/>
      <w:pPr>
        <w:ind w:left="6480" w:hanging="180"/>
      </w:pPr>
    </w:lvl>
  </w:abstractNum>
  <w:abstractNum w:abstractNumId="16" w15:restartNumberingAfterBreak="0">
    <w:nsid w:val="2D432826"/>
    <w:multiLevelType w:val="hybridMultilevel"/>
    <w:tmpl w:val="D20EFE16"/>
    <w:lvl w:ilvl="0" w:tplc="6428DEAE">
      <w:start w:val="1"/>
      <w:numFmt w:val="decimal"/>
      <w:lvlRestart w:val="0"/>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374C4"/>
    <w:multiLevelType w:val="hybridMultilevel"/>
    <w:tmpl w:val="5DD07DCC"/>
    <w:lvl w:ilvl="0" w:tplc="6358B9DA">
      <w:start w:val="1"/>
      <w:numFmt w:val="bullet"/>
      <w:pStyle w:val="TableDash"/>
      <w:lvlText w:val="­"/>
      <w:lvlJc w:val="left"/>
      <w:pPr>
        <w:tabs>
          <w:tab w:val="num" w:pos="432"/>
        </w:tabs>
        <w:ind w:left="432" w:hanging="216"/>
      </w:pPr>
      <w:rPr>
        <w:rFonts w:ascii="Courier New" w:hAnsi="Courier New"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EF587C"/>
    <w:multiLevelType w:val="hybridMultilevel"/>
    <w:tmpl w:val="C8CCEF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FC436C0"/>
    <w:multiLevelType w:val="hybridMultilevel"/>
    <w:tmpl w:val="B5BEE60A"/>
    <w:lvl w:ilvl="0" w:tplc="F5F41F1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62FCF"/>
    <w:multiLevelType w:val="hybridMultilevel"/>
    <w:tmpl w:val="77BE0F32"/>
    <w:lvl w:ilvl="0" w:tplc="BDAAB132">
      <w:start w:val="1"/>
      <w:numFmt w:val="decimal"/>
      <w:lvlRestart w:val="0"/>
      <w:lvlText w:val="%1."/>
      <w:lvlJc w:val="left"/>
      <w:pPr>
        <w:tabs>
          <w:tab w:val="num" w:pos="720"/>
        </w:tabs>
        <w:ind w:left="720" w:hanging="360"/>
      </w:pPr>
      <w:rPr>
        <w:vanish w:val="0"/>
      </w:rPr>
    </w:lvl>
    <w:lvl w:ilvl="1" w:tplc="797619A4" w:tentative="1">
      <w:start w:val="1"/>
      <w:numFmt w:val="lowerLetter"/>
      <w:lvlText w:val="%2."/>
      <w:lvlJc w:val="left"/>
      <w:pPr>
        <w:ind w:left="1440" w:hanging="360"/>
      </w:pPr>
    </w:lvl>
    <w:lvl w:ilvl="2" w:tplc="E7B21E2E" w:tentative="1">
      <w:start w:val="1"/>
      <w:numFmt w:val="lowerRoman"/>
      <w:lvlText w:val="%3."/>
      <w:lvlJc w:val="right"/>
      <w:pPr>
        <w:ind w:left="2160" w:hanging="180"/>
      </w:pPr>
    </w:lvl>
    <w:lvl w:ilvl="3" w:tplc="0ACE013E" w:tentative="1">
      <w:start w:val="1"/>
      <w:numFmt w:val="decimal"/>
      <w:lvlText w:val="%4."/>
      <w:lvlJc w:val="left"/>
      <w:pPr>
        <w:ind w:left="2880" w:hanging="360"/>
      </w:pPr>
    </w:lvl>
    <w:lvl w:ilvl="4" w:tplc="E89C68CC" w:tentative="1">
      <w:start w:val="1"/>
      <w:numFmt w:val="lowerLetter"/>
      <w:lvlText w:val="%5."/>
      <w:lvlJc w:val="left"/>
      <w:pPr>
        <w:ind w:left="3600" w:hanging="360"/>
      </w:pPr>
    </w:lvl>
    <w:lvl w:ilvl="5" w:tplc="F0C09B3C" w:tentative="1">
      <w:start w:val="1"/>
      <w:numFmt w:val="lowerRoman"/>
      <w:lvlText w:val="%6."/>
      <w:lvlJc w:val="right"/>
      <w:pPr>
        <w:ind w:left="4320" w:hanging="180"/>
      </w:pPr>
    </w:lvl>
    <w:lvl w:ilvl="6" w:tplc="CE5057EC" w:tentative="1">
      <w:start w:val="1"/>
      <w:numFmt w:val="decimal"/>
      <w:lvlText w:val="%7."/>
      <w:lvlJc w:val="left"/>
      <w:pPr>
        <w:ind w:left="5040" w:hanging="360"/>
      </w:pPr>
    </w:lvl>
    <w:lvl w:ilvl="7" w:tplc="93349F52" w:tentative="1">
      <w:start w:val="1"/>
      <w:numFmt w:val="lowerLetter"/>
      <w:lvlText w:val="%8."/>
      <w:lvlJc w:val="left"/>
      <w:pPr>
        <w:ind w:left="5760" w:hanging="360"/>
      </w:pPr>
    </w:lvl>
    <w:lvl w:ilvl="8" w:tplc="7CEA878E" w:tentative="1">
      <w:start w:val="1"/>
      <w:numFmt w:val="lowerRoman"/>
      <w:lvlText w:val="%9."/>
      <w:lvlJc w:val="right"/>
      <w:pPr>
        <w:ind w:left="6480" w:hanging="180"/>
      </w:pPr>
    </w:lvl>
  </w:abstractNum>
  <w:abstractNum w:abstractNumId="21" w15:restartNumberingAfterBreak="0">
    <w:nsid w:val="34623E7C"/>
    <w:multiLevelType w:val="hybridMultilevel"/>
    <w:tmpl w:val="C55A924A"/>
    <w:lvl w:ilvl="0" w:tplc="FC76E99A">
      <w:start w:val="1"/>
      <w:numFmt w:val="decimal"/>
      <w:lvlRestart w:val="0"/>
      <w:lvlText w:val="%1."/>
      <w:lvlJc w:val="left"/>
      <w:pPr>
        <w:tabs>
          <w:tab w:val="num" w:pos="720"/>
        </w:tabs>
        <w:ind w:left="720" w:hanging="360"/>
      </w:pPr>
      <w:rPr>
        <w:vanish w:val="0"/>
      </w:rPr>
    </w:lvl>
    <w:lvl w:ilvl="1" w:tplc="5290D9EA" w:tentative="1">
      <w:start w:val="1"/>
      <w:numFmt w:val="lowerLetter"/>
      <w:lvlText w:val="%2."/>
      <w:lvlJc w:val="left"/>
      <w:pPr>
        <w:ind w:left="1440" w:hanging="360"/>
      </w:pPr>
    </w:lvl>
    <w:lvl w:ilvl="2" w:tplc="A7D4F402" w:tentative="1">
      <w:start w:val="1"/>
      <w:numFmt w:val="lowerRoman"/>
      <w:lvlText w:val="%3."/>
      <w:lvlJc w:val="right"/>
      <w:pPr>
        <w:ind w:left="2160" w:hanging="180"/>
      </w:pPr>
    </w:lvl>
    <w:lvl w:ilvl="3" w:tplc="AFD61CA0" w:tentative="1">
      <w:start w:val="1"/>
      <w:numFmt w:val="decimal"/>
      <w:lvlText w:val="%4."/>
      <w:lvlJc w:val="left"/>
      <w:pPr>
        <w:ind w:left="2880" w:hanging="360"/>
      </w:pPr>
    </w:lvl>
    <w:lvl w:ilvl="4" w:tplc="80F48C40" w:tentative="1">
      <w:start w:val="1"/>
      <w:numFmt w:val="lowerLetter"/>
      <w:lvlText w:val="%5."/>
      <w:lvlJc w:val="left"/>
      <w:pPr>
        <w:ind w:left="3600" w:hanging="360"/>
      </w:pPr>
    </w:lvl>
    <w:lvl w:ilvl="5" w:tplc="E46E1440" w:tentative="1">
      <w:start w:val="1"/>
      <w:numFmt w:val="lowerRoman"/>
      <w:lvlText w:val="%6."/>
      <w:lvlJc w:val="right"/>
      <w:pPr>
        <w:ind w:left="4320" w:hanging="180"/>
      </w:pPr>
    </w:lvl>
    <w:lvl w:ilvl="6" w:tplc="4FB2C37A" w:tentative="1">
      <w:start w:val="1"/>
      <w:numFmt w:val="decimal"/>
      <w:lvlText w:val="%7."/>
      <w:lvlJc w:val="left"/>
      <w:pPr>
        <w:ind w:left="5040" w:hanging="360"/>
      </w:pPr>
    </w:lvl>
    <w:lvl w:ilvl="7" w:tplc="AD04193A" w:tentative="1">
      <w:start w:val="1"/>
      <w:numFmt w:val="lowerLetter"/>
      <w:lvlText w:val="%8."/>
      <w:lvlJc w:val="left"/>
      <w:pPr>
        <w:ind w:left="5760" w:hanging="360"/>
      </w:pPr>
    </w:lvl>
    <w:lvl w:ilvl="8" w:tplc="467C86C2" w:tentative="1">
      <w:start w:val="1"/>
      <w:numFmt w:val="lowerRoman"/>
      <w:lvlText w:val="%9."/>
      <w:lvlJc w:val="right"/>
      <w:pPr>
        <w:ind w:left="6480" w:hanging="180"/>
      </w:pPr>
    </w:lvl>
  </w:abstractNum>
  <w:abstractNum w:abstractNumId="22" w15:restartNumberingAfterBreak="0">
    <w:nsid w:val="349D30C2"/>
    <w:multiLevelType w:val="multilevel"/>
    <w:tmpl w:val="773482A2"/>
    <w:name w:val="BulletList2"/>
    <w:lvl w:ilvl="0">
      <w:start w:val="1"/>
      <w:numFmt w:val="none"/>
      <w:lvlRestart w:val="0"/>
      <w:pStyle w:val="MainText"/>
      <w:lvlText w:val="%1"/>
      <w:lvlJc w:val="left"/>
      <w:pPr>
        <w:tabs>
          <w:tab w:val="num" w:pos="1080"/>
        </w:tabs>
        <w:ind w:left="1080" w:firstLine="0"/>
      </w:pPr>
    </w:lvl>
    <w:lvl w:ilvl="1">
      <w:start w:val="1"/>
      <w:numFmt w:val="decimal"/>
      <w:pStyle w:val="MainRoundBullet"/>
      <w:lvlText w:val="●"/>
      <w:lvlJc w:val="left"/>
      <w:pPr>
        <w:tabs>
          <w:tab w:val="num" w:pos="1800"/>
        </w:tabs>
        <w:ind w:left="1800" w:hanging="360"/>
      </w:pPr>
      <w:rPr>
        <w:rFonts w:ascii="Times New Roman" w:hAnsi="Times New Roman" w:cs="Times New Roman"/>
      </w:rPr>
    </w:lvl>
    <w:lvl w:ilvl="2">
      <w:start w:val="1"/>
      <w:numFmt w:val="bullet"/>
      <w:pStyle w:val="MainDashBullet"/>
      <w:lvlText w:val="–"/>
      <w:lvlJc w:val="left"/>
      <w:pPr>
        <w:tabs>
          <w:tab w:val="num" w:pos="2160"/>
        </w:tabs>
        <w:ind w:left="2160" w:hanging="360"/>
      </w:pPr>
      <w:rPr>
        <w:rFonts w:ascii="Times New Roman" w:hAnsi="Times New Roman" w:cs="Times New Roman"/>
      </w:rPr>
    </w:lvl>
    <w:lvl w:ilvl="3">
      <w:start w:val="1"/>
      <w:numFmt w:val="bullet"/>
      <w:lvlRestart w:val="2"/>
      <w:pStyle w:val="MainDiamondBullet"/>
      <w:lvlText w:val="♦"/>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6300F25"/>
    <w:multiLevelType w:val="hybridMultilevel"/>
    <w:tmpl w:val="B5BEE60A"/>
    <w:lvl w:ilvl="0" w:tplc="F5F41F1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D018D"/>
    <w:multiLevelType w:val="hybridMultilevel"/>
    <w:tmpl w:val="57AA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34B60"/>
    <w:multiLevelType w:val="hybridMultilevel"/>
    <w:tmpl w:val="CA6877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DF700B1"/>
    <w:multiLevelType w:val="multilevel"/>
    <w:tmpl w:val="02D85386"/>
    <w:styleLink w:val="Style2"/>
    <w:lvl w:ilvl="0">
      <w:start w:val="1"/>
      <w:numFmt w:val="decimal"/>
      <w:pStyle w:val="NumberList"/>
      <w:lvlText w:val="%1."/>
      <w:lvlJc w:val="left"/>
      <w:pPr>
        <w:tabs>
          <w:tab w:val="num" w:pos="360"/>
        </w:tabs>
        <w:ind w:left="2160" w:hanging="360"/>
      </w:pPr>
      <w:rPr>
        <w:rFonts w:ascii="Times New Roman" w:hAnsi="Times New Roman" w:hint="default"/>
        <w:sz w:val="22"/>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2160"/>
        </w:tabs>
        <w:ind w:left="2880" w:firstLine="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3E4C28DC"/>
    <w:multiLevelType w:val="hybridMultilevel"/>
    <w:tmpl w:val="92683156"/>
    <w:lvl w:ilvl="0" w:tplc="FFFFFFFF">
      <w:start w:val="1"/>
      <w:numFmt w:val="bullet"/>
      <w:pStyle w:val="BulletAsterisk1"/>
      <w:lvlText w:val=""/>
      <w:lvlJc w:val="left"/>
      <w:pPr>
        <w:tabs>
          <w:tab w:val="num" w:pos="-360"/>
        </w:tabs>
        <w:ind w:left="-360" w:hanging="360"/>
      </w:pPr>
      <w:rPr>
        <w:rFonts w:ascii="Symbol" w:hAnsi="Symbol" w:cs="Times New Roman" w:hint="default"/>
        <w:sz w:val="22"/>
      </w:rPr>
    </w:lvl>
    <w:lvl w:ilvl="1" w:tplc="FFFFFFFF">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3FED3791"/>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177DF3"/>
    <w:multiLevelType w:val="singleLevel"/>
    <w:tmpl w:val="15C2356C"/>
    <w:lvl w:ilvl="0">
      <w:start w:val="1"/>
      <w:numFmt w:val="bullet"/>
      <w:pStyle w:val="KeyPoints"/>
      <w:lvlText w:val=""/>
      <w:lvlJc w:val="left"/>
      <w:pPr>
        <w:tabs>
          <w:tab w:val="num" w:pos="-90"/>
        </w:tabs>
        <w:ind w:left="-90" w:hanging="360"/>
      </w:pPr>
      <w:rPr>
        <w:rFonts w:ascii="Symbol" w:hAnsi="Symbol" w:hint="default"/>
      </w:rPr>
    </w:lvl>
  </w:abstractNum>
  <w:abstractNum w:abstractNumId="30" w15:restartNumberingAfterBreak="0">
    <w:nsid w:val="471F3F62"/>
    <w:multiLevelType w:val="hybridMultilevel"/>
    <w:tmpl w:val="CDE457F0"/>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DA4589"/>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E01BF"/>
    <w:multiLevelType w:val="hybridMultilevel"/>
    <w:tmpl w:val="5A76CB26"/>
    <w:lvl w:ilvl="0" w:tplc="C7F8300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0438C"/>
    <w:multiLevelType w:val="multilevel"/>
    <w:tmpl w:val="441A233C"/>
    <w:styleLink w:val="Style1"/>
    <w:lvl w:ilvl="0">
      <w:start w:val="1"/>
      <w:numFmt w:val="lowerLetter"/>
      <w:pStyle w:val="Numbersublist"/>
      <w:lvlText w:val="%1."/>
      <w:lvlJc w:val="left"/>
      <w:pPr>
        <w:tabs>
          <w:tab w:val="num" w:pos="-1440"/>
        </w:tabs>
        <w:ind w:left="252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34" w15:restartNumberingAfterBreak="0">
    <w:nsid w:val="50DF471B"/>
    <w:multiLevelType w:val="hybridMultilevel"/>
    <w:tmpl w:val="F9CA4796"/>
    <w:lvl w:ilvl="0" w:tplc="B52E17A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4C55E1"/>
    <w:multiLevelType w:val="hybridMultilevel"/>
    <w:tmpl w:val="EF94C6FE"/>
    <w:lvl w:ilvl="0" w:tplc="F8FED318">
      <w:start w:val="1"/>
      <w:numFmt w:val="bullet"/>
      <w:pStyle w:val="Bullet1"/>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4F768B"/>
    <w:multiLevelType w:val="hybridMultilevel"/>
    <w:tmpl w:val="FD02F150"/>
    <w:lvl w:ilvl="0" w:tplc="1E3A0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820E51"/>
    <w:multiLevelType w:val="hybridMultilevel"/>
    <w:tmpl w:val="B7BAF452"/>
    <w:lvl w:ilvl="0" w:tplc="231E9EE6">
      <w:start w:val="1"/>
      <w:numFmt w:val="decimal"/>
      <w:lvlRestart w:val="0"/>
      <w:lvlText w:val="%1."/>
      <w:lvlJc w:val="left"/>
      <w:pPr>
        <w:tabs>
          <w:tab w:val="num" w:pos="720"/>
        </w:tabs>
        <w:ind w:left="720" w:hanging="360"/>
      </w:pPr>
      <w:rPr>
        <w:vanish w:val="0"/>
      </w:rPr>
    </w:lvl>
    <w:lvl w:ilvl="1" w:tplc="8B163628" w:tentative="1">
      <w:start w:val="1"/>
      <w:numFmt w:val="lowerLetter"/>
      <w:lvlText w:val="%2."/>
      <w:lvlJc w:val="left"/>
      <w:pPr>
        <w:ind w:left="1440" w:hanging="360"/>
      </w:pPr>
    </w:lvl>
    <w:lvl w:ilvl="2" w:tplc="160C27AC" w:tentative="1">
      <w:start w:val="1"/>
      <w:numFmt w:val="lowerRoman"/>
      <w:lvlText w:val="%3."/>
      <w:lvlJc w:val="right"/>
      <w:pPr>
        <w:ind w:left="2160" w:hanging="180"/>
      </w:pPr>
    </w:lvl>
    <w:lvl w:ilvl="3" w:tplc="56EE63C8" w:tentative="1">
      <w:start w:val="1"/>
      <w:numFmt w:val="decimal"/>
      <w:lvlText w:val="%4."/>
      <w:lvlJc w:val="left"/>
      <w:pPr>
        <w:ind w:left="2880" w:hanging="360"/>
      </w:pPr>
    </w:lvl>
    <w:lvl w:ilvl="4" w:tplc="6124181E" w:tentative="1">
      <w:start w:val="1"/>
      <w:numFmt w:val="lowerLetter"/>
      <w:lvlText w:val="%5."/>
      <w:lvlJc w:val="left"/>
      <w:pPr>
        <w:ind w:left="3600" w:hanging="360"/>
      </w:pPr>
    </w:lvl>
    <w:lvl w:ilvl="5" w:tplc="B0D2F7E0" w:tentative="1">
      <w:start w:val="1"/>
      <w:numFmt w:val="lowerRoman"/>
      <w:lvlText w:val="%6."/>
      <w:lvlJc w:val="right"/>
      <w:pPr>
        <w:ind w:left="4320" w:hanging="180"/>
      </w:pPr>
    </w:lvl>
    <w:lvl w:ilvl="6" w:tplc="CDFE44C2" w:tentative="1">
      <w:start w:val="1"/>
      <w:numFmt w:val="decimal"/>
      <w:lvlText w:val="%7."/>
      <w:lvlJc w:val="left"/>
      <w:pPr>
        <w:ind w:left="5040" w:hanging="360"/>
      </w:pPr>
    </w:lvl>
    <w:lvl w:ilvl="7" w:tplc="2DD2346E" w:tentative="1">
      <w:start w:val="1"/>
      <w:numFmt w:val="lowerLetter"/>
      <w:lvlText w:val="%8."/>
      <w:lvlJc w:val="left"/>
      <w:pPr>
        <w:ind w:left="5760" w:hanging="360"/>
      </w:pPr>
    </w:lvl>
    <w:lvl w:ilvl="8" w:tplc="AB3E147E" w:tentative="1">
      <w:start w:val="1"/>
      <w:numFmt w:val="lowerRoman"/>
      <w:lvlText w:val="%9."/>
      <w:lvlJc w:val="right"/>
      <w:pPr>
        <w:ind w:left="6480" w:hanging="180"/>
      </w:pPr>
    </w:lvl>
  </w:abstractNum>
  <w:abstractNum w:abstractNumId="38" w15:restartNumberingAfterBreak="0">
    <w:nsid w:val="579B2BE8"/>
    <w:multiLevelType w:val="hybridMultilevel"/>
    <w:tmpl w:val="5A76CB26"/>
    <w:lvl w:ilvl="0" w:tplc="BC9A10B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F77127"/>
    <w:multiLevelType w:val="hybridMultilevel"/>
    <w:tmpl w:val="B7BAF452"/>
    <w:lvl w:ilvl="0" w:tplc="D29C334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C62BC"/>
    <w:multiLevelType w:val="hybridMultilevel"/>
    <w:tmpl w:val="5A76CB26"/>
    <w:lvl w:ilvl="0" w:tplc="6420B2F6">
      <w:start w:val="1"/>
      <w:numFmt w:val="decimal"/>
      <w:lvlRestart w:val="0"/>
      <w:lvlText w:val="%1."/>
      <w:lvlJc w:val="left"/>
      <w:pPr>
        <w:tabs>
          <w:tab w:val="num" w:pos="720"/>
        </w:tabs>
        <w:ind w:left="720" w:hanging="360"/>
      </w:pPr>
      <w:rPr>
        <w:vanish w:val="0"/>
      </w:rPr>
    </w:lvl>
    <w:lvl w:ilvl="1" w:tplc="1A5A379C" w:tentative="1">
      <w:start w:val="1"/>
      <w:numFmt w:val="lowerLetter"/>
      <w:lvlText w:val="%2."/>
      <w:lvlJc w:val="left"/>
      <w:pPr>
        <w:ind w:left="1440" w:hanging="360"/>
      </w:pPr>
    </w:lvl>
    <w:lvl w:ilvl="2" w:tplc="EE4EE92A" w:tentative="1">
      <w:start w:val="1"/>
      <w:numFmt w:val="lowerRoman"/>
      <w:lvlText w:val="%3."/>
      <w:lvlJc w:val="right"/>
      <w:pPr>
        <w:ind w:left="2160" w:hanging="180"/>
      </w:pPr>
    </w:lvl>
    <w:lvl w:ilvl="3" w:tplc="B6DA5FE2" w:tentative="1">
      <w:start w:val="1"/>
      <w:numFmt w:val="decimal"/>
      <w:lvlText w:val="%4."/>
      <w:lvlJc w:val="left"/>
      <w:pPr>
        <w:ind w:left="2880" w:hanging="360"/>
      </w:pPr>
    </w:lvl>
    <w:lvl w:ilvl="4" w:tplc="DCC6597A" w:tentative="1">
      <w:start w:val="1"/>
      <w:numFmt w:val="lowerLetter"/>
      <w:lvlText w:val="%5."/>
      <w:lvlJc w:val="left"/>
      <w:pPr>
        <w:ind w:left="3600" w:hanging="360"/>
      </w:pPr>
    </w:lvl>
    <w:lvl w:ilvl="5" w:tplc="EF3C8916" w:tentative="1">
      <w:start w:val="1"/>
      <w:numFmt w:val="lowerRoman"/>
      <w:lvlText w:val="%6."/>
      <w:lvlJc w:val="right"/>
      <w:pPr>
        <w:ind w:left="4320" w:hanging="180"/>
      </w:pPr>
    </w:lvl>
    <w:lvl w:ilvl="6" w:tplc="7842E3AA" w:tentative="1">
      <w:start w:val="1"/>
      <w:numFmt w:val="decimal"/>
      <w:lvlText w:val="%7."/>
      <w:lvlJc w:val="left"/>
      <w:pPr>
        <w:ind w:left="5040" w:hanging="360"/>
      </w:pPr>
    </w:lvl>
    <w:lvl w:ilvl="7" w:tplc="B19E8E68" w:tentative="1">
      <w:start w:val="1"/>
      <w:numFmt w:val="lowerLetter"/>
      <w:lvlText w:val="%8."/>
      <w:lvlJc w:val="left"/>
      <w:pPr>
        <w:ind w:left="5760" w:hanging="360"/>
      </w:pPr>
    </w:lvl>
    <w:lvl w:ilvl="8" w:tplc="A2ECB5A4" w:tentative="1">
      <w:start w:val="1"/>
      <w:numFmt w:val="lowerRoman"/>
      <w:lvlText w:val="%9."/>
      <w:lvlJc w:val="right"/>
      <w:pPr>
        <w:ind w:left="6480" w:hanging="180"/>
      </w:pPr>
    </w:lvl>
  </w:abstractNum>
  <w:abstractNum w:abstractNumId="41" w15:restartNumberingAfterBreak="0">
    <w:nsid w:val="5D6C3613"/>
    <w:multiLevelType w:val="hybridMultilevel"/>
    <w:tmpl w:val="3F306AC8"/>
    <w:lvl w:ilvl="0" w:tplc="B300A22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7B4274"/>
    <w:multiLevelType w:val="hybridMultilevel"/>
    <w:tmpl w:val="77BE0F32"/>
    <w:lvl w:ilvl="0" w:tplc="F590224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9D7EB7"/>
    <w:multiLevelType w:val="hybridMultilevel"/>
    <w:tmpl w:val="D03053BC"/>
    <w:lvl w:ilvl="0" w:tplc="F634DC7A">
      <w:start w:val="1"/>
      <w:numFmt w:val="bullet"/>
      <w:pStyle w:val="TableBullet0"/>
      <w:lvlText w:val=""/>
      <w:lvlJc w:val="left"/>
      <w:pPr>
        <w:tabs>
          <w:tab w:val="num" w:pos="216"/>
        </w:tabs>
        <w:ind w:left="216" w:hanging="216"/>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6BD20EA"/>
    <w:multiLevelType w:val="hybridMultilevel"/>
    <w:tmpl w:val="77BE0F32"/>
    <w:lvl w:ilvl="0" w:tplc="F590224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48B"/>
    <w:multiLevelType w:val="singleLevel"/>
    <w:tmpl w:val="3F44942C"/>
    <w:lvl w:ilvl="0">
      <w:start w:val="1"/>
      <w:numFmt w:val="bullet"/>
      <w:pStyle w:val="BulletDash1"/>
      <w:lvlText w:val="–"/>
      <w:lvlJc w:val="left"/>
      <w:pPr>
        <w:tabs>
          <w:tab w:val="num" w:pos="360"/>
        </w:tabs>
        <w:ind w:left="360" w:hanging="360"/>
      </w:pPr>
      <w:rPr>
        <w:rFonts w:ascii="Times New Roman" w:hAnsi="Times New Roman" w:hint="default"/>
        <w:sz w:val="20"/>
      </w:rPr>
    </w:lvl>
  </w:abstractNum>
  <w:abstractNum w:abstractNumId="46" w15:restartNumberingAfterBreak="0">
    <w:nsid w:val="6FD63CF6"/>
    <w:multiLevelType w:val="hybridMultilevel"/>
    <w:tmpl w:val="3F306AC8"/>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642294"/>
    <w:multiLevelType w:val="hybridMultilevel"/>
    <w:tmpl w:val="9AEE056E"/>
    <w:lvl w:ilvl="0" w:tplc="8496E084">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0B5C38"/>
    <w:multiLevelType w:val="hybridMultilevel"/>
    <w:tmpl w:val="3F306AC8"/>
    <w:lvl w:ilvl="0" w:tplc="9DBA5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2F3774"/>
    <w:multiLevelType w:val="multilevel"/>
    <w:tmpl w:val="02D85386"/>
    <w:numStyleLink w:val="Style2"/>
  </w:abstractNum>
  <w:abstractNum w:abstractNumId="50" w15:restartNumberingAfterBreak="0">
    <w:nsid w:val="7BC7484E"/>
    <w:multiLevelType w:val="multilevel"/>
    <w:tmpl w:val="D47C3122"/>
    <w:lvl w:ilvl="0">
      <w:start w:val="1"/>
      <w:numFmt w:val="decimal"/>
      <w:pStyle w:val="Number1"/>
      <w:lvlText w:val="%1."/>
      <w:lvlJc w:val="left"/>
      <w:pPr>
        <w:tabs>
          <w:tab w:val="num" w:pos="2232"/>
        </w:tabs>
        <w:ind w:left="2232" w:hanging="432"/>
      </w:pPr>
      <w:rPr>
        <w:rFonts w:hint="default"/>
      </w:rPr>
    </w:lvl>
    <w:lvl w:ilvl="1">
      <w:start w:val="1"/>
      <w:numFmt w:val="lowerLetter"/>
      <w:lvlText w:val="%2."/>
      <w:lvlJc w:val="left"/>
      <w:pPr>
        <w:tabs>
          <w:tab w:val="num" w:pos="2520"/>
        </w:tabs>
        <w:ind w:left="2520" w:hanging="360"/>
      </w:pPr>
      <w:rPr>
        <w:rFonts w:hint="default"/>
      </w:rPr>
    </w:lvl>
    <w:lvl w:ilvl="2">
      <w:start w:val="1"/>
      <w:numFmt w:val="decimal"/>
      <w:lvlText w:val="%3."/>
      <w:lvlJc w:val="left"/>
      <w:pPr>
        <w:tabs>
          <w:tab w:val="num" w:pos="3600"/>
        </w:tabs>
        <w:ind w:left="3240" w:firstLine="0"/>
      </w:pPr>
      <w:rPr>
        <w:rFonts w:hint="default"/>
      </w:rPr>
    </w:lvl>
    <w:lvl w:ilvl="3">
      <w:start w:val="1"/>
      <w:numFmt w:val="lowerLetter"/>
      <w:lvlText w:val="%4)"/>
      <w:lvlJc w:val="left"/>
      <w:pPr>
        <w:tabs>
          <w:tab w:val="num" w:pos="4320"/>
        </w:tabs>
        <w:ind w:left="3960" w:firstLine="0"/>
      </w:pPr>
      <w:rPr>
        <w:rFonts w:hint="default"/>
      </w:rPr>
    </w:lvl>
    <w:lvl w:ilvl="4">
      <w:start w:val="1"/>
      <w:numFmt w:val="decimal"/>
      <w:lvlText w:val="(%5)"/>
      <w:lvlJc w:val="left"/>
      <w:pPr>
        <w:tabs>
          <w:tab w:val="num" w:pos="5040"/>
        </w:tabs>
        <w:ind w:left="4680" w:firstLine="0"/>
      </w:pPr>
      <w:rPr>
        <w:rFonts w:hint="default"/>
      </w:rPr>
    </w:lvl>
    <w:lvl w:ilvl="5">
      <w:start w:val="1"/>
      <w:numFmt w:val="lowerLetter"/>
      <w:lvlText w:val="(%6)"/>
      <w:lvlJc w:val="left"/>
      <w:pPr>
        <w:tabs>
          <w:tab w:val="num" w:pos="5760"/>
        </w:tabs>
        <w:ind w:left="5400" w:firstLine="0"/>
      </w:pPr>
      <w:rPr>
        <w:rFonts w:hint="default"/>
      </w:rPr>
    </w:lvl>
    <w:lvl w:ilvl="6">
      <w:start w:val="1"/>
      <w:numFmt w:val="lowerRoman"/>
      <w:lvlText w:val="(%7)"/>
      <w:lvlJc w:val="left"/>
      <w:pPr>
        <w:tabs>
          <w:tab w:val="num" w:pos="6480"/>
        </w:tabs>
        <w:ind w:left="6120" w:firstLine="0"/>
      </w:pPr>
      <w:rPr>
        <w:rFonts w:hint="default"/>
      </w:rPr>
    </w:lvl>
    <w:lvl w:ilvl="7">
      <w:start w:val="1"/>
      <w:numFmt w:val="lowerLetter"/>
      <w:lvlText w:val="(%8)"/>
      <w:lvlJc w:val="left"/>
      <w:pPr>
        <w:tabs>
          <w:tab w:val="num" w:pos="7200"/>
        </w:tabs>
        <w:ind w:left="6840" w:firstLine="0"/>
      </w:pPr>
      <w:rPr>
        <w:rFonts w:hint="default"/>
      </w:rPr>
    </w:lvl>
    <w:lvl w:ilvl="8">
      <w:start w:val="1"/>
      <w:numFmt w:val="lowerRoman"/>
      <w:lvlText w:val="(%9)"/>
      <w:lvlJc w:val="left"/>
      <w:pPr>
        <w:tabs>
          <w:tab w:val="num" w:pos="7920"/>
        </w:tabs>
        <w:ind w:left="7560" w:firstLine="0"/>
      </w:pPr>
      <w:rPr>
        <w:rFonts w:hint="default"/>
      </w:rPr>
    </w:lvl>
  </w:abstractNum>
  <w:num w:numId="1">
    <w:abstractNumId w:val="45"/>
  </w:num>
  <w:num w:numId="2">
    <w:abstractNumId w:val="35"/>
  </w:num>
  <w:num w:numId="3">
    <w:abstractNumId w:val="6"/>
  </w:num>
  <w:num w:numId="4">
    <w:abstractNumId w:val="26"/>
  </w:num>
  <w:num w:numId="5">
    <w:abstractNumId w:val="33"/>
  </w:num>
  <w:num w:numId="6">
    <w:abstractNumId w:val="1"/>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7"/>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num>
  <w:num w:numId="15">
    <w:abstractNumId w:val="22"/>
  </w:num>
  <w:num w:numId="16">
    <w:abstractNumId w:val="1"/>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17">
    <w:abstractNumId w:val="34"/>
  </w:num>
  <w:num w:numId="18">
    <w:abstractNumId w:val="0"/>
  </w:num>
  <w:num w:numId="19">
    <w:abstractNumId w:val="48"/>
  </w:num>
  <w:num w:numId="20">
    <w:abstractNumId w:val="30"/>
  </w:num>
  <w:num w:numId="21">
    <w:abstractNumId w:val="9"/>
  </w:num>
  <w:num w:numId="22">
    <w:abstractNumId w:val="41"/>
  </w:num>
  <w:num w:numId="23">
    <w:abstractNumId w:val="23"/>
  </w:num>
  <w:num w:numId="24">
    <w:abstractNumId w:val="46"/>
  </w:num>
  <w:num w:numId="25">
    <w:abstractNumId w:val="5"/>
  </w:num>
  <w:num w:numId="26">
    <w:abstractNumId w:val="38"/>
  </w:num>
  <w:num w:numId="27">
    <w:abstractNumId w:val="31"/>
  </w:num>
  <w:num w:numId="28">
    <w:abstractNumId w:val="7"/>
  </w:num>
  <w:num w:numId="29">
    <w:abstractNumId w:val="32"/>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0"/>
  </w:num>
  <w:num w:numId="32">
    <w:abstractNumId w:val="29"/>
  </w:num>
  <w:num w:numId="33">
    <w:abstractNumId w:val="27"/>
  </w:num>
  <w:num w:numId="34">
    <w:abstractNumId w:val="17"/>
  </w:num>
  <w:num w:numId="35">
    <w:abstractNumId w:val="43"/>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
  </w:num>
  <w:num w:numId="39">
    <w:abstractNumId w:val="21"/>
  </w:num>
  <w:num w:numId="40">
    <w:abstractNumId w:val="40"/>
  </w:num>
  <w:num w:numId="41">
    <w:abstractNumId w:val="28"/>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12"/>
  </w:num>
  <w:num w:numId="45">
    <w:abstractNumId w:val="10"/>
  </w:num>
  <w:num w:numId="46">
    <w:abstractNumId w:val="11"/>
  </w:num>
  <w:num w:numId="47">
    <w:abstractNumId w:val="20"/>
  </w:num>
  <w:num w:numId="48">
    <w:abstractNumId w:val="42"/>
  </w:num>
  <w:num w:numId="49">
    <w:abstractNumId w:val="8"/>
  </w:num>
  <w:num w:numId="50">
    <w:abstractNumId w:val="15"/>
  </w:num>
  <w:num w:numId="51">
    <w:abstractNumId w:val="39"/>
  </w:num>
  <w:num w:numId="52">
    <w:abstractNumId w:val="24"/>
  </w:num>
  <w:num w:numId="53">
    <w:abstractNumId w:val="44"/>
  </w:num>
  <w:num w:numId="54">
    <w:abstractNumId w:val="37"/>
  </w:num>
  <w:num w:numId="55">
    <w:abstractNumId w:val="25"/>
  </w:num>
  <w:num w:numId="56">
    <w:abstractNumId w:val="1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0"/>
          <w:szCs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1"/>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67">
    <w:abstractNumId w:val="4"/>
  </w:num>
  <w:num w:numId="68">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69">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0">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1">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2">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3">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4">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5">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6">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7">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8">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2">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3">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6">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7">
    <w:abstractNumId w:val="1"/>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num>
  <w:num w:numId="95">
    <w:abstractNumId w:val="49"/>
  </w:num>
  <w:num w:numId="96">
    <w:abstractNumId w:val="1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en-US" w:vendorID="64" w:dllVersion="0" w:nlCheck="1" w:checkStyle="0"/>
  <w:activeWritingStyle w:appName="MSWord" w:lang="fr-FR" w:vendorID="64" w:dllVersion="0" w:nlCheck="1"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lockTex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FE"/>
    <w:rsid w:val="000008A9"/>
    <w:rsid w:val="00000AD7"/>
    <w:rsid w:val="00001275"/>
    <w:rsid w:val="00001A8F"/>
    <w:rsid w:val="00001CE4"/>
    <w:rsid w:val="00001F20"/>
    <w:rsid w:val="000029E0"/>
    <w:rsid w:val="00003500"/>
    <w:rsid w:val="000035C1"/>
    <w:rsid w:val="00003CC1"/>
    <w:rsid w:val="00003F46"/>
    <w:rsid w:val="000047AF"/>
    <w:rsid w:val="0000549D"/>
    <w:rsid w:val="00005D68"/>
    <w:rsid w:val="00006C7B"/>
    <w:rsid w:val="0000793A"/>
    <w:rsid w:val="00012F04"/>
    <w:rsid w:val="00014A4D"/>
    <w:rsid w:val="00015D9D"/>
    <w:rsid w:val="000169BC"/>
    <w:rsid w:val="000171E0"/>
    <w:rsid w:val="000223F9"/>
    <w:rsid w:val="0002266F"/>
    <w:rsid w:val="0002271F"/>
    <w:rsid w:val="00023187"/>
    <w:rsid w:val="000231B0"/>
    <w:rsid w:val="00023D4E"/>
    <w:rsid w:val="00024972"/>
    <w:rsid w:val="000249E8"/>
    <w:rsid w:val="00024F25"/>
    <w:rsid w:val="000252C2"/>
    <w:rsid w:val="0002638F"/>
    <w:rsid w:val="00026715"/>
    <w:rsid w:val="0002757A"/>
    <w:rsid w:val="00027826"/>
    <w:rsid w:val="0003126D"/>
    <w:rsid w:val="000324C4"/>
    <w:rsid w:val="00032A7A"/>
    <w:rsid w:val="00033B08"/>
    <w:rsid w:val="00033BE4"/>
    <w:rsid w:val="00033FE9"/>
    <w:rsid w:val="000348CC"/>
    <w:rsid w:val="0003685A"/>
    <w:rsid w:val="00036EA5"/>
    <w:rsid w:val="0003709C"/>
    <w:rsid w:val="0004056F"/>
    <w:rsid w:val="000405A5"/>
    <w:rsid w:val="000408B9"/>
    <w:rsid w:val="00041044"/>
    <w:rsid w:val="000410B1"/>
    <w:rsid w:val="000421EB"/>
    <w:rsid w:val="0004253B"/>
    <w:rsid w:val="00042DE9"/>
    <w:rsid w:val="00043748"/>
    <w:rsid w:val="00043836"/>
    <w:rsid w:val="00044329"/>
    <w:rsid w:val="00044BD3"/>
    <w:rsid w:val="00044E04"/>
    <w:rsid w:val="0004621C"/>
    <w:rsid w:val="00046DC9"/>
    <w:rsid w:val="00047055"/>
    <w:rsid w:val="00047316"/>
    <w:rsid w:val="000474EB"/>
    <w:rsid w:val="000475A1"/>
    <w:rsid w:val="000507C7"/>
    <w:rsid w:val="00050AEE"/>
    <w:rsid w:val="000512FA"/>
    <w:rsid w:val="000541A2"/>
    <w:rsid w:val="00054D8E"/>
    <w:rsid w:val="0005573E"/>
    <w:rsid w:val="000563C8"/>
    <w:rsid w:val="00056635"/>
    <w:rsid w:val="00056B4D"/>
    <w:rsid w:val="00056CA4"/>
    <w:rsid w:val="00057650"/>
    <w:rsid w:val="0006018D"/>
    <w:rsid w:val="00060A6E"/>
    <w:rsid w:val="00061183"/>
    <w:rsid w:val="000612E5"/>
    <w:rsid w:val="00061348"/>
    <w:rsid w:val="000617DD"/>
    <w:rsid w:val="00061904"/>
    <w:rsid w:val="000620B1"/>
    <w:rsid w:val="000633DF"/>
    <w:rsid w:val="00063D38"/>
    <w:rsid w:val="000643F5"/>
    <w:rsid w:val="00064504"/>
    <w:rsid w:val="0006470C"/>
    <w:rsid w:val="00064B08"/>
    <w:rsid w:val="000663D8"/>
    <w:rsid w:val="000667FA"/>
    <w:rsid w:val="00066806"/>
    <w:rsid w:val="00070005"/>
    <w:rsid w:val="00070517"/>
    <w:rsid w:val="00070AB5"/>
    <w:rsid w:val="00071693"/>
    <w:rsid w:val="00071A39"/>
    <w:rsid w:val="000731F2"/>
    <w:rsid w:val="00073BE1"/>
    <w:rsid w:val="00073DE6"/>
    <w:rsid w:val="00074BA1"/>
    <w:rsid w:val="00075609"/>
    <w:rsid w:val="00075AA3"/>
    <w:rsid w:val="00075B87"/>
    <w:rsid w:val="00075F03"/>
    <w:rsid w:val="00076A2D"/>
    <w:rsid w:val="00076E23"/>
    <w:rsid w:val="000771F5"/>
    <w:rsid w:val="00080260"/>
    <w:rsid w:val="00080A09"/>
    <w:rsid w:val="00080A32"/>
    <w:rsid w:val="00080A49"/>
    <w:rsid w:val="00080F25"/>
    <w:rsid w:val="00081CDD"/>
    <w:rsid w:val="000823B9"/>
    <w:rsid w:val="00082DF7"/>
    <w:rsid w:val="00082EE8"/>
    <w:rsid w:val="00083123"/>
    <w:rsid w:val="0008383D"/>
    <w:rsid w:val="00085669"/>
    <w:rsid w:val="00086641"/>
    <w:rsid w:val="000868F4"/>
    <w:rsid w:val="0009036A"/>
    <w:rsid w:val="0009111B"/>
    <w:rsid w:val="000921DC"/>
    <w:rsid w:val="00092BC3"/>
    <w:rsid w:val="000936D5"/>
    <w:rsid w:val="00094294"/>
    <w:rsid w:val="0009459A"/>
    <w:rsid w:val="000958F5"/>
    <w:rsid w:val="00095D5B"/>
    <w:rsid w:val="000975B4"/>
    <w:rsid w:val="000A05C7"/>
    <w:rsid w:val="000A07FC"/>
    <w:rsid w:val="000A0A97"/>
    <w:rsid w:val="000A18D0"/>
    <w:rsid w:val="000A24A0"/>
    <w:rsid w:val="000A2653"/>
    <w:rsid w:val="000A2CC5"/>
    <w:rsid w:val="000A50E7"/>
    <w:rsid w:val="000A56A8"/>
    <w:rsid w:val="000A5985"/>
    <w:rsid w:val="000A7F61"/>
    <w:rsid w:val="000B01A6"/>
    <w:rsid w:val="000B0871"/>
    <w:rsid w:val="000B0DF5"/>
    <w:rsid w:val="000B0F11"/>
    <w:rsid w:val="000B182B"/>
    <w:rsid w:val="000B2168"/>
    <w:rsid w:val="000B2E72"/>
    <w:rsid w:val="000B40DD"/>
    <w:rsid w:val="000B4394"/>
    <w:rsid w:val="000B59CC"/>
    <w:rsid w:val="000B5D10"/>
    <w:rsid w:val="000B5EE5"/>
    <w:rsid w:val="000B603D"/>
    <w:rsid w:val="000B68DF"/>
    <w:rsid w:val="000B76BC"/>
    <w:rsid w:val="000B7724"/>
    <w:rsid w:val="000B796C"/>
    <w:rsid w:val="000B7A12"/>
    <w:rsid w:val="000B7B1A"/>
    <w:rsid w:val="000C0632"/>
    <w:rsid w:val="000C0DC3"/>
    <w:rsid w:val="000C1619"/>
    <w:rsid w:val="000C2B5D"/>
    <w:rsid w:val="000C45BF"/>
    <w:rsid w:val="000C45D2"/>
    <w:rsid w:val="000C4B79"/>
    <w:rsid w:val="000C4D38"/>
    <w:rsid w:val="000C539A"/>
    <w:rsid w:val="000C5E18"/>
    <w:rsid w:val="000C6353"/>
    <w:rsid w:val="000C6F4C"/>
    <w:rsid w:val="000C7DD7"/>
    <w:rsid w:val="000C7EB6"/>
    <w:rsid w:val="000D056B"/>
    <w:rsid w:val="000D142B"/>
    <w:rsid w:val="000D1C3F"/>
    <w:rsid w:val="000D2387"/>
    <w:rsid w:val="000D2655"/>
    <w:rsid w:val="000D4DAA"/>
    <w:rsid w:val="000D5595"/>
    <w:rsid w:val="000D6053"/>
    <w:rsid w:val="000D68A9"/>
    <w:rsid w:val="000D7DFE"/>
    <w:rsid w:val="000E0713"/>
    <w:rsid w:val="000E11D1"/>
    <w:rsid w:val="000E124A"/>
    <w:rsid w:val="000E21E0"/>
    <w:rsid w:val="000E29A3"/>
    <w:rsid w:val="000E44C9"/>
    <w:rsid w:val="000E47F8"/>
    <w:rsid w:val="000E582A"/>
    <w:rsid w:val="000E5C0A"/>
    <w:rsid w:val="000E6693"/>
    <w:rsid w:val="000E7610"/>
    <w:rsid w:val="000E7CDE"/>
    <w:rsid w:val="000F081A"/>
    <w:rsid w:val="000F13D2"/>
    <w:rsid w:val="000F1B3D"/>
    <w:rsid w:val="000F24AC"/>
    <w:rsid w:val="000F26B4"/>
    <w:rsid w:val="000F2E8C"/>
    <w:rsid w:val="000F33FD"/>
    <w:rsid w:val="000F3927"/>
    <w:rsid w:val="000F3D7C"/>
    <w:rsid w:val="000F4135"/>
    <w:rsid w:val="000F4DB7"/>
    <w:rsid w:val="000F58BC"/>
    <w:rsid w:val="000F6062"/>
    <w:rsid w:val="000F60B4"/>
    <w:rsid w:val="000F7473"/>
    <w:rsid w:val="00100AC3"/>
    <w:rsid w:val="00100B8A"/>
    <w:rsid w:val="00100DFC"/>
    <w:rsid w:val="00100F5B"/>
    <w:rsid w:val="0010119C"/>
    <w:rsid w:val="00101674"/>
    <w:rsid w:val="00102AB4"/>
    <w:rsid w:val="00102FF5"/>
    <w:rsid w:val="0010392E"/>
    <w:rsid w:val="00103B5F"/>
    <w:rsid w:val="00105099"/>
    <w:rsid w:val="0010562C"/>
    <w:rsid w:val="00105CFC"/>
    <w:rsid w:val="00105D08"/>
    <w:rsid w:val="00106382"/>
    <w:rsid w:val="0010698A"/>
    <w:rsid w:val="00106F02"/>
    <w:rsid w:val="001070C5"/>
    <w:rsid w:val="0010765B"/>
    <w:rsid w:val="00107B72"/>
    <w:rsid w:val="001115A1"/>
    <w:rsid w:val="00112BB5"/>
    <w:rsid w:val="0011409C"/>
    <w:rsid w:val="00114185"/>
    <w:rsid w:val="0011445B"/>
    <w:rsid w:val="00115729"/>
    <w:rsid w:val="00116150"/>
    <w:rsid w:val="00116D29"/>
    <w:rsid w:val="0011708C"/>
    <w:rsid w:val="0011744B"/>
    <w:rsid w:val="00120370"/>
    <w:rsid w:val="00120B63"/>
    <w:rsid w:val="00121EB2"/>
    <w:rsid w:val="001234C1"/>
    <w:rsid w:val="00123609"/>
    <w:rsid w:val="0012396D"/>
    <w:rsid w:val="00123C6F"/>
    <w:rsid w:val="00123FBF"/>
    <w:rsid w:val="0012431B"/>
    <w:rsid w:val="001243BF"/>
    <w:rsid w:val="00124EC9"/>
    <w:rsid w:val="00124F48"/>
    <w:rsid w:val="001261F7"/>
    <w:rsid w:val="001262C8"/>
    <w:rsid w:val="00126C22"/>
    <w:rsid w:val="001276E8"/>
    <w:rsid w:val="00127A43"/>
    <w:rsid w:val="00127DF6"/>
    <w:rsid w:val="001308BC"/>
    <w:rsid w:val="00130AED"/>
    <w:rsid w:val="00130E54"/>
    <w:rsid w:val="00131780"/>
    <w:rsid w:val="001317DE"/>
    <w:rsid w:val="00131BFC"/>
    <w:rsid w:val="0013236D"/>
    <w:rsid w:val="001327A4"/>
    <w:rsid w:val="001327D9"/>
    <w:rsid w:val="001327F4"/>
    <w:rsid w:val="001334FA"/>
    <w:rsid w:val="00133EEF"/>
    <w:rsid w:val="001345F6"/>
    <w:rsid w:val="00134773"/>
    <w:rsid w:val="001351DA"/>
    <w:rsid w:val="00135687"/>
    <w:rsid w:val="00136EEF"/>
    <w:rsid w:val="00137436"/>
    <w:rsid w:val="001377BB"/>
    <w:rsid w:val="00137D6F"/>
    <w:rsid w:val="00140AF2"/>
    <w:rsid w:val="00140CCE"/>
    <w:rsid w:val="00141AC8"/>
    <w:rsid w:val="00142EA1"/>
    <w:rsid w:val="00143700"/>
    <w:rsid w:val="00143764"/>
    <w:rsid w:val="001437FB"/>
    <w:rsid w:val="00143D36"/>
    <w:rsid w:val="001442BE"/>
    <w:rsid w:val="00144BA1"/>
    <w:rsid w:val="00145FF2"/>
    <w:rsid w:val="00146215"/>
    <w:rsid w:val="00146275"/>
    <w:rsid w:val="00146452"/>
    <w:rsid w:val="00146653"/>
    <w:rsid w:val="001466C8"/>
    <w:rsid w:val="00150069"/>
    <w:rsid w:val="001505EA"/>
    <w:rsid w:val="00150F49"/>
    <w:rsid w:val="001510CF"/>
    <w:rsid w:val="0015114C"/>
    <w:rsid w:val="001519A5"/>
    <w:rsid w:val="00151A83"/>
    <w:rsid w:val="00151BE4"/>
    <w:rsid w:val="0015251A"/>
    <w:rsid w:val="00153E23"/>
    <w:rsid w:val="00153EB5"/>
    <w:rsid w:val="00153EEA"/>
    <w:rsid w:val="00154FAD"/>
    <w:rsid w:val="00155471"/>
    <w:rsid w:val="00155CD0"/>
    <w:rsid w:val="001561DD"/>
    <w:rsid w:val="00156799"/>
    <w:rsid w:val="00157184"/>
    <w:rsid w:val="00157587"/>
    <w:rsid w:val="00157E32"/>
    <w:rsid w:val="0016288D"/>
    <w:rsid w:val="00162A9A"/>
    <w:rsid w:val="00163CE0"/>
    <w:rsid w:val="0016433B"/>
    <w:rsid w:val="00164713"/>
    <w:rsid w:val="0016523A"/>
    <w:rsid w:val="00165785"/>
    <w:rsid w:val="00166C13"/>
    <w:rsid w:val="00166C17"/>
    <w:rsid w:val="00166DC7"/>
    <w:rsid w:val="00170308"/>
    <w:rsid w:val="00170CA1"/>
    <w:rsid w:val="00170DA7"/>
    <w:rsid w:val="00172379"/>
    <w:rsid w:val="00172615"/>
    <w:rsid w:val="00173293"/>
    <w:rsid w:val="00173A7A"/>
    <w:rsid w:val="00175C20"/>
    <w:rsid w:val="00175E44"/>
    <w:rsid w:val="00176D83"/>
    <w:rsid w:val="0018064F"/>
    <w:rsid w:val="00181448"/>
    <w:rsid w:val="00182397"/>
    <w:rsid w:val="00182975"/>
    <w:rsid w:val="00182D0F"/>
    <w:rsid w:val="00183C0E"/>
    <w:rsid w:val="00185517"/>
    <w:rsid w:val="001860E2"/>
    <w:rsid w:val="00186F33"/>
    <w:rsid w:val="00187D97"/>
    <w:rsid w:val="00187DE9"/>
    <w:rsid w:val="001902AD"/>
    <w:rsid w:val="00191A82"/>
    <w:rsid w:val="0019216E"/>
    <w:rsid w:val="00192F69"/>
    <w:rsid w:val="00193181"/>
    <w:rsid w:val="00193F0E"/>
    <w:rsid w:val="00193F49"/>
    <w:rsid w:val="00194624"/>
    <w:rsid w:val="00194A85"/>
    <w:rsid w:val="00196044"/>
    <w:rsid w:val="00196950"/>
    <w:rsid w:val="00197BBE"/>
    <w:rsid w:val="00197D5B"/>
    <w:rsid w:val="001A1A64"/>
    <w:rsid w:val="001A2183"/>
    <w:rsid w:val="001A33B5"/>
    <w:rsid w:val="001A3B44"/>
    <w:rsid w:val="001A3D37"/>
    <w:rsid w:val="001A4562"/>
    <w:rsid w:val="001A5ACD"/>
    <w:rsid w:val="001A607F"/>
    <w:rsid w:val="001A6DF3"/>
    <w:rsid w:val="001A76B1"/>
    <w:rsid w:val="001B0106"/>
    <w:rsid w:val="001B09D4"/>
    <w:rsid w:val="001B1912"/>
    <w:rsid w:val="001B24E0"/>
    <w:rsid w:val="001B3306"/>
    <w:rsid w:val="001B34C1"/>
    <w:rsid w:val="001B3DD6"/>
    <w:rsid w:val="001B4A2A"/>
    <w:rsid w:val="001B5FC7"/>
    <w:rsid w:val="001B7188"/>
    <w:rsid w:val="001B7FF0"/>
    <w:rsid w:val="001C034B"/>
    <w:rsid w:val="001C0B87"/>
    <w:rsid w:val="001C0E42"/>
    <w:rsid w:val="001C1043"/>
    <w:rsid w:val="001C2A83"/>
    <w:rsid w:val="001C3BA1"/>
    <w:rsid w:val="001C3C91"/>
    <w:rsid w:val="001C4246"/>
    <w:rsid w:val="001C47EB"/>
    <w:rsid w:val="001C4C9A"/>
    <w:rsid w:val="001C4E39"/>
    <w:rsid w:val="001C5421"/>
    <w:rsid w:val="001C58A6"/>
    <w:rsid w:val="001C595A"/>
    <w:rsid w:val="001C5DF6"/>
    <w:rsid w:val="001C6523"/>
    <w:rsid w:val="001C6ED4"/>
    <w:rsid w:val="001C7043"/>
    <w:rsid w:val="001C74B1"/>
    <w:rsid w:val="001C7B9C"/>
    <w:rsid w:val="001D0A26"/>
    <w:rsid w:val="001D161A"/>
    <w:rsid w:val="001D1647"/>
    <w:rsid w:val="001D1E54"/>
    <w:rsid w:val="001D28D1"/>
    <w:rsid w:val="001D3453"/>
    <w:rsid w:val="001D3A7E"/>
    <w:rsid w:val="001D4651"/>
    <w:rsid w:val="001D4A73"/>
    <w:rsid w:val="001D5994"/>
    <w:rsid w:val="001D6F6C"/>
    <w:rsid w:val="001D7597"/>
    <w:rsid w:val="001D7AB6"/>
    <w:rsid w:val="001E166B"/>
    <w:rsid w:val="001E205F"/>
    <w:rsid w:val="001E21D8"/>
    <w:rsid w:val="001E2476"/>
    <w:rsid w:val="001E2AD3"/>
    <w:rsid w:val="001E2EE7"/>
    <w:rsid w:val="001E3905"/>
    <w:rsid w:val="001E3A38"/>
    <w:rsid w:val="001E4045"/>
    <w:rsid w:val="001E45FD"/>
    <w:rsid w:val="001E4BEA"/>
    <w:rsid w:val="001E4E26"/>
    <w:rsid w:val="001E64BF"/>
    <w:rsid w:val="001E700A"/>
    <w:rsid w:val="001E77A1"/>
    <w:rsid w:val="001E78CF"/>
    <w:rsid w:val="001E7BBB"/>
    <w:rsid w:val="001F017E"/>
    <w:rsid w:val="001F0B36"/>
    <w:rsid w:val="001F11CF"/>
    <w:rsid w:val="001F1ADB"/>
    <w:rsid w:val="001F1E1C"/>
    <w:rsid w:val="001F1F9F"/>
    <w:rsid w:val="001F2491"/>
    <w:rsid w:val="001F280B"/>
    <w:rsid w:val="001F2EEC"/>
    <w:rsid w:val="001F3CBA"/>
    <w:rsid w:val="001F3F27"/>
    <w:rsid w:val="001F5412"/>
    <w:rsid w:val="001F593F"/>
    <w:rsid w:val="001F6B76"/>
    <w:rsid w:val="001F795B"/>
    <w:rsid w:val="00200FAB"/>
    <w:rsid w:val="00201340"/>
    <w:rsid w:val="0020138E"/>
    <w:rsid w:val="0020154B"/>
    <w:rsid w:val="00202403"/>
    <w:rsid w:val="00202749"/>
    <w:rsid w:val="00203A2C"/>
    <w:rsid w:val="00203B27"/>
    <w:rsid w:val="00203CCE"/>
    <w:rsid w:val="00204B21"/>
    <w:rsid w:val="0020514C"/>
    <w:rsid w:val="002054C3"/>
    <w:rsid w:val="002059BE"/>
    <w:rsid w:val="002059C5"/>
    <w:rsid w:val="00205A7E"/>
    <w:rsid w:val="0021073D"/>
    <w:rsid w:val="00210DA0"/>
    <w:rsid w:val="00210F6C"/>
    <w:rsid w:val="00211108"/>
    <w:rsid w:val="0021114D"/>
    <w:rsid w:val="002111EA"/>
    <w:rsid w:val="00211DFC"/>
    <w:rsid w:val="002124F0"/>
    <w:rsid w:val="0021382F"/>
    <w:rsid w:val="00213BD9"/>
    <w:rsid w:val="00214257"/>
    <w:rsid w:val="00214FF2"/>
    <w:rsid w:val="00215B50"/>
    <w:rsid w:val="00217DCD"/>
    <w:rsid w:val="00220037"/>
    <w:rsid w:val="00221454"/>
    <w:rsid w:val="00221695"/>
    <w:rsid w:val="00221BE2"/>
    <w:rsid w:val="00223BE7"/>
    <w:rsid w:val="00224790"/>
    <w:rsid w:val="00224FA2"/>
    <w:rsid w:val="00225C95"/>
    <w:rsid w:val="00227384"/>
    <w:rsid w:val="00230C00"/>
    <w:rsid w:val="00230F1D"/>
    <w:rsid w:val="00230F41"/>
    <w:rsid w:val="00231759"/>
    <w:rsid w:val="00231C6A"/>
    <w:rsid w:val="00231FEA"/>
    <w:rsid w:val="00232300"/>
    <w:rsid w:val="00232900"/>
    <w:rsid w:val="002329DC"/>
    <w:rsid w:val="00233170"/>
    <w:rsid w:val="00233DA9"/>
    <w:rsid w:val="00235D85"/>
    <w:rsid w:val="00236420"/>
    <w:rsid w:val="00236534"/>
    <w:rsid w:val="0023698E"/>
    <w:rsid w:val="00241758"/>
    <w:rsid w:val="00242787"/>
    <w:rsid w:val="00242D56"/>
    <w:rsid w:val="00243F87"/>
    <w:rsid w:val="002443F1"/>
    <w:rsid w:val="00244911"/>
    <w:rsid w:val="00245CAE"/>
    <w:rsid w:val="00246D93"/>
    <w:rsid w:val="00246FD2"/>
    <w:rsid w:val="00247B37"/>
    <w:rsid w:val="00250BC4"/>
    <w:rsid w:val="00250E34"/>
    <w:rsid w:val="002519C3"/>
    <w:rsid w:val="00251D2C"/>
    <w:rsid w:val="00252255"/>
    <w:rsid w:val="002526A0"/>
    <w:rsid w:val="00252A2F"/>
    <w:rsid w:val="00253EC1"/>
    <w:rsid w:val="00254467"/>
    <w:rsid w:val="00254D52"/>
    <w:rsid w:val="00255878"/>
    <w:rsid w:val="00256361"/>
    <w:rsid w:val="00256456"/>
    <w:rsid w:val="00256EF7"/>
    <w:rsid w:val="0025787A"/>
    <w:rsid w:val="002578D8"/>
    <w:rsid w:val="00257D6E"/>
    <w:rsid w:val="002604C8"/>
    <w:rsid w:val="002620FB"/>
    <w:rsid w:val="002626A2"/>
    <w:rsid w:val="00262F04"/>
    <w:rsid w:val="0026309A"/>
    <w:rsid w:val="00265499"/>
    <w:rsid w:val="00265C92"/>
    <w:rsid w:val="00265D02"/>
    <w:rsid w:val="00266687"/>
    <w:rsid w:val="0026738E"/>
    <w:rsid w:val="0026740B"/>
    <w:rsid w:val="00267B76"/>
    <w:rsid w:val="00267B84"/>
    <w:rsid w:val="00267E8F"/>
    <w:rsid w:val="00270C24"/>
    <w:rsid w:val="0027263C"/>
    <w:rsid w:val="00272AD6"/>
    <w:rsid w:val="00272CE3"/>
    <w:rsid w:val="0027310E"/>
    <w:rsid w:val="00274B23"/>
    <w:rsid w:val="00274CCC"/>
    <w:rsid w:val="00274ED8"/>
    <w:rsid w:val="00275448"/>
    <w:rsid w:val="00275E37"/>
    <w:rsid w:val="00276A60"/>
    <w:rsid w:val="00276E2D"/>
    <w:rsid w:val="0027727B"/>
    <w:rsid w:val="002803C8"/>
    <w:rsid w:val="002816A8"/>
    <w:rsid w:val="002823E6"/>
    <w:rsid w:val="00282E46"/>
    <w:rsid w:val="00283770"/>
    <w:rsid w:val="00284133"/>
    <w:rsid w:val="00284863"/>
    <w:rsid w:val="0028493E"/>
    <w:rsid w:val="00285207"/>
    <w:rsid w:val="00285410"/>
    <w:rsid w:val="0028562C"/>
    <w:rsid w:val="002863CC"/>
    <w:rsid w:val="0028648E"/>
    <w:rsid w:val="00286B07"/>
    <w:rsid w:val="00287F31"/>
    <w:rsid w:val="00290190"/>
    <w:rsid w:val="0029058A"/>
    <w:rsid w:val="002908FA"/>
    <w:rsid w:val="00290FD4"/>
    <w:rsid w:val="002910C1"/>
    <w:rsid w:val="00291455"/>
    <w:rsid w:val="0029184E"/>
    <w:rsid w:val="002929A7"/>
    <w:rsid w:val="002929EE"/>
    <w:rsid w:val="002947E2"/>
    <w:rsid w:val="00294B3A"/>
    <w:rsid w:val="00294E32"/>
    <w:rsid w:val="002952A9"/>
    <w:rsid w:val="00295ABF"/>
    <w:rsid w:val="002A07AF"/>
    <w:rsid w:val="002A1E1E"/>
    <w:rsid w:val="002A2485"/>
    <w:rsid w:val="002A24C0"/>
    <w:rsid w:val="002A33FE"/>
    <w:rsid w:val="002A4379"/>
    <w:rsid w:val="002A43BA"/>
    <w:rsid w:val="002A4544"/>
    <w:rsid w:val="002A4A2C"/>
    <w:rsid w:val="002A5F7D"/>
    <w:rsid w:val="002A62FC"/>
    <w:rsid w:val="002A690C"/>
    <w:rsid w:val="002A6A4A"/>
    <w:rsid w:val="002A7211"/>
    <w:rsid w:val="002A7EB0"/>
    <w:rsid w:val="002B040F"/>
    <w:rsid w:val="002B0F91"/>
    <w:rsid w:val="002B137C"/>
    <w:rsid w:val="002B1ECD"/>
    <w:rsid w:val="002B34A5"/>
    <w:rsid w:val="002B398F"/>
    <w:rsid w:val="002B3AEB"/>
    <w:rsid w:val="002B44C6"/>
    <w:rsid w:val="002B470C"/>
    <w:rsid w:val="002B47A3"/>
    <w:rsid w:val="002B4B1E"/>
    <w:rsid w:val="002B4CBC"/>
    <w:rsid w:val="002B5947"/>
    <w:rsid w:val="002B64A3"/>
    <w:rsid w:val="002C005D"/>
    <w:rsid w:val="002C25A2"/>
    <w:rsid w:val="002C2885"/>
    <w:rsid w:val="002C3471"/>
    <w:rsid w:val="002C3534"/>
    <w:rsid w:val="002C37CB"/>
    <w:rsid w:val="002C61E9"/>
    <w:rsid w:val="002C6277"/>
    <w:rsid w:val="002C6535"/>
    <w:rsid w:val="002C6AE8"/>
    <w:rsid w:val="002C6EA7"/>
    <w:rsid w:val="002C7956"/>
    <w:rsid w:val="002C7B7F"/>
    <w:rsid w:val="002C7C6D"/>
    <w:rsid w:val="002D02BF"/>
    <w:rsid w:val="002D0471"/>
    <w:rsid w:val="002D0C56"/>
    <w:rsid w:val="002D15E7"/>
    <w:rsid w:val="002D3415"/>
    <w:rsid w:val="002D3D2D"/>
    <w:rsid w:val="002D3D3F"/>
    <w:rsid w:val="002D4BF2"/>
    <w:rsid w:val="002D632D"/>
    <w:rsid w:val="002D63F8"/>
    <w:rsid w:val="002D6902"/>
    <w:rsid w:val="002E004B"/>
    <w:rsid w:val="002E021A"/>
    <w:rsid w:val="002E0442"/>
    <w:rsid w:val="002E088E"/>
    <w:rsid w:val="002E0B42"/>
    <w:rsid w:val="002E0E73"/>
    <w:rsid w:val="002E1FCE"/>
    <w:rsid w:val="002E252B"/>
    <w:rsid w:val="002E36CB"/>
    <w:rsid w:val="002E44C3"/>
    <w:rsid w:val="002E54AC"/>
    <w:rsid w:val="002E7128"/>
    <w:rsid w:val="002E71A4"/>
    <w:rsid w:val="002E742B"/>
    <w:rsid w:val="002F0023"/>
    <w:rsid w:val="002F09F1"/>
    <w:rsid w:val="002F1A5F"/>
    <w:rsid w:val="002F237A"/>
    <w:rsid w:val="002F3356"/>
    <w:rsid w:val="002F339E"/>
    <w:rsid w:val="002F3D3A"/>
    <w:rsid w:val="002F406E"/>
    <w:rsid w:val="002F432D"/>
    <w:rsid w:val="002F4CAE"/>
    <w:rsid w:val="002F5233"/>
    <w:rsid w:val="002F5C2A"/>
    <w:rsid w:val="002F6402"/>
    <w:rsid w:val="002F7032"/>
    <w:rsid w:val="002F7494"/>
    <w:rsid w:val="002F7C7E"/>
    <w:rsid w:val="002F7F6E"/>
    <w:rsid w:val="003003F9"/>
    <w:rsid w:val="00301395"/>
    <w:rsid w:val="00301EC2"/>
    <w:rsid w:val="00302BCF"/>
    <w:rsid w:val="0030301F"/>
    <w:rsid w:val="003036D3"/>
    <w:rsid w:val="00303A30"/>
    <w:rsid w:val="00303BE9"/>
    <w:rsid w:val="00303CA0"/>
    <w:rsid w:val="003040AE"/>
    <w:rsid w:val="00304CFC"/>
    <w:rsid w:val="00305130"/>
    <w:rsid w:val="00305F26"/>
    <w:rsid w:val="0030640E"/>
    <w:rsid w:val="00307331"/>
    <w:rsid w:val="00307478"/>
    <w:rsid w:val="0030751C"/>
    <w:rsid w:val="00307723"/>
    <w:rsid w:val="003105E3"/>
    <w:rsid w:val="00310A4C"/>
    <w:rsid w:val="0031104D"/>
    <w:rsid w:val="0031146D"/>
    <w:rsid w:val="0031200B"/>
    <w:rsid w:val="00312B0B"/>
    <w:rsid w:val="00312C2A"/>
    <w:rsid w:val="00313C3D"/>
    <w:rsid w:val="00314167"/>
    <w:rsid w:val="0031423B"/>
    <w:rsid w:val="00314D9A"/>
    <w:rsid w:val="00314EC4"/>
    <w:rsid w:val="003151B9"/>
    <w:rsid w:val="003153DC"/>
    <w:rsid w:val="003169A6"/>
    <w:rsid w:val="00316D86"/>
    <w:rsid w:val="0032166C"/>
    <w:rsid w:val="00321E08"/>
    <w:rsid w:val="00322559"/>
    <w:rsid w:val="003231AF"/>
    <w:rsid w:val="00323636"/>
    <w:rsid w:val="00325087"/>
    <w:rsid w:val="00325344"/>
    <w:rsid w:val="00326C78"/>
    <w:rsid w:val="00327911"/>
    <w:rsid w:val="00330027"/>
    <w:rsid w:val="00330085"/>
    <w:rsid w:val="00330437"/>
    <w:rsid w:val="003311C7"/>
    <w:rsid w:val="0033286B"/>
    <w:rsid w:val="00333CA3"/>
    <w:rsid w:val="003345DD"/>
    <w:rsid w:val="00335198"/>
    <w:rsid w:val="0033565D"/>
    <w:rsid w:val="00336703"/>
    <w:rsid w:val="00336E26"/>
    <w:rsid w:val="003379F4"/>
    <w:rsid w:val="00337CDB"/>
    <w:rsid w:val="0034027C"/>
    <w:rsid w:val="0034039A"/>
    <w:rsid w:val="00340FC7"/>
    <w:rsid w:val="003417E7"/>
    <w:rsid w:val="003419D5"/>
    <w:rsid w:val="00341DFF"/>
    <w:rsid w:val="003422E5"/>
    <w:rsid w:val="0034413E"/>
    <w:rsid w:val="00344648"/>
    <w:rsid w:val="00344781"/>
    <w:rsid w:val="00344922"/>
    <w:rsid w:val="00344F60"/>
    <w:rsid w:val="003455CD"/>
    <w:rsid w:val="003457A3"/>
    <w:rsid w:val="00345C04"/>
    <w:rsid w:val="00345F02"/>
    <w:rsid w:val="00346C00"/>
    <w:rsid w:val="00346D05"/>
    <w:rsid w:val="003470CE"/>
    <w:rsid w:val="0034741B"/>
    <w:rsid w:val="00347DC9"/>
    <w:rsid w:val="003511E8"/>
    <w:rsid w:val="00351AAA"/>
    <w:rsid w:val="00351BFA"/>
    <w:rsid w:val="003548CA"/>
    <w:rsid w:val="00354D8E"/>
    <w:rsid w:val="0035546C"/>
    <w:rsid w:val="00356D0C"/>
    <w:rsid w:val="0035715D"/>
    <w:rsid w:val="003575CE"/>
    <w:rsid w:val="00357CCD"/>
    <w:rsid w:val="0036025C"/>
    <w:rsid w:val="003603D1"/>
    <w:rsid w:val="00360445"/>
    <w:rsid w:val="0036059D"/>
    <w:rsid w:val="0036062D"/>
    <w:rsid w:val="003609C6"/>
    <w:rsid w:val="00360B2C"/>
    <w:rsid w:val="00360D28"/>
    <w:rsid w:val="0036245D"/>
    <w:rsid w:val="00362C23"/>
    <w:rsid w:val="0036337D"/>
    <w:rsid w:val="003633E4"/>
    <w:rsid w:val="00363696"/>
    <w:rsid w:val="00364109"/>
    <w:rsid w:val="00364634"/>
    <w:rsid w:val="00364711"/>
    <w:rsid w:val="00364B95"/>
    <w:rsid w:val="00365A4C"/>
    <w:rsid w:val="00366560"/>
    <w:rsid w:val="00366757"/>
    <w:rsid w:val="00366E72"/>
    <w:rsid w:val="00366F71"/>
    <w:rsid w:val="0036716F"/>
    <w:rsid w:val="00367338"/>
    <w:rsid w:val="00370122"/>
    <w:rsid w:val="00370220"/>
    <w:rsid w:val="00370FBF"/>
    <w:rsid w:val="00370FFF"/>
    <w:rsid w:val="00371547"/>
    <w:rsid w:val="00371976"/>
    <w:rsid w:val="00372BA8"/>
    <w:rsid w:val="00374105"/>
    <w:rsid w:val="00374A2B"/>
    <w:rsid w:val="00376C72"/>
    <w:rsid w:val="00376F62"/>
    <w:rsid w:val="003801E9"/>
    <w:rsid w:val="003807FE"/>
    <w:rsid w:val="00381C65"/>
    <w:rsid w:val="00381C82"/>
    <w:rsid w:val="00382D47"/>
    <w:rsid w:val="00383DD7"/>
    <w:rsid w:val="0038449F"/>
    <w:rsid w:val="00384760"/>
    <w:rsid w:val="00385D72"/>
    <w:rsid w:val="00386A0C"/>
    <w:rsid w:val="003871B6"/>
    <w:rsid w:val="003872DE"/>
    <w:rsid w:val="00387914"/>
    <w:rsid w:val="00387B47"/>
    <w:rsid w:val="00387E57"/>
    <w:rsid w:val="00390184"/>
    <w:rsid w:val="003911EA"/>
    <w:rsid w:val="003931A8"/>
    <w:rsid w:val="003937DD"/>
    <w:rsid w:val="003947AA"/>
    <w:rsid w:val="00395567"/>
    <w:rsid w:val="00396049"/>
    <w:rsid w:val="00396507"/>
    <w:rsid w:val="003970B8"/>
    <w:rsid w:val="003975FF"/>
    <w:rsid w:val="003A143A"/>
    <w:rsid w:val="003A1B99"/>
    <w:rsid w:val="003A365B"/>
    <w:rsid w:val="003A4045"/>
    <w:rsid w:val="003A54C4"/>
    <w:rsid w:val="003A598A"/>
    <w:rsid w:val="003A7021"/>
    <w:rsid w:val="003A71DD"/>
    <w:rsid w:val="003A7748"/>
    <w:rsid w:val="003A7E67"/>
    <w:rsid w:val="003B001B"/>
    <w:rsid w:val="003B0359"/>
    <w:rsid w:val="003B161C"/>
    <w:rsid w:val="003B1F37"/>
    <w:rsid w:val="003B22EE"/>
    <w:rsid w:val="003B3BB6"/>
    <w:rsid w:val="003B4401"/>
    <w:rsid w:val="003B51CC"/>
    <w:rsid w:val="003B5D3D"/>
    <w:rsid w:val="003B69DC"/>
    <w:rsid w:val="003B6B0E"/>
    <w:rsid w:val="003B7815"/>
    <w:rsid w:val="003C0710"/>
    <w:rsid w:val="003C0EC9"/>
    <w:rsid w:val="003C1C0A"/>
    <w:rsid w:val="003C2706"/>
    <w:rsid w:val="003C2E89"/>
    <w:rsid w:val="003C3050"/>
    <w:rsid w:val="003C32B5"/>
    <w:rsid w:val="003C3CC1"/>
    <w:rsid w:val="003C3ECE"/>
    <w:rsid w:val="003C4054"/>
    <w:rsid w:val="003C5C85"/>
    <w:rsid w:val="003C6915"/>
    <w:rsid w:val="003C7124"/>
    <w:rsid w:val="003C7D21"/>
    <w:rsid w:val="003D03F1"/>
    <w:rsid w:val="003D07EF"/>
    <w:rsid w:val="003D21E7"/>
    <w:rsid w:val="003D28BA"/>
    <w:rsid w:val="003D3868"/>
    <w:rsid w:val="003D388D"/>
    <w:rsid w:val="003D40B2"/>
    <w:rsid w:val="003D49DB"/>
    <w:rsid w:val="003D4CCA"/>
    <w:rsid w:val="003D501D"/>
    <w:rsid w:val="003D5B25"/>
    <w:rsid w:val="003D7274"/>
    <w:rsid w:val="003D7487"/>
    <w:rsid w:val="003D753C"/>
    <w:rsid w:val="003E018E"/>
    <w:rsid w:val="003E0359"/>
    <w:rsid w:val="003E09E9"/>
    <w:rsid w:val="003E0DE7"/>
    <w:rsid w:val="003E1858"/>
    <w:rsid w:val="003E18D0"/>
    <w:rsid w:val="003E1932"/>
    <w:rsid w:val="003E1F6D"/>
    <w:rsid w:val="003E2C32"/>
    <w:rsid w:val="003E2DF0"/>
    <w:rsid w:val="003E3278"/>
    <w:rsid w:val="003E32F7"/>
    <w:rsid w:val="003E333A"/>
    <w:rsid w:val="003E3EA4"/>
    <w:rsid w:val="003E3ED9"/>
    <w:rsid w:val="003E4203"/>
    <w:rsid w:val="003E4542"/>
    <w:rsid w:val="003E4A60"/>
    <w:rsid w:val="003E59E2"/>
    <w:rsid w:val="003E5B7B"/>
    <w:rsid w:val="003E5EAD"/>
    <w:rsid w:val="003E75FD"/>
    <w:rsid w:val="003E788E"/>
    <w:rsid w:val="003E7F13"/>
    <w:rsid w:val="003F02C7"/>
    <w:rsid w:val="003F0673"/>
    <w:rsid w:val="003F1CAF"/>
    <w:rsid w:val="003F262E"/>
    <w:rsid w:val="003F2A9F"/>
    <w:rsid w:val="003F2EA6"/>
    <w:rsid w:val="003F47A5"/>
    <w:rsid w:val="003F4B9E"/>
    <w:rsid w:val="003F4C04"/>
    <w:rsid w:val="003F4F5E"/>
    <w:rsid w:val="003F505E"/>
    <w:rsid w:val="003F5EFF"/>
    <w:rsid w:val="003F5FE0"/>
    <w:rsid w:val="003F7517"/>
    <w:rsid w:val="003F755B"/>
    <w:rsid w:val="003F7A63"/>
    <w:rsid w:val="003F7CFB"/>
    <w:rsid w:val="003F7DFB"/>
    <w:rsid w:val="00400BEC"/>
    <w:rsid w:val="00401AD9"/>
    <w:rsid w:val="00401B6C"/>
    <w:rsid w:val="00401F27"/>
    <w:rsid w:val="00401F9C"/>
    <w:rsid w:val="004022E6"/>
    <w:rsid w:val="00402606"/>
    <w:rsid w:val="00402B3B"/>
    <w:rsid w:val="00404969"/>
    <w:rsid w:val="004052A6"/>
    <w:rsid w:val="00405854"/>
    <w:rsid w:val="00410E9E"/>
    <w:rsid w:val="00410FF2"/>
    <w:rsid w:val="004123B1"/>
    <w:rsid w:val="00414885"/>
    <w:rsid w:val="00414E86"/>
    <w:rsid w:val="00414EBD"/>
    <w:rsid w:val="0041534C"/>
    <w:rsid w:val="00415919"/>
    <w:rsid w:val="0041668C"/>
    <w:rsid w:val="00416805"/>
    <w:rsid w:val="00416B02"/>
    <w:rsid w:val="004172A6"/>
    <w:rsid w:val="00417BF6"/>
    <w:rsid w:val="004223C7"/>
    <w:rsid w:val="00422A6D"/>
    <w:rsid w:val="00422CD1"/>
    <w:rsid w:val="00422DCA"/>
    <w:rsid w:val="00422E0B"/>
    <w:rsid w:val="00423008"/>
    <w:rsid w:val="00423895"/>
    <w:rsid w:val="00424C24"/>
    <w:rsid w:val="0042773E"/>
    <w:rsid w:val="00430425"/>
    <w:rsid w:val="00430AA2"/>
    <w:rsid w:val="00431AF8"/>
    <w:rsid w:val="00436B3D"/>
    <w:rsid w:val="004371B2"/>
    <w:rsid w:val="0043785E"/>
    <w:rsid w:val="00440D51"/>
    <w:rsid w:val="00440DF1"/>
    <w:rsid w:val="00441DD4"/>
    <w:rsid w:val="00443C3D"/>
    <w:rsid w:val="00444AB3"/>
    <w:rsid w:val="00445721"/>
    <w:rsid w:val="00445902"/>
    <w:rsid w:val="004465BF"/>
    <w:rsid w:val="00446A48"/>
    <w:rsid w:val="004470DD"/>
    <w:rsid w:val="00447635"/>
    <w:rsid w:val="00447A77"/>
    <w:rsid w:val="004517D9"/>
    <w:rsid w:val="00451F41"/>
    <w:rsid w:val="004532DD"/>
    <w:rsid w:val="0045398E"/>
    <w:rsid w:val="00453EFC"/>
    <w:rsid w:val="00454722"/>
    <w:rsid w:val="00454C4B"/>
    <w:rsid w:val="004551F4"/>
    <w:rsid w:val="004554DE"/>
    <w:rsid w:val="00455D1C"/>
    <w:rsid w:val="0045614F"/>
    <w:rsid w:val="0045621A"/>
    <w:rsid w:val="00456279"/>
    <w:rsid w:val="00456BDE"/>
    <w:rsid w:val="00460938"/>
    <w:rsid w:val="00461612"/>
    <w:rsid w:val="00461BC4"/>
    <w:rsid w:val="00461F69"/>
    <w:rsid w:val="00462645"/>
    <w:rsid w:val="004626F9"/>
    <w:rsid w:val="00462EFD"/>
    <w:rsid w:val="00462F1A"/>
    <w:rsid w:val="004633B0"/>
    <w:rsid w:val="004633CB"/>
    <w:rsid w:val="004638CC"/>
    <w:rsid w:val="00464DC8"/>
    <w:rsid w:val="00465BF9"/>
    <w:rsid w:val="004667BD"/>
    <w:rsid w:val="004668C6"/>
    <w:rsid w:val="004668F6"/>
    <w:rsid w:val="00467161"/>
    <w:rsid w:val="00467C4B"/>
    <w:rsid w:val="004713A0"/>
    <w:rsid w:val="004714D0"/>
    <w:rsid w:val="00471B89"/>
    <w:rsid w:val="00471E69"/>
    <w:rsid w:val="0047283A"/>
    <w:rsid w:val="004735B2"/>
    <w:rsid w:val="0047455C"/>
    <w:rsid w:val="004776FB"/>
    <w:rsid w:val="004802B8"/>
    <w:rsid w:val="004810FB"/>
    <w:rsid w:val="0048175C"/>
    <w:rsid w:val="0048183E"/>
    <w:rsid w:val="00481CAC"/>
    <w:rsid w:val="00481D82"/>
    <w:rsid w:val="00481DB2"/>
    <w:rsid w:val="00481DBB"/>
    <w:rsid w:val="0048286A"/>
    <w:rsid w:val="0048325D"/>
    <w:rsid w:val="00483415"/>
    <w:rsid w:val="004838BE"/>
    <w:rsid w:val="004840F2"/>
    <w:rsid w:val="00484F0A"/>
    <w:rsid w:val="004852AE"/>
    <w:rsid w:val="00485D48"/>
    <w:rsid w:val="00486A61"/>
    <w:rsid w:val="00487A11"/>
    <w:rsid w:val="00487B8A"/>
    <w:rsid w:val="00487D6D"/>
    <w:rsid w:val="00490978"/>
    <w:rsid w:val="00490D1A"/>
    <w:rsid w:val="0049125C"/>
    <w:rsid w:val="00491B93"/>
    <w:rsid w:val="00492BF6"/>
    <w:rsid w:val="00492ECC"/>
    <w:rsid w:val="00492F2A"/>
    <w:rsid w:val="0049364B"/>
    <w:rsid w:val="004941A0"/>
    <w:rsid w:val="00494D3B"/>
    <w:rsid w:val="00494FAE"/>
    <w:rsid w:val="004950A3"/>
    <w:rsid w:val="00495128"/>
    <w:rsid w:val="004959A8"/>
    <w:rsid w:val="00497488"/>
    <w:rsid w:val="004A0492"/>
    <w:rsid w:val="004A0502"/>
    <w:rsid w:val="004A0B9E"/>
    <w:rsid w:val="004A0E80"/>
    <w:rsid w:val="004A1074"/>
    <w:rsid w:val="004A18E9"/>
    <w:rsid w:val="004A228E"/>
    <w:rsid w:val="004A37B3"/>
    <w:rsid w:val="004A3952"/>
    <w:rsid w:val="004A3FDC"/>
    <w:rsid w:val="004A45BB"/>
    <w:rsid w:val="004A4A58"/>
    <w:rsid w:val="004A5261"/>
    <w:rsid w:val="004A53F0"/>
    <w:rsid w:val="004A78D1"/>
    <w:rsid w:val="004B03AC"/>
    <w:rsid w:val="004B0516"/>
    <w:rsid w:val="004B060C"/>
    <w:rsid w:val="004B16E9"/>
    <w:rsid w:val="004B17CE"/>
    <w:rsid w:val="004B22C1"/>
    <w:rsid w:val="004B2B67"/>
    <w:rsid w:val="004B3F3C"/>
    <w:rsid w:val="004B4FB5"/>
    <w:rsid w:val="004B532F"/>
    <w:rsid w:val="004B6374"/>
    <w:rsid w:val="004B7D5F"/>
    <w:rsid w:val="004C0414"/>
    <w:rsid w:val="004C0BE0"/>
    <w:rsid w:val="004C117E"/>
    <w:rsid w:val="004C1B7A"/>
    <w:rsid w:val="004C1C32"/>
    <w:rsid w:val="004C23AE"/>
    <w:rsid w:val="004C2470"/>
    <w:rsid w:val="004C2654"/>
    <w:rsid w:val="004C2EED"/>
    <w:rsid w:val="004C2FB8"/>
    <w:rsid w:val="004C341A"/>
    <w:rsid w:val="004C4550"/>
    <w:rsid w:val="004C4583"/>
    <w:rsid w:val="004C5565"/>
    <w:rsid w:val="004C57DB"/>
    <w:rsid w:val="004C5999"/>
    <w:rsid w:val="004C63C5"/>
    <w:rsid w:val="004C68F0"/>
    <w:rsid w:val="004C6E1D"/>
    <w:rsid w:val="004C7478"/>
    <w:rsid w:val="004C74F1"/>
    <w:rsid w:val="004C7945"/>
    <w:rsid w:val="004D00AF"/>
    <w:rsid w:val="004D0650"/>
    <w:rsid w:val="004D12DC"/>
    <w:rsid w:val="004D206F"/>
    <w:rsid w:val="004D252A"/>
    <w:rsid w:val="004D4E5D"/>
    <w:rsid w:val="004D575D"/>
    <w:rsid w:val="004D5FC3"/>
    <w:rsid w:val="004D63C8"/>
    <w:rsid w:val="004E0A01"/>
    <w:rsid w:val="004E0DD2"/>
    <w:rsid w:val="004E28D6"/>
    <w:rsid w:val="004E318B"/>
    <w:rsid w:val="004E385A"/>
    <w:rsid w:val="004E38B1"/>
    <w:rsid w:val="004E3925"/>
    <w:rsid w:val="004E3B78"/>
    <w:rsid w:val="004E438C"/>
    <w:rsid w:val="004E448A"/>
    <w:rsid w:val="004E4657"/>
    <w:rsid w:val="004E50DB"/>
    <w:rsid w:val="004E5317"/>
    <w:rsid w:val="004E58A2"/>
    <w:rsid w:val="004E5F1B"/>
    <w:rsid w:val="004E6090"/>
    <w:rsid w:val="004E693B"/>
    <w:rsid w:val="004E6E43"/>
    <w:rsid w:val="004E7F13"/>
    <w:rsid w:val="004F04D2"/>
    <w:rsid w:val="004F0552"/>
    <w:rsid w:val="004F0DDB"/>
    <w:rsid w:val="004F17BE"/>
    <w:rsid w:val="004F22D2"/>
    <w:rsid w:val="004F248B"/>
    <w:rsid w:val="004F2630"/>
    <w:rsid w:val="004F40CF"/>
    <w:rsid w:val="004F4A68"/>
    <w:rsid w:val="004F50E7"/>
    <w:rsid w:val="004F52AE"/>
    <w:rsid w:val="004F72C8"/>
    <w:rsid w:val="005016DA"/>
    <w:rsid w:val="00501E50"/>
    <w:rsid w:val="005030AF"/>
    <w:rsid w:val="00503462"/>
    <w:rsid w:val="00503BC0"/>
    <w:rsid w:val="00503E0F"/>
    <w:rsid w:val="00503F57"/>
    <w:rsid w:val="005043FF"/>
    <w:rsid w:val="00504847"/>
    <w:rsid w:val="005049DC"/>
    <w:rsid w:val="00504CEC"/>
    <w:rsid w:val="005052AE"/>
    <w:rsid w:val="005055D9"/>
    <w:rsid w:val="005057E0"/>
    <w:rsid w:val="00506A6F"/>
    <w:rsid w:val="005072CF"/>
    <w:rsid w:val="0050756E"/>
    <w:rsid w:val="005101C8"/>
    <w:rsid w:val="00510353"/>
    <w:rsid w:val="00510B42"/>
    <w:rsid w:val="00511D77"/>
    <w:rsid w:val="00512208"/>
    <w:rsid w:val="00512356"/>
    <w:rsid w:val="00512433"/>
    <w:rsid w:val="005129E5"/>
    <w:rsid w:val="0051380F"/>
    <w:rsid w:val="0051383A"/>
    <w:rsid w:val="00513E1B"/>
    <w:rsid w:val="005147BB"/>
    <w:rsid w:val="00514F0F"/>
    <w:rsid w:val="00515C7D"/>
    <w:rsid w:val="00516599"/>
    <w:rsid w:val="00516992"/>
    <w:rsid w:val="00517650"/>
    <w:rsid w:val="00517B14"/>
    <w:rsid w:val="005204C7"/>
    <w:rsid w:val="00520B00"/>
    <w:rsid w:val="00521197"/>
    <w:rsid w:val="00522C94"/>
    <w:rsid w:val="005230A6"/>
    <w:rsid w:val="0052337F"/>
    <w:rsid w:val="00523B16"/>
    <w:rsid w:val="0052509F"/>
    <w:rsid w:val="005254C8"/>
    <w:rsid w:val="00525BA0"/>
    <w:rsid w:val="00526259"/>
    <w:rsid w:val="00526651"/>
    <w:rsid w:val="00526A6A"/>
    <w:rsid w:val="00527088"/>
    <w:rsid w:val="00527103"/>
    <w:rsid w:val="00527FAA"/>
    <w:rsid w:val="0053117C"/>
    <w:rsid w:val="0053137C"/>
    <w:rsid w:val="00531C39"/>
    <w:rsid w:val="005323B4"/>
    <w:rsid w:val="005324E5"/>
    <w:rsid w:val="00533476"/>
    <w:rsid w:val="00533C3C"/>
    <w:rsid w:val="005344AB"/>
    <w:rsid w:val="005348D0"/>
    <w:rsid w:val="00534A90"/>
    <w:rsid w:val="00535140"/>
    <w:rsid w:val="005359C8"/>
    <w:rsid w:val="0053670A"/>
    <w:rsid w:val="0053724B"/>
    <w:rsid w:val="00537C93"/>
    <w:rsid w:val="0054195A"/>
    <w:rsid w:val="00541B31"/>
    <w:rsid w:val="00541F8B"/>
    <w:rsid w:val="0054227A"/>
    <w:rsid w:val="00542318"/>
    <w:rsid w:val="005426C4"/>
    <w:rsid w:val="005430F2"/>
    <w:rsid w:val="0054346E"/>
    <w:rsid w:val="00545723"/>
    <w:rsid w:val="005457BC"/>
    <w:rsid w:val="00546515"/>
    <w:rsid w:val="005465C0"/>
    <w:rsid w:val="00546697"/>
    <w:rsid w:val="0054670A"/>
    <w:rsid w:val="00547855"/>
    <w:rsid w:val="00547AF6"/>
    <w:rsid w:val="00547CED"/>
    <w:rsid w:val="0055012E"/>
    <w:rsid w:val="00550145"/>
    <w:rsid w:val="005504ED"/>
    <w:rsid w:val="00550D7F"/>
    <w:rsid w:val="00550F89"/>
    <w:rsid w:val="00551242"/>
    <w:rsid w:val="00551745"/>
    <w:rsid w:val="00552769"/>
    <w:rsid w:val="00552A83"/>
    <w:rsid w:val="0055348F"/>
    <w:rsid w:val="00553811"/>
    <w:rsid w:val="00553EAD"/>
    <w:rsid w:val="00554047"/>
    <w:rsid w:val="00554710"/>
    <w:rsid w:val="005554B5"/>
    <w:rsid w:val="00556625"/>
    <w:rsid w:val="005566C0"/>
    <w:rsid w:val="00557BDD"/>
    <w:rsid w:val="00557EC6"/>
    <w:rsid w:val="005604DA"/>
    <w:rsid w:val="00561162"/>
    <w:rsid w:val="00562945"/>
    <w:rsid w:val="00563210"/>
    <w:rsid w:val="00563F43"/>
    <w:rsid w:val="0056506E"/>
    <w:rsid w:val="005651E6"/>
    <w:rsid w:val="005664E5"/>
    <w:rsid w:val="005664E8"/>
    <w:rsid w:val="005667D9"/>
    <w:rsid w:val="00567E79"/>
    <w:rsid w:val="005708FB"/>
    <w:rsid w:val="00570E8F"/>
    <w:rsid w:val="005729A3"/>
    <w:rsid w:val="0057331B"/>
    <w:rsid w:val="005738FC"/>
    <w:rsid w:val="00573D99"/>
    <w:rsid w:val="00574742"/>
    <w:rsid w:val="0057481E"/>
    <w:rsid w:val="00574976"/>
    <w:rsid w:val="00575730"/>
    <w:rsid w:val="00576ADE"/>
    <w:rsid w:val="00577808"/>
    <w:rsid w:val="00582232"/>
    <w:rsid w:val="00582A8F"/>
    <w:rsid w:val="00582AFE"/>
    <w:rsid w:val="00583269"/>
    <w:rsid w:val="00584D22"/>
    <w:rsid w:val="00585664"/>
    <w:rsid w:val="00585760"/>
    <w:rsid w:val="005859FC"/>
    <w:rsid w:val="00585B5F"/>
    <w:rsid w:val="00585E8E"/>
    <w:rsid w:val="00585F29"/>
    <w:rsid w:val="0058604B"/>
    <w:rsid w:val="00586778"/>
    <w:rsid w:val="00586F45"/>
    <w:rsid w:val="00590BB0"/>
    <w:rsid w:val="005911D4"/>
    <w:rsid w:val="0059246F"/>
    <w:rsid w:val="005929D7"/>
    <w:rsid w:val="005931E8"/>
    <w:rsid w:val="0059400E"/>
    <w:rsid w:val="00594503"/>
    <w:rsid w:val="0059459F"/>
    <w:rsid w:val="00594776"/>
    <w:rsid w:val="0059571E"/>
    <w:rsid w:val="00595F9A"/>
    <w:rsid w:val="0059614B"/>
    <w:rsid w:val="0059658A"/>
    <w:rsid w:val="00596B5F"/>
    <w:rsid w:val="00596E5C"/>
    <w:rsid w:val="00597296"/>
    <w:rsid w:val="005975EC"/>
    <w:rsid w:val="00597AC9"/>
    <w:rsid w:val="005A062F"/>
    <w:rsid w:val="005A0E02"/>
    <w:rsid w:val="005A18B7"/>
    <w:rsid w:val="005A266F"/>
    <w:rsid w:val="005A2678"/>
    <w:rsid w:val="005A26B4"/>
    <w:rsid w:val="005A309C"/>
    <w:rsid w:val="005A322C"/>
    <w:rsid w:val="005A38D6"/>
    <w:rsid w:val="005A4867"/>
    <w:rsid w:val="005A4ADF"/>
    <w:rsid w:val="005A5E58"/>
    <w:rsid w:val="005A6001"/>
    <w:rsid w:val="005B0DC7"/>
    <w:rsid w:val="005B126A"/>
    <w:rsid w:val="005B1AFD"/>
    <w:rsid w:val="005B20A0"/>
    <w:rsid w:val="005B2F68"/>
    <w:rsid w:val="005B3A2B"/>
    <w:rsid w:val="005B4961"/>
    <w:rsid w:val="005B4E8C"/>
    <w:rsid w:val="005B4FA0"/>
    <w:rsid w:val="005B4FA7"/>
    <w:rsid w:val="005B503C"/>
    <w:rsid w:val="005B5DE2"/>
    <w:rsid w:val="005B7AC2"/>
    <w:rsid w:val="005C00EA"/>
    <w:rsid w:val="005C038C"/>
    <w:rsid w:val="005C0943"/>
    <w:rsid w:val="005C1197"/>
    <w:rsid w:val="005C1A91"/>
    <w:rsid w:val="005C2446"/>
    <w:rsid w:val="005C2734"/>
    <w:rsid w:val="005C3172"/>
    <w:rsid w:val="005C351D"/>
    <w:rsid w:val="005C370C"/>
    <w:rsid w:val="005C38B0"/>
    <w:rsid w:val="005C55A1"/>
    <w:rsid w:val="005C5C07"/>
    <w:rsid w:val="005C629C"/>
    <w:rsid w:val="005C6682"/>
    <w:rsid w:val="005C7DC7"/>
    <w:rsid w:val="005D038A"/>
    <w:rsid w:val="005D1D85"/>
    <w:rsid w:val="005D2DF0"/>
    <w:rsid w:val="005D36F6"/>
    <w:rsid w:val="005D66E3"/>
    <w:rsid w:val="005D7B8D"/>
    <w:rsid w:val="005E0700"/>
    <w:rsid w:val="005E139C"/>
    <w:rsid w:val="005E1758"/>
    <w:rsid w:val="005E1775"/>
    <w:rsid w:val="005E2F03"/>
    <w:rsid w:val="005E30C0"/>
    <w:rsid w:val="005E3341"/>
    <w:rsid w:val="005E3BF8"/>
    <w:rsid w:val="005E3D3C"/>
    <w:rsid w:val="005E4A3D"/>
    <w:rsid w:val="005E4EF7"/>
    <w:rsid w:val="005E5851"/>
    <w:rsid w:val="005E70E7"/>
    <w:rsid w:val="005E78DA"/>
    <w:rsid w:val="005E7C10"/>
    <w:rsid w:val="005E7EF3"/>
    <w:rsid w:val="005F0367"/>
    <w:rsid w:val="005F1173"/>
    <w:rsid w:val="005F11AC"/>
    <w:rsid w:val="005F1A11"/>
    <w:rsid w:val="005F1DA2"/>
    <w:rsid w:val="005F35A6"/>
    <w:rsid w:val="005F35DC"/>
    <w:rsid w:val="005F49CC"/>
    <w:rsid w:val="005F5008"/>
    <w:rsid w:val="005F6D56"/>
    <w:rsid w:val="00600BBF"/>
    <w:rsid w:val="00601498"/>
    <w:rsid w:val="006032D8"/>
    <w:rsid w:val="00603C4E"/>
    <w:rsid w:val="00604356"/>
    <w:rsid w:val="0060435D"/>
    <w:rsid w:val="00604CA5"/>
    <w:rsid w:val="00605470"/>
    <w:rsid w:val="0060568E"/>
    <w:rsid w:val="00606197"/>
    <w:rsid w:val="00607551"/>
    <w:rsid w:val="00607B3A"/>
    <w:rsid w:val="00607C52"/>
    <w:rsid w:val="00607F2B"/>
    <w:rsid w:val="006101D6"/>
    <w:rsid w:val="00610471"/>
    <w:rsid w:val="00612316"/>
    <w:rsid w:val="006126E6"/>
    <w:rsid w:val="00613FE3"/>
    <w:rsid w:val="006144C4"/>
    <w:rsid w:val="00615A1F"/>
    <w:rsid w:val="00615A6F"/>
    <w:rsid w:val="00616890"/>
    <w:rsid w:val="00617334"/>
    <w:rsid w:val="006173FD"/>
    <w:rsid w:val="00617C9B"/>
    <w:rsid w:val="006200FA"/>
    <w:rsid w:val="00620F7E"/>
    <w:rsid w:val="0062195A"/>
    <w:rsid w:val="00621B58"/>
    <w:rsid w:val="00621CAF"/>
    <w:rsid w:val="00621D52"/>
    <w:rsid w:val="006221BA"/>
    <w:rsid w:val="006225D7"/>
    <w:rsid w:val="006245FA"/>
    <w:rsid w:val="0062470F"/>
    <w:rsid w:val="00625543"/>
    <w:rsid w:val="006255C0"/>
    <w:rsid w:val="00627FA8"/>
    <w:rsid w:val="006309FE"/>
    <w:rsid w:val="00630C1A"/>
    <w:rsid w:val="00630D4C"/>
    <w:rsid w:val="00630D96"/>
    <w:rsid w:val="00630D9D"/>
    <w:rsid w:val="006322BC"/>
    <w:rsid w:val="006331B1"/>
    <w:rsid w:val="006342B9"/>
    <w:rsid w:val="006344A3"/>
    <w:rsid w:val="0063458D"/>
    <w:rsid w:val="00634691"/>
    <w:rsid w:val="00635207"/>
    <w:rsid w:val="00635360"/>
    <w:rsid w:val="00635A52"/>
    <w:rsid w:val="006362C6"/>
    <w:rsid w:val="0063631B"/>
    <w:rsid w:val="006371FC"/>
    <w:rsid w:val="00637E9C"/>
    <w:rsid w:val="00640630"/>
    <w:rsid w:val="00640D17"/>
    <w:rsid w:val="00642C9B"/>
    <w:rsid w:val="00644944"/>
    <w:rsid w:val="00644A55"/>
    <w:rsid w:val="00645705"/>
    <w:rsid w:val="00645879"/>
    <w:rsid w:val="0064617D"/>
    <w:rsid w:val="00646DF6"/>
    <w:rsid w:val="00647500"/>
    <w:rsid w:val="0064775A"/>
    <w:rsid w:val="00647B2E"/>
    <w:rsid w:val="006500BE"/>
    <w:rsid w:val="0065015B"/>
    <w:rsid w:val="006511CB"/>
    <w:rsid w:val="00651553"/>
    <w:rsid w:val="0065155E"/>
    <w:rsid w:val="00651A92"/>
    <w:rsid w:val="006523FE"/>
    <w:rsid w:val="0065287D"/>
    <w:rsid w:val="00652CAB"/>
    <w:rsid w:val="00652D98"/>
    <w:rsid w:val="00653095"/>
    <w:rsid w:val="0065314C"/>
    <w:rsid w:val="00653C29"/>
    <w:rsid w:val="00653E8A"/>
    <w:rsid w:val="0065406E"/>
    <w:rsid w:val="00654526"/>
    <w:rsid w:val="00654E0A"/>
    <w:rsid w:val="00654EEF"/>
    <w:rsid w:val="00656F38"/>
    <w:rsid w:val="00657087"/>
    <w:rsid w:val="00657B5D"/>
    <w:rsid w:val="0066028F"/>
    <w:rsid w:val="00660AD7"/>
    <w:rsid w:val="00661C9F"/>
    <w:rsid w:val="00662692"/>
    <w:rsid w:val="00663A1E"/>
    <w:rsid w:val="006649C4"/>
    <w:rsid w:val="00665247"/>
    <w:rsid w:val="00666603"/>
    <w:rsid w:val="0066673C"/>
    <w:rsid w:val="00666DB3"/>
    <w:rsid w:val="00667256"/>
    <w:rsid w:val="00670E68"/>
    <w:rsid w:val="006712D9"/>
    <w:rsid w:val="0067174D"/>
    <w:rsid w:val="006717FF"/>
    <w:rsid w:val="0067209C"/>
    <w:rsid w:val="00672969"/>
    <w:rsid w:val="006731D8"/>
    <w:rsid w:val="00673A8C"/>
    <w:rsid w:val="00675A57"/>
    <w:rsid w:val="00677CA3"/>
    <w:rsid w:val="00677EBE"/>
    <w:rsid w:val="00677FDE"/>
    <w:rsid w:val="0068078B"/>
    <w:rsid w:val="00680B22"/>
    <w:rsid w:val="00683981"/>
    <w:rsid w:val="0068480B"/>
    <w:rsid w:val="00684FDA"/>
    <w:rsid w:val="00685354"/>
    <w:rsid w:val="006860B0"/>
    <w:rsid w:val="006865E6"/>
    <w:rsid w:val="00687E8B"/>
    <w:rsid w:val="00690397"/>
    <w:rsid w:val="00690C21"/>
    <w:rsid w:val="0069142C"/>
    <w:rsid w:val="00691D0F"/>
    <w:rsid w:val="00691E10"/>
    <w:rsid w:val="00692457"/>
    <w:rsid w:val="006929F0"/>
    <w:rsid w:val="00693547"/>
    <w:rsid w:val="0069362C"/>
    <w:rsid w:val="006948FA"/>
    <w:rsid w:val="00694A04"/>
    <w:rsid w:val="00694A73"/>
    <w:rsid w:val="00694F34"/>
    <w:rsid w:val="006953E1"/>
    <w:rsid w:val="00696127"/>
    <w:rsid w:val="0069644A"/>
    <w:rsid w:val="00696849"/>
    <w:rsid w:val="00696C31"/>
    <w:rsid w:val="00696F67"/>
    <w:rsid w:val="00697832"/>
    <w:rsid w:val="006979AB"/>
    <w:rsid w:val="00697CB3"/>
    <w:rsid w:val="006A0CD9"/>
    <w:rsid w:val="006A0CEF"/>
    <w:rsid w:val="006A1870"/>
    <w:rsid w:val="006A23D4"/>
    <w:rsid w:val="006A256A"/>
    <w:rsid w:val="006A2B61"/>
    <w:rsid w:val="006A2F30"/>
    <w:rsid w:val="006A3DF5"/>
    <w:rsid w:val="006A40C3"/>
    <w:rsid w:val="006A44C6"/>
    <w:rsid w:val="006A48BF"/>
    <w:rsid w:val="006A52BB"/>
    <w:rsid w:val="006A54CB"/>
    <w:rsid w:val="006A54D3"/>
    <w:rsid w:val="006A59E9"/>
    <w:rsid w:val="006A5B0C"/>
    <w:rsid w:val="006A6010"/>
    <w:rsid w:val="006A6175"/>
    <w:rsid w:val="006A6586"/>
    <w:rsid w:val="006A70F9"/>
    <w:rsid w:val="006A7ABD"/>
    <w:rsid w:val="006B0AA8"/>
    <w:rsid w:val="006B15DC"/>
    <w:rsid w:val="006B1927"/>
    <w:rsid w:val="006B1BDE"/>
    <w:rsid w:val="006B1E4C"/>
    <w:rsid w:val="006B1E8C"/>
    <w:rsid w:val="006B4F08"/>
    <w:rsid w:val="006B5780"/>
    <w:rsid w:val="006B5AA5"/>
    <w:rsid w:val="006B6389"/>
    <w:rsid w:val="006B74C4"/>
    <w:rsid w:val="006B7603"/>
    <w:rsid w:val="006B7BF8"/>
    <w:rsid w:val="006B7CA1"/>
    <w:rsid w:val="006C03E7"/>
    <w:rsid w:val="006C11A1"/>
    <w:rsid w:val="006C18F5"/>
    <w:rsid w:val="006C1975"/>
    <w:rsid w:val="006C1CE7"/>
    <w:rsid w:val="006C2101"/>
    <w:rsid w:val="006C24D2"/>
    <w:rsid w:val="006C268D"/>
    <w:rsid w:val="006C2C05"/>
    <w:rsid w:val="006C327B"/>
    <w:rsid w:val="006C3391"/>
    <w:rsid w:val="006C506C"/>
    <w:rsid w:val="006C55EF"/>
    <w:rsid w:val="006C59CE"/>
    <w:rsid w:val="006C61E2"/>
    <w:rsid w:val="006C620D"/>
    <w:rsid w:val="006C6893"/>
    <w:rsid w:val="006C768A"/>
    <w:rsid w:val="006C780B"/>
    <w:rsid w:val="006C7B92"/>
    <w:rsid w:val="006C7C93"/>
    <w:rsid w:val="006C7F1E"/>
    <w:rsid w:val="006D388C"/>
    <w:rsid w:val="006D3CF4"/>
    <w:rsid w:val="006D3FCF"/>
    <w:rsid w:val="006D4626"/>
    <w:rsid w:val="006D49AA"/>
    <w:rsid w:val="006D5029"/>
    <w:rsid w:val="006D56D9"/>
    <w:rsid w:val="006D5D29"/>
    <w:rsid w:val="006D5D50"/>
    <w:rsid w:val="006D693A"/>
    <w:rsid w:val="006D77FA"/>
    <w:rsid w:val="006E01D1"/>
    <w:rsid w:val="006E04F4"/>
    <w:rsid w:val="006E0578"/>
    <w:rsid w:val="006E0A5D"/>
    <w:rsid w:val="006E1314"/>
    <w:rsid w:val="006E16D3"/>
    <w:rsid w:val="006E1A5B"/>
    <w:rsid w:val="006E1D54"/>
    <w:rsid w:val="006E2675"/>
    <w:rsid w:val="006E2985"/>
    <w:rsid w:val="006E3DC2"/>
    <w:rsid w:val="006E459E"/>
    <w:rsid w:val="006E4EF4"/>
    <w:rsid w:val="006E52CA"/>
    <w:rsid w:val="006E5A9A"/>
    <w:rsid w:val="006E5E64"/>
    <w:rsid w:val="006E6154"/>
    <w:rsid w:val="006E6193"/>
    <w:rsid w:val="006E6AC5"/>
    <w:rsid w:val="006E7128"/>
    <w:rsid w:val="006F0248"/>
    <w:rsid w:val="006F04BB"/>
    <w:rsid w:val="006F0701"/>
    <w:rsid w:val="006F0B84"/>
    <w:rsid w:val="006F0CE3"/>
    <w:rsid w:val="006F126C"/>
    <w:rsid w:val="006F12FD"/>
    <w:rsid w:val="006F134E"/>
    <w:rsid w:val="006F16B6"/>
    <w:rsid w:val="006F1BA5"/>
    <w:rsid w:val="006F2466"/>
    <w:rsid w:val="006F2C07"/>
    <w:rsid w:val="006F380F"/>
    <w:rsid w:val="006F3902"/>
    <w:rsid w:val="006F3CC5"/>
    <w:rsid w:val="006F411C"/>
    <w:rsid w:val="006F4377"/>
    <w:rsid w:val="006F4840"/>
    <w:rsid w:val="006F489F"/>
    <w:rsid w:val="006F4ACD"/>
    <w:rsid w:val="006F5A9C"/>
    <w:rsid w:val="006F65F4"/>
    <w:rsid w:val="006F6720"/>
    <w:rsid w:val="006F6764"/>
    <w:rsid w:val="006F6EF6"/>
    <w:rsid w:val="006F7089"/>
    <w:rsid w:val="006F76D8"/>
    <w:rsid w:val="006F7D7F"/>
    <w:rsid w:val="006F7F26"/>
    <w:rsid w:val="007013E5"/>
    <w:rsid w:val="00701C15"/>
    <w:rsid w:val="00701D63"/>
    <w:rsid w:val="00701DBE"/>
    <w:rsid w:val="007027A2"/>
    <w:rsid w:val="0070295D"/>
    <w:rsid w:val="00702A96"/>
    <w:rsid w:val="0070314E"/>
    <w:rsid w:val="0070375E"/>
    <w:rsid w:val="0070401A"/>
    <w:rsid w:val="00704A12"/>
    <w:rsid w:val="00704CD1"/>
    <w:rsid w:val="00705242"/>
    <w:rsid w:val="00705ABB"/>
    <w:rsid w:val="00706A93"/>
    <w:rsid w:val="007070EC"/>
    <w:rsid w:val="007077D4"/>
    <w:rsid w:val="007102B0"/>
    <w:rsid w:val="007113CA"/>
    <w:rsid w:val="00711639"/>
    <w:rsid w:val="0071203C"/>
    <w:rsid w:val="007120D6"/>
    <w:rsid w:val="007126CF"/>
    <w:rsid w:val="00713EC4"/>
    <w:rsid w:val="00714C75"/>
    <w:rsid w:val="00714C78"/>
    <w:rsid w:val="007157A7"/>
    <w:rsid w:val="00715BBB"/>
    <w:rsid w:val="00715EFC"/>
    <w:rsid w:val="00717668"/>
    <w:rsid w:val="007200AD"/>
    <w:rsid w:val="007200DD"/>
    <w:rsid w:val="007204BD"/>
    <w:rsid w:val="007210DF"/>
    <w:rsid w:val="0072196A"/>
    <w:rsid w:val="00723435"/>
    <w:rsid w:val="00723529"/>
    <w:rsid w:val="00723BDC"/>
    <w:rsid w:val="00723BEA"/>
    <w:rsid w:val="00723F68"/>
    <w:rsid w:val="00724450"/>
    <w:rsid w:val="00724849"/>
    <w:rsid w:val="00724993"/>
    <w:rsid w:val="00724E01"/>
    <w:rsid w:val="00725FF2"/>
    <w:rsid w:val="0072633F"/>
    <w:rsid w:val="00726633"/>
    <w:rsid w:val="00726C2B"/>
    <w:rsid w:val="00727687"/>
    <w:rsid w:val="00727959"/>
    <w:rsid w:val="007310E9"/>
    <w:rsid w:val="0073114D"/>
    <w:rsid w:val="0073179D"/>
    <w:rsid w:val="00731D8F"/>
    <w:rsid w:val="00731DF4"/>
    <w:rsid w:val="00732AEA"/>
    <w:rsid w:val="00733BD4"/>
    <w:rsid w:val="00733C1C"/>
    <w:rsid w:val="00733E6F"/>
    <w:rsid w:val="0073437B"/>
    <w:rsid w:val="0073534A"/>
    <w:rsid w:val="007355D8"/>
    <w:rsid w:val="00736C3A"/>
    <w:rsid w:val="0073752F"/>
    <w:rsid w:val="00737F41"/>
    <w:rsid w:val="00741041"/>
    <w:rsid w:val="00741340"/>
    <w:rsid w:val="00742A4B"/>
    <w:rsid w:val="00743A8F"/>
    <w:rsid w:val="007441A2"/>
    <w:rsid w:val="00744485"/>
    <w:rsid w:val="00746270"/>
    <w:rsid w:val="00746AA2"/>
    <w:rsid w:val="00746E16"/>
    <w:rsid w:val="00747148"/>
    <w:rsid w:val="0075004E"/>
    <w:rsid w:val="0075088C"/>
    <w:rsid w:val="00750CE5"/>
    <w:rsid w:val="0075393F"/>
    <w:rsid w:val="007549E6"/>
    <w:rsid w:val="00754B6D"/>
    <w:rsid w:val="007569BB"/>
    <w:rsid w:val="007577F0"/>
    <w:rsid w:val="00761EBC"/>
    <w:rsid w:val="00762888"/>
    <w:rsid w:val="00762D40"/>
    <w:rsid w:val="00763BCD"/>
    <w:rsid w:val="00764ABE"/>
    <w:rsid w:val="0076516B"/>
    <w:rsid w:val="00765326"/>
    <w:rsid w:val="0076593C"/>
    <w:rsid w:val="00765F3B"/>
    <w:rsid w:val="00766E63"/>
    <w:rsid w:val="00766EA1"/>
    <w:rsid w:val="00767018"/>
    <w:rsid w:val="00770865"/>
    <w:rsid w:val="00770ADD"/>
    <w:rsid w:val="0077200C"/>
    <w:rsid w:val="00772372"/>
    <w:rsid w:val="00772C55"/>
    <w:rsid w:val="00773129"/>
    <w:rsid w:val="00774E54"/>
    <w:rsid w:val="00774EE5"/>
    <w:rsid w:val="00775590"/>
    <w:rsid w:val="00775744"/>
    <w:rsid w:val="00775FDE"/>
    <w:rsid w:val="007762D5"/>
    <w:rsid w:val="0077631C"/>
    <w:rsid w:val="00776454"/>
    <w:rsid w:val="00776459"/>
    <w:rsid w:val="007771B5"/>
    <w:rsid w:val="007771F7"/>
    <w:rsid w:val="007774D9"/>
    <w:rsid w:val="007778AE"/>
    <w:rsid w:val="00777F3C"/>
    <w:rsid w:val="00780D48"/>
    <w:rsid w:val="007811CD"/>
    <w:rsid w:val="0078132C"/>
    <w:rsid w:val="007817BB"/>
    <w:rsid w:val="007832D0"/>
    <w:rsid w:val="00784488"/>
    <w:rsid w:val="007849D9"/>
    <w:rsid w:val="00784ACF"/>
    <w:rsid w:val="00785565"/>
    <w:rsid w:val="007856FC"/>
    <w:rsid w:val="00786022"/>
    <w:rsid w:val="007871D5"/>
    <w:rsid w:val="007875F7"/>
    <w:rsid w:val="00790C8B"/>
    <w:rsid w:val="00792114"/>
    <w:rsid w:val="007924AE"/>
    <w:rsid w:val="007925EE"/>
    <w:rsid w:val="00792AFF"/>
    <w:rsid w:val="00792F5C"/>
    <w:rsid w:val="00793113"/>
    <w:rsid w:val="00793844"/>
    <w:rsid w:val="00794397"/>
    <w:rsid w:val="00794B58"/>
    <w:rsid w:val="00794D0C"/>
    <w:rsid w:val="007952E6"/>
    <w:rsid w:val="0079543E"/>
    <w:rsid w:val="0079632D"/>
    <w:rsid w:val="00796723"/>
    <w:rsid w:val="00797691"/>
    <w:rsid w:val="00797772"/>
    <w:rsid w:val="00797CB7"/>
    <w:rsid w:val="007A0C62"/>
    <w:rsid w:val="007A164A"/>
    <w:rsid w:val="007A2A41"/>
    <w:rsid w:val="007A2FAF"/>
    <w:rsid w:val="007A395C"/>
    <w:rsid w:val="007A53C4"/>
    <w:rsid w:val="007A559E"/>
    <w:rsid w:val="007A61C7"/>
    <w:rsid w:val="007A7806"/>
    <w:rsid w:val="007A7BD1"/>
    <w:rsid w:val="007A7FFA"/>
    <w:rsid w:val="007B0201"/>
    <w:rsid w:val="007B0B5C"/>
    <w:rsid w:val="007B0D00"/>
    <w:rsid w:val="007B0D2B"/>
    <w:rsid w:val="007B1A3D"/>
    <w:rsid w:val="007B2E33"/>
    <w:rsid w:val="007B35DD"/>
    <w:rsid w:val="007B36AA"/>
    <w:rsid w:val="007B3E46"/>
    <w:rsid w:val="007B4132"/>
    <w:rsid w:val="007B434C"/>
    <w:rsid w:val="007B4377"/>
    <w:rsid w:val="007B4951"/>
    <w:rsid w:val="007B583B"/>
    <w:rsid w:val="007B5C79"/>
    <w:rsid w:val="007B6282"/>
    <w:rsid w:val="007B6944"/>
    <w:rsid w:val="007B6D1A"/>
    <w:rsid w:val="007B6DFD"/>
    <w:rsid w:val="007B78A9"/>
    <w:rsid w:val="007B7DF9"/>
    <w:rsid w:val="007C0122"/>
    <w:rsid w:val="007C159E"/>
    <w:rsid w:val="007C1D74"/>
    <w:rsid w:val="007C20C8"/>
    <w:rsid w:val="007C350E"/>
    <w:rsid w:val="007C449B"/>
    <w:rsid w:val="007C486D"/>
    <w:rsid w:val="007C492B"/>
    <w:rsid w:val="007C4BE2"/>
    <w:rsid w:val="007C4E59"/>
    <w:rsid w:val="007C50C2"/>
    <w:rsid w:val="007C5AA0"/>
    <w:rsid w:val="007C5AFE"/>
    <w:rsid w:val="007C767F"/>
    <w:rsid w:val="007D000C"/>
    <w:rsid w:val="007D01B9"/>
    <w:rsid w:val="007D076D"/>
    <w:rsid w:val="007D0DA5"/>
    <w:rsid w:val="007D0DDE"/>
    <w:rsid w:val="007D1019"/>
    <w:rsid w:val="007D13D3"/>
    <w:rsid w:val="007D207A"/>
    <w:rsid w:val="007D235A"/>
    <w:rsid w:val="007D2E1A"/>
    <w:rsid w:val="007D36AF"/>
    <w:rsid w:val="007D39B3"/>
    <w:rsid w:val="007D58AE"/>
    <w:rsid w:val="007D59C7"/>
    <w:rsid w:val="007D5BA4"/>
    <w:rsid w:val="007D647B"/>
    <w:rsid w:val="007D6506"/>
    <w:rsid w:val="007D755E"/>
    <w:rsid w:val="007E07AD"/>
    <w:rsid w:val="007E08B2"/>
    <w:rsid w:val="007E09C2"/>
    <w:rsid w:val="007E181E"/>
    <w:rsid w:val="007E18B0"/>
    <w:rsid w:val="007E1E69"/>
    <w:rsid w:val="007E2271"/>
    <w:rsid w:val="007E2AF1"/>
    <w:rsid w:val="007E2AF4"/>
    <w:rsid w:val="007E3032"/>
    <w:rsid w:val="007E3CBC"/>
    <w:rsid w:val="007E438A"/>
    <w:rsid w:val="007E4968"/>
    <w:rsid w:val="007E49CA"/>
    <w:rsid w:val="007E5CA0"/>
    <w:rsid w:val="007E5ECA"/>
    <w:rsid w:val="007E6106"/>
    <w:rsid w:val="007E683E"/>
    <w:rsid w:val="007E7405"/>
    <w:rsid w:val="007E7689"/>
    <w:rsid w:val="007F03CD"/>
    <w:rsid w:val="007F0612"/>
    <w:rsid w:val="007F0AEE"/>
    <w:rsid w:val="007F161B"/>
    <w:rsid w:val="007F1FB9"/>
    <w:rsid w:val="007F234B"/>
    <w:rsid w:val="007F268C"/>
    <w:rsid w:val="007F2B36"/>
    <w:rsid w:val="007F31E0"/>
    <w:rsid w:val="007F49BD"/>
    <w:rsid w:val="007F6866"/>
    <w:rsid w:val="007F6C87"/>
    <w:rsid w:val="007F6D0F"/>
    <w:rsid w:val="007F7076"/>
    <w:rsid w:val="007F7150"/>
    <w:rsid w:val="007F7C0A"/>
    <w:rsid w:val="007F7EA7"/>
    <w:rsid w:val="00800319"/>
    <w:rsid w:val="008005D4"/>
    <w:rsid w:val="008009B3"/>
    <w:rsid w:val="00800CA0"/>
    <w:rsid w:val="00800F59"/>
    <w:rsid w:val="00801116"/>
    <w:rsid w:val="00801A92"/>
    <w:rsid w:val="00803662"/>
    <w:rsid w:val="00803C72"/>
    <w:rsid w:val="00803C92"/>
    <w:rsid w:val="00804368"/>
    <w:rsid w:val="0080446F"/>
    <w:rsid w:val="00804611"/>
    <w:rsid w:val="00804734"/>
    <w:rsid w:val="008047E3"/>
    <w:rsid w:val="0080496A"/>
    <w:rsid w:val="00804B3C"/>
    <w:rsid w:val="00805C5D"/>
    <w:rsid w:val="008064EB"/>
    <w:rsid w:val="008065EE"/>
    <w:rsid w:val="00806A84"/>
    <w:rsid w:val="00806C0D"/>
    <w:rsid w:val="008070A5"/>
    <w:rsid w:val="00807483"/>
    <w:rsid w:val="00807E14"/>
    <w:rsid w:val="008105E8"/>
    <w:rsid w:val="00810DE1"/>
    <w:rsid w:val="008115CB"/>
    <w:rsid w:val="008119CC"/>
    <w:rsid w:val="008126F3"/>
    <w:rsid w:val="008127A4"/>
    <w:rsid w:val="0081328B"/>
    <w:rsid w:val="00813BF1"/>
    <w:rsid w:val="00813C99"/>
    <w:rsid w:val="0081489F"/>
    <w:rsid w:val="00814D12"/>
    <w:rsid w:val="00814D2C"/>
    <w:rsid w:val="00815B0C"/>
    <w:rsid w:val="00815E0A"/>
    <w:rsid w:val="008166D2"/>
    <w:rsid w:val="00816B78"/>
    <w:rsid w:val="00816CE8"/>
    <w:rsid w:val="00817777"/>
    <w:rsid w:val="00820222"/>
    <w:rsid w:val="00820C9E"/>
    <w:rsid w:val="008218C1"/>
    <w:rsid w:val="00821E34"/>
    <w:rsid w:val="00821F65"/>
    <w:rsid w:val="0082225B"/>
    <w:rsid w:val="00822270"/>
    <w:rsid w:val="00822622"/>
    <w:rsid w:val="008228EE"/>
    <w:rsid w:val="008239CE"/>
    <w:rsid w:val="00823DE4"/>
    <w:rsid w:val="00823FBA"/>
    <w:rsid w:val="00824044"/>
    <w:rsid w:val="0082405A"/>
    <w:rsid w:val="008243C9"/>
    <w:rsid w:val="0082565D"/>
    <w:rsid w:val="00825DAB"/>
    <w:rsid w:val="0082719D"/>
    <w:rsid w:val="00827884"/>
    <w:rsid w:val="00827AE6"/>
    <w:rsid w:val="00827E04"/>
    <w:rsid w:val="008303AC"/>
    <w:rsid w:val="008303E2"/>
    <w:rsid w:val="00830E78"/>
    <w:rsid w:val="0083213B"/>
    <w:rsid w:val="0083242B"/>
    <w:rsid w:val="008327BA"/>
    <w:rsid w:val="00832F93"/>
    <w:rsid w:val="00833F08"/>
    <w:rsid w:val="00834428"/>
    <w:rsid w:val="0083497A"/>
    <w:rsid w:val="00835353"/>
    <w:rsid w:val="00835BE8"/>
    <w:rsid w:val="008367CA"/>
    <w:rsid w:val="00836D73"/>
    <w:rsid w:val="00837999"/>
    <w:rsid w:val="0084094E"/>
    <w:rsid w:val="00840D0E"/>
    <w:rsid w:val="00840D70"/>
    <w:rsid w:val="00842430"/>
    <w:rsid w:val="00842CC0"/>
    <w:rsid w:val="00843469"/>
    <w:rsid w:val="008447F1"/>
    <w:rsid w:val="0084485E"/>
    <w:rsid w:val="00844B71"/>
    <w:rsid w:val="00844D6B"/>
    <w:rsid w:val="0084611A"/>
    <w:rsid w:val="0084690A"/>
    <w:rsid w:val="00846E5C"/>
    <w:rsid w:val="00847102"/>
    <w:rsid w:val="00847C8B"/>
    <w:rsid w:val="00847E61"/>
    <w:rsid w:val="00847F50"/>
    <w:rsid w:val="008508BA"/>
    <w:rsid w:val="00850ADF"/>
    <w:rsid w:val="00852129"/>
    <w:rsid w:val="0085212A"/>
    <w:rsid w:val="00852460"/>
    <w:rsid w:val="00852F1D"/>
    <w:rsid w:val="008538D9"/>
    <w:rsid w:val="00853EB8"/>
    <w:rsid w:val="00854089"/>
    <w:rsid w:val="00854302"/>
    <w:rsid w:val="008555D0"/>
    <w:rsid w:val="008556DB"/>
    <w:rsid w:val="00855CB9"/>
    <w:rsid w:val="0085606D"/>
    <w:rsid w:val="00856756"/>
    <w:rsid w:val="00856B39"/>
    <w:rsid w:val="00856F72"/>
    <w:rsid w:val="0085706E"/>
    <w:rsid w:val="00857569"/>
    <w:rsid w:val="008579EE"/>
    <w:rsid w:val="00857DD9"/>
    <w:rsid w:val="00860207"/>
    <w:rsid w:val="00860C51"/>
    <w:rsid w:val="00860F7B"/>
    <w:rsid w:val="00862048"/>
    <w:rsid w:val="00863FE4"/>
    <w:rsid w:val="00864D7F"/>
    <w:rsid w:val="00864F52"/>
    <w:rsid w:val="008650F2"/>
    <w:rsid w:val="0086557C"/>
    <w:rsid w:val="00865F2E"/>
    <w:rsid w:val="008706A9"/>
    <w:rsid w:val="008714C6"/>
    <w:rsid w:val="00871A72"/>
    <w:rsid w:val="008728B7"/>
    <w:rsid w:val="00872CC3"/>
    <w:rsid w:val="00873D82"/>
    <w:rsid w:val="00874590"/>
    <w:rsid w:val="00874DB0"/>
    <w:rsid w:val="00875549"/>
    <w:rsid w:val="008762B0"/>
    <w:rsid w:val="008765BF"/>
    <w:rsid w:val="00876768"/>
    <w:rsid w:val="00876CB7"/>
    <w:rsid w:val="0087720D"/>
    <w:rsid w:val="00877320"/>
    <w:rsid w:val="0088018B"/>
    <w:rsid w:val="008801F1"/>
    <w:rsid w:val="008803AE"/>
    <w:rsid w:val="00880A02"/>
    <w:rsid w:val="00880C1A"/>
    <w:rsid w:val="00880FAD"/>
    <w:rsid w:val="00883D55"/>
    <w:rsid w:val="008842F6"/>
    <w:rsid w:val="00884321"/>
    <w:rsid w:val="00884920"/>
    <w:rsid w:val="00884DBB"/>
    <w:rsid w:val="00884F46"/>
    <w:rsid w:val="008855CB"/>
    <w:rsid w:val="00885F1E"/>
    <w:rsid w:val="008862A1"/>
    <w:rsid w:val="008872C4"/>
    <w:rsid w:val="0088742B"/>
    <w:rsid w:val="00887A99"/>
    <w:rsid w:val="00887F17"/>
    <w:rsid w:val="00891828"/>
    <w:rsid w:val="008922C4"/>
    <w:rsid w:val="008926B8"/>
    <w:rsid w:val="00892C1C"/>
    <w:rsid w:val="0089413B"/>
    <w:rsid w:val="00895168"/>
    <w:rsid w:val="00896203"/>
    <w:rsid w:val="0089629D"/>
    <w:rsid w:val="00896711"/>
    <w:rsid w:val="008A2D30"/>
    <w:rsid w:val="008A354C"/>
    <w:rsid w:val="008A43BB"/>
    <w:rsid w:val="008A5834"/>
    <w:rsid w:val="008A6141"/>
    <w:rsid w:val="008A636F"/>
    <w:rsid w:val="008A69D6"/>
    <w:rsid w:val="008A7449"/>
    <w:rsid w:val="008B08C0"/>
    <w:rsid w:val="008B10B5"/>
    <w:rsid w:val="008B11C5"/>
    <w:rsid w:val="008B1C78"/>
    <w:rsid w:val="008B1ECA"/>
    <w:rsid w:val="008B35EA"/>
    <w:rsid w:val="008B37CF"/>
    <w:rsid w:val="008B6355"/>
    <w:rsid w:val="008C0487"/>
    <w:rsid w:val="008C12F6"/>
    <w:rsid w:val="008C241D"/>
    <w:rsid w:val="008C2497"/>
    <w:rsid w:val="008C2A61"/>
    <w:rsid w:val="008C35A3"/>
    <w:rsid w:val="008C39C9"/>
    <w:rsid w:val="008C42A0"/>
    <w:rsid w:val="008C4A7E"/>
    <w:rsid w:val="008C4CED"/>
    <w:rsid w:val="008C670A"/>
    <w:rsid w:val="008C6735"/>
    <w:rsid w:val="008C6E5D"/>
    <w:rsid w:val="008C70F2"/>
    <w:rsid w:val="008D0522"/>
    <w:rsid w:val="008D0DD4"/>
    <w:rsid w:val="008D14C0"/>
    <w:rsid w:val="008D1929"/>
    <w:rsid w:val="008D1F7E"/>
    <w:rsid w:val="008D393D"/>
    <w:rsid w:val="008D6B5E"/>
    <w:rsid w:val="008D6CBD"/>
    <w:rsid w:val="008D6D9C"/>
    <w:rsid w:val="008D75F8"/>
    <w:rsid w:val="008E0135"/>
    <w:rsid w:val="008E0764"/>
    <w:rsid w:val="008E0E84"/>
    <w:rsid w:val="008E0FE7"/>
    <w:rsid w:val="008E137C"/>
    <w:rsid w:val="008E296E"/>
    <w:rsid w:val="008E2D83"/>
    <w:rsid w:val="008E2D9F"/>
    <w:rsid w:val="008E38DB"/>
    <w:rsid w:val="008E42F7"/>
    <w:rsid w:val="008E43A2"/>
    <w:rsid w:val="008E6A05"/>
    <w:rsid w:val="008E7479"/>
    <w:rsid w:val="008E7662"/>
    <w:rsid w:val="008E77B0"/>
    <w:rsid w:val="008E7DEA"/>
    <w:rsid w:val="008F00E6"/>
    <w:rsid w:val="008F05AF"/>
    <w:rsid w:val="008F0C47"/>
    <w:rsid w:val="008F1A08"/>
    <w:rsid w:val="008F1D05"/>
    <w:rsid w:val="008F1EA6"/>
    <w:rsid w:val="008F22B3"/>
    <w:rsid w:val="008F2DC9"/>
    <w:rsid w:val="008F3101"/>
    <w:rsid w:val="008F393E"/>
    <w:rsid w:val="008F68BE"/>
    <w:rsid w:val="008F6BE8"/>
    <w:rsid w:val="008F732E"/>
    <w:rsid w:val="008F7649"/>
    <w:rsid w:val="008F77FB"/>
    <w:rsid w:val="008F7B93"/>
    <w:rsid w:val="008F7C23"/>
    <w:rsid w:val="009000EF"/>
    <w:rsid w:val="00900583"/>
    <w:rsid w:val="009007A3"/>
    <w:rsid w:val="0090161B"/>
    <w:rsid w:val="00902718"/>
    <w:rsid w:val="00902DC3"/>
    <w:rsid w:val="00904081"/>
    <w:rsid w:val="00904085"/>
    <w:rsid w:val="0090475E"/>
    <w:rsid w:val="009057B5"/>
    <w:rsid w:val="00906787"/>
    <w:rsid w:val="00906E01"/>
    <w:rsid w:val="009077D9"/>
    <w:rsid w:val="00907C1A"/>
    <w:rsid w:val="00907EF6"/>
    <w:rsid w:val="00907F4A"/>
    <w:rsid w:val="00907FCC"/>
    <w:rsid w:val="00910451"/>
    <w:rsid w:val="009109E5"/>
    <w:rsid w:val="00910EE4"/>
    <w:rsid w:val="009112DA"/>
    <w:rsid w:val="00911632"/>
    <w:rsid w:val="009124D3"/>
    <w:rsid w:val="00912EEE"/>
    <w:rsid w:val="009150AD"/>
    <w:rsid w:val="009151F9"/>
    <w:rsid w:val="0091575F"/>
    <w:rsid w:val="00916340"/>
    <w:rsid w:val="00916380"/>
    <w:rsid w:val="00917ED0"/>
    <w:rsid w:val="00923038"/>
    <w:rsid w:val="00923746"/>
    <w:rsid w:val="009239AD"/>
    <w:rsid w:val="0092597A"/>
    <w:rsid w:val="0092599A"/>
    <w:rsid w:val="00925C25"/>
    <w:rsid w:val="009260A3"/>
    <w:rsid w:val="009269DE"/>
    <w:rsid w:val="00926EC7"/>
    <w:rsid w:val="009272D1"/>
    <w:rsid w:val="00927A52"/>
    <w:rsid w:val="00927C2F"/>
    <w:rsid w:val="009302F6"/>
    <w:rsid w:val="00930363"/>
    <w:rsid w:val="00930AD7"/>
    <w:rsid w:val="009317E1"/>
    <w:rsid w:val="00931980"/>
    <w:rsid w:val="0093360B"/>
    <w:rsid w:val="00933BE6"/>
    <w:rsid w:val="009340E0"/>
    <w:rsid w:val="00934A92"/>
    <w:rsid w:val="0093561F"/>
    <w:rsid w:val="00936162"/>
    <w:rsid w:val="009366C9"/>
    <w:rsid w:val="00936772"/>
    <w:rsid w:val="009371A9"/>
    <w:rsid w:val="009373E1"/>
    <w:rsid w:val="00937F78"/>
    <w:rsid w:val="009411F8"/>
    <w:rsid w:val="0094155B"/>
    <w:rsid w:val="009422A3"/>
    <w:rsid w:val="009433AC"/>
    <w:rsid w:val="00943F8F"/>
    <w:rsid w:val="00944C3D"/>
    <w:rsid w:val="009456AB"/>
    <w:rsid w:val="00945A44"/>
    <w:rsid w:val="009465B3"/>
    <w:rsid w:val="0094676B"/>
    <w:rsid w:val="00946EBD"/>
    <w:rsid w:val="009470D8"/>
    <w:rsid w:val="0094723C"/>
    <w:rsid w:val="00947AAC"/>
    <w:rsid w:val="00947FFA"/>
    <w:rsid w:val="009501DC"/>
    <w:rsid w:val="00950356"/>
    <w:rsid w:val="009507CB"/>
    <w:rsid w:val="00951156"/>
    <w:rsid w:val="009511B6"/>
    <w:rsid w:val="00952141"/>
    <w:rsid w:val="00952241"/>
    <w:rsid w:val="00952674"/>
    <w:rsid w:val="0095308E"/>
    <w:rsid w:val="00955063"/>
    <w:rsid w:val="00956240"/>
    <w:rsid w:val="009562D7"/>
    <w:rsid w:val="009577E9"/>
    <w:rsid w:val="009613AD"/>
    <w:rsid w:val="00961467"/>
    <w:rsid w:val="0096204A"/>
    <w:rsid w:val="00962E07"/>
    <w:rsid w:val="00963748"/>
    <w:rsid w:val="00963DAF"/>
    <w:rsid w:val="009642ED"/>
    <w:rsid w:val="00964E17"/>
    <w:rsid w:val="009654C2"/>
    <w:rsid w:val="009667A3"/>
    <w:rsid w:val="00966C58"/>
    <w:rsid w:val="00967D82"/>
    <w:rsid w:val="0097007B"/>
    <w:rsid w:val="0097091A"/>
    <w:rsid w:val="00970B2D"/>
    <w:rsid w:val="00972599"/>
    <w:rsid w:val="0097347E"/>
    <w:rsid w:val="00973DD5"/>
    <w:rsid w:val="00973F7F"/>
    <w:rsid w:val="009749C4"/>
    <w:rsid w:val="00974AB4"/>
    <w:rsid w:val="00974B19"/>
    <w:rsid w:val="009755B5"/>
    <w:rsid w:val="0097595B"/>
    <w:rsid w:val="00976A75"/>
    <w:rsid w:val="00976DCC"/>
    <w:rsid w:val="00976F99"/>
    <w:rsid w:val="00976FB2"/>
    <w:rsid w:val="009772D6"/>
    <w:rsid w:val="00980549"/>
    <w:rsid w:val="009812C1"/>
    <w:rsid w:val="00981656"/>
    <w:rsid w:val="00981D3D"/>
    <w:rsid w:val="0098216F"/>
    <w:rsid w:val="009825E9"/>
    <w:rsid w:val="009829F0"/>
    <w:rsid w:val="009831C1"/>
    <w:rsid w:val="00984F06"/>
    <w:rsid w:val="00985999"/>
    <w:rsid w:val="009860B6"/>
    <w:rsid w:val="00986452"/>
    <w:rsid w:val="0098666F"/>
    <w:rsid w:val="009871B3"/>
    <w:rsid w:val="009874C4"/>
    <w:rsid w:val="00987660"/>
    <w:rsid w:val="00987D99"/>
    <w:rsid w:val="00990117"/>
    <w:rsid w:val="009917BC"/>
    <w:rsid w:val="0099194A"/>
    <w:rsid w:val="00991CE3"/>
    <w:rsid w:val="009933F4"/>
    <w:rsid w:val="0099392F"/>
    <w:rsid w:val="00994BC9"/>
    <w:rsid w:val="009952A7"/>
    <w:rsid w:val="00995FDE"/>
    <w:rsid w:val="0099619C"/>
    <w:rsid w:val="00996CFA"/>
    <w:rsid w:val="00997C08"/>
    <w:rsid w:val="009A004E"/>
    <w:rsid w:val="009A04FB"/>
    <w:rsid w:val="009A086E"/>
    <w:rsid w:val="009A0F18"/>
    <w:rsid w:val="009A0F3B"/>
    <w:rsid w:val="009A145A"/>
    <w:rsid w:val="009A1710"/>
    <w:rsid w:val="009A1970"/>
    <w:rsid w:val="009A2358"/>
    <w:rsid w:val="009A318B"/>
    <w:rsid w:val="009A3212"/>
    <w:rsid w:val="009A3408"/>
    <w:rsid w:val="009A49DC"/>
    <w:rsid w:val="009A624F"/>
    <w:rsid w:val="009A6416"/>
    <w:rsid w:val="009A6E8B"/>
    <w:rsid w:val="009A7385"/>
    <w:rsid w:val="009B0A87"/>
    <w:rsid w:val="009B106D"/>
    <w:rsid w:val="009B13B5"/>
    <w:rsid w:val="009B25D8"/>
    <w:rsid w:val="009B263C"/>
    <w:rsid w:val="009B27C3"/>
    <w:rsid w:val="009B2888"/>
    <w:rsid w:val="009B3360"/>
    <w:rsid w:val="009B37CB"/>
    <w:rsid w:val="009B3D16"/>
    <w:rsid w:val="009B3DB4"/>
    <w:rsid w:val="009B4D1D"/>
    <w:rsid w:val="009B4E3F"/>
    <w:rsid w:val="009B5486"/>
    <w:rsid w:val="009B58E7"/>
    <w:rsid w:val="009B6039"/>
    <w:rsid w:val="009B7734"/>
    <w:rsid w:val="009B7D2E"/>
    <w:rsid w:val="009C0BEC"/>
    <w:rsid w:val="009C0D58"/>
    <w:rsid w:val="009C2354"/>
    <w:rsid w:val="009C26F1"/>
    <w:rsid w:val="009C30C6"/>
    <w:rsid w:val="009C3E11"/>
    <w:rsid w:val="009C4816"/>
    <w:rsid w:val="009C6184"/>
    <w:rsid w:val="009C641C"/>
    <w:rsid w:val="009C6DE6"/>
    <w:rsid w:val="009C7E91"/>
    <w:rsid w:val="009D052F"/>
    <w:rsid w:val="009D20C6"/>
    <w:rsid w:val="009D39D8"/>
    <w:rsid w:val="009D3D39"/>
    <w:rsid w:val="009D3DB4"/>
    <w:rsid w:val="009D42CF"/>
    <w:rsid w:val="009D449C"/>
    <w:rsid w:val="009D5568"/>
    <w:rsid w:val="009D6381"/>
    <w:rsid w:val="009D63C8"/>
    <w:rsid w:val="009D6991"/>
    <w:rsid w:val="009D6A51"/>
    <w:rsid w:val="009D6DF8"/>
    <w:rsid w:val="009D6F14"/>
    <w:rsid w:val="009E09F9"/>
    <w:rsid w:val="009E1666"/>
    <w:rsid w:val="009E1D78"/>
    <w:rsid w:val="009E22C2"/>
    <w:rsid w:val="009E23FF"/>
    <w:rsid w:val="009E246C"/>
    <w:rsid w:val="009E255C"/>
    <w:rsid w:val="009E2C47"/>
    <w:rsid w:val="009E3B8C"/>
    <w:rsid w:val="009E4033"/>
    <w:rsid w:val="009E45AB"/>
    <w:rsid w:val="009E7182"/>
    <w:rsid w:val="009E71D1"/>
    <w:rsid w:val="009E7300"/>
    <w:rsid w:val="009F1833"/>
    <w:rsid w:val="009F1E59"/>
    <w:rsid w:val="009F227A"/>
    <w:rsid w:val="009F2801"/>
    <w:rsid w:val="009F2CFE"/>
    <w:rsid w:val="009F3044"/>
    <w:rsid w:val="009F3A31"/>
    <w:rsid w:val="009F5BD2"/>
    <w:rsid w:val="009F5F27"/>
    <w:rsid w:val="009F6197"/>
    <w:rsid w:val="009F61EC"/>
    <w:rsid w:val="009F7138"/>
    <w:rsid w:val="009F72AC"/>
    <w:rsid w:val="00A012E9"/>
    <w:rsid w:val="00A01C81"/>
    <w:rsid w:val="00A03138"/>
    <w:rsid w:val="00A04C80"/>
    <w:rsid w:val="00A05A7D"/>
    <w:rsid w:val="00A06381"/>
    <w:rsid w:val="00A065A2"/>
    <w:rsid w:val="00A06AD3"/>
    <w:rsid w:val="00A07497"/>
    <w:rsid w:val="00A0779B"/>
    <w:rsid w:val="00A102D5"/>
    <w:rsid w:val="00A105A6"/>
    <w:rsid w:val="00A10E22"/>
    <w:rsid w:val="00A11F77"/>
    <w:rsid w:val="00A1273C"/>
    <w:rsid w:val="00A13F6F"/>
    <w:rsid w:val="00A14026"/>
    <w:rsid w:val="00A14FFA"/>
    <w:rsid w:val="00A15224"/>
    <w:rsid w:val="00A154F0"/>
    <w:rsid w:val="00A158AF"/>
    <w:rsid w:val="00A15956"/>
    <w:rsid w:val="00A15BC2"/>
    <w:rsid w:val="00A16BB9"/>
    <w:rsid w:val="00A175FA"/>
    <w:rsid w:val="00A178BC"/>
    <w:rsid w:val="00A20686"/>
    <w:rsid w:val="00A207E9"/>
    <w:rsid w:val="00A20968"/>
    <w:rsid w:val="00A20C50"/>
    <w:rsid w:val="00A21ECF"/>
    <w:rsid w:val="00A24788"/>
    <w:rsid w:val="00A24B16"/>
    <w:rsid w:val="00A25154"/>
    <w:rsid w:val="00A25EE5"/>
    <w:rsid w:val="00A26106"/>
    <w:rsid w:val="00A26880"/>
    <w:rsid w:val="00A26DBF"/>
    <w:rsid w:val="00A27211"/>
    <w:rsid w:val="00A27F99"/>
    <w:rsid w:val="00A30340"/>
    <w:rsid w:val="00A30A1B"/>
    <w:rsid w:val="00A30E48"/>
    <w:rsid w:val="00A30F10"/>
    <w:rsid w:val="00A3274D"/>
    <w:rsid w:val="00A32F2F"/>
    <w:rsid w:val="00A3474A"/>
    <w:rsid w:val="00A35796"/>
    <w:rsid w:val="00A36AD6"/>
    <w:rsid w:val="00A407C9"/>
    <w:rsid w:val="00A418BA"/>
    <w:rsid w:val="00A4206A"/>
    <w:rsid w:val="00A42C87"/>
    <w:rsid w:val="00A44342"/>
    <w:rsid w:val="00A4470D"/>
    <w:rsid w:val="00A44E1D"/>
    <w:rsid w:val="00A44FE0"/>
    <w:rsid w:val="00A45112"/>
    <w:rsid w:val="00A4593E"/>
    <w:rsid w:val="00A45EBC"/>
    <w:rsid w:val="00A46C1D"/>
    <w:rsid w:val="00A4741A"/>
    <w:rsid w:val="00A50665"/>
    <w:rsid w:val="00A50E30"/>
    <w:rsid w:val="00A52770"/>
    <w:rsid w:val="00A527DB"/>
    <w:rsid w:val="00A53B7C"/>
    <w:rsid w:val="00A53C11"/>
    <w:rsid w:val="00A53D08"/>
    <w:rsid w:val="00A5433D"/>
    <w:rsid w:val="00A55958"/>
    <w:rsid w:val="00A559A1"/>
    <w:rsid w:val="00A5669C"/>
    <w:rsid w:val="00A5678C"/>
    <w:rsid w:val="00A56DB9"/>
    <w:rsid w:val="00A60166"/>
    <w:rsid w:val="00A60AE5"/>
    <w:rsid w:val="00A60BC6"/>
    <w:rsid w:val="00A6154C"/>
    <w:rsid w:val="00A61F3D"/>
    <w:rsid w:val="00A621C8"/>
    <w:rsid w:val="00A623A6"/>
    <w:rsid w:val="00A62468"/>
    <w:rsid w:val="00A639D5"/>
    <w:rsid w:val="00A647D6"/>
    <w:rsid w:val="00A649EC"/>
    <w:rsid w:val="00A65C93"/>
    <w:rsid w:val="00A675B6"/>
    <w:rsid w:val="00A6785E"/>
    <w:rsid w:val="00A67AD1"/>
    <w:rsid w:val="00A70C06"/>
    <w:rsid w:val="00A7125B"/>
    <w:rsid w:val="00A714F6"/>
    <w:rsid w:val="00A717DF"/>
    <w:rsid w:val="00A72643"/>
    <w:rsid w:val="00A72873"/>
    <w:rsid w:val="00A72FAC"/>
    <w:rsid w:val="00A73578"/>
    <w:rsid w:val="00A73F4B"/>
    <w:rsid w:val="00A747BB"/>
    <w:rsid w:val="00A75BBF"/>
    <w:rsid w:val="00A75C97"/>
    <w:rsid w:val="00A7616C"/>
    <w:rsid w:val="00A7645C"/>
    <w:rsid w:val="00A765E2"/>
    <w:rsid w:val="00A77038"/>
    <w:rsid w:val="00A774E6"/>
    <w:rsid w:val="00A7766C"/>
    <w:rsid w:val="00A776C0"/>
    <w:rsid w:val="00A77CC9"/>
    <w:rsid w:val="00A77D41"/>
    <w:rsid w:val="00A807FE"/>
    <w:rsid w:val="00A80D09"/>
    <w:rsid w:val="00A80D30"/>
    <w:rsid w:val="00A81D03"/>
    <w:rsid w:val="00A821C2"/>
    <w:rsid w:val="00A8236D"/>
    <w:rsid w:val="00A82C66"/>
    <w:rsid w:val="00A83129"/>
    <w:rsid w:val="00A83601"/>
    <w:rsid w:val="00A83B12"/>
    <w:rsid w:val="00A84368"/>
    <w:rsid w:val="00A847EA"/>
    <w:rsid w:val="00A85990"/>
    <w:rsid w:val="00A90AD6"/>
    <w:rsid w:val="00A91807"/>
    <w:rsid w:val="00A91C46"/>
    <w:rsid w:val="00A92155"/>
    <w:rsid w:val="00A92725"/>
    <w:rsid w:val="00A928D9"/>
    <w:rsid w:val="00A9329B"/>
    <w:rsid w:val="00A9417A"/>
    <w:rsid w:val="00A949F4"/>
    <w:rsid w:val="00A94D9C"/>
    <w:rsid w:val="00A94EB1"/>
    <w:rsid w:val="00A95876"/>
    <w:rsid w:val="00A95FD5"/>
    <w:rsid w:val="00A96095"/>
    <w:rsid w:val="00A962D8"/>
    <w:rsid w:val="00A971C7"/>
    <w:rsid w:val="00A97450"/>
    <w:rsid w:val="00A979C2"/>
    <w:rsid w:val="00AA18E7"/>
    <w:rsid w:val="00AA24BC"/>
    <w:rsid w:val="00AA2D6A"/>
    <w:rsid w:val="00AA3B08"/>
    <w:rsid w:val="00AA409D"/>
    <w:rsid w:val="00AA44AD"/>
    <w:rsid w:val="00AA549A"/>
    <w:rsid w:val="00AA5798"/>
    <w:rsid w:val="00AA6230"/>
    <w:rsid w:val="00AA6565"/>
    <w:rsid w:val="00AA7833"/>
    <w:rsid w:val="00AA7C72"/>
    <w:rsid w:val="00AA7CC1"/>
    <w:rsid w:val="00AB03A1"/>
    <w:rsid w:val="00AB0F89"/>
    <w:rsid w:val="00AB1186"/>
    <w:rsid w:val="00AB1589"/>
    <w:rsid w:val="00AB1751"/>
    <w:rsid w:val="00AB1F2F"/>
    <w:rsid w:val="00AB24E7"/>
    <w:rsid w:val="00AB27CD"/>
    <w:rsid w:val="00AB2823"/>
    <w:rsid w:val="00AB2D4F"/>
    <w:rsid w:val="00AB2F01"/>
    <w:rsid w:val="00AB3251"/>
    <w:rsid w:val="00AB3316"/>
    <w:rsid w:val="00AB4C91"/>
    <w:rsid w:val="00AB5F5E"/>
    <w:rsid w:val="00AB78FF"/>
    <w:rsid w:val="00AB7F14"/>
    <w:rsid w:val="00AC0762"/>
    <w:rsid w:val="00AC0F5E"/>
    <w:rsid w:val="00AC159D"/>
    <w:rsid w:val="00AC1601"/>
    <w:rsid w:val="00AC1F92"/>
    <w:rsid w:val="00AC2584"/>
    <w:rsid w:val="00AC3438"/>
    <w:rsid w:val="00AC3AB0"/>
    <w:rsid w:val="00AC4167"/>
    <w:rsid w:val="00AC44A2"/>
    <w:rsid w:val="00AC57D3"/>
    <w:rsid w:val="00AC5C55"/>
    <w:rsid w:val="00AC6A0B"/>
    <w:rsid w:val="00AC6AAA"/>
    <w:rsid w:val="00AC6DB4"/>
    <w:rsid w:val="00AC75AA"/>
    <w:rsid w:val="00AC7DB9"/>
    <w:rsid w:val="00AD0C99"/>
    <w:rsid w:val="00AD0E6E"/>
    <w:rsid w:val="00AD0EFD"/>
    <w:rsid w:val="00AD1E42"/>
    <w:rsid w:val="00AD1F65"/>
    <w:rsid w:val="00AD2B7E"/>
    <w:rsid w:val="00AD2F19"/>
    <w:rsid w:val="00AD4039"/>
    <w:rsid w:val="00AD43DA"/>
    <w:rsid w:val="00AD46EB"/>
    <w:rsid w:val="00AD490C"/>
    <w:rsid w:val="00AD4B80"/>
    <w:rsid w:val="00AD569B"/>
    <w:rsid w:val="00AD5A70"/>
    <w:rsid w:val="00AD615F"/>
    <w:rsid w:val="00AD670F"/>
    <w:rsid w:val="00AE0C3A"/>
    <w:rsid w:val="00AE13D7"/>
    <w:rsid w:val="00AE1DCD"/>
    <w:rsid w:val="00AE3D11"/>
    <w:rsid w:val="00AE3D9C"/>
    <w:rsid w:val="00AE3E93"/>
    <w:rsid w:val="00AE4968"/>
    <w:rsid w:val="00AE5B1D"/>
    <w:rsid w:val="00AE5E55"/>
    <w:rsid w:val="00AE6641"/>
    <w:rsid w:val="00AF1D37"/>
    <w:rsid w:val="00AF2190"/>
    <w:rsid w:val="00AF2296"/>
    <w:rsid w:val="00AF26E5"/>
    <w:rsid w:val="00AF2B00"/>
    <w:rsid w:val="00AF2F4D"/>
    <w:rsid w:val="00AF3C9C"/>
    <w:rsid w:val="00AF3D98"/>
    <w:rsid w:val="00AF4D15"/>
    <w:rsid w:val="00AF4F96"/>
    <w:rsid w:val="00AF5054"/>
    <w:rsid w:val="00AF5C34"/>
    <w:rsid w:val="00AF62BB"/>
    <w:rsid w:val="00AF6919"/>
    <w:rsid w:val="00AF731E"/>
    <w:rsid w:val="00B0079D"/>
    <w:rsid w:val="00B00CE2"/>
    <w:rsid w:val="00B00F75"/>
    <w:rsid w:val="00B014DB"/>
    <w:rsid w:val="00B0178B"/>
    <w:rsid w:val="00B024AD"/>
    <w:rsid w:val="00B028F7"/>
    <w:rsid w:val="00B02BD1"/>
    <w:rsid w:val="00B02FE5"/>
    <w:rsid w:val="00B049BB"/>
    <w:rsid w:val="00B05567"/>
    <w:rsid w:val="00B059E8"/>
    <w:rsid w:val="00B06AAD"/>
    <w:rsid w:val="00B06CE4"/>
    <w:rsid w:val="00B07C20"/>
    <w:rsid w:val="00B10060"/>
    <w:rsid w:val="00B102CE"/>
    <w:rsid w:val="00B10A60"/>
    <w:rsid w:val="00B10ABA"/>
    <w:rsid w:val="00B10CB4"/>
    <w:rsid w:val="00B10D29"/>
    <w:rsid w:val="00B12326"/>
    <w:rsid w:val="00B13462"/>
    <w:rsid w:val="00B13B17"/>
    <w:rsid w:val="00B145CF"/>
    <w:rsid w:val="00B14AC4"/>
    <w:rsid w:val="00B14E73"/>
    <w:rsid w:val="00B15AE6"/>
    <w:rsid w:val="00B15B7A"/>
    <w:rsid w:val="00B16654"/>
    <w:rsid w:val="00B1699B"/>
    <w:rsid w:val="00B16B93"/>
    <w:rsid w:val="00B1710E"/>
    <w:rsid w:val="00B17157"/>
    <w:rsid w:val="00B209D8"/>
    <w:rsid w:val="00B21221"/>
    <w:rsid w:val="00B216EE"/>
    <w:rsid w:val="00B21CC6"/>
    <w:rsid w:val="00B2244A"/>
    <w:rsid w:val="00B234FC"/>
    <w:rsid w:val="00B246CB"/>
    <w:rsid w:val="00B24970"/>
    <w:rsid w:val="00B25C8F"/>
    <w:rsid w:val="00B26D4B"/>
    <w:rsid w:val="00B27839"/>
    <w:rsid w:val="00B27CAA"/>
    <w:rsid w:val="00B305D4"/>
    <w:rsid w:val="00B3214A"/>
    <w:rsid w:val="00B321C0"/>
    <w:rsid w:val="00B32395"/>
    <w:rsid w:val="00B33143"/>
    <w:rsid w:val="00B33246"/>
    <w:rsid w:val="00B333ED"/>
    <w:rsid w:val="00B348CC"/>
    <w:rsid w:val="00B36086"/>
    <w:rsid w:val="00B3612A"/>
    <w:rsid w:val="00B36C48"/>
    <w:rsid w:val="00B36EFC"/>
    <w:rsid w:val="00B373C6"/>
    <w:rsid w:val="00B37A78"/>
    <w:rsid w:val="00B37AF0"/>
    <w:rsid w:val="00B4046B"/>
    <w:rsid w:val="00B40B83"/>
    <w:rsid w:val="00B4146D"/>
    <w:rsid w:val="00B4176B"/>
    <w:rsid w:val="00B424C6"/>
    <w:rsid w:val="00B430FE"/>
    <w:rsid w:val="00B43B0D"/>
    <w:rsid w:val="00B443A6"/>
    <w:rsid w:val="00B45132"/>
    <w:rsid w:val="00B452D5"/>
    <w:rsid w:val="00B4578A"/>
    <w:rsid w:val="00B4591E"/>
    <w:rsid w:val="00B45CD6"/>
    <w:rsid w:val="00B46344"/>
    <w:rsid w:val="00B470A0"/>
    <w:rsid w:val="00B510F7"/>
    <w:rsid w:val="00B51B97"/>
    <w:rsid w:val="00B51BF6"/>
    <w:rsid w:val="00B54DE0"/>
    <w:rsid w:val="00B54EF1"/>
    <w:rsid w:val="00B55EAA"/>
    <w:rsid w:val="00B569F0"/>
    <w:rsid w:val="00B575E4"/>
    <w:rsid w:val="00B57734"/>
    <w:rsid w:val="00B6007B"/>
    <w:rsid w:val="00B60663"/>
    <w:rsid w:val="00B60AFE"/>
    <w:rsid w:val="00B6141C"/>
    <w:rsid w:val="00B614B3"/>
    <w:rsid w:val="00B617B5"/>
    <w:rsid w:val="00B62C63"/>
    <w:rsid w:val="00B6333D"/>
    <w:rsid w:val="00B635EC"/>
    <w:rsid w:val="00B64A74"/>
    <w:rsid w:val="00B661EE"/>
    <w:rsid w:val="00B66337"/>
    <w:rsid w:val="00B664A9"/>
    <w:rsid w:val="00B664F5"/>
    <w:rsid w:val="00B66807"/>
    <w:rsid w:val="00B66CDC"/>
    <w:rsid w:val="00B67313"/>
    <w:rsid w:val="00B67A8A"/>
    <w:rsid w:val="00B67F6B"/>
    <w:rsid w:val="00B701F8"/>
    <w:rsid w:val="00B70220"/>
    <w:rsid w:val="00B706A8"/>
    <w:rsid w:val="00B711C7"/>
    <w:rsid w:val="00B71842"/>
    <w:rsid w:val="00B73E47"/>
    <w:rsid w:val="00B74658"/>
    <w:rsid w:val="00B746CC"/>
    <w:rsid w:val="00B74CAE"/>
    <w:rsid w:val="00B7551F"/>
    <w:rsid w:val="00B75ED4"/>
    <w:rsid w:val="00B75EEA"/>
    <w:rsid w:val="00B76749"/>
    <w:rsid w:val="00B76EDE"/>
    <w:rsid w:val="00B81335"/>
    <w:rsid w:val="00B81502"/>
    <w:rsid w:val="00B815F9"/>
    <w:rsid w:val="00B829E1"/>
    <w:rsid w:val="00B82EC5"/>
    <w:rsid w:val="00B82F77"/>
    <w:rsid w:val="00B8304F"/>
    <w:rsid w:val="00B83931"/>
    <w:rsid w:val="00B83C19"/>
    <w:rsid w:val="00B85FB2"/>
    <w:rsid w:val="00B86C41"/>
    <w:rsid w:val="00B872F9"/>
    <w:rsid w:val="00B8788C"/>
    <w:rsid w:val="00B908A7"/>
    <w:rsid w:val="00B91036"/>
    <w:rsid w:val="00B912D1"/>
    <w:rsid w:val="00B918D0"/>
    <w:rsid w:val="00B91C98"/>
    <w:rsid w:val="00B9260B"/>
    <w:rsid w:val="00B92776"/>
    <w:rsid w:val="00B939E9"/>
    <w:rsid w:val="00B93DD3"/>
    <w:rsid w:val="00B93F76"/>
    <w:rsid w:val="00B951F7"/>
    <w:rsid w:val="00B952C0"/>
    <w:rsid w:val="00B95D28"/>
    <w:rsid w:val="00B963AE"/>
    <w:rsid w:val="00B965AA"/>
    <w:rsid w:val="00BA1BD3"/>
    <w:rsid w:val="00BA1FF0"/>
    <w:rsid w:val="00BA21F9"/>
    <w:rsid w:val="00BA268F"/>
    <w:rsid w:val="00BA2CFA"/>
    <w:rsid w:val="00BA353E"/>
    <w:rsid w:val="00BA4308"/>
    <w:rsid w:val="00BA5098"/>
    <w:rsid w:val="00BA66CD"/>
    <w:rsid w:val="00BA6CCE"/>
    <w:rsid w:val="00BA6EBA"/>
    <w:rsid w:val="00BA733E"/>
    <w:rsid w:val="00BA79DA"/>
    <w:rsid w:val="00BA7CA8"/>
    <w:rsid w:val="00BB05BA"/>
    <w:rsid w:val="00BB0FF1"/>
    <w:rsid w:val="00BB1949"/>
    <w:rsid w:val="00BB2377"/>
    <w:rsid w:val="00BB26B4"/>
    <w:rsid w:val="00BB2AEE"/>
    <w:rsid w:val="00BB3230"/>
    <w:rsid w:val="00BB3435"/>
    <w:rsid w:val="00BB5764"/>
    <w:rsid w:val="00BB5B46"/>
    <w:rsid w:val="00BC15B0"/>
    <w:rsid w:val="00BC15D2"/>
    <w:rsid w:val="00BC1893"/>
    <w:rsid w:val="00BC1EB2"/>
    <w:rsid w:val="00BC2E54"/>
    <w:rsid w:val="00BC35EC"/>
    <w:rsid w:val="00BC3805"/>
    <w:rsid w:val="00BC41AE"/>
    <w:rsid w:val="00BC4730"/>
    <w:rsid w:val="00BC4A59"/>
    <w:rsid w:val="00BC51F3"/>
    <w:rsid w:val="00BC5DCC"/>
    <w:rsid w:val="00BC73CD"/>
    <w:rsid w:val="00BC7A56"/>
    <w:rsid w:val="00BD0760"/>
    <w:rsid w:val="00BD0812"/>
    <w:rsid w:val="00BD0828"/>
    <w:rsid w:val="00BD0AD1"/>
    <w:rsid w:val="00BD0DBB"/>
    <w:rsid w:val="00BD11B2"/>
    <w:rsid w:val="00BD1902"/>
    <w:rsid w:val="00BD1BC8"/>
    <w:rsid w:val="00BD1D8E"/>
    <w:rsid w:val="00BD263E"/>
    <w:rsid w:val="00BD342E"/>
    <w:rsid w:val="00BD3598"/>
    <w:rsid w:val="00BD3A65"/>
    <w:rsid w:val="00BD5953"/>
    <w:rsid w:val="00BD5A50"/>
    <w:rsid w:val="00BD5B20"/>
    <w:rsid w:val="00BD6945"/>
    <w:rsid w:val="00BD6C79"/>
    <w:rsid w:val="00BD7E1E"/>
    <w:rsid w:val="00BE0262"/>
    <w:rsid w:val="00BE1627"/>
    <w:rsid w:val="00BE203C"/>
    <w:rsid w:val="00BE21A4"/>
    <w:rsid w:val="00BE24EC"/>
    <w:rsid w:val="00BE24F6"/>
    <w:rsid w:val="00BE2A44"/>
    <w:rsid w:val="00BE3FBF"/>
    <w:rsid w:val="00BE52A3"/>
    <w:rsid w:val="00BE5E8B"/>
    <w:rsid w:val="00BE715C"/>
    <w:rsid w:val="00BE7192"/>
    <w:rsid w:val="00BE77AC"/>
    <w:rsid w:val="00BF033A"/>
    <w:rsid w:val="00BF2151"/>
    <w:rsid w:val="00BF21D7"/>
    <w:rsid w:val="00BF2BDD"/>
    <w:rsid w:val="00BF2FE9"/>
    <w:rsid w:val="00BF3161"/>
    <w:rsid w:val="00BF3312"/>
    <w:rsid w:val="00BF35D6"/>
    <w:rsid w:val="00BF5259"/>
    <w:rsid w:val="00BF60F5"/>
    <w:rsid w:val="00BF6A98"/>
    <w:rsid w:val="00BF7605"/>
    <w:rsid w:val="00C003AE"/>
    <w:rsid w:val="00C0081A"/>
    <w:rsid w:val="00C01BEC"/>
    <w:rsid w:val="00C021FC"/>
    <w:rsid w:val="00C03005"/>
    <w:rsid w:val="00C03061"/>
    <w:rsid w:val="00C0339C"/>
    <w:rsid w:val="00C03922"/>
    <w:rsid w:val="00C03DA0"/>
    <w:rsid w:val="00C047B1"/>
    <w:rsid w:val="00C04FE2"/>
    <w:rsid w:val="00C0509A"/>
    <w:rsid w:val="00C05224"/>
    <w:rsid w:val="00C052D0"/>
    <w:rsid w:val="00C05F50"/>
    <w:rsid w:val="00C06D63"/>
    <w:rsid w:val="00C06F69"/>
    <w:rsid w:val="00C07084"/>
    <w:rsid w:val="00C07318"/>
    <w:rsid w:val="00C12BD7"/>
    <w:rsid w:val="00C12D29"/>
    <w:rsid w:val="00C12D43"/>
    <w:rsid w:val="00C13370"/>
    <w:rsid w:val="00C13A86"/>
    <w:rsid w:val="00C14AF6"/>
    <w:rsid w:val="00C15762"/>
    <w:rsid w:val="00C1601F"/>
    <w:rsid w:val="00C16F42"/>
    <w:rsid w:val="00C17C83"/>
    <w:rsid w:val="00C17D36"/>
    <w:rsid w:val="00C206C8"/>
    <w:rsid w:val="00C20726"/>
    <w:rsid w:val="00C20E06"/>
    <w:rsid w:val="00C21468"/>
    <w:rsid w:val="00C22560"/>
    <w:rsid w:val="00C23CD9"/>
    <w:rsid w:val="00C23D00"/>
    <w:rsid w:val="00C25CFB"/>
    <w:rsid w:val="00C26996"/>
    <w:rsid w:val="00C269DD"/>
    <w:rsid w:val="00C26E1E"/>
    <w:rsid w:val="00C26EBF"/>
    <w:rsid w:val="00C271B6"/>
    <w:rsid w:val="00C30979"/>
    <w:rsid w:val="00C3104B"/>
    <w:rsid w:val="00C31D3E"/>
    <w:rsid w:val="00C31EBD"/>
    <w:rsid w:val="00C322A3"/>
    <w:rsid w:val="00C3287D"/>
    <w:rsid w:val="00C32A43"/>
    <w:rsid w:val="00C3402E"/>
    <w:rsid w:val="00C35561"/>
    <w:rsid w:val="00C35FA5"/>
    <w:rsid w:val="00C369F8"/>
    <w:rsid w:val="00C36A99"/>
    <w:rsid w:val="00C36BA5"/>
    <w:rsid w:val="00C37721"/>
    <w:rsid w:val="00C37954"/>
    <w:rsid w:val="00C37AEC"/>
    <w:rsid w:val="00C37B6C"/>
    <w:rsid w:val="00C37C51"/>
    <w:rsid w:val="00C37D2E"/>
    <w:rsid w:val="00C4060B"/>
    <w:rsid w:val="00C40EF7"/>
    <w:rsid w:val="00C40F00"/>
    <w:rsid w:val="00C41E3A"/>
    <w:rsid w:val="00C41F2E"/>
    <w:rsid w:val="00C4231D"/>
    <w:rsid w:val="00C43289"/>
    <w:rsid w:val="00C43BCC"/>
    <w:rsid w:val="00C4401D"/>
    <w:rsid w:val="00C44811"/>
    <w:rsid w:val="00C456BB"/>
    <w:rsid w:val="00C4574B"/>
    <w:rsid w:val="00C45EEE"/>
    <w:rsid w:val="00C460A0"/>
    <w:rsid w:val="00C46633"/>
    <w:rsid w:val="00C47B2B"/>
    <w:rsid w:val="00C502B4"/>
    <w:rsid w:val="00C50959"/>
    <w:rsid w:val="00C514DB"/>
    <w:rsid w:val="00C51826"/>
    <w:rsid w:val="00C518CA"/>
    <w:rsid w:val="00C5192F"/>
    <w:rsid w:val="00C51ABB"/>
    <w:rsid w:val="00C5260D"/>
    <w:rsid w:val="00C5308E"/>
    <w:rsid w:val="00C53595"/>
    <w:rsid w:val="00C544B2"/>
    <w:rsid w:val="00C550E9"/>
    <w:rsid w:val="00C5580F"/>
    <w:rsid w:val="00C56E44"/>
    <w:rsid w:val="00C56E5D"/>
    <w:rsid w:val="00C60A3E"/>
    <w:rsid w:val="00C610AD"/>
    <w:rsid w:val="00C619AF"/>
    <w:rsid w:val="00C6281B"/>
    <w:rsid w:val="00C634C2"/>
    <w:rsid w:val="00C6399A"/>
    <w:rsid w:val="00C63DC7"/>
    <w:rsid w:val="00C6476D"/>
    <w:rsid w:val="00C64931"/>
    <w:rsid w:val="00C652E5"/>
    <w:rsid w:val="00C65C10"/>
    <w:rsid w:val="00C65C50"/>
    <w:rsid w:val="00C664BE"/>
    <w:rsid w:val="00C66A4B"/>
    <w:rsid w:val="00C66BAF"/>
    <w:rsid w:val="00C66D2F"/>
    <w:rsid w:val="00C6726A"/>
    <w:rsid w:val="00C7330C"/>
    <w:rsid w:val="00C73596"/>
    <w:rsid w:val="00C73A31"/>
    <w:rsid w:val="00C74AAE"/>
    <w:rsid w:val="00C75562"/>
    <w:rsid w:val="00C76285"/>
    <w:rsid w:val="00C76CD8"/>
    <w:rsid w:val="00C77122"/>
    <w:rsid w:val="00C77B4E"/>
    <w:rsid w:val="00C8002F"/>
    <w:rsid w:val="00C801CF"/>
    <w:rsid w:val="00C805F6"/>
    <w:rsid w:val="00C80BAD"/>
    <w:rsid w:val="00C81339"/>
    <w:rsid w:val="00C81C40"/>
    <w:rsid w:val="00C82771"/>
    <w:rsid w:val="00C8280B"/>
    <w:rsid w:val="00C829F0"/>
    <w:rsid w:val="00C82C40"/>
    <w:rsid w:val="00C82F84"/>
    <w:rsid w:val="00C833C5"/>
    <w:rsid w:val="00C851FA"/>
    <w:rsid w:val="00C856F4"/>
    <w:rsid w:val="00C86A58"/>
    <w:rsid w:val="00C8718A"/>
    <w:rsid w:val="00C87668"/>
    <w:rsid w:val="00C87F83"/>
    <w:rsid w:val="00C90518"/>
    <w:rsid w:val="00C907C3"/>
    <w:rsid w:val="00C90C4A"/>
    <w:rsid w:val="00C90E6C"/>
    <w:rsid w:val="00C913CA"/>
    <w:rsid w:val="00C925CD"/>
    <w:rsid w:val="00C936B1"/>
    <w:rsid w:val="00C93AB8"/>
    <w:rsid w:val="00C93B53"/>
    <w:rsid w:val="00C93D8E"/>
    <w:rsid w:val="00C93F76"/>
    <w:rsid w:val="00C94DB3"/>
    <w:rsid w:val="00C94F48"/>
    <w:rsid w:val="00C9529D"/>
    <w:rsid w:val="00C95B2E"/>
    <w:rsid w:val="00C960E9"/>
    <w:rsid w:val="00C96FE2"/>
    <w:rsid w:val="00CA0361"/>
    <w:rsid w:val="00CA0774"/>
    <w:rsid w:val="00CA0807"/>
    <w:rsid w:val="00CA0B78"/>
    <w:rsid w:val="00CA1132"/>
    <w:rsid w:val="00CA13E6"/>
    <w:rsid w:val="00CA1A03"/>
    <w:rsid w:val="00CA2E7C"/>
    <w:rsid w:val="00CA39F1"/>
    <w:rsid w:val="00CA4D37"/>
    <w:rsid w:val="00CA4F76"/>
    <w:rsid w:val="00CA647F"/>
    <w:rsid w:val="00CA6850"/>
    <w:rsid w:val="00CA696E"/>
    <w:rsid w:val="00CA6A79"/>
    <w:rsid w:val="00CA6B60"/>
    <w:rsid w:val="00CB1208"/>
    <w:rsid w:val="00CB1AE1"/>
    <w:rsid w:val="00CB1B9D"/>
    <w:rsid w:val="00CB2904"/>
    <w:rsid w:val="00CB2F7A"/>
    <w:rsid w:val="00CB3614"/>
    <w:rsid w:val="00CB3B4F"/>
    <w:rsid w:val="00CB4F0D"/>
    <w:rsid w:val="00CB554C"/>
    <w:rsid w:val="00CB5AEF"/>
    <w:rsid w:val="00CB74A1"/>
    <w:rsid w:val="00CC0817"/>
    <w:rsid w:val="00CC0A5B"/>
    <w:rsid w:val="00CC204C"/>
    <w:rsid w:val="00CC25E8"/>
    <w:rsid w:val="00CC3131"/>
    <w:rsid w:val="00CC3411"/>
    <w:rsid w:val="00CC3520"/>
    <w:rsid w:val="00CC3708"/>
    <w:rsid w:val="00CC39F4"/>
    <w:rsid w:val="00CD0203"/>
    <w:rsid w:val="00CD0363"/>
    <w:rsid w:val="00CD0CDF"/>
    <w:rsid w:val="00CD1B8D"/>
    <w:rsid w:val="00CD4588"/>
    <w:rsid w:val="00CD4DFF"/>
    <w:rsid w:val="00CD5074"/>
    <w:rsid w:val="00CD6080"/>
    <w:rsid w:val="00CD683B"/>
    <w:rsid w:val="00CD697E"/>
    <w:rsid w:val="00CD6B56"/>
    <w:rsid w:val="00CD6F7D"/>
    <w:rsid w:val="00CD74E3"/>
    <w:rsid w:val="00CE0390"/>
    <w:rsid w:val="00CE1E41"/>
    <w:rsid w:val="00CE2493"/>
    <w:rsid w:val="00CE24C7"/>
    <w:rsid w:val="00CE3B04"/>
    <w:rsid w:val="00CE40FA"/>
    <w:rsid w:val="00CE535F"/>
    <w:rsid w:val="00CE5691"/>
    <w:rsid w:val="00CE6CA1"/>
    <w:rsid w:val="00CE6D1E"/>
    <w:rsid w:val="00CE7931"/>
    <w:rsid w:val="00CE7D38"/>
    <w:rsid w:val="00CF11E6"/>
    <w:rsid w:val="00CF2156"/>
    <w:rsid w:val="00CF230C"/>
    <w:rsid w:val="00CF2ABE"/>
    <w:rsid w:val="00CF2CB2"/>
    <w:rsid w:val="00CF395B"/>
    <w:rsid w:val="00CF3D25"/>
    <w:rsid w:val="00CF41D7"/>
    <w:rsid w:val="00CF5E34"/>
    <w:rsid w:val="00CF5F17"/>
    <w:rsid w:val="00CF642B"/>
    <w:rsid w:val="00CF66BB"/>
    <w:rsid w:val="00CF7004"/>
    <w:rsid w:val="00CF755C"/>
    <w:rsid w:val="00CF767E"/>
    <w:rsid w:val="00D000C7"/>
    <w:rsid w:val="00D0068F"/>
    <w:rsid w:val="00D00B7A"/>
    <w:rsid w:val="00D02B15"/>
    <w:rsid w:val="00D03861"/>
    <w:rsid w:val="00D04810"/>
    <w:rsid w:val="00D04CBB"/>
    <w:rsid w:val="00D0579F"/>
    <w:rsid w:val="00D05886"/>
    <w:rsid w:val="00D05EA6"/>
    <w:rsid w:val="00D065B6"/>
    <w:rsid w:val="00D100D3"/>
    <w:rsid w:val="00D10865"/>
    <w:rsid w:val="00D10FE0"/>
    <w:rsid w:val="00D111C1"/>
    <w:rsid w:val="00D11940"/>
    <w:rsid w:val="00D11EA8"/>
    <w:rsid w:val="00D12108"/>
    <w:rsid w:val="00D12233"/>
    <w:rsid w:val="00D1367E"/>
    <w:rsid w:val="00D14D04"/>
    <w:rsid w:val="00D14DE2"/>
    <w:rsid w:val="00D156BD"/>
    <w:rsid w:val="00D15B20"/>
    <w:rsid w:val="00D16100"/>
    <w:rsid w:val="00D165B2"/>
    <w:rsid w:val="00D16C78"/>
    <w:rsid w:val="00D16E60"/>
    <w:rsid w:val="00D178D2"/>
    <w:rsid w:val="00D17D4C"/>
    <w:rsid w:val="00D22D22"/>
    <w:rsid w:val="00D22F35"/>
    <w:rsid w:val="00D23230"/>
    <w:rsid w:val="00D2354D"/>
    <w:rsid w:val="00D23A0A"/>
    <w:rsid w:val="00D23DB0"/>
    <w:rsid w:val="00D2506A"/>
    <w:rsid w:val="00D250E2"/>
    <w:rsid w:val="00D25300"/>
    <w:rsid w:val="00D255C7"/>
    <w:rsid w:val="00D268F6"/>
    <w:rsid w:val="00D27826"/>
    <w:rsid w:val="00D27AF3"/>
    <w:rsid w:val="00D27F00"/>
    <w:rsid w:val="00D3022E"/>
    <w:rsid w:val="00D307EA"/>
    <w:rsid w:val="00D3116E"/>
    <w:rsid w:val="00D31408"/>
    <w:rsid w:val="00D31C45"/>
    <w:rsid w:val="00D32502"/>
    <w:rsid w:val="00D3299B"/>
    <w:rsid w:val="00D33821"/>
    <w:rsid w:val="00D33C2F"/>
    <w:rsid w:val="00D340FA"/>
    <w:rsid w:val="00D35BD8"/>
    <w:rsid w:val="00D360DE"/>
    <w:rsid w:val="00D36626"/>
    <w:rsid w:val="00D3710A"/>
    <w:rsid w:val="00D37251"/>
    <w:rsid w:val="00D373EA"/>
    <w:rsid w:val="00D37EF9"/>
    <w:rsid w:val="00D402DA"/>
    <w:rsid w:val="00D40D40"/>
    <w:rsid w:val="00D41010"/>
    <w:rsid w:val="00D4128E"/>
    <w:rsid w:val="00D428D3"/>
    <w:rsid w:val="00D429EE"/>
    <w:rsid w:val="00D42DD4"/>
    <w:rsid w:val="00D43932"/>
    <w:rsid w:val="00D43AD0"/>
    <w:rsid w:val="00D43C24"/>
    <w:rsid w:val="00D43FD6"/>
    <w:rsid w:val="00D446DC"/>
    <w:rsid w:val="00D45031"/>
    <w:rsid w:val="00D45CDF"/>
    <w:rsid w:val="00D45F4E"/>
    <w:rsid w:val="00D47A85"/>
    <w:rsid w:val="00D47AB7"/>
    <w:rsid w:val="00D47D27"/>
    <w:rsid w:val="00D47EE4"/>
    <w:rsid w:val="00D500E8"/>
    <w:rsid w:val="00D50718"/>
    <w:rsid w:val="00D510DB"/>
    <w:rsid w:val="00D51D75"/>
    <w:rsid w:val="00D51F3A"/>
    <w:rsid w:val="00D52BC9"/>
    <w:rsid w:val="00D52BD5"/>
    <w:rsid w:val="00D52D33"/>
    <w:rsid w:val="00D54112"/>
    <w:rsid w:val="00D5463F"/>
    <w:rsid w:val="00D547EE"/>
    <w:rsid w:val="00D5706D"/>
    <w:rsid w:val="00D5733F"/>
    <w:rsid w:val="00D575FB"/>
    <w:rsid w:val="00D5779B"/>
    <w:rsid w:val="00D60377"/>
    <w:rsid w:val="00D60BAF"/>
    <w:rsid w:val="00D61874"/>
    <w:rsid w:val="00D62011"/>
    <w:rsid w:val="00D63124"/>
    <w:rsid w:val="00D63410"/>
    <w:rsid w:val="00D643CF"/>
    <w:rsid w:val="00D648DA"/>
    <w:rsid w:val="00D64E9D"/>
    <w:rsid w:val="00D64EA9"/>
    <w:rsid w:val="00D65B7F"/>
    <w:rsid w:val="00D66C9E"/>
    <w:rsid w:val="00D675C9"/>
    <w:rsid w:val="00D67A1A"/>
    <w:rsid w:val="00D70FE4"/>
    <w:rsid w:val="00D717AB"/>
    <w:rsid w:val="00D71C39"/>
    <w:rsid w:val="00D738D5"/>
    <w:rsid w:val="00D73BDD"/>
    <w:rsid w:val="00D73DF7"/>
    <w:rsid w:val="00D74401"/>
    <w:rsid w:val="00D752FA"/>
    <w:rsid w:val="00D7696C"/>
    <w:rsid w:val="00D76F75"/>
    <w:rsid w:val="00D8080E"/>
    <w:rsid w:val="00D80C34"/>
    <w:rsid w:val="00D80D2D"/>
    <w:rsid w:val="00D81A7A"/>
    <w:rsid w:val="00D81CB6"/>
    <w:rsid w:val="00D81ECA"/>
    <w:rsid w:val="00D82492"/>
    <w:rsid w:val="00D824EA"/>
    <w:rsid w:val="00D82C48"/>
    <w:rsid w:val="00D83EBC"/>
    <w:rsid w:val="00D846D8"/>
    <w:rsid w:val="00D84C35"/>
    <w:rsid w:val="00D854CE"/>
    <w:rsid w:val="00D86DAE"/>
    <w:rsid w:val="00D8711C"/>
    <w:rsid w:val="00D901CA"/>
    <w:rsid w:val="00D90B4D"/>
    <w:rsid w:val="00D93B82"/>
    <w:rsid w:val="00D95150"/>
    <w:rsid w:val="00D960AF"/>
    <w:rsid w:val="00D97988"/>
    <w:rsid w:val="00D97A27"/>
    <w:rsid w:val="00DA0307"/>
    <w:rsid w:val="00DA06E2"/>
    <w:rsid w:val="00DA0A90"/>
    <w:rsid w:val="00DA0BAE"/>
    <w:rsid w:val="00DA1651"/>
    <w:rsid w:val="00DA1691"/>
    <w:rsid w:val="00DA202F"/>
    <w:rsid w:val="00DA21CD"/>
    <w:rsid w:val="00DA259E"/>
    <w:rsid w:val="00DA320D"/>
    <w:rsid w:val="00DA3528"/>
    <w:rsid w:val="00DA3AD8"/>
    <w:rsid w:val="00DA43D5"/>
    <w:rsid w:val="00DA6325"/>
    <w:rsid w:val="00DA78B3"/>
    <w:rsid w:val="00DA7B26"/>
    <w:rsid w:val="00DB044C"/>
    <w:rsid w:val="00DB0688"/>
    <w:rsid w:val="00DB1012"/>
    <w:rsid w:val="00DB1490"/>
    <w:rsid w:val="00DB23C0"/>
    <w:rsid w:val="00DB2FFB"/>
    <w:rsid w:val="00DB4263"/>
    <w:rsid w:val="00DB4684"/>
    <w:rsid w:val="00DB59FE"/>
    <w:rsid w:val="00DB5A66"/>
    <w:rsid w:val="00DB5C82"/>
    <w:rsid w:val="00DB6977"/>
    <w:rsid w:val="00DB6DF9"/>
    <w:rsid w:val="00DB7178"/>
    <w:rsid w:val="00DB74D5"/>
    <w:rsid w:val="00DB7725"/>
    <w:rsid w:val="00DB7A27"/>
    <w:rsid w:val="00DB7F3B"/>
    <w:rsid w:val="00DC09AF"/>
    <w:rsid w:val="00DC10EC"/>
    <w:rsid w:val="00DC148A"/>
    <w:rsid w:val="00DC17A9"/>
    <w:rsid w:val="00DC1966"/>
    <w:rsid w:val="00DC2910"/>
    <w:rsid w:val="00DC2BD8"/>
    <w:rsid w:val="00DC2EF6"/>
    <w:rsid w:val="00DC2F40"/>
    <w:rsid w:val="00DC3716"/>
    <w:rsid w:val="00DC4113"/>
    <w:rsid w:val="00DC5252"/>
    <w:rsid w:val="00DC6167"/>
    <w:rsid w:val="00DC6B15"/>
    <w:rsid w:val="00DD06AA"/>
    <w:rsid w:val="00DD1970"/>
    <w:rsid w:val="00DD20FD"/>
    <w:rsid w:val="00DD28E1"/>
    <w:rsid w:val="00DD2C1B"/>
    <w:rsid w:val="00DD3545"/>
    <w:rsid w:val="00DD399E"/>
    <w:rsid w:val="00DD4018"/>
    <w:rsid w:val="00DD4051"/>
    <w:rsid w:val="00DD4899"/>
    <w:rsid w:val="00DD4985"/>
    <w:rsid w:val="00DD5400"/>
    <w:rsid w:val="00DD5611"/>
    <w:rsid w:val="00DD5AC2"/>
    <w:rsid w:val="00DD6A36"/>
    <w:rsid w:val="00DD74B2"/>
    <w:rsid w:val="00DD7507"/>
    <w:rsid w:val="00DD7700"/>
    <w:rsid w:val="00DD79BA"/>
    <w:rsid w:val="00DD7B5A"/>
    <w:rsid w:val="00DE0CC8"/>
    <w:rsid w:val="00DE0FC1"/>
    <w:rsid w:val="00DE11F6"/>
    <w:rsid w:val="00DE12A4"/>
    <w:rsid w:val="00DE13F3"/>
    <w:rsid w:val="00DE1B19"/>
    <w:rsid w:val="00DE3580"/>
    <w:rsid w:val="00DE3BA6"/>
    <w:rsid w:val="00DE528A"/>
    <w:rsid w:val="00DE6B47"/>
    <w:rsid w:val="00DE6EA8"/>
    <w:rsid w:val="00DE708D"/>
    <w:rsid w:val="00DE7BC9"/>
    <w:rsid w:val="00DF2F56"/>
    <w:rsid w:val="00DF36A5"/>
    <w:rsid w:val="00DF4177"/>
    <w:rsid w:val="00DF4404"/>
    <w:rsid w:val="00DF465D"/>
    <w:rsid w:val="00DF48B8"/>
    <w:rsid w:val="00DF52DF"/>
    <w:rsid w:val="00DF561E"/>
    <w:rsid w:val="00DF56BC"/>
    <w:rsid w:val="00DF5845"/>
    <w:rsid w:val="00DF5FD7"/>
    <w:rsid w:val="00DF7490"/>
    <w:rsid w:val="00DF78FD"/>
    <w:rsid w:val="00DF7CC4"/>
    <w:rsid w:val="00E00176"/>
    <w:rsid w:val="00E00B18"/>
    <w:rsid w:val="00E00CAC"/>
    <w:rsid w:val="00E00EC4"/>
    <w:rsid w:val="00E019AC"/>
    <w:rsid w:val="00E02227"/>
    <w:rsid w:val="00E02373"/>
    <w:rsid w:val="00E02647"/>
    <w:rsid w:val="00E0412F"/>
    <w:rsid w:val="00E0431B"/>
    <w:rsid w:val="00E04BC1"/>
    <w:rsid w:val="00E04DA1"/>
    <w:rsid w:val="00E0512C"/>
    <w:rsid w:val="00E054F5"/>
    <w:rsid w:val="00E0576A"/>
    <w:rsid w:val="00E072C4"/>
    <w:rsid w:val="00E07568"/>
    <w:rsid w:val="00E07AF7"/>
    <w:rsid w:val="00E07E3E"/>
    <w:rsid w:val="00E10A2A"/>
    <w:rsid w:val="00E11745"/>
    <w:rsid w:val="00E117F3"/>
    <w:rsid w:val="00E11BA0"/>
    <w:rsid w:val="00E12B81"/>
    <w:rsid w:val="00E12E1F"/>
    <w:rsid w:val="00E12ED8"/>
    <w:rsid w:val="00E132B2"/>
    <w:rsid w:val="00E13EE3"/>
    <w:rsid w:val="00E145C8"/>
    <w:rsid w:val="00E1467D"/>
    <w:rsid w:val="00E146F8"/>
    <w:rsid w:val="00E15232"/>
    <w:rsid w:val="00E15B37"/>
    <w:rsid w:val="00E15D04"/>
    <w:rsid w:val="00E15D1A"/>
    <w:rsid w:val="00E17EED"/>
    <w:rsid w:val="00E2016C"/>
    <w:rsid w:val="00E23162"/>
    <w:rsid w:val="00E23CA2"/>
    <w:rsid w:val="00E2445F"/>
    <w:rsid w:val="00E24C6B"/>
    <w:rsid w:val="00E24E5A"/>
    <w:rsid w:val="00E25103"/>
    <w:rsid w:val="00E253E1"/>
    <w:rsid w:val="00E254E6"/>
    <w:rsid w:val="00E26239"/>
    <w:rsid w:val="00E266E5"/>
    <w:rsid w:val="00E26B43"/>
    <w:rsid w:val="00E27095"/>
    <w:rsid w:val="00E2767D"/>
    <w:rsid w:val="00E27C20"/>
    <w:rsid w:val="00E3026C"/>
    <w:rsid w:val="00E31002"/>
    <w:rsid w:val="00E313D1"/>
    <w:rsid w:val="00E32CF6"/>
    <w:rsid w:val="00E33A48"/>
    <w:rsid w:val="00E3456D"/>
    <w:rsid w:val="00E351C5"/>
    <w:rsid w:val="00E3528C"/>
    <w:rsid w:val="00E35BCA"/>
    <w:rsid w:val="00E36038"/>
    <w:rsid w:val="00E3614C"/>
    <w:rsid w:val="00E375C7"/>
    <w:rsid w:val="00E37748"/>
    <w:rsid w:val="00E37F89"/>
    <w:rsid w:val="00E4014B"/>
    <w:rsid w:val="00E40264"/>
    <w:rsid w:val="00E40FBC"/>
    <w:rsid w:val="00E428D0"/>
    <w:rsid w:val="00E42AC4"/>
    <w:rsid w:val="00E42B71"/>
    <w:rsid w:val="00E432DE"/>
    <w:rsid w:val="00E4394D"/>
    <w:rsid w:val="00E43AE3"/>
    <w:rsid w:val="00E44210"/>
    <w:rsid w:val="00E44EF3"/>
    <w:rsid w:val="00E46C6D"/>
    <w:rsid w:val="00E46D05"/>
    <w:rsid w:val="00E47205"/>
    <w:rsid w:val="00E479AD"/>
    <w:rsid w:val="00E47AEC"/>
    <w:rsid w:val="00E47FE5"/>
    <w:rsid w:val="00E50369"/>
    <w:rsid w:val="00E50387"/>
    <w:rsid w:val="00E509CF"/>
    <w:rsid w:val="00E509F7"/>
    <w:rsid w:val="00E52AA6"/>
    <w:rsid w:val="00E52F82"/>
    <w:rsid w:val="00E530B7"/>
    <w:rsid w:val="00E55192"/>
    <w:rsid w:val="00E5576C"/>
    <w:rsid w:val="00E55A32"/>
    <w:rsid w:val="00E55B72"/>
    <w:rsid w:val="00E576C2"/>
    <w:rsid w:val="00E57ACF"/>
    <w:rsid w:val="00E60137"/>
    <w:rsid w:val="00E60275"/>
    <w:rsid w:val="00E60A4D"/>
    <w:rsid w:val="00E61F7E"/>
    <w:rsid w:val="00E62963"/>
    <w:rsid w:val="00E629D3"/>
    <w:rsid w:val="00E62CA9"/>
    <w:rsid w:val="00E63352"/>
    <w:rsid w:val="00E638EB"/>
    <w:rsid w:val="00E64444"/>
    <w:rsid w:val="00E64933"/>
    <w:rsid w:val="00E64DC8"/>
    <w:rsid w:val="00E651C5"/>
    <w:rsid w:val="00E65921"/>
    <w:rsid w:val="00E65F70"/>
    <w:rsid w:val="00E660FE"/>
    <w:rsid w:val="00E6661C"/>
    <w:rsid w:val="00E67145"/>
    <w:rsid w:val="00E671F8"/>
    <w:rsid w:val="00E67A5A"/>
    <w:rsid w:val="00E67FAB"/>
    <w:rsid w:val="00E7062B"/>
    <w:rsid w:val="00E7077B"/>
    <w:rsid w:val="00E70D22"/>
    <w:rsid w:val="00E714E2"/>
    <w:rsid w:val="00E716A1"/>
    <w:rsid w:val="00E71FDB"/>
    <w:rsid w:val="00E72D1C"/>
    <w:rsid w:val="00E7449B"/>
    <w:rsid w:val="00E75E86"/>
    <w:rsid w:val="00E77287"/>
    <w:rsid w:val="00E7731F"/>
    <w:rsid w:val="00E80E39"/>
    <w:rsid w:val="00E80F2D"/>
    <w:rsid w:val="00E81978"/>
    <w:rsid w:val="00E81BE5"/>
    <w:rsid w:val="00E81D7D"/>
    <w:rsid w:val="00E81E3B"/>
    <w:rsid w:val="00E833A2"/>
    <w:rsid w:val="00E835B7"/>
    <w:rsid w:val="00E8374E"/>
    <w:rsid w:val="00E83E0A"/>
    <w:rsid w:val="00E83E23"/>
    <w:rsid w:val="00E84C7D"/>
    <w:rsid w:val="00E84D10"/>
    <w:rsid w:val="00E86569"/>
    <w:rsid w:val="00E87072"/>
    <w:rsid w:val="00E872E4"/>
    <w:rsid w:val="00E8758F"/>
    <w:rsid w:val="00E87A4E"/>
    <w:rsid w:val="00E87ECF"/>
    <w:rsid w:val="00E902AE"/>
    <w:rsid w:val="00E909D4"/>
    <w:rsid w:val="00E90F1D"/>
    <w:rsid w:val="00E91998"/>
    <w:rsid w:val="00E919DB"/>
    <w:rsid w:val="00E92170"/>
    <w:rsid w:val="00E9325D"/>
    <w:rsid w:val="00E93548"/>
    <w:rsid w:val="00E936BF"/>
    <w:rsid w:val="00E93C02"/>
    <w:rsid w:val="00E940F2"/>
    <w:rsid w:val="00E9424A"/>
    <w:rsid w:val="00E94E43"/>
    <w:rsid w:val="00E95079"/>
    <w:rsid w:val="00E974F0"/>
    <w:rsid w:val="00EA0253"/>
    <w:rsid w:val="00EA2409"/>
    <w:rsid w:val="00EA3B5D"/>
    <w:rsid w:val="00EA424D"/>
    <w:rsid w:val="00EA4589"/>
    <w:rsid w:val="00EA7348"/>
    <w:rsid w:val="00EA763E"/>
    <w:rsid w:val="00EA79C5"/>
    <w:rsid w:val="00EA7AD9"/>
    <w:rsid w:val="00EA7C74"/>
    <w:rsid w:val="00EB06C8"/>
    <w:rsid w:val="00EB0AEE"/>
    <w:rsid w:val="00EB17FF"/>
    <w:rsid w:val="00EB1C68"/>
    <w:rsid w:val="00EB1C9D"/>
    <w:rsid w:val="00EB2C23"/>
    <w:rsid w:val="00EB427D"/>
    <w:rsid w:val="00EB4576"/>
    <w:rsid w:val="00EB4A89"/>
    <w:rsid w:val="00EB5821"/>
    <w:rsid w:val="00EC0149"/>
    <w:rsid w:val="00EC02F2"/>
    <w:rsid w:val="00EC07F1"/>
    <w:rsid w:val="00EC097A"/>
    <w:rsid w:val="00EC0A58"/>
    <w:rsid w:val="00EC1301"/>
    <w:rsid w:val="00EC1769"/>
    <w:rsid w:val="00EC1938"/>
    <w:rsid w:val="00EC2211"/>
    <w:rsid w:val="00EC23A1"/>
    <w:rsid w:val="00EC2544"/>
    <w:rsid w:val="00EC2DD7"/>
    <w:rsid w:val="00EC3010"/>
    <w:rsid w:val="00EC3554"/>
    <w:rsid w:val="00EC3B00"/>
    <w:rsid w:val="00EC4140"/>
    <w:rsid w:val="00EC41F1"/>
    <w:rsid w:val="00EC50C8"/>
    <w:rsid w:val="00EC513F"/>
    <w:rsid w:val="00EC5BB3"/>
    <w:rsid w:val="00EC63FC"/>
    <w:rsid w:val="00EC6804"/>
    <w:rsid w:val="00EC74F5"/>
    <w:rsid w:val="00EC76B9"/>
    <w:rsid w:val="00EC7EC4"/>
    <w:rsid w:val="00EC7F74"/>
    <w:rsid w:val="00ED023F"/>
    <w:rsid w:val="00ED12AA"/>
    <w:rsid w:val="00ED12BD"/>
    <w:rsid w:val="00ED1489"/>
    <w:rsid w:val="00ED1645"/>
    <w:rsid w:val="00ED2286"/>
    <w:rsid w:val="00ED2ACC"/>
    <w:rsid w:val="00ED37A6"/>
    <w:rsid w:val="00ED3A9F"/>
    <w:rsid w:val="00ED3B7D"/>
    <w:rsid w:val="00ED3F17"/>
    <w:rsid w:val="00ED432E"/>
    <w:rsid w:val="00ED4A19"/>
    <w:rsid w:val="00ED5AAE"/>
    <w:rsid w:val="00ED63AD"/>
    <w:rsid w:val="00EE04E8"/>
    <w:rsid w:val="00EE0801"/>
    <w:rsid w:val="00EE1443"/>
    <w:rsid w:val="00EE153D"/>
    <w:rsid w:val="00EE2459"/>
    <w:rsid w:val="00EE2990"/>
    <w:rsid w:val="00EE3375"/>
    <w:rsid w:val="00EE39A5"/>
    <w:rsid w:val="00EE3FCD"/>
    <w:rsid w:val="00EE4F31"/>
    <w:rsid w:val="00EE552D"/>
    <w:rsid w:val="00EE577F"/>
    <w:rsid w:val="00EE5918"/>
    <w:rsid w:val="00EE5A8B"/>
    <w:rsid w:val="00EE61C1"/>
    <w:rsid w:val="00EE6F78"/>
    <w:rsid w:val="00EE7BDF"/>
    <w:rsid w:val="00EF0038"/>
    <w:rsid w:val="00EF01FB"/>
    <w:rsid w:val="00EF0D3C"/>
    <w:rsid w:val="00EF15B1"/>
    <w:rsid w:val="00EF1A3C"/>
    <w:rsid w:val="00EF1C31"/>
    <w:rsid w:val="00EF1E87"/>
    <w:rsid w:val="00EF20F0"/>
    <w:rsid w:val="00EF2254"/>
    <w:rsid w:val="00EF2D47"/>
    <w:rsid w:val="00EF2DE0"/>
    <w:rsid w:val="00EF35E6"/>
    <w:rsid w:val="00EF3A09"/>
    <w:rsid w:val="00EF4574"/>
    <w:rsid w:val="00EF4CBC"/>
    <w:rsid w:val="00EF5721"/>
    <w:rsid w:val="00EF750E"/>
    <w:rsid w:val="00EF7A9A"/>
    <w:rsid w:val="00EF7D6D"/>
    <w:rsid w:val="00F00070"/>
    <w:rsid w:val="00F01ED7"/>
    <w:rsid w:val="00F02690"/>
    <w:rsid w:val="00F028E0"/>
    <w:rsid w:val="00F02B97"/>
    <w:rsid w:val="00F039BC"/>
    <w:rsid w:val="00F0431C"/>
    <w:rsid w:val="00F05CDB"/>
    <w:rsid w:val="00F0617D"/>
    <w:rsid w:val="00F06910"/>
    <w:rsid w:val="00F07C80"/>
    <w:rsid w:val="00F07E3A"/>
    <w:rsid w:val="00F07F61"/>
    <w:rsid w:val="00F10100"/>
    <w:rsid w:val="00F106FF"/>
    <w:rsid w:val="00F109B1"/>
    <w:rsid w:val="00F10E7D"/>
    <w:rsid w:val="00F10F9F"/>
    <w:rsid w:val="00F11F9D"/>
    <w:rsid w:val="00F13524"/>
    <w:rsid w:val="00F13AEB"/>
    <w:rsid w:val="00F1549B"/>
    <w:rsid w:val="00F16AA8"/>
    <w:rsid w:val="00F16E4B"/>
    <w:rsid w:val="00F1742D"/>
    <w:rsid w:val="00F2038C"/>
    <w:rsid w:val="00F2042D"/>
    <w:rsid w:val="00F204B2"/>
    <w:rsid w:val="00F204D5"/>
    <w:rsid w:val="00F2163C"/>
    <w:rsid w:val="00F2229E"/>
    <w:rsid w:val="00F22450"/>
    <w:rsid w:val="00F23FFE"/>
    <w:rsid w:val="00F24AD1"/>
    <w:rsid w:val="00F254A6"/>
    <w:rsid w:val="00F267A0"/>
    <w:rsid w:val="00F268A1"/>
    <w:rsid w:val="00F2752A"/>
    <w:rsid w:val="00F30138"/>
    <w:rsid w:val="00F30B61"/>
    <w:rsid w:val="00F3123B"/>
    <w:rsid w:val="00F3297D"/>
    <w:rsid w:val="00F332BA"/>
    <w:rsid w:val="00F3458D"/>
    <w:rsid w:val="00F3614C"/>
    <w:rsid w:val="00F36882"/>
    <w:rsid w:val="00F3690F"/>
    <w:rsid w:val="00F36BBF"/>
    <w:rsid w:val="00F371AB"/>
    <w:rsid w:val="00F4062B"/>
    <w:rsid w:val="00F4192D"/>
    <w:rsid w:val="00F4194A"/>
    <w:rsid w:val="00F4274A"/>
    <w:rsid w:val="00F4390C"/>
    <w:rsid w:val="00F4419E"/>
    <w:rsid w:val="00F44F7B"/>
    <w:rsid w:val="00F4522E"/>
    <w:rsid w:val="00F455F8"/>
    <w:rsid w:val="00F45C02"/>
    <w:rsid w:val="00F4614E"/>
    <w:rsid w:val="00F4790D"/>
    <w:rsid w:val="00F47B74"/>
    <w:rsid w:val="00F47FDC"/>
    <w:rsid w:val="00F5046C"/>
    <w:rsid w:val="00F51C98"/>
    <w:rsid w:val="00F5317C"/>
    <w:rsid w:val="00F53333"/>
    <w:rsid w:val="00F538A0"/>
    <w:rsid w:val="00F55885"/>
    <w:rsid w:val="00F55ADC"/>
    <w:rsid w:val="00F563F1"/>
    <w:rsid w:val="00F565EE"/>
    <w:rsid w:val="00F6006D"/>
    <w:rsid w:val="00F600A1"/>
    <w:rsid w:val="00F602CE"/>
    <w:rsid w:val="00F603E0"/>
    <w:rsid w:val="00F60452"/>
    <w:rsid w:val="00F60A73"/>
    <w:rsid w:val="00F61F38"/>
    <w:rsid w:val="00F623A6"/>
    <w:rsid w:val="00F62DE2"/>
    <w:rsid w:val="00F63109"/>
    <w:rsid w:val="00F6312E"/>
    <w:rsid w:val="00F63588"/>
    <w:rsid w:val="00F63983"/>
    <w:rsid w:val="00F63F29"/>
    <w:rsid w:val="00F6437D"/>
    <w:rsid w:val="00F64905"/>
    <w:rsid w:val="00F64F72"/>
    <w:rsid w:val="00F65B54"/>
    <w:rsid w:val="00F66263"/>
    <w:rsid w:val="00F6640F"/>
    <w:rsid w:val="00F679A1"/>
    <w:rsid w:val="00F67A9B"/>
    <w:rsid w:val="00F7010F"/>
    <w:rsid w:val="00F70B3C"/>
    <w:rsid w:val="00F71302"/>
    <w:rsid w:val="00F730D6"/>
    <w:rsid w:val="00F73160"/>
    <w:rsid w:val="00F7433C"/>
    <w:rsid w:val="00F7472C"/>
    <w:rsid w:val="00F75BD6"/>
    <w:rsid w:val="00F762FF"/>
    <w:rsid w:val="00F76A22"/>
    <w:rsid w:val="00F76A6C"/>
    <w:rsid w:val="00F76AB8"/>
    <w:rsid w:val="00F76DE0"/>
    <w:rsid w:val="00F80D76"/>
    <w:rsid w:val="00F80E4D"/>
    <w:rsid w:val="00F8146D"/>
    <w:rsid w:val="00F815DA"/>
    <w:rsid w:val="00F831CC"/>
    <w:rsid w:val="00F83270"/>
    <w:rsid w:val="00F8414C"/>
    <w:rsid w:val="00F845D7"/>
    <w:rsid w:val="00F849D1"/>
    <w:rsid w:val="00F852E0"/>
    <w:rsid w:val="00F85341"/>
    <w:rsid w:val="00F86B8B"/>
    <w:rsid w:val="00F874E7"/>
    <w:rsid w:val="00F90091"/>
    <w:rsid w:val="00F90291"/>
    <w:rsid w:val="00F90CBD"/>
    <w:rsid w:val="00F91D5A"/>
    <w:rsid w:val="00F91DF0"/>
    <w:rsid w:val="00F92B56"/>
    <w:rsid w:val="00F93375"/>
    <w:rsid w:val="00F93543"/>
    <w:rsid w:val="00F95667"/>
    <w:rsid w:val="00F95C40"/>
    <w:rsid w:val="00F96531"/>
    <w:rsid w:val="00F96868"/>
    <w:rsid w:val="00F96B4A"/>
    <w:rsid w:val="00F97002"/>
    <w:rsid w:val="00F971B8"/>
    <w:rsid w:val="00F97221"/>
    <w:rsid w:val="00F97672"/>
    <w:rsid w:val="00F97A54"/>
    <w:rsid w:val="00FA085D"/>
    <w:rsid w:val="00FA0EE3"/>
    <w:rsid w:val="00FA12F8"/>
    <w:rsid w:val="00FA1730"/>
    <w:rsid w:val="00FA1B0E"/>
    <w:rsid w:val="00FA2C21"/>
    <w:rsid w:val="00FA3232"/>
    <w:rsid w:val="00FA3564"/>
    <w:rsid w:val="00FA3635"/>
    <w:rsid w:val="00FA3982"/>
    <w:rsid w:val="00FA3B5D"/>
    <w:rsid w:val="00FA3D94"/>
    <w:rsid w:val="00FA5276"/>
    <w:rsid w:val="00FA58A3"/>
    <w:rsid w:val="00FA5D5A"/>
    <w:rsid w:val="00FA608E"/>
    <w:rsid w:val="00FA762B"/>
    <w:rsid w:val="00FA77FB"/>
    <w:rsid w:val="00FB031B"/>
    <w:rsid w:val="00FB06DC"/>
    <w:rsid w:val="00FB0933"/>
    <w:rsid w:val="00FB0DDC"/>
    <w:rsid w:val="00FB0F89"/>
    <w:rsid w:val="00FB133B"/>
    <w:rsid w:val="00FB1569"/>
    <w:rsid w:val="00FB1870"/>
    <w:rsid w:val="00FB1DAE"/>
    <w:rsid w:val="00FB208A"/>
    <w:rsid w:val="00FB20D2"/>
    <w:rsid w:val="00FB20E8"/>
    <w:rsid w:val="00FB3415"/>
    <w:rsid w:val="00FB3625"/>
    <w:rsid w:val="00FB3B67"/>
    <w:rsid w:val="00FB4051"/>
    <w:rsid w:val="00FB4772"/>
    <w:rsid w:val="00FB48C7"/>
    <w:rsid w:val="00FB4B1B"/>
    <w:rsid w:val="00FB4C69"/>
    <w:rsid w:val="00FB4E5B"/>
    <w:rsid w:val="00FB4EB6"/>
    <w:rsid w:val="00FB6488"/>
    <w:rsid w:val="00FB6920"/>
    <w:rsid w:val="00FB6B25"/>
    <w:rsid w:val="00FB7596"/>
    <w:rsid w:val="00FB79C2"/>
    <w:rsid w:val="00FB7AAC"/>
    <w:rsid w:val="00FC0BF2"/>
    <w:rsid w:val="00FC14FD"/>
    <w:rsid w:val="00FC1A28"/>
    <w:rsid w:val="00FC20B9"/>
    <w:rsid w:val="00FC2778"/>
    <w:rsid w:val="00FC399F"/>
    <w:rsid w:val="00FC3B20"/>
    <w:rsid w:val="00FC3BFC"/>
    <w:rsid w:val="00FC3C69"/>
    <w:rsid w:val="00FC43C1"/>
    <w:rsid w:val="00FC4BE7"/>
    <w:rsid w:val="00FC651F"/>
    <w:rsid w:val="00FC6813"/>
    <w:rsid w:val="00FC6F51"/>
    <w:rsid w:val="00FC702D"/>
    <w:rsid w:val="00FC77F4"/>
    <w:rsid w:val="00FC7E94"/>
    <w:rsid w:val="00FD0072"/>
    <w:rsid w:val="00FD0226"/>
    <w:rsid w:val="00FD0835"/>
    <w:rsid w:val="00FD09F1"/>
    <w:rsid w:val="00FD15E4"/>
    <w:rsid w:val="00FD18CF"/>
    <w:rsid w:val="00FD1D21"/>
    <w:rsid w:val="00FD1E42"/>
    <w:rsid w:val="00FD214C"/>
    <w:rsid w:val="00FD2439"/>
    <w:rsid w:val="00FD2DBF"/>
    <w:rsid w:val="00FD3214"/>
    <w:rsid w:val="00FD3A16"/>
    <w:rsid w:val="00FD3EB5"/>
    <w:rsid w:val="00FD42F4"/>
    <w:rsid w:val="00FD431D"/>
    <w:rsid w:val="00FD46AD"/>
    <w:rsid w:val="00FD53A4"/>
    <w:rsid w:val="00FD573C"/>
    <w:rsid w:val="00FD5EC7"/>
    <w:rsid w:val="00FD607F"/>
    <w:rsid w:val="00FD63FF"/>
    <w:rsid w:val="00FD6B62"/>
    <w:rsid w:val="00FD7250"/>
    <w:rsid w:val="00FD7C50"/>
    <w:rsid w:val="00FD7F49"/>
    <w:rsid w:val="00FE0099"/>
    <w:rsid w:val="00FE04CF"/>
    <w:rsid w:val="00FE12D9"/>
    <w:rsid w:val="00FE1503"/>
    <w:rsid w:val="00FE1C1B"/>
    <w:rsid w:val="00FE1F4C"/>
    <w:rsid w:val="00FE48FF"/>
    <w:rsid w:val="00FE5419"/>
    <w:rsid w:val="00FE60B5"/>
    <w:rsid w:val="00FE66DE"/>
    <w:rsid w:val="00FE6AA9"/>
    <w:rsid w:val="00FE77B2"/>
    <w:rsid w:val="00FE787C"/>
    <w:rsid w:val="00FE7903"/>
    <w:rsid w:val="00FF07FE"/>
    <w:rsid w:val="00FF0CCB"/>
    <w:rsid w:val="00FF14F0"/>
    <w:rsid w:val="00FF224D"/>
    <w:rsid w:val="00FF25E0"/>
    <w:rsid w:val="00FF2EC6"/>
    <w:rsid w:val="00FF641D"/>
    <w:rsid w:val="00FF6773"/>
    <w:rsid w:val="00FF69B2"/>
    <w:rsid w:val="00FF6CE5"/>
    <w:rsid w:val="00FF6FB0"/>
    <w:rsid w:val="00FF701F"/>
    <w:rsid w:val="00FF7166"/>
    <w:rsid w:val="00FF7805"/>
    <w:rsid w:val="00FF7B12"/>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25005"/>
  <w15:docId w15:val="{D2168673-E2F7-4F87-AD7A-D661C79A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921DC"/>
    <w:rPr>
      <w:sz w:val="24"/>
      <w:szCs w:val="24"/>
    </w:rPr>
  </w:style>
  <w:style w:type="paragraph" w:styleId="Heading1">
    <w:name w:val="heading 1"/>
    <w:basedOn w:val="Normal"/>
    <w:next w:val="Normal"/>
    <w:link w:val="Heading1Char"/>
    <w:qFormat/>
    <w:rsid w:val="000921DC"/>
    <w:pPr>
      <w:keepNext/>
      <w:pBdr>
        <w:bottom w:val="single" w:sz="24" w:space="2" w:color="auto"/>
      </w:pBdr>
      <w:spacing w:before="120" w:after="480"/>
      <w:outlineLvl w:val="0"/>
    </w:pPr>
    <w:rPr>
      <w:rFonts w:ascii="Arial" w:hAnsi="Arial"/>
      <w:b/>
      <w:kern w:val="28"/>
      <w:sz w:val="48"/>
      <w:szCs w:val="20"/>
    </w:rPr>
  </w:style>
  <w:style w:type="paragraph" w:styleId="Heading2">
    <w:name w:val="heading 2"/>
    <w:basedOn w:val="Normal"/>
    <w:next w:val="TopLine"/>
    <w:link w:val="Heading2Char"/>
    <w:qFormat/>
    <w:rsid w:val="000921DC"/>
    <w:pPr>
      <w:keepNext/>
      <w:pageBreakBefore/>
      <w:spacing w:after="60"/>
      <w:outlineLvl w:val="1"/>
    </w:pPr>
    <w:rPr>
      <w:rFonts w:ascii="Arial" w:hAnsi="Arial"/>
      <w:b/>
      <w:sz w:val="40"/>
      <w:szCs w:val="20"/>
    </w:rPr>
  </w:style>
  <w:style w:type="paragraph" w:styleId="Heading3">
    <w:name w:val="heading 3"/>
    <w:basedOn w:val="Normal"/>
    <w:next w:val="TopLine"/>
    <w:link w:val="Heading3Char"/>
    <w:qFormat/>
    <w:rsid w:val="000921DC"/>
    <w:pPr>
      <w:keepNext/>
      <w:pageBreakBefore/>
      <w:spacing w:after="60"/>
      <w:outlineLvl w:val="2"/>
    </w:pPr>
    <w:rPr>
      <w:rFonts w:ascii="Arial" w:hAnsi="Arial"/>
      <w:b/>
      <w:i/>
      <w:sz w:val="36"/>
      <w:szCs w:val="20"/>
    </w:rPr>
  </w:style>
  <w:style w:type="paragraph" w:styleId="Heading4">
    <w:name w:val="heading 4"/>
    <w:basedOn w:val="Heading3"/>
    <w:next w:val="TopLine"/>
    <w:link w:val="Heading4Char"/>
    <w:qFormat/>
    <w:rsid w:val="000921DC"/>
    <w:pPr>
      <w:outlineLvl w:val="3"/>
    </w:pPr>
    <w:rPr>
      <w:i w:val="0"/>
      <w:sz w:val="32"/>
      <w:szCs w:val="24"/>
    </w:rPr>
  </w:style>
  <w:style w:type="paragraph" w:styleId="Heading5">
    <w:name w:val="heading 5"/>
    <w:basedOn w:val="Heading3"/>
    <w:next w:val="BlockText"/>
    <w:link w:val="Heading5Char"/>
    <w:qFormat/>
    <w:rsid w:val="000921DC"/>
    <w:pPr>
      <w:pageBreakBefore w:val="0"/>
      <w:outlineLvl w:val="4"/>
    </w:pPr>
    <w:rPr>
      <w:i w:val="0"/>
      <w:vanish/>
      <w:sz w:val="22"/>
    </w:rPr>
  </w:style>
  <w:style w:type="paragraph" w:styleId="Heading9">
    <w:name w:val="heading 9"/>
    <w:basedOn w:val="Heading5"/>
    <w:next w:val="Normal"/>
    <w:link w:val="Heading9Char"/>
    <w:qFormat/>
    <w:rsid w:val="000921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
    <w:name w:val="Top Line"/>
    <w:basedOn w:val="Normal"/>
    <w:next w:val="Heading4"/>
    <w:rsid w:val="000921DC"/>
    <w:pPr>
      <w:pBdr>
        <w:top w:val="single" w:sz="12" w:space="1" w:color="auto"/>
        <w:between w:val="single" w:sz="12" w:space="1" w:color="auto"/>
      </w:pBdr>
      <w:spacing w:before="120" w:after="120"/>
      <w:ind w:left="1800"/>
    </w:pPr>
    <w:rPr>
      <w:sz w:val="22"/>
      <w:szCs w:val="20"/>
    </w:rPr>
  </w:style>
  <w:style w:type="paragraph" w:styleId="BlockText">
    <w:name w:val="Block Text"/>
    <w:aliases w:val="Block Text Char1 Char,Block Text Char Char Char,Block Text Char1 Char Char Char,Block Text Char Char1 Char Char Char,Block Text Char1 Char Char Char Char Char,Block Text Char Char1 Char Char Char Char Char,Block Text Char Char"/>
    <w:basedOn w:val="Normal"/>
    <w:link w:val="BlockTextChar"/>
    <w:rsid w:val="000921DC"/>
    <w:pPr>
      <w:keepLines/>
      <w:suppressAutoHyphens/>
      <w:ind w:left="1800"/>
    </w:pPr>
    <w:rPr>
      <w:sz w:val="22"/>
    </w:rPr>
  </w:style>
  <w:style w:type="character" w:customStyle="1" w:styleId="BlockTextChar">
    <w:name w:val="Block Text Char"/>
    <w:aliases w:val="Block Text Char1 Char Char,Block Text Char Char Char Char,Block Text Char1 Char Char Char Char,Block Text Char Char1 Char Char Char Char,Block Text Char1 Char Char Char Char Char Char,Block Text Char Char1 Char Char Char Char Char Char"/>
    <w:basedOn w:val="DefaultParagraphFont"/>
    <w:link w:val="BlockText"/>
    <w:rsid w:val="000921DC"/>
    <w:rPr>
      <w:sz w:val="22"/>
      <w:szCs w:val="24"/>
    </w:rPr>
  </w:style>
  <w:style w:type="numbering" w:customStyle="1" w:styleId="Style2">
    <w:name w:val="Style2"/>
    <w:basedOn w:val="NoList"/>
    <w:rsid w:val="000921DC"/>
    <w:pPr>
      <w:numPr>
        <w:numId w:val="4"/>
      </w:numPr>
    </w:pPr>
  </w:style>
  <w:style w:type="paragraph" w:styleId="Footer">
    <w:name w:val="footer"/>
    <w:basedOn w:val="Normal"/>
    <w:link w:val="FooterChar"/>
    <w:rsid w:val="000921DC"/>
    <w:pPr>
      <w:tabs>
        <w:tab w:val="center" w:pos="4320"/>
        <w:tab w:val="right" w:pos="8640"/>
      </w:tabs>
    </w:pPr>
    <w:rPr>
      <w:sz w:val="22"/>
    </w:rPr>
  </w:style>
  <w:style w:type="paragraph" w:customStyle="1" w:styleId="copyright">
    <w:name w:val="copyright"/>
    <w:rsid w:val="000921DC"/>
    <w:rPr>
      <w:rFonts w:ascii="Arial" w:hAnsi="Arial"/>
      <w:noProof/>
      <w:sz w:val="16"/>
    </w:rPr>
  </w:style>
  <w:style w:type="paragraph" w:customStyle="1" w:styleId="Bullet1">
    <w:name w:val="Bullet 1"/>
    <w:basedOn w:val="BlockText"/>
    <w:rsid w:val="000921DC"/>
    <w:pPr>
      <w:numPr>
        <w:numId w:val="2"/>
      </w:numPr>
    </w:pPr>
  </w:style>
  <w:style w:type="paragraph" w:customStyle="1" w:styleId="BulletDash1">
    <w:name w:val="Bullet Dash 1"/>
    <w:basedOn w:val="Normal"/>
    <w:rsid w:val="000921DC"/>
    <w:pPr>
      <w:numPr>
        <w:numId w:val="1"/>
      </w:numPr>
      <w:tabs>
        <w:tab w:val="clear" w:pos="360"/>
      </w:tabs>
      <w:ind w:left="2520"/>
    </w:pPr>
    <w:rPr>
      <w:sz w:val="22"/>
      <w:szCs w:val="22"/>
    </w:rPr>
  </w:style>
  <w:style w:type="paragraph" w:customStyle="1" w:styleId="BlockCode">
    <w:name w:val="Block Code"/>
    <w:basedOn w:val="BlockText"/>
    <w:link w:val="BlockCodeChar"/>
    <w:rsid w:val="000921DC"/>
    <w:pPr>
      <w:pBdr>
        <w:top w:val="single" w:sz="12" w:space="1" w:color="auto"/>
        <w:left w:val="single" w:sz="12" w:space="1" w:color="auto"/>
        <w:bottom w:val="single" w:sz="12" w:space="1" w:color="auto"/>
        <w:right w:val="single" w:sz="12" w:space="1" w:color="auto"/>
      </w:pBdr>
      <w:ind w:left="1890" w:right="90"/>
    </w:pPr>
    <w:rPr>
      <w:rFonts w:ascii="Courier New" w:hAnsi="Courier New"/>
      <w:noProof/>
      <w:sz w:val="18"/>
    </w:rPr>
  </w:style>
  <w:style w:type="character" w:customStyle="1" w:styleId="BlockCodeChar">
    <w:name w:val="Block Code Char"/>
    <w:basedOn w:val="DefaultParagraphFont"/>
    <w:link w:val="BlockCode"/>
    <w:rsid w:val="000921DC"/>
    <w:rPr>
      <w:rFonts w:ascii="Courier New" w:hAnsi="Courier New"/>
      <w:noProof/>
      <w:sz w:val="18"/>
      <w:szCs w:val="24"/>
    </w:rPr>
  </w:style>
  <w:style w:type="paragraph" w:customStyle="1" w:styleId="BlockLine">
    <w:name w:val="Block Line"/>
    <w:basedOn w:val="Normal"/>
    <w:next w:val="Heading5"/>
    <w:link w:val="BlockLineChar"/>
    <w:rsid w:val="000921DC"/>
    <w:pPr>
      <w:pBdr>
        <w:top w:val="single" w:sz="6" w:space="1" w:color="auto"/>
        <w:between w:val="single" w:sz="6" w:space="1" w:color="auto"/>
      </w:pBdr>
      <w:spacing w:before="240"/>
      <w:ind w:left="1800"/>
      <w:jc w:val="right"/>
    </w:pPr>
    <w:rPr>
      <w:i/>
      <w:sz w:val="18"/>
      <w:szCs w:val="20"/>
    </w:rPr>
  </w:style>
  <w:style w:type="character" w:customStyle="1" w:styleId="BlockLineChar">
    <w:name w:val="Block Line Char"/>
    <w:basedOn w:val="DefaultParagraphFont"/>
    <w:link w:val="BlockLine"/>
    <w:rsid w:val="000921DC"/>
    <w:rPr>
      <w:i/>
      <w:sz w:val="18"/>
    </w:rPr>
  </w:style>
  <w:style w:type="paragraph" w:customStyle="1" w:styleId="Heading3cont">
    <w:name w:val="Heading 3 cont."/>
    <w:basedOn w:val="Heading3"/>
    <w:next w:val="TopLine"/>
    <w:link w:val="Heading3contChar"/>
    <w:rsid w:val="000921DC"/>
    <w:pPr>
      <w:outlineLvl w:val="9"/>
    </w:pPr>
  </w:style>
  <w:style w:type="character" w:styleId="Hyperlink">
    <w:name w:val="Hyperlink"/>
    <w:basedOn w:val="DefaultParagraphFont"/>
    <w:rsid w:val="000921DC"/>
    <w:rPr>
      <w:color w:val="0000FF"/>
      <w:u w:val="single"/>
    </w:rPr>
  </w:style>
  <w:style w:type="paragraph" w:customStyle="1" w:styleId="TableHeading">
    <w:name w:val="Table Heading"/>
    <w:basedOn w:val="Heading3"/>
    <w:next w:val="Normal"/>
    <w:rsid w:val="000921DC"/>
    <w:pPr>
      <w:pageBreakBefore w:val="0"/>
      <w:spacing w:before="80" w:after="120" w:line="280" w:lineRule="exact"/>
      <w:jc w:val="center"/>
      <w:outlineLvl w:val="9"/>
    </w:pPr>
    <w:rPr>
      <w:i w:val="0"/>
      <w:sz w:val="22"/>
    </w:rPr>
  </w:style>
  <w:style w:type="paragraph" w:customStyle="1" w:styleId="table-text">
    <w:name w:val="table-text"/>
    <w:basedOn w:val="Normal"/>
    <w:link w:val="table-textChar"/>
    <w:rsid w:val="000921DC"/>
    <w:pPr>
      <w:spacing w:before="40" w:after="60"/>
    </w:pPr>
    <w:rPr>
      <w:sz w:val="20"/>
      <w:szCs w:val="20"/>
    </w:rPr>
  </w:style>
  <w:style w:type="character" w:customStyle="1" w:styleId="table-textChar">
    <w:name w:val="table-text Char"/>
    <w:basedOn w:val="DefaultParagraphFont"/>
    <w:link w:val="table-text"/>
    <w:rsid w:val="000921DC"/>
  </w:style>
  <w:style w:type="character" w:customStyle="1" w:styleId="CourseTitle">
    <w:name w:val="Course Title"/>
    <w:basedOn w:val="DefaultParagraphFont"/>
    <w:rsid w:val="000921DC"/>
    <w:rPr>
      <w:rFonts w:ascii="Arial" w:hAnsi="Arial"/>
      <w:i/>
      <w:sz w:val="22"/>
    </w:rPr>
  </w:style>
  <w:style w:type="character" w:customStyle="1" w:styleId="LessonNumber">
    <w:name w:val="Lesson Number"/>
    <w:basedOn w:val="DefaultParagraphFont"/>
    <w:rsid w:val="000921DC"/>
    <w:rPr>
      <w:rFonts w:ascii="Arial" w:hAnsi="Arial"/>
      <w:sz w:val="22"/>
    </w:rPr>
  </w:style>
  <w:style w:type="paragraph" w:customStyle="1" w:styleId="DraftDate">
    <w:name w:val="Draft Date"/>
    <w:rsid w:val="000921DC"/>
    <w:pPr>
      <w:widowControl w:val="0"/>
      <w:jc w:val="center"/>
    </w:pPr>
    <w:rPr>
      <w:rFonts w:ascii="Arial" w:hAnsi="Arial"/>
      <w:noProof/>
      <w:vanish/>
      <w:sz w:val="16"/>
    </w:rPr>
  </w:style>
  <w:style w:type="paragraph" w:customStyle="1" w:styleId="Footero">
    <w:name w:val="Footero"/>
    <w:basedOn w:val="Footer"/>
    <w:rsid w:val="000921DC"/>
    <w:pPr>
      <w:tabs>
        <w:tab w:val="clear" w:pos="4320"/>
        <w:tab w:val="clear" w:pos="8640"/>
        <w:tab w:val="right" w:pos="9360"/>
      </w:tabs>
    </w:pPr>
  </w:style>
  <w:style w:type="character" w:customStyle="1" w:styleId="LessonTitle">
    <w:name w:val="Lesson Title"/>
    <w:basedOn w:val="DefaultParagraphFont"/>
    <w:rsid w:val="000921DC"/>
    <w:rPr>
      <w:rFonts w:ascii="Arial" w:hAnsi="Arial"/>
      <w:i/>
      <w:sz w:val="22"/>
    </w:rPr>
  </w:style>
  <w:style w:type="paragraph" w:styleId="Header">
    <w:name w:val="header"/>
    <w:basedOn w:val="Normal"/>
    <w:link w:val="HeaderChar"/>
    <w:rsid w:val="000921DC"/>
    <w:pPr>
      <w:tabs>
        <w:tab w:val="center" w:pos="4320"/>
        <w:tab w:val="right" w:pos="8640"/>
      </w:tabs>
    </w:pPr>
    <w:rPr>
      <w:sz w:val="22"/>
    </w:rPr>
  </w:style>
  <w:style w:type="paragraph" w:customStyle="1" w:styleId="OddHeader">
    <w:name w:val="OddHeader"/>
    <w:basedOn w:val="Header"/>
    <w:rsid w:val="000921DC"/>
    <w:pPr>
      <w:tabs>
        <w:tab w:val="clear" w:pos="8640"/>
        <w:tab w:val="right" w:pos="9360"/>
      </w:tabs>
    </w:pPr>
    <w:rPr>
      <w:rFonts w:ascii="Arial" w:hAnsi="Arial"/>
      <w:b/>
      <w:i/>
      <w:vanish/>
      <w:color w:val="C0C0C0"/>
    </w:rPr>
  </w:style>
  <w:style w:type="paragraph" w:customStyle="1" w:styleId="EvenHeader">
    <w:name w:val="EvenHeader"/>
    <w:basedOn w:val="Header"/>
    <w:rsid w:val="000921DC"/>
    <w:rPr>
      <w:rFonts w:ascii="Arial" w:hAnsi="Arial"/>
      <w:b/>
      <w:i/>
      <w:vanish/>
      <w:color w:val="C0C0C0"/>
    </w:rPr>
  </w:style>
  <w:style w:type="numbering" w:customStyle="1" w:styleId="Style1">
    <w:name w:val="Style1"/>
    <w:basedOn w:val="NoList"/>
    <w:rsid w:val="000921DC"/>
    <w:pPr>
      <w:numPr>
        <w:numId w:val="5"/>
      </w:numPr>
    </w:pPr>
  </w:style>
  <w:style w:type="character" w:styleId="PageNumber">
    <w:name w:val="page number"/>
    <w:basedOn w:val="DefaultParagraphFont"/>
    <w:rsid w:val="000921DC"/>
  </w:style>
  <w:style w:type="paragraph" w:styleId="TOC1">
    <w:name w:val="toc 1"/>
    <w:basedOn w:val="Normal"/>
    <w:next w:val="Normal"/>
    <w:autoRedefine/>
    <w:rsid w:val="000921DC"/>
    <w:pPr>
      <w:tabs>
        <w:tab w:val="right" w:leader="dot" w:pos="9360"/>
      </w:tabs>
      <w:spacing w:before="240" w:after="240"/>
    </w:pPr>
    <w:rPr>
      <w:b/>
      <w:caps/>
      <w:sz w:val="22"/>
    </w:rPr>
  </w:style>
  <w:style w:type="paragraph" w:styleId="TOC3">
    <w:name w:val="toc 3"/>
    <w:basedOn w:val="Normal"/>
    <w:next w:val="Normal"/>
    <w:autoRedefine/>
    <w:rsid w:val="000921DC"/>
    <w:pPr>
      <w:ind w:left="440"/>
    </w:pPr>
    <w:rPr>
      <w:i/>
      <w:sz w:val="20"/>
    </w:rPr>
  </w:style>
  <w:style w:type="paragraph" w:styleId="TOC2">
    <w:name w:val="toc 2"/>
    <w:basedOn w:val="Normal"/>
    <w:next w:val="Normal"/>
    <w:autoRedefine/>
    <w:rsid w:val="000921DC"/>
    <w:pPr>
      <w:tabs>
        <w:tab w:val="right" w:leader="dot" w:pos="9360"/>
      </w:tabs>
      <w:ind w:left="220"/>
    </w:pPr>
    <w:rPr>
      <w:smallCaps/>
      <w:sz w:val="20"/>
    </w:rPr>
  </w:style>
  <w:style w:type="paragraph" w:customStyle="1" w:styleId="Hotword">
    <w:name w:val="Hotword"/>
    <w:basedOn w:val="BlockText"/>
    <w:link w:val="HotwordChar"/>
    <w:rsid w:val="000921DC"/>
    <w:rPr>
      <w:i/>
      <w:iCs/>
    </w:rPr>
  </w:style>
  <w:style w:type="character" w:customStyle="1" w:styleId="HotwordChar">
    <w:name w:val="Hotword Char"/>
    <w:basedOn w:val="BlockTextChar"/>
    <w:link w:val="Hotword"/>
    <w:rsid w:val="000921DC"/>
    <w:rPr>
      <w:i/>
      <w:iCs/>
      <w:sz w:val="22"/>
      <w:szCs w:val="24"/>
    </w:rPr>
  </w:style>
  <w:style w:type="paragraph" w:customStyle="1" w:styleId="Footnote">
    <w:name w:val="Footnote"/>
    <w:basedOn w:val="BlockText"/>
    <w:rsid w:val="000921DC"/>
    <w:rPr>
      <w:sz w:val="16"/>
    </w:rPr>
  </w:style>
  <w:style w:type="paragraph" w:customStyle="1" w:styleId="TableBullet">
    <w:name w:val="Table Bullet"/>
    <w:basedOn w:val="table-text"/>
    <w:rsid w:val="000921DC"/>
    <w:pPr>
      <w:numPr>
        <w:numId w:val="3"/>
      </w:numPr>
    </w:pPr>
  </w:style>
  <w:style w:type="paragraph" w:customStyle="1" w:styleId="NumberList">
    <w:name w:val="Number List"/>
    <w:basedOn w:val="Bullet1"/>
    <w:rsid w:val="000921DC"/>
    <w:pPr>
      <w:numPr>
        <w:numId w:val="4"/>
      </w:numPr>
    </w:pPr>
  </w:style>
  <w:style w:type="paragraph" w:styleId="TOC4">
    <w:name w:val="toc 4"/>
    <w:basedOn w:val="Normal"/>
    <w:next w:val="Normal"/>
    <w:autoRedefine/>
    <w:rsid w:val="000921DC"/>
    <w:pPr>
      <w:ind w:left="720"/>
    </w:pPr>
    <w:rPr>
      <w:sz w:val="20"/>
    </w:rPr>
  </w:style>
  <w:style w:type="character" w:customStyle="1" w:styleId="Heading3Char">
    <w:name w:val="Heading 3 Char"/>
    <w:basedOn w:val="DefaultParagraphFont"/>
    <w:link w:val="Heading3"/>
    <w:rsid w:val="000921DC"/>
    <w:rPr>
      <w:rFonts w:ascii="Arial" w:hAnsi="Arial"/>
      <w:b/>
      <w:i/>
      <w:sz w:val="36"/>
    </w:rPr>
  </w:style>
  <w:style w:type="character" w:customStyle="1" w:styleId="Heading3contChar">
    <w:name w:val="Heading 3 cont. Char"/>
    <w:basedOn w:val="Heading3Char"/>
    <w:link w:val="Heading3cont"/>
    <w:rsid w:val="000921DC"/>
    <w:rPr>
      <w:rFonts w:ascii="Arial" w:hAnsi="Arial"/>
      <w:b/>
      <w:i/>
      <w:sz w:val="36"/>
    </w:rPr>
  </w:style>
  <w:style w:type="paragraph" w:styleId="BalloonText">
    <w:name w:val="Balloon Text"/>
    <w:basedOn w:val="Normal"/>
    <w:link w:val="BalloonTextChar"/>
    <w:semiHidden/>
    <w:rsid w:val="000921DC"/>
    <w:rPr>
      <w:rFonts w:ascii="Tahoma" w:hAnsi="Tahoma" w:cs="Tahoma"/>
      <w:sz w:val="16"/>
      <w:szCs w:val="16"/>
    </w:rPr>
  </w:style>
  <w:style w:type="paragraph" w:customStyle="1" w:styleId="Blocklinehidden">
    <w:name w:val="Block line (hidden)"/>
    <w:basedOn w:val="BlockLine"/>
    <w:next w:val="Heading5"/>
    <w:rsid w:val="000921DC"/>
    <w:rPr>
      <w:vanish/>
      <w:szCs w:val="22"/>
    </w:rPr>
  </w:style>
  <w:style w:type="paragraph" w:customStyle="1" w:styleId="Heading4cont">
    <w:name w:val="Heading 4 cont."/>
    <w:basedOn w:val="Heading4"/>
    <w:next w:val="TopLine"/>
    <w:rsid w:val="000921DC"/>
    <w:rPr>
      <w:i/>
    </w:rPr>
  </w:style>
  <w:style w:type="character" w:customStyle="1" w:styleId="Heading1Char">
    <w:name w:val="Heading 1 Char"/>
    <w:basedOn w:val="DefaultParagraphFont"/>
    <w:link w:val="Heading1"/>
    <w:rsid w:val="000921DC"/>
    <w:rPr>
      <w:rFonts w:ascii="Arial" w:hAnsi="Arial"/>
      <w:b/>
      <w:kern w:val="28"/>
      <w:sz w:val="48"/>
    </w:rPr>
  </w:style>
  <w:style w:type="numbering" w:customStyle="1" w:styleId="Style3">
    <w:name w:val="Style3"/>
    <w:basedOn w:val="NoList"/>
    <w:rsid w:val="000921DC"/>
    <w:pPr>
      <w:numPr>
        <w:numId w:val="6"/>
      </w:numPr>
    </w:pPr>
  </w:style>
  <w:style w:type="table" w:customStyle="1" w:styleId="TableHide">
    <w:name w:val="Table Hide"/>
    <w:basedOn w:val="TableNormal"/>
    <w:rsid w:val="000921DC"/>
    <w:tblPr/>
  </w:style>
  <w:style w:type="table" w:styleId="TableGrid">
    <w:name w:val="Table Grid"/>
    <w:basedOn w:val="TableNormal"/>
    <w:rsid w:val="00092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0C0C0"/>
      </w:tcPr>
    </w:tblStylePr>
  </w:style>
  <w:style w:type="paragraph" w:customStyle="1" w:styleId="Numbersublist">
    <w:name w:val="Number sublist"/>
    <w:basedOn w:val="Normal"/>
    <w:rsid w:val="000921DC"/>
    <w:pPr>
      <w:numPr>
        <w:numId w:val="5"/>
      </w:numPr>
    </w:pPr>
    <w:rPr>
      <w:sz w:val="22"/>
    </w:rPr>
  </w:style>
  <w:style w:type="paragraph" w:customStyle="1" w:styleId="BulletQuestions">
    <w:name w:val="Bullet Questions"/>
    <w:basedOn w:val="Normal"/>
    <w:rsid w:val="000921DC"/>
    <w:pPr>
      <w:numPr>
        <w:numId w:val="14"/>
      </w:numPr>
    </w:pPr>
    <w:rPr>
      <w:sz w:val="22"/>
    </w:rPr>
  </w:style>
  <w:style w:type="paragraph" w:customStyle="1" w:styleId="Tablesub-step">
    <w:name w:val="Table sub-step"/>
    <w:rsid w:val="000921DC"/>
    <w:pPr>
      <w:numPr>
        <w:numId w:val="6"/>
      </w:numPr>
    </w:pPr>
    <w:rPr>
      <w:szCs w:val="22"/>
    </w:rPr>
  </w:style>
  <w:style w:type="paragraph" w:customStyle="1" w:styleId="Numberedsublist">
    <w:name w:val="Numbered sub list"/>
    <w:basedOn w:val="Normal"/>
    <w:rsid w:val="000921DC"/>
  </w:style>
  <w:style w:type="paragraph" w:customStyle="1" w:styleId="NumberListTable">
    <w:name w:val="Number List Table"/>
    <w:basedOn w:val="NumberList"/>
    <w:rsid w:val="000921DC"/>
    <w:rPr>
      <w:sz w:val="20"/>
    </w:rPr>
  </w:style>
  <w:style w:type="paragraph" w:customStyle="1" w:styleId="NumberListHidden">
    <w:name w:val="Number List Hidden"/>
    <w:basedOn w:val="NumberList"/>
    <w:rsid w:val="000921DC"/>
    <w:rPr>
      <w:vanish/>
    </w:rPr>
  </w:style>
  <w:style w:type="paragraph" w:styleId="TOC5">
    <w:name w:val="toc 5"/>
    <w:basedOn w:val="Normal"/>
    <w:next w:val="Normal"/>
    <w:autoRedefine/>
    <w:uiPriority w:val="39"/>
    <w:unhideWhenUsed/>
    <w:rsid w:val="009E09F9"/>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09F9"/>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09F9"/>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09F9"/>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09F9"/>
    <w:pPr>
      <w:spacing w:after="100" w:line="276" w:lineRule="auto"/>
      <w:ind w:left="1760"/>
    </w:pPr>
    <w:rPr>
      <w:rFonts w:asciiTheme="minorHAnsi" w:eastAsiaTheme="minorEastAsia" w:hAnsiTheme="minorHAnsi" w:cstheme="minorBidi"/>
      <w:sz w:val="22"/>
      <w:szCs w:val="22"/>
    </w:rPr>
  </w:style>
  <w:style w:type="character" w:styleId="CommentReference">
    <w:name w:val="annotation reference"/>
    <w:basedOn w:val="DefaultParagraphFont"/>
    <w:uiPriority w:val="99"/>
    <w:rsid w:val="007077D4"/>
    <w:rPr>
      <w:sz w:val="16"/>
      <w:szCs w:val="16"/>
    </w:rPr>
  </w:style>
  <w:style w:type="paragraph" w:styleId="CommentText">
    <w:name w:val="annotation text"/>
    <w:basedOn w:val="Normal"/>
    <w:link w:val="CommentTextChar"/>
    <w:uiPriority w:val="99"/>
    <w:rsid w:val="007077D4"/>
    <w:rPr>
      <w:sz w:val="20"/>
      <w:szCs w:val="20"/>
    </w:rPr>
  </w:style>
  <w:style w:type="character" w:customStyle="1" w:styleId="CommentTextChar">
    <w:name w:val="Comment Text Char"/>
    <w:basedOn w:val="DefaultParagraphFont"/>
    <w:link w:val="CommentText"/>
    <w:uiPriority w:val="99"/>
    <w:rsid w:val="007077D4"/>
  </w:style>
  <w:style w:type="paragraph" w:styleId="CommentSubject">
    <w:name w:val="annotation subject"/>
    <w:basedOn w:val="CommentText"/>
    <w:next w:val="CommentText"/>
    <w:link w:val="CommentSubjectChar"/>
    <w:rsid w:val="007077D4"/>
    <w:rPr>
      <w:b/>
      <w:bCs/>
    </w:rPr>
  </w:style>
  <w:style w:type="character" w:customStyle="1" w:styleId="CommentSubjectChar">
    <w:name w:val="Comment Subject Char"/>
    <w:basedOn w:val="CommentTextChar"/>
    <w:link w:val="CommentSubject"/>
    <w:rsid w:val="007077D4"/>
    <w:rPr>
      <w:b/>
      <w:bCs/>
    </w:rPr>
  </w:style>
  <w:style w:type="character" w:customStyle="1" w:styleId="Heading5Char">
    <w:name w:val="Heading 5 Char"/>
    <w:basedOn w:val="DefaultParagraphFont"/>
    <w:link w:val="Heading5"/>
    <w:rsid w:val="00856756"/>
    <w:rPr>
      <w:rFonts w:ascii="Arial" w:hAnsi="Arial"/>
      <w:b/>
      <w:vanish/>
      <w:sz w:val="22"/>
    </w:rPr>
  </w:style>
  <w:style w:type="paragraph" w:styleId="TOCHeading">
    <w:name w:val="TOC Heading"/>
    <w:basedOn w:val="Heading1"/>
    <w:next w:val="Normal"/>
    <w:uiPriority w:val="39"/>
    <w:semiHidden/>
    <w:unhideWhenUsed/>
    <w:qFormat/>
    <w:rsid w:val="00D05EA6"/>
    <w:pPr>
      <w:keepLines/>
      <w:pBdr>
        <w:bottom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Revision">
    <w:name w:val="Revision"/>
    <w:hidden/>
    <w:uiPriority w:val="99"/>
    <w:semiHidden/>
    <w:rsid w:val="0098216F"/>
    <w:rPr>
      <w:sz w:val="24"/>
      <w:szCs w:val="24"/>
    </w:rPr>
  </w:style>
  <w:style w:type="character" w:customStyle="1" w:styleId="Heading4Char">
    <w:name w:val="Heading 4 Char"/>
    <w:basedOn w:val="DefaultParagraphFont"/>
    <w:link w:val="Heading4"/>
    <w:rsid w:val="00711639"/>
    <w:rPr>
      <w:rFonts w:ascii="Arial" w:hAnsi="Arial"/>
      <w:b/>
      <w:sz w:val="32"/>
      <w:szCs w:val="24"/>
    </w:rPr>
  </w:style>
  <w:style w:type="character" w:customStyle="1" w:styleId="Heading2Char">
    <w:name w:val="Heading 2 Char"/>
    <w:basedOn w:val="DefaultParagraphFont"/>
    <w:link w:val="Heading2"/>
    <w:rsid w:val="00B45CD6"/>
    <w:rPr>
      <w:rFonts w:ascii="Arial" w:hAnsi="Arial"/>
      <w:b/>
      <w:sz w:val="40"/>
    </w:rPr>
  </w:style>
  <w:style w:type="paragraph" w:customStyle="1" w:styleId="Blockcode-colorsteps">
    <w:name w:val="Block code-color steps"/>
    <w:basedOn w:val="BlockCode"/>
    <w:rsid w:val="00CD1B8D"/>
    <w:rPr>
      <w:rFonts w:ascii="Consolas" w:hAnsi="Consolas"/>
      <w:color w:val="7F0055"/>
      <w:sz w:val="20"/>
    </w:rPr>
  </w:style>
  <w:style w:type="paragraph" w:customStyle="1" w:styleId="MainText">
    <w:name w:val="Main Text"/>
    <w:link w:val="MainTextChar"/>
    <w:rsid w:val="00C610AD"/>
    <w:pPr>
      <w:keepLines/>
      <w:numPr>
        <w:numId w:val="15"/>
      </w:numPr>
      <w:suppressAutoHyphens/>
      <w:spacing w:before="120" w:after="120"/>
    </w:pPr>
    <w:rPr>
      <w:sz w:val="24"/>
      <w:szCs w:val="24"/>
    </w:rPr>
  </w:style>
  <w:style w:type="character" w:customStyle="1" w:styleId="MainTextChar">
    <w:name w:val="Main Text Char"/>
    <w:basedOn w:val="DefaultParagraphFont"/>
    <w:link w:val="MainText"/>
    <w:rsid w:val="00C610AD"/>
    <w:rPr>
      <w:sz w:val="24"/>
      <w:szCs w:val="24"/>
    </w:rPr>
  </w:style>
  <w:style w:type="paragraph" w:customStyle="1" w:styleId="MainRoundBullet">
    <w:name w:val="Main Round Bullet"/>
    <w:rsid w:val="00C610AD"/>
    <w:pPr>
      <w:numPr>
        <w:ilvl w:val="1"/>
        <w:numId w:val="15"/>
      </w:numPr>
    </w:pPr>
    <w:rPr>
      <w:sz w:val="24"/>
      <w:szCs w:val="24"/>
    </w:rPr>
  </w:style>
  <w:style w:type="paragraph" w:customStyle="1" w:styleId="MainDashBullet">
    <w:name w:val="Main Dash Bullet"/>
    <w:rsid w:val="00C610AD"/>
    <w:pPr>
      <w:numPr>
        <w:ilvl w:val="2"/>
        <w:numId w:val="15"/>
      </w:numPr>
    </w:pPr>
    <w:rPr>
      <w:sz w:val="24"/>
      <w:szCs w:val="24"/>
    </w:rPr>
  </w:style>
  <w:style w:type="paragraph" w:customStyle="1" w:styleId="MainDiamondBullet">
    <w:name w:val="Main Diamond Bullet"/>
    <w:rsid w:val="00C610AD"/>
    <w:pPr>
      <w:numPr>
        <w:ilvl w:val="3"/>
        <w:numId w:val="15"/>
      </w:numPr>
    </w:pPr>
    <w:rPr>
      <w:sz w:val="24"/>
      <w:szCs w:val="24"/>
    </w:rPr>
  </w:style>
  <w:style w:type="character" w:customStyle="1" w:styleId="BalloonTextChar">
    <w:name w:val="Balloon Text Char"/>
    <w:basedOn w:val="DefaultParagraphFont"/>
    <w:link w:val="BalloonText"/>
    <w:semiHidden/>
    <w:rsid w:val="000731F2"/>
    <w:rPr>
      <w:rFonts w:ascii="Tahoma" w:hAnsi="Tahoma" w:cs="Tahoma"/>
      <w:sz w:val="16"/>
      <w:szCs w:val="16"/>
    </w:rPr>
  </w:style>
  <w:style w:type="character" w:customStyle="1" w:styleId="Heading9Char">
    <w:name w:val="Heading 9 Char"/>
    <w:basedOn w:val="DefaultParagraphFont"/>
    <w:link w:val="Heading9"/>
    <w:rsid w:val="000731F2"/>
    <w:rPr>
      <w:rFonts w:ascii="Arial" w:hAnsi="Arial"/>
      <w:b/>
      <w:vanish/>
      <w:sz w:val="22"/>
    </w:rPr>
  </w:style>
  <w:style w:type="character" w:customStyle="1" w:styleId="FooterChar">
    <w:name w:val="Footer Char"/>
    <w:basedOn w:val="DefaultParagraphFont"/>
    <w:link w:val="Footer"/>
    <w:rsid w:val="000731F2"/>
    <w:rPr>
      <w:sz w:val="22"/>
      <w:szCs w:val="24"/>
    </w:rPr>
  </w:style>
  <w:style w:type="character" w:customStyle="1" w:styleId="HeaderChar">
    <w:name w:val="Header Char"/>
    <w:basedOn w:val="DefaultParagraphFont"/>
    <w:link w:val="Header"/>
    <w:rsid w:val="000731F2"/>
    <w:rPr>
      <w:sz w:val="22"/>
      <w:szCs w:val="24"/>
    </w:rPr>
  </w:style>
  <w:style w:type="paragraph" w:customStyle="1" w:styleId="Blockcode-TryIt">
    <w:name w:val="Block code - Try It"/>
    <w:basedOn w:val="Normal"/>
    <w:rsid w:val="000731F2"/>
    <w:pPr>
      <w:keepLines/>
      <w:pBdr>
        <w:top w:val="single" w:sz="12" w:space="1" w:color="auto"/>
        <w:left w:val="single" w:sz="12" w:space="1" w:color="auto"/>
        <w:bottom w:val="single" w:sz="12" w:space="1" w:color="auto"/>
        <w:right w:val="single" w:sz="12" w:space="1" w:color="auto"/>
      </w:pBdr>
      <w:suppressAutoHyphens/>
      <w:ind w:left="25" w:right="-18"/>
    </w:pPr>
    <w:rPr>
      <w:rFonts w:ascii="Courier New" w:hAnsi="Courier New"/>
      <w:noProof/>
      <w:sz w:val="18"/>
      <w:szCs w:val="20"/>
    </w:rPr>
  </w:style>
  <w:style w:type="paragraph" w:styleId="NormalWeb">
    <w:name w:val="Normal (Web)"/>
    <w:basedOn w:val="Normal"/>
    <w:uiPriority w:val="99"/>
    <w:unhideWhenUsed/>
    <w:rsid w:val="000731F2"/>
    <w:pPr>
      <w:spacing w:before="100" w:beforeAutospacing="1" w:after="100" w:afterAutospacing="1"/>
    </w:pPr>
  </w:style>
  <w:style w:type="paragraph" w:customStyle="1" w:styleId="q">
    <w:name w:val="q"/>
    <w:basedOn w:val="Normal"/>
    <w:rsid w:val="000731F2"/>
    <w:pPr>
      <w:spacing w:before="100" w:beforeAutospacing="1" w:after="100" w:afterAutospacing="1"/>
    </w:pPr>
  </w:style>
  <w:style w:type="character" w:customStyle="1" w:styleId="qlabel">
    <w:name w:val="q_label"/>
    <w:basedOn w:val="DefaultParagraphFont"/>
    <w:rsid w:val="000731F2"/>
  </w:style>
  <w:style w:type="character" w:customStyle="1" w:styleId="apple-converted-space">
    <w:name w:val="apple-converted-space"/>
    <w:basedOn w:val="DefaultParagraphFont"/>
    <w:rsid w:val="000731F2"/>
  </w:style>
  <w:style w:type="paragraph" w:customStyle="1" w:styleId="a">
    <w:name w:val="a"/>
    <w:basedOn w:val="Normal"/>
    <w:rsid w:val="000731F2"/>
    <w:pPr>
      <w:spacing w:before="100" w:beforeAutospacing="1" w:after="100" w:afterAutospacing="1"/>
    </w:pPr>
  </w:style>
  <w:style w:type="character" w:customStyle="1" w:styleId="SyntaxChar">
    <w:name w:val="Syntax Char"/>
    <w:basedOn w:val="DefaultParagraphFont"/>
    <w:link w:val="Syntax"/>
    <w:rsid w:val="000731F2"/>
    <w:rPr>
      <w:noProof/>
      <w:sz w:val="24"/>
    </w:rPr>
  </w:style>
  <w:style w:type="paragraph" w:customStyle="1" w:styleId="Syntax">
    <w:name w:val="Syntax"/>
    <w:link w:val="SyntaxChar"/>
    <w:rsid w:val="000731F2"/>
    <w:pPr>
      <w:pBdr>
        <w:top w:val="single" w:sz="12" w:space="1" w:color="auto"/>
        <w:left w:val="single" w:sz="12" w:space="4" w:color="auto"/>
        <w:bottom w:val="single" w:sz="12" w:space="1" w:color="auto"/>
        <w:right w:val="single" w:sz="12" w:space="4" w:color="auto"/>
      </w:pBdr>
      <w:spacing w:before="20" w:after="40"/>
      <w:ind w:left="1944" w:right="144"/>
    </w:pPr>
    <w:rPr>
      <w:noProof/>
      <w:sz w:val="24"/>
    </w:rPr>
  </w:style>
  <w:style w:type="character" w:customStyle="1" w:styleId="CourierNew">
    <w:name w:val="Courier New"/>
    <w:basedOn w:val="DefaultParagraphFont"/>
    <w:rsid w:val="000731F2"/>
    <w:rPr>
      <w:rFonts w:ascii="Courier New" w:hAnsi="Courier New"/>
    </w:rPr>
  </w:style>
  <w:style w:type="character" w:styleId="HTMLCode">
    <w:name w:val="HTML Code"/>
    <w:basedOn w:val="DefaultParagraphFont"/>
    <w:rsid w:val="000731F2"/>
    <w:rPr>
      <w:rFonts w:ascii="Courier New" w:eastAsia="Times New Roman" w:hAnsi="Courier New" w:cs="Courier New"/>
      <w:sz w:val="20"/>
      <w:szCs w:val="20"/>
    </w:rPr>
  </w:style>
  <w:style w:type="paragraph" w:styleId="ListParagraph">
    <w:name w:val="List Paragraph"/>
    <w:basedOn w:val="Normal"/>
    <w:uiPriority w:val="34"/>
    <w:qFormat/>
    <w:rsid w:val="000731F2"/>
    <w:pPr>
      <w:ind w:left="720"/>
      <w:contextualSpacing/>
    </w:pPr>
  </w:style>
  <w:style w:type="paragraph" w:customStyle="1" w:styleId="TryItblockcode">
    <w:name w:val="TryIt block code"/>
    <w:basedOn w:val="BlockCode"/>
    <w:rsid w:val="000731F2"/>
  </w:style>
  <w:style w:type="paragraph" w:styleId="DocumentMap">
    <w:name w:val="Document Map"/>
    <w:basedOn w:val="Normal"/>
    <w:link w:val="DocumentMapChar"/>
    <w:rsid w:val="000731F2"/>
    <w:rPr>
      <w:rFonts w:ascii="Tahoma" w:hAnsi="Tahoma" w:cs="Tahoma"/>
      <w:sz w:val="16"/>
      <w:szCs w:val="16"/>
    </w:rPr>
  </w:style>
  <w:style w:type="character" w:customStyle="1" w:styleId="DocumentMapChar">
    <w:name w:val="Document Map Char"/>
    <w:basedOn w:val="DefaultParagraphFont"/>
    <w:link w:val="DocumentMap"/>
    <w:rsid w:val="000731F2"/>
    <w:rPr>
      <w:rFonts w:ascii="Tahoma" w:hAnsi="Tahoma" w:cs="Tahoma"/>
      <w:sz w:val="16"/>
      <w:szCs w:val="16"/>
    </w:rPr>
  </w:style>
  <w:style w:type="paragraph" w:customStyle="1" w:styleId="Number1">
    <w:name w:val="Number1"/>
    <w:basedOn w:val="BlockText"/>
    <w:rsid w:val="000731F2"/>
    <w:pPr>
      <w:numPr>
        <w:numId w:val="31"/>
      </w:numPr>
    </w:pPr>
    <w:rPr>
      <w:szCs w:val="20"/>
    </w:rPr>
  </w:style>
  <w:style w:type="character" w:customStyle="1" w:styleId="BlockTextChar1">
    <w:name w:val="Block Text Char1"/>
    <w:aliases w:val="Block Text Char Char1,Block Text Char1 Char Char1,Block Text Char Char Char Char1,Block Text Char1 Char Char Char Char1,Block Text Char Char1 Char Char Char Char1,Block Text Char1 Char Char Char Char Char Char1"/>
    <w:basedOn w:val="DefaultParagraphFont"/>
    <w:rsid w:val="000731F2"/>
    <w:rPr>
      <w:sz w:val="22"/>
      <w:lang w:val="en-US" w:eastAsia="en-US" w:bidi="ar-SA"/>
    </w:rPr>
  </w:style>
  <w:style w:type="paragraph" w:customStyle="1" w:styleId="KeyPoints">
    <w:name w:val="KeyPoints"/>
    <w:basedOn w:val="Normal"/>
    <w:rsid w:val="000731F2"/>
    <w:pPr>
      <w:keepLines/>
      <w:numPr>
        <w:numId w:val="32"/>
      </w:numPr>
      <w:suppressAutoHyphens/>
      <w:spacing w:before="80"/>
    </w:pPr>
    <w:rPr>
      <w:rFonts w:ascii="Arial" w:hAnsi="Arial"/>
      <w:b/>
      <w:vanish/>
      <w:sz w:val="28"/>
      <w:szCs w:val="28"/>
    </w:rPr>
  </w:style>
  <w:style w:type="paragraph" w:customStyle="1" w:styleId="BulletAsterisk1">
    <w:name w:val="Bullet Asterisk 1"/>
    <w:basedOn w:val="BlockText"/>
    <w:rsid w:val="000731F2"/>
    <w:pPr>
      <w:numPr>
        <w:numId w:val="33"/>
      </w:numPr>
      <w:ind w:left="2880"/>
    </w:pPr>
    <w:rPr>
      <w:szCs w:val="20"/>
    </w:rPr>
  </w:style>
  <w:style w:type="paragraph" w:customStyle="1" w:styleId="Blockcode-color">
    <w:name w:val="Block code-color"/>
    <w:basedOn w:val="BlockCode"/>
    <w:rsid w:val="000731F2"/>
    <w:rPr>
      <w:color w:val="7F0055"/>
    </w:rPr>
  </w:style>
  <w:style w:type="paragraph" w:customStyle="1" w:styleId="TableBullet0">
    <w:name w:val="TableBullet"/>
    <w:basedOn w:val="table-text"/>
    <w:autoRedefine/>
    <w:rsid w:val="000731F2"/>
    <w:pPr>
      <w:numPr>
        <w:numId w:val="35"/>
      </w:numPr>
    </w:pPr>
  </w:style>
  <w:style w:type="paragraph" w:customStyle="1" w:styleId="TableDash">
    <w:name w:val="TableDash"/>
    <w:basedOn w:val="table-text"/>
    <w:rsid w:val="000731F2"/>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975">
      <w:bodyDiv w:val="1"/>
      <w:marLeft w:val="0"/>
      <w:marRight w:val="0"/>
      <w:marTop w:val="0"/>
      <w:marBottom w:val="0"/>
      <w:divBdr>
        <w:top w:val="none" w:sz="0" w:space="0" w:color="auto"/>
        <w:left w:val="none" w:sz="0" w:space="0" w:color="auto"/>
        <w:bottom w:val="none" w:sz="0" w:space="0" w:color="auto"/>
        <w:right w:val="none" w:sz="0" w:space="0" w:color="auto"/>
      </w:divBdr>
    </w:div>
    <w:div w:id="95099335">
      <w:bodyDiv w:val="1"/>
      <w:marLeft w:val="0"/>
      <w:marRight w:val="0"/>
      <w:marTop w:val="0"/>
      <w:marBottom w:val="0"/>
      <w:divBdr>
        <w:top w:val="none" w:sz="0" w:space="0" w:color="auto"/>
        <w:left w:val="none" w:sz="0" w:space="0" w:color="auto"/>
        <w:bottom w:val="none" w:sz="0" w:space="0" w:color="auto"/>
        <w:right w:val="none" w:sz="0" w:space="0" w:color="auto"/>
      </w:divBdr>
      <w:divsChild>
        <w:div w:id="178087184">
          <w:marLeft w:val="1354"/>
          <w:marRight w:val="0"/>
          <w:marTop w:val="240"/>
          <w:marBottom w:val="0"/>
          <w:divBdr>
            <w:top w:val="none" w:sz="0" w:space="0" w:color="auto"/>
            <w:left w:val="none" w:sz="0" w:space="0" w:color="auto"/>
            <w:bottom w:val="none" w:sz="0" w:space="0" w:color="auto"/>
            <w:right w:val="none" w:sz="0" w:space="0" w:color="auto"/>
          </w:divBdr>
        </w:div>
        <w:div w:id="738597199">
          <w:marLeft w:val="1354"/>
          <w:marRight w:val="0"/>
          <w:marTop w:val="240"/>
          <w:marBottom w:val="0"/>
          <w:divBdr>
            <w:top w:val="none" w:sz="0" w:space="0" w:color="auto"/>
            <w:left w:val="none" w:sz="0" w:space="0" w:color="auto"/>
            <w:bottom w:val="none" w:sz="0" w:space="0" w:color="auto"/>
            <w:right w:val="none" w:sz="0" w:space="0" w:color="auto"/>
          </w:divBdr>
        </w:div>
        <w:div w:id="913665732">
          <w:marLeft w:val="1354"/>
          <w:marRight w:val="0"/>
          <w:marTop w:val="240"/>
          <w:marBottom w:val="0"/>
          <w:divBdr>
            <w:top w:val="none" w:sz="0" w:space="0" w:color="auto"/>
            <w:left w:val="none" w:sz="0" w:space="0" w:color="auto"/>
            <w:bottom w:val="none" w:sz="0" w:space="0" w:color="auto"/>
            <w:right w:val="none" w:sz="0" w:space="0" w:color="auto"/>
          </w:divBdr>
        </w:div>
        <w:div w:id="954941429">
          <w:marLeft w:val="1354"/>
          <w:marRight w:val="0"/>
          <w:marTop w:val="240"/>
          <w:marBottom w:val="0"/>
          <w:divBdr>
            <w:top w:val="none" w:sz="0" w:space="0" w:color="auto"/>
            <w:left w:val="none" w:sz="0" w:space="0" w:color="auto"/>
            <w:bottom w:val="none" w:sz="0" w:space="0" w:color="auto"/>
            <w:right w:val="none" w:sz="0" w:space="0" w:color="auto"/>
          </w:divBdr>
        </w:div>
        <w:div w:id="2065713108">
          <w:marLeft w:val="1354"/>
          <w:marRight w:val="0"/>
          <w:marTop w:val="240"/>
          <w:marBottom w:val="0"/>
          <w:divBdr>
            <w:top w:val="none" w:sz="0" w:space="0" w:color="auto"/>
            <w:left w:val="none" w:sz="0" w:space="0" w:color="auto"/>
            <w:bottom w:val="none" w:sz="0" w:space="0" w:color="auto"/>
            <w:right w:val="none" w:sz="0" w:space="0" w:color="auto"/>
          </w:divBdr>
        </w:div>
      </w:divsChild>
    </w:div>
    <w:div w:id="95177276">
      <w:bodyDiv w:val="1"/>
      <w:marLeft w:val="0"/>
      <w:marRight w:val="0"/>
      <w:marTop w:val="0"/>
      <w:marBottom w:val="0"/>
      <w:divBdr>
        <w:top w:val="none" w:sz="0" w:space="0" w:color="auto"/>
        <w:left w:val="none" w:sz="0" w:space="0" w:color="auto"/>
        <w:bottom w:val="none" w:sz="0" w:space="0" w:color="auto"/>
        <w:right w:val="none" w:sz="0" w:space="0" w:color="auto"/>
      </w:divBdr>
    </w:div>
    <w:div w:id="397482915">
      <w:bodyDiv w:val="1"/>
      <w:marLeft w:val="0"/>
      <w:marRight w:val="0"/>
      <w:marTop w:val="0"/>
      <w:marBottom w:val="0"/>
      <w:divBdr>
        <w:top w:val="none" w:sz="0" w:space="0" w:color="auto"/>
        <w:left w:val="none" w:sz="0" w:space="0" w:color="auto"/>
        <w:bottom w:val="none" w:sz="0" w:space="0" w:color="auto"/>
        <w:right w:val="none" w:sz="0" w:space="0" w:color="auto"/>
      </w:divBdr>
    </w:div>
    <w:div w:id="400063604">
      <w:bodyDiv w:val="1"/>
      <w:marLeft w:val="0"/>
      <w:marRight w:val="0"/>
      <w:marTop w:val="0"/>
      <w:marBottom w:val="0"/>
      <w:divBdr>
        <w:top w:val="none" w:sz="0" w:space="0" w:color="auto"/>
        <w:left w:val="none" w:sz="0" w:space="0" w:color="auto"/>
        <w:bottom w:val="none" w:sz="0" w:space="0" w:color="auto"/>
        <w:right w:val="none" w:sz="0" w:space="0" w:color="auto"/>
      </w:divBdr>
    </w:div>
    <w:div w:id="463622948">
      <w:bodyDiv w:val="1"/>
      <w:marLeft w:val="0"/>
      <w:marRight w:val="0"/>
      <w:marTop w:val="0"/>
      <w:marBottom w:val="0"/>
      <w:divBdr>
        <w:top w:val="none" w:sz="0" w:space="0" w:color="auto"/>
        <w:left w:val="none" w:sz="0" w:space="0" w:color="auto"/>
        <w:bottom w:val="none" w:sz="0" w:space="0" w:color="auto"/>
        <w:right w:val="none" w:sz="0" w:space="0" w:color="auto"/>
      </w:divBdr>
    </w:div>
    <w:div w:id="503519135">
      <w:bodyDiv w:val="1"/>
      <w:marLeft w:val="0"/>
      <w:marRight w:val="0"/>
      <w:marTop w:val="0"/>
      <w:marBottom w:val="0"/>
      <w:divBdr>
        <w:top w:val="none" w:sz="0" w:space="0" w:color="auto"/>
        <w:left w:val="none" w:sz="0" w:space="0" w:color="auto"/>
        <w:bottom w:val="none" w:sz="0" w:space="0" w:color="auto"/>
        <w:right w:val="none" w:sz="0" w:space="0" w:color="auto"/>
      </w:divBdr>
    </w:div>
    <w:div w:id="537204031">
      <w:bodyDiv w:val="1"/>
      <w:marLeft w:val="0"/>
      <w:marRight w:val="0"/>
      <w:marTop w:val="0"/>
      <w:marBottom w:val="0"/>
      <w:divBdr>
        <w:top w:val="none" w:sz="0" w:space="0" w:color="auto"/>
        <w:left w:val="none" w:sz="0" w:space="0" w:color="auto"/>
        <w:bottom w:val="none" w:sz="0" w:space="0" w:color="auto"/>
        <w:right w:val="none" w:sz="0" w:space="0" w:color="auto"/>
      </w:divBdr>
    </w:div>
    <w:div w:id="719519802">
      <w:bodyDiv w:val="1"/>
      <w:marLeft w:val="0"/>
      <w:marRight w:val="0"/>
      <w:marTop w:val="0"/>
      <w:marBottom w:val="0"/>
      <w:divBdr>
        <w:top w:val="none" w:sz="0" w:space="0" w:color="auto"/>
        <w:left w:val="none" w:sz="0" w:space="0" w:color="auto"/>
        <w:bottom w:val="none" w:sz="0" w:space="0" w:color="auto"/>
        <w:right w:val="none" w:sz="0" w:space="0" w:color="auto"/>
      </w:divBdr>
    </w:div>
    <w:div w:id="721170846">
      <w:bodyDiv w:val="1"/>
      <w:marLeft w:val="0"/>
      <w:marRight w:val="0"/>
      <w:marTop w:val="0"/>
      <w:marBottom w:val="0"/>
      <w:divBdr>
        <w:top w:val="none" w:sz="0" w:space="0" w:color="auto"/>
        <w:left w:val="none" w:sz="0" w:space="0" w:color="auto"/>
        <w:bottom w:val="none" w:sz="0" w:space="0" w:color="auto"/>
        <w:right w:val="none" w:sz="0" w:space="0" w:color="auto"/>
      </w:divBdr>
    </w:div>
    <w:div w:id="734593402">
      <w:bodyDiv w:val="1"/>
      <w:marLeft w:val="0"/>
      <w:marRight w:val="0"/>
      <w:marTop w:val="0"/>
      <w:marBottom w:val="0"/>
      <w:divBdr>
        <w:top w:val="none" w:sz="0" w:space="0" w:color="auto"/>
        <w:left w:val="none" w:sz="0" w:space="0" w:color="auto"/>
        <w:bottom w:val="none" w:sz="0" w:space="0" w:color="auto"/>
        <w:right w:val="none" w:sz="0" w:space="0" w:color="auto"/>
      </w:divBdr>
    </w:div>
    <w:div w:id="827479852">
      <w:bodyDiv w:val="1"/>
      <w:marLeft w:val="0"/>
      <w:marRight w:val="0"/>
      <w:marTop w:val="0"/>
      <w:marBottom w:val="0"/>
      <w:divBdr>
        <w:top w:val="none" w:sz="0" w:space="0" w:color="auto"/>
        <w:left w:val="none" w:sz="0" w:space="0" w:color="auto"/>
        <w:bottom w:val="none" w:sz="0" w:space="0" w:color="auto"/>
        <w:right w:val="none" w:sz="0" w:space="0" w:color="auto"/>
      </w:divBdr>
      <w:divsChild>
        <w:div w:id="161091339">
          <w:marLeft w:val="1354"/>
          <w:marRight w:val="0"/>
          <w:marTop w:val="240"/>
          <w:marBottom w:val="0"/>
          <w:divBdr>
            <w:top w:val="none" w:sz="0" w:space="0" w:color="auto"/>
            <w:left w:val="none" w:sz="0" w:space="0" w:color="auto"/>
            <w:bottom w:val="none" w:sz="0" w:space="0" w:color="auto"/>
            <w:right w:val="none" w:sz="0" w:space="0" w:color="auto"/>
          </w:divBdr>
        </w:div>
        <w:div w:id="321549724">
          <w:marLeft w:val="1987"/>
          <w:marRight w:val="0"/>
          <w:marTop w:val="240"/>
          <w:marBottom w:val="0"/>
          <w:divBdr>
            <w:top w:val="none" w:sz="0" w:space="0" w:color="auto"/>
            <w:left w:val="none" w:sz="0" w:space="0" w:color="auto"/>
            <w:bottom w:val="none" w:sz="0" w:space="0" w:color="auto"/>
            <w:right w:val="none" w:sz="0" w:space="0" w:color="auto"/>
          </w:divBdr>
        </w:div>
        <w:div w:id="333193087">
          <w:marLeft w:val="1987"/>
          <w:marRight w:val="0"/>
          <w:marTop w:val="240"/>
          <w:marBottom w:val="0"/>
          <w:divBdr>
            <w:top w:val="none" w:sz="0" w:space="0" w:color="auto"/>
            <w:left w:val="none" w:sz="0" w:space="0" w:color="auto"/>
            <w:bottom w:val="none" w:sz="0" w:space="0" w:color="auto"/>
            <w:right w:val="none" w:sz="0" w:space="0" w:color="auto"/>
          </w:divBdr>
        </w:div>
        <w:div w:id="449013584">
          <w:marLeft w:val="1354"/>
          <w:marRight w:val="0"/>
          <w:marTop w:val="240"/>
          <w:marBottom w:val="0"/>
          <w:divBdr>
            <w:top w:val="none" w:sz="0" w:space="0" w:color="auto"/>
            <w:left w:val="none" w:sz="0" w:space="0" w:color="auto"/>
            <w:bottom w:val="none" w:sz="0" w:space="0" w:color="auto"/>
            <w:right w:val="none" w:sz="0" w:space="0" w:color="auto"/>
          </w:divBdr>
        </w:div>
        <w:div w:id="525291010">
          <w:marLeft w:val="1354"/>
          <w:marRight w:val="0"/>
          <w:marTop w:val="240"/>
          <w:marBottom w:val="0"/>
          <w:divBdr>
            <w:top w:val="none" w:sz="0" w:space="0" w:color="auto"/>
            <w:left w:val="none" w:sz="0" w:space="0" w:color="auto"/>
            <w:bottom w:val="none" w:sz="0" w:space="0" w:color="auto"/>
            <w:right w:val="none" w:sz="0" w:space="0" w:color="auto"/>
          </w:divBdr>
        </w:div>
        <w:div w:id="1066534118">
          <w:marLeft w:val="1987"/>
          <w:marRight w:val="0"/>
          <w:marTop w:val="240"/>
          <w:marBottom w:val="0"/>
          <w:divBdr>
            <w:top w:val="none" w:sz="0" w:space="0" w:color="auto"/>
            <w:left w:val="none" w:sz="0" w:space="0" w:color="auto"/>
            <w:bottom w:val="none" w:sz="0" w:space="0" w:color="auto"/>
            <w:right w:val="none" w:sz="0" w:space="0" w:color="auto"/>
          </w:divBdr>
        </w:div>
        <w:div w:id="1199926150">
          <w:marLeft w:val="1354"/>
          <w:marRight w:val="0"/>
          <w:marTop w:val="240"/>
          <w:marBottom w:val="0"/>
          <w:divBdr>
            <w:top w:val="none" w:sz="0" w:space="0" w:color="auto"/>
            <w:left w:val="none" w:sz="0" w:space="0" w:color="auto"/>
            <w:bottom w:val="none" w:sz="0" w:space="0" w:color="auto"/>
            <w:right w:val="none" w:sz="0" w:space="0" w:color="auto"/>
          </w:divBdr>
        </w:div>
        <w:div w:id="1701474604">
          <w:marLeft w:val="1987"/>
          <w:marRight w:val="0"/>
          <w:marTop w:val="240"/>
          <w:marBottom w:val="0"/>
          <w:divBdr>
            <w:top w:val="none" w:sz="0" w:space="0" w:color="auto"/>
            <w:left w:val="none" w:sz="0" w:space="0" w:color="auto"/>
            <w:bottom w:val="none" w:sz="0" w:space="0" w:color="auto"/>
            <w:right w:val="none" w:sz="0" w:space="0" w:color="auto"/>
          </w:divBdr>
        </w:div>
        <w:div w:id="2052461480">
          <w:marLeft w:val="1354"/>
          <w:marRight w:val="0"/>
          <w:marTop w:val="240"/>
          <w:marBottom w:val="0"/>
          <w:divBdr>
            <w:top w:val="none" w:sz="0" w:space="0" w:color="auto"/>
            <w:left w:val="none" w:sz="0" w:space="0" w:color="auto"/>
            <w:bottom w:val="none" w:sz="0" w:space="0" w:color="auto"/>
            <w:right w:val="none" w:sz="0" w:space="0" w:color="auto"/>
          </w:divBdr>
        </w:div>
      </w:divsChild>
    </w:div>
    <w:div w:id="831869190">
      <w:bodyDiv w:val="1"/>
      <w:marLeft w:val="0"/>
      <w:marRight w:val="0"/>
      <w:marTop w:val="0"/>
      <w:marBottom w:val="0"/>
      <w:divBdr>
        <w:top w:val="none" w:sz="0" w:space="0" w:color="auto"/>
        <w:left w:val="none" w:sz="0" w:space="0" w:color="auto"/>
        <w:bottom w:val="none" w:sz="0" w:space="0" w:color="auto"/>
        <w:right w:val="none" w:sz="0" w:space="0" w:color="auto"/>
      </w:divBdr>
    </w:div>
    <w:div w:id="840119201">
      <w:bodyDiv w:val="1"/>
      <w:marLeft w:val="0"/>
      <w:marRight w:val="0"/>
      <w:marTop w:val="0"/>
      <w:marBottom w:val="0"/>
      <w:divBdr>
        <w:top w:val="none" w:sz="0" w:space="0" w:color="auto"/>
        <w:left w:val="none" w:sz="0" w:space="0" w:color="auto"/>
        <w:bottom w:val="none" w:sz="0" w:space="0" w:color="auto"/>
        <w:right w:val="none" w:sz="0" w:space="0" w:color="auto"/>
      </w:divBdr>
    </w:div>
    <w:div w:id="877738257">
      <w:bodyDiv w:val="1"/>
      <w:marLeft w:val="0"/>
      <w:marRight w:val="0"/>
      <w:marTop w:val="0"/>
      <w:marBottom w:val="0"/>
      <w:divBdr>
        <w:top w:val="none" w:sz="0" w:space="0" w:color="auto"/>
        <w:left w:val="none" w:sz="0" w:space="0" w:color="auto"/>
        <w:bottom w:val="none" w:sz="0" w:space="0" w:color="auto"/>
        <w:right w:val="none" w:sz="0" w:space="0" w:color="auto"/>
      </w:divBdr>
    </w:div>
    <w:div w:id="1021011293">
      <w:bodyDiv w:val="1"/>
      <w:marLeft w:val="0"/>
      <w:marRight w:val="0"/>
      <w:marTop w:val="0"/>
      <w:marBottom w:val="0"/>
      <w:divBdr>
        <w:top w:val="none" w:sz="0" w:space="0" w:color="auto"/>
        <w:left w:val="none" w:sz="0" w:space="0" w:color="auto"/>
        <w:bottom w:val="none" w:sz="0" w:space="0" w:color="auto"/>
        <w:right w:val="none" w:sz="0" w:space="0" w:color="auto"/>
      </w:divBdr>
    </w:div>
    <w:div w:id="1063218739">
      <w:bodyDiv w:val="1"/>
      <w:marLeft w:val="0"/>
      <w:marRight w:val="0"/>
      <w:marTop w:val="0"/>
      <w:marBottom w:val="0"/>
      <w:divBdr>
        <w:top w:val="none" w:sz="0" w:space="0" w:color="auto"/>
        <w:left w:val="none" w:sz="0" w:space="0" w:color="auto"/>
        <w:bottom w:val="none" w:sz="0" w:space="0" w:color="auto"/>
        <w:right w:val="none" w:sz="0" w:space="0" w:color="auto"/>
      </w:divBdr>
    </w:div>
    <w:div w:id="1089615818">
      <w:bodyDiv w:val="1"/>
      <w:marLeft w:val="0"/>
      <w:marRight w:val="0"/>
      <w:marTop w:val="0"/>
      <w:marBottom w:val="0"/>
      <w:divBdr>
        <w:top w:val="none" w:sz="0" w:space="0" w:color="auto"/>
        <w:left w:val="none" w:sz="0" w:space="0" w:color="auto"/>
        <w:bottom w:val="none" w:sz="0" w:space="0" w:color="auto"/>
        <w:right w:val="none" w:sz="0" w:space="0" w:color="auto"/>
      </w:divBdr>
    </w:div>
    <w:div w:id="1147550133">
      <w:bodyDiv w:val="1"/>
      <w:marLeft w:val="0"/>
      <w:marRight w:val="0"/>
      <w:marTop w:val="0"/>
      <w:marBottom w:val="0"/>
      <w:divBdr>
        <w:top w:val="none" w:sz="0" w:space="0" w:color="auto"/>
        <w:left w:val="none" w:sz="0" w:space="0" w:color="auto"/>
        <w:bottom w:val="none" w:sz="0" w:space="0" w:color="auto"/>
        <w:right w:val="none" w:sz="0" w:space="0" w:color="auto"/>
      </w:divBdr>
      <w:divsChild>
        <w:div w:id="906114404">
          <w:marLeft w:val="720"/>
          <w:marRight w:val="0"/>
          <w:marTop w:val="360"/>
          <w:marBottom w:val="0"/>
          <w:divBdr>
            <w:top w:val="none" w:sz="0" w:space="0" w:color="auto"/>
            <w:left w:val="none" w:sz="0" w:space="0" w:color="auto"/>
            <w:bottom w:val="none" w:sz="0" w:space="0" w:color="auto"/>
            <w:right w:val="none" w:sz="0" w:space="0" w:color="auto"/>
          </w:divBdr>
        </w:div>
        <w:div w:id="1198665409">
          <w:marLeft w:val="720"/>
          <w:marRight w:val="0"/>
          <w:marTop w:val="360"/>
          <w:marBottom w:val="0"/>
          <w:divBdr>
            <w:top w:val="none" w:sz="0" w:space="0" w:color="auto"/>
            <w:left w:val="none" w:sz="0" w:space="0" w:color="auto"/>
            <w:bottom w:val="none" w:sz="0" w:space="0" w:color="auto"/>
            <w:right w:val="none" w:sz="0" w:space="0" w:color="auto"/>
          </w:divBdr>
        </w:div>
        <w:div w:id="1206522563">
          <w:marLeft w:val="720"/>
          <w:marRight w:val="0"/>
          <w:marTop w:val="360"/>
          <w:marBottom w:val="0"/>
          <w:divBdr>
            <w:top w:val="none" w:sz="0" w:space="0" w:color="auto"/>
            <w:left w:val="none" w:sz="0" w:space="0" w:color="auto"/>
            <w:bottom w:val="none" w:sz="0" w:space="0" w:color="auto"/>
            <w:right w:val="none" w:sz="0" w:space="0" w:color="auto"/>
          </w:divBdr>
        </w:div>
        <w:div w:id="1639801034">
          <w:marLeft w:val="720"/>
          <w:marRight w:val="0"/>
          <w:marTop w:val="360"/>
          <w:marBottom w:val="0"/>
          <w:divBdr>
            <w:top w:val="none" w:sz="0" w:space="0" w:color="auto"/>
            <w:left w:val="none" w:sz="0" w:space="0" w:color="auto"/>
            <w:bottom w:val="none" w:sz="0" w:space="0" w:color="auto"/>
            <w:right w:val="none" w:sz="0" w:space="0" w:color="auto"/>
          </w:divBdr>
        </w:div>
      </w:divsChild>
    </w:div>
    <w:div w:id="1458572788">
      <w:bodyDiv w:val="1"/>
      <w:marLeft w:val="0"/>
      <w:marRight w:val="0"/>
      <w:marTop w:val="0"/>
      <w:marBottom w:val="0"/>
      <w:divBdr>
        <w:top w:val="none" w:sz="0" w:space="0" w:color="auto"/>
        <w:left w:val="none" w:sz="0" w:space="0" w:color="auto"/>
        <w:bottom w:val="none" w:sz="0" w:space="0" w:color="auto"/>
        <w:right w:val="none" w:sz="0" w:space="0" w:color="auto"/>
      </w:divBdr>
    </w:div>
    <w:div w:id="15629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an\AppData\Roaming\Microsoft\Templates\LessonDesignTemplate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26" ma:contentTypeDescription="Create a new document." ma:contentTypeScope="" ma:versionID="d79e6fb36a00bd9d5f2ea9c910124fa2">
  <xsd:schema xmlns:xsd="http://www.w3.org/2001/XMLSchema" xmlns:xs="http://www.w3.org/2001/XMLSchema" xmlns:p="http://schemas.microsoft.com/office/2006/metadata/properties" xmlns:ns2="c50ce1ea-e3af-44b6-8548-b864ba6bdfeb" xmlns:ns3="9e244160-759d-472e-925e-0993d518e217" targetNamespace="http://schemas.microsoft.com/office/2006/metadata/properties" ma:root="true" ma:fieldsID="de76553b1cfabae6b283cfbf09b81e2e" ns2:_="" ns3:_="">
    <xsd:import namespace="c50ce1ea-e3af-44b6-8548-b864ba6bdfeb"/>
    <xsd:import namespace="9e244160-759d-472e-925e-0993d518e217"/>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ce1ea-e3af-44b6-8548-b864ba6bdf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A94E8-99E7-4262-A832-F95BD9987ECC}">
  <ds:schemaRefs>
    <ds:schemaRef ds:uri="http://schemas.microsoft.com/sharepoint/v3/contenttype/forms"/>
  </ds:schemaRefs>
</ds:datastoreItem>
</file>

<file path=customXml/itemProps2.xml><?xml version="1.0" encoding="utf-8"?>
<ds:datastoreItem xmlns:ds="http://schemas.openxmlformats.org/officeDocument/2006/customXml" ds:itemID="{41E1E190-2E40-4366-B4C2-3AE86DB13F9E}"/>
</file>

<file path=customXml/itemProps3.xml><?xml version="1.0" encoding="utf-8"?>
<ds:datastoreItem xmlns:ds="http://schemas.openxmlformats.org/officeDocument/2006/customXml" ds:itemID="{108B30E9-F095-4B5B-9498-CA8D932A4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B240ED-4CC0-4334-91B0-588BCC23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LessonDesignTemplate2016</Template>
  <TotalTime>135</TotalTime>
  <Pages>54</Pages>
  <Words>7885</Words>
  <Characters>44947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Lesson 2: Getting Started with ABL Classes</vt:lpstr>
    </vt:vector>
  </TitlesOfParts>
  <Company>Progress Software Corporation</Company>
  <LinksUpToDate>false</LinksUpToDate>
  <CharactersWithSpaces>52727</CharactersWithSpaces>
  <SharedDoc>false</SharedDoc>
  <HLinks>
    <vt:vector size="54" baseType="variant">
      <vt:variant>
        <vt:i4>1769525</vt:i4>
      </vt:variant>
      <vt:variant>
        <vt:i4>50</vt:i4>
      </vt:variant>
      <vt:variant>
        <vt:i4>0</vt:i4>
      </vt:variant>
      <vt:variant>
        <vt:i4>5</vt:i4>
      </vt:variant>
      <vt:variant>
        <vt:lpwstr/>
      </vt:variant>
      <vt:variant>
        <vt:lpwstr>_Toc237408037</vt:lpwstr>
      </vt:variant>
      <vt:variant>
        <vt:i4>1769525</vt:i4>
      </vt:variant>
      <vt:variant>
        <vt:i4>44</vt:i4>
      </vt:variant>
      <vt:variant>
        <vt:i4>0</vt:i4>
      </vt:variant>
      <vt:variant>
        <vt:i4>5</vt:i4>
      </vt:variant>
      <vt:variant>
        <vt:lpwstr/>
      </vt:variant>
      <vt:variant>
        <vt:lpwstr>_Toc237408036</vt:lpwstr>
      </vt:variant>
      <vt:variant>
        <vt:i4>1769525</vt:i4>
      </vt:variant>
      <vt:variant>
        <vt:i4>38</vt:i4>
      </vt:variant>
      <vt:variant>
        <vt:i4>0</vt:i4>
      </vt:variant>
      <vt:variant>
        <vt:i4>5</vt:i4>
      </vt:variant>
      <vt:variant>
        <vt:lpwstr/>
      </vt:variant>
      <vt:variant>
        <vt:lpwstr>_Toc237408035</vt:lpwstr>
      </vt:variant>
      <vt:variant>
        <vt:i4>1769525</vt:i4>
      </vt:variant>
      <vt:variant>
        <vt:i4>32</vt:i4>
      </vt:variant>
      <vt:variant>
        <vt:i4>0</vt:i4>
      </vt:variant>
      <vt:variant>
        <vt:i4>5</vt:i4>
      </vt:variant>
      <vt:variant>
        <vt:lpwstr/>
      </vt:variant>
      <vt:variant>
        <vt:lpwstr>_Toc237408034</vt:lpwstr>
      </vt:variant>
      <vt:variant>
        <vt:i4>1769525</vt:i4>
      </vt:variant>
      <vt:variant>
        <vt:i4>26</vt:i4>
      </vt:variant>
      <vt:variant>
        <vt:i4>0</vt:i4>
      </vt:variant>
      <vt:variant>
        <vt:i4>5</vt:i4>
      </vt:variant>
      <vt:variant>
        <vt:lpwstr/>
      </vt:variant>
      <vt:variant>
        <vt:lpwstr>_Toc237408033</vt:lpwstr>
      </vt:variant>
      <vt:variant>
        <vt:i4>1769525</vt:i4>
      </vt:variant>
      <vt:variant>
        <vt:i4>20</vt:i4>
      </vt:variant>
      <vt:variant>
        <vt:i4>0</vt:i4>
      </vt:variant>
      <vt:variant>
        <vt:i4>5</vt:i4>
      </vt:variant>
      <vt:variant>
        <vt:lpwstr/>
      </vt:variant>
      <vt:variant>
        <vt:lpwstr>_Toc237408032</vt:lpwstr>
      </vt:variant>
      <vt:variant>
        <vt:i4>1769525</vt:i4>
      </vt:variant>
      <vt:variant>
        <vt:i4>14</vt:i4>
      </vt:variant>
      <vt:variant>
        <vt:i4>0</vt:i4>
      </vt:variant>
      <vt:variant>
        <vt:i4>5</vt:i4>
      </vt:variant>
      <vt:variant>
        <vt:lpwstr/>
      </vt:variant>
      <vt:variant>
        <vt:lpwstr>_Toc237408031</vt:lpwstr>
      </vt:variant>
      <vt:variant>
        <vt:i4>1769525</vt:i4>
      </vt:variant>
      <vt:variant>
        <vt:i4>8</vt:i4>
      </vt:variant>
      <vt:variant>
        <vt:i4>0</vt:i4>
      </vt:variant>
      <vt:variant>
        <vt:i4>5</vt:i4>
      </vt:variant>
      <vt:variant>
        <vt:lpwstr/>
      </vt:variant>
      <vt:variant>
        <vt:lpwstr>_Toc237408030</vt:lpwstr>
      </vt:variant>
      <vt:variant>
        <vt:i4>1703989</vt:i4>
      </vt:variant>
      <vt:variant>
        <vt:i4>2</vt:i4>
      </vt:variant>
      <vt:variant>
        <vt:i4>0</vt:i4>
      </vt:variant>
      <vt:variant>
        <vt:i4>5</vt:i4>
      </vt:variant>
      <vt:variant>
        <vt:lpwstr/>
      </vt:variant>
      <vt:variant>
        <vt:lpwstr>_Toc237408029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Getting Started with ABL Classes</dc:title>
  <dc:creator>Elaine Rosenberg</dc:creator>
  <cp:lastModifiedBy>Elaine Rosenberg</cp:lastModifiedBy>
  <cp:revision>8</cp:revision>
  <cp:lastPrinted>2016-11-02T13:28:00Z</cp:lastPrinted>
  <dcterms:created xsi:type="dcterms:W3CDTF">2017-06-13T07:05:00Z</dcterms:created>
  <dcterms:modified xsi:type="dcterms:W3CDTF">2017-06-16T13:32:00Z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Order">
    <vt:r8>100</vt:r8>
  </property>
  <property fmtid="{D5CDD505-2E9C-101B-9397-08002B2CF9AE}" pid="5" name="xd_ProgID">
    <vt:lpwstr/>
  </property>
  <property fmtid="{D5CDD505-2E9C-101B-9397-08002B2CF9AE}" pid="6" name="ContentTypeId">
    <vt:lpwstr>0x010100596B80EC531CDE4BA5CCC220CF39A60F</vt:lpwstr>
  </property>
  <property fmtid="{D5CDD505-2E9C-101B-9397-08002B2CF9AE}" pid="7" name="_SourceUrl">
    <vt:lpwstr/>
  </property>
  <property fmtid="{D5CDD505-2E9C-101B-9397-08002B2CF9AE}" pid="8" name="_dlc_DocIdItemGuid">
    <vt:lpwstr>fffb2e51-53de-4820-a823-131432a52f98</vt:lpwstr>
  </property>
  <property fmtid="{D5CDD505-2E9C-101B-9397-08002B2CF9AE}" pid="9" name="_dlc_DocId">
    <vt:lpwstr>V5TQT6NVCWRS-1433-9807</vt:lpwstr>
  </property>
  <property fmtid="{D5CDD505-2E9C-101B-9397-08002B2CF9AE}" pid="10" name="_dlc_DocIdUrl">
    <vt:lpwstr>https://myprogress.progress.com/departments/productgroup/knowledgeservices/education/_layouts/DocIdRedir.aspx?ID=V5TQT6NVCWRS-1433-9807, V5TQT6NVCWRS-1433-9807</vt:lpwstr>
  </property>
</Properties>
</file>