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9EE1B" w14:textId="77777777" w:rsidR="00C052D0" w:rsidRDefault="00C052D0" w:rsidP="00D46FF9">
      <w:pPr>
        <w:pStyle w:val="Heading1"/>
      </w:pPr>
      <w:bookmarkStart w:id="0" w:name="_Toc529071709"/>
      <w:bookmarkStart w:id="1" w:name="_Toc511027450"/>
      <w:bookmarkStart w:id="2" w:name="_Toc509222646"/>
      <w:bookmarkStart w:id="3" w:name="_Toc69796722"/>
      <w:bookmarkStart w:id="4" w:name="_Toc70146173"/>
      <w:bookmarkStart w:id="5" w:name="_Toc70389301"/>
      <w:bookmarkStart w:id="6" w:name="_Toc70748490"/>
      <w:bookmarkStart w:id="7" w:name="_Toc70826791"/>
      <w:bookmarkStart w:id="8" w:name="_Toc70899074"/>
      <w:bookmarkStart w:id="9" w:name="_Toc224016225"/>
      <w:bookmarkStart w:id="10" w:name="_Toc237408029"/>
      <w:r w:rsidRPr="005F11AC">
        <w:t xml:space="preserve">Lesson </w:t>
      </w:r>
      <w:r w:rsidR="00892DD3">
        <w:t>3</w:t>
      </w:r>
      <w:r w:rsidRPr="005F11AC">
        <w:t xml:space="preserve">: </w:t>
      </w:r>
      <w:bookmarkEnd w:id="0"/>
      <w:bookmarkEnd w:id="1"/>
      <w:bookmarkEnd w:id="2"/>
      <w:bookmarkEnd w:id="3"/>
      <w:bookmarkEnd w:id="4"/>
      <w:bookmarkEnd w:id="5"/>
      <w:bookmarkEnd w:id="6"/>
      <w:bookmarkEnd w:id="7"/>
      <w:bookmarkEnd w:id="8"/>
      <w:bookmarkEnd w:id="9"/>
      <w:bookmarkEnd w:id="10"/>
      <w:r w:rsidR="00861651">
        <w:t xml:space="preserve">Using ABL Classes in an Application </w:t>
      </w:r>
    </w:p>
    <w:p w14:paraId="3FA03C07" w14:textId="77777777" w:rsidR="00FB7596" w:rsidRDefault="00FB7596" w:rsidP="004C0414">
      <w:pPr>
        <w:pStyle w:val="Heading5"/>
      </w:pPr>
    </w:p>
    <w:p w14:paraId="012BB78E" w14:textId="77777777" w:rsidR="004371B2" w:rsidRPr="00FB7596" w:rsidRDefault="004371B2" w:rsidP="00FB7596">
      <w:pPr>
        <w:pStyle w:val="Heading5"/>
      </w:pPr>
    </w:p>
    <w:p w14:paraId="052D825B" w14:textId="77777777" w:rsidR="00C052D0" w:rsidRPr="005F11AC" w:rsidRDefault="00C052D0" w:rsidP="00C052D0">
      <w:pPr>
        <w:pStyle w:val="Heading2"/>
      </w:pPr>
      <w:bookmarkStart w:id="11" w:name="_Toc526931127"/>
      <w:bookmarkStart w:id="12" w:name="_Toc527176081"/>
      <w:bookmarkStart w:id="13" w:name="_Toc527177444"/>
      <w:bookmarkStart w:id="14" w:name="_Toc527200651"/>
      <w:bookmarkStart w:id="15" w:name="_Toc527200705"/>
      <w:bookmarkStart w:id="16" w:name="_Toc527266295"/>
      <w:bookmarkStart w:id="17" w:name="_Toc527281439"/>
      <w:bookmarkStart w:id="18" w:name="_Toc527442586"/>
      <w:bookmarkStart w:id="19" w:name="_Toc535143883"/>
      <w:bookmarkStart w:id="20" w:name="_Toc535221255"/>
      <w:bookmarkStart w:id="21" w:name="_Toc535290791"/>
      <w:bookmarkStart w:id="22" w:name="_Toc535290964"/>
      <w:bookmarkStart w:id="23" w:name="_Toc535381391"/>
      <w:bookmarkStart w:id="24" w:name="_Toc535389112"/>
      <w:bookmarkStart w:id="25" w:name="_Toc535390402"/>
      <w:bookmarkStart w:id="26" w:name="_Toc535394421"/>
      <w:bookmarkStart w:id="27" w:name="_Toc536413814"/>
      <w:bookmarkStart w:id="28" w:name="_Toc536414244"/>
      <w:bookmarkStart w:id="29" w:name="_Toc536498200"/>
      <w:bookmarkStart w:id="30" w:name="_Toc536512719"/>
      <w:bookmarkStart w:id="31" w:name="_Toc536595003"/>
      <w:bookmarkStart w:id="32" w:name="_Toc536600933"/>
      <w:bookmarkStart w:id="33" w:name="_Toc536602593"/>
      <w:bookmarkStart w:id="34" w:name="_Toc536850674"/>
      <w:bookmarkStart w:id="35" w:name="_Toc62071"/>
      <w:bookmarkStart w:id="36" w:name="_Toc36867429"/>
      <w:bookmarkStart w:id="37" w:name="_Toc37127247"/>
      <w:bookmarkStart w:id="38" w:name="_Toc37642318"/>
      <w:bookmarkStart w:id="39" w:name="_Toc38170963"/>
      <w:bookmarkStart w:id="40" w:name="_Toc39025109"/>
      <w:bookmarkStart w:id="41" w:name="_Toc39038084"/>
      <w:bookmarkStart w:id="42" w:name="_Toc45333995"/>
      <w:bookmarkStart w:id="43" w:name="_Toc45585342"/>
      <w:bookmarkStart w:id="44" w:name="_Toc45589144"/>
      <w:bookmarkStart w:id="45" w:name="_Toc45589305"/>
      <w:bookmarkStart w:id="46" w:name="_Toc45591016"/>
      <w:bookmarkStart w:id="47" w:name="_Toc45592481"/>
      <w:bookmarkStart w:id="48" w:name="_Toc45673390"/>
      <w:bookmarkStart w:id="49" w:name="_Toc45689775"/>
      <w:bookmarkStart w:id="50" w:name="_Toc46549463"/>
      <w:bookmarkStart w:id="51" w:name="_Toc46646485"/>
      <w:bookmarkStart w:id="52" w:name="_Toc55886966"/>
      <w:bookmarkStart w:id="53" w:name="_Toc68584816"/>
      <w:bookmarkStart w:id="54" w:name="_Toc68921907"/>
      <w:bookmarkStart w:id="55" w:name="_Toc68932261"/>
      <w:bookmarkStart w:id="56" w:name="_Toc69108013"/>
      <w:bookmarkStart w:id="57" w:name="_Toc69108904"/>
      <w:bookmarkStart w:id="58" w:name="_Toc69796724"/>
      <w:bookmarkStart w:id="59" w:name="_Toc70146175"/>
      <w:bookmarkStart w:id="60" w:name="_Toc70389303"/>
      <w:bookmarkStart w:id="61" w:name="_Toc70748492"/>
      <w:bookmarkStart w:id="62" w:name="_Toc70826793"/>
      <w:bookmarkStart w:id="63" w:name="_Toc70899076"/>
      <w:bookmarkStart w:id="64" w:name="_Toc224016226"/>
      <w:bookmarkStart w:id="65" w:name="_Toc237408030"/>
      <w:bookmarkStart w:id="66" w:name="_Toc529071710"/>
      <w:bookmarkStart w:id="67" w:name="_Toc511027451"/>
      <w:bookmarkStart w:id="68" w:name="_Toc509222647"/>
      <w:bookmarkStart w:id="69" w:name="_Toc415989212"/>
      <w:r w:rsidRPr="005F11AC">
        <w:lastRenderedPageBreak/>
        <w:t>Lesson introduction</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DEE8047" w14:textId="77777777" w:rsidR="00C052D0" w:rsidRPr="005F11AC" w:rsidRDefault="00C052D0" w:rsidP="00C052D0">
      <w:pPr>
        <w:pStyle w:val="TopLine"/>
      </w:pPr>
    </w:p>
    <w:p w14:paraId="01BBF102" w14:textId="77777777" w:rsidR="00C052D0" w:rsidRPr="00F506E2" w:rsidRDefault="00C052D0" w:rsidP="00C052D0">
      <w:pPr>
        <w:pStyle w:val="Heading5"/>
        <w:rPr>
          <w:rFonts w:ascii="Times New Roman" w:hAnsi="Times New Roman"/>
          <w:szCs w:val="22"/>
        </w:rPr>
      </w:pPr>
      <w:r w:rsidRPr="00F506E2">
        <w:rPr>
          <w:rFonts w:ascii="Times New Roman" w:hAnsi="Times New Roman"/>
          <w:szCs w:val="22"/>
        </w:rPr>
        <w:t>Page name: lnt1p000</w:t>
      </w:r>
    </w:p>
    <w:p w14:paraId="22197959" w14:textId="77777777" w:rsidR="00C052D0" w:rsidRPr="00F506E2" w:rsidRDefault="00C052D0" w:rsidP="00C052D0">
      <w:pPr>
        <w:pStyle w:val="BlockText"/>
        <w:rPr>
          <w:vanish/>
          <w:szCs w:val="22"/>
        </w:rPr>
      </w:pPr>
      <w:r w:rsidRPr="00F506E2">
        <w:rPr>
          <w:vanish/>
          <w:szCs w:val="22"/>
        </w:rPr>
        <w:t>Next: lnt1p005</w:t>
      </w:r>
    </w:p>
    <w:p w14:paraId="465117D6" w14:textId="77777777" w:rsidR="00C052D0" w:rsidRPr="00F506E2" w:rsidRDefault="00C052D0" w:rsidP="00C052D0">
      <w:pPr>
        <w:pStyle w:val="Blocklinehidden"/>
        <w:rPr>
          <w:sz w:val="22"/>
        </w:rPr>
      </w:pPr>
      <w:r w:rsidRPr="00F506E2">
        <w:rPr>
          <w:sz w:val="22"/>
        </w:rPr>
        <w:t>Block line</w:t>
      </w:r>
    </w:p>
    <w:p w14:paraId="300C48AE" w14:textId="77777777" w:rsidR="00C052D0" w:rsidRPr="00F506E2" w:rsidRDefault="00C052D0" w:rsidP="00C052D0">
      <w:pPr>
        <w:pStyle w:val="Heading5"/>
        <w:rPr>
          <w:rFonts w:ascii="Times New Roman" w:hAnsi="Times New Roman"/>
          <w:szCs w:val="22"/>
        </w:rPr>
      </w:pPr>
      <w:r w:rsidRPr="00F506E2">
        <w:rPr>
          <w:rFonts w:ascii="Times New Roman" w:hAnsi="Times New Roman"/>
          <w:szCs w:val="22"/>
        </w:rPr>
        <w:t>Page type</w:t>
      </w:r>
    </w:p>
    <w:p w14:paraId="624D102E" w14:textId="77777777" w:rsidR="00C052D0" w:rsidRPr="00F506E2" w:rsidRDefault="00C052D0" w:rsidP="00C052D0">
      <w:pPr>
        <w:pStyle w:val="BlockText"/>
        <w:rPr>
          <w:vanish/>
          <w:szCs w:val="22"/>
        </w:rPr>
      </w:pPr>
      <w:r w:rsidRPr="00F506E2">
        <w:rPr>
          <w:vanish/>
          <w:szCs w:val="22"/>
        </w:rPr>
        <w:t>Lesson introduction</w:t>
      </w:r>
    </w:p>
    <w:p w14:paraId="41728DCD" w14:textId="77777777" w:rsidR="00C052D0" w:rsidRPr="00F506E2" w:rsidRDefault="00C052D0" w:rsidP="00C052D0">
      <w:pPr>
        <w:pStyle w:val="Blocklinehidden"/>
        <w:rPr>
          <w:sz w:val="22"/>
        </w:rPr>
      </w:pPr>
      <w:r w:rsidRPr="00F506E2">
        <w:rPr>
          <w:sz w:val="22"/>
        </w:rPr>
        <w:t>Block line</w:t>
      </w:r>
    </w:p>
    <w:p w14:paraId="62B6CA30" w14:textId="05429B6A" w:rsidR="00C052D0" w:rsidRDefault="00C052D0" w:rsidP="00C052D0">
      <w:pPr>
        <w:pStyle w:val="Heading5"/>
        <w:rPr>
          <w:rFonts w:ascii="Times New Roman" w:hAnsi="Times New Roman"/>
          <w:szCs w:val="22"/>
        </w:rPr>
      </w:pPr>
      <w:r w:rsidRPr="00F506E2">
        <w:rPr>
          <w:rFonts w:ascii="Times New Roman" w:hAnsi="Times New Roman"/>
          <w:szCs w:val="22"/>
        </w:rPr>
        <w:t>Graphic/Slide</w:t>
      </w:r>
    </w:p>
    <w:p w14:paraId="19776FAD" w14:textId="77777777" w:rsidR="00C052D0" w:rsidRPr="00F506E2" w:rsidRDefault="00C052D0" w:rsidP="00C052D0">
      <w:pPr>
        <w:pStyle w:val="Heading5"/>
        <w:rPr>
          <w:rFonts w:ascii="Times New Roman" w:hAnsi="Times New Roman"/>
          <w:szCs w:val="22"/>
        </w:rPr>
      </w:pPr>
      <w:r w:rsidRPr="00F506E2">
        <w:rPr>
          <w:rFonts w:ascii="Times New Roman" w:hAnsi="Times New Roman"/>
          <w:szCs w:val="22"/>
        </w:rPr>
        <w:t>Text</w:t>
      </w:r>
    </w:p>
    <w:p w14:paraId="16040A54" w14:textId="7522BC58" w:rsidR="005D3967" w:rsidRPr="00F506E2" w:rsidRDefault="005D3967" w:rsidP="005D3967">
      <w:pPr>
        <w:pStyle w:val="BlockText"/>
        <w:rPr>
          <w:szCs w:val="22"/>
        </w:rPr>
      </w:pPr>
      <w:r w:rsidRPr="00F506E2">
        <w:rPr>
          <w:szCs w:val="22"/>
        </w:rPr>
        <w:t>In the previous lessons</w:t>
      </w:r>
      <w:r w:rsidR="0017332D">
        <w:rPr>
          <w:szCs w:val="22"/>
        </w:rPr>
        <w:t>,</w:t>
      </w:r>
      <w:r w:rsidRPr="00F506E2">
        <w:rPr>
          <w:szCs w:val="22"/>
        </w:rPr>
        <w:t xml:space="preserve"> you learned how to develop and test classes. In this lesson</w:t>
      </w:r>
      <w:r w:rsidR="0017332D">
        <w:rPr>
          <w:szCs w:val="22"/>
        </w:rPr>
        <w:t>,</w:t>
      </w:r>
      <w:r w:rsidRPr="00F506E2">
        <w:rPr>
          <w:szCs w:val="22"/>
        </w:rPr>
        <w:t xml:space="preserve"> you will learn </w:t>
      </w:r>
      <w:r w:rsidR="009B3685" w:rsidRPr="00F506E2">
        <w:rPr>
          <w:szCs w:val="22"/>
        </w:rPr>
        <w:t xml:space="preserve">how </w:t>
      </w:r>
      <w:r w:rsidRPr="00F506E2">
        <w:rPr>
          <w:szCs w:val="22"/>
        </w:rPr>
        <w:t xml:space="preserve">to further develop an application using various ABL object-oriented programming features such as inheritance, interface classes, </w:t>
      </w:r>
      <w:r w:rsidR="006103AD" w:rsidRPr="00F506E2">
        <w:rPr>
          <w:szCs w:val="22"/>
        </w:rPr>
        <w:t>singletons</w:t>
      </w:r>
      <w:r w:rsidRPr="00F506E2">
        <w:rPr>
          <w:szCs w:val="22"/>
        </w:rPr>
        <w:t xml:space="preserve">, </w:t>
      </w:r>
      <w:r w:rsidR="006103AD" w:rsidRPr="00F506E2">
        <w:rPr>
          <w:szCs w:val="22"/>
        </w:rPr>
        <w:t xml:space="preserve">dynamic instances, </w:t>
      </w:r>
      <w:r w:rsidRPr="00F506E2">
        <w:rPr>
          <w:szCs w:val="22"/>
        </w:rPr>
        <w:t xml:space="preserve">and events. </w:t>
      </w:r>
    </w:p>
    <w:p w14:paraId="340D011F" w14:textId="77777777" w:rsidR="00861651" w:rsidRPr="00F506E2" w:rsidRDefault="00861651" w:rsidP="00861651">
      <w:pPr>
        <w:pStyle w:val="BlockText"/>
        <w:keepNext/>
        <w:tabs>
          <w:tab w:val="left" w:pos="446"/>
        </w:tabs>
        <w:rPr>
          <w:color w:val="000000"/>
          <w:szCs w:val="22"/>
        </w:rPr>
      </w:pPr>
    </w:p>
    <w:p w14:paraId="71F0DC79" w14:textId="77777777" w:rsidR="001E2BFD" w:rsidRPr="00F506E2" w:rsidRDefault="00571CFE" w:rsidP="00861651">
      <w:pPr>
        <w:pStyle w:val="BlockText"/>
        <w:keepNext/>
        <w:tabs>
          <w:tab w:val="left" w:pos="446"/>
        </w:tabs>
        <w:rPr>
          <w:color w:val="000000"/>
          <w:szCs w:val="22"/>
        </w:rPr>
      </w:pPr>
      <w:r w:rsidRPr="00F506E2">
        <w:rPr>
          <w:szCs w:val="22"/>
        </w:rPr>
        <w:t>In this lesson, f</w:t>
      </w:r>
      <w:r w:rsidR="00691C17" w:rsidRPr="00F506E2">
        <w:rPr>
          <w:szCs w:val="22"/>
        </w:rPr>
        <w:t>irst</w:t>
      </w:r>
      <w:r w:rsidR="001E2BFD" w:rsidRPr="00F506E2">
        <w:rPr>
          <w:szCs w:val="22"/>
        </w:rPr>
        <w:t>, you will learn how to build class inheritance hierarchies to share data members, properties, methods, and events between related classes.</w:t>
      </w:r>
      <w:r w:rsidR="00EF359C" w:rsidRPr="00F506E2">
        <w:rPr>
          <w:szCs w:val="22"/>
        </w:rPr>
        <w:t xml:space="preserve"> Next, you will learn how to define a class using an interface class. Then you will learn how to define </w:t>
      </w:r>
      <w:r w:rsidR="00F94307" w:rsidRPr="00F506E2">
        <w:rPr>
          <w:szCs w:val="22"/>
        </w:rPr>
        <w:t>singletons. Next, you will learn how to create instances dynamically.</w:t>
      </w:r>
      <w:r w:rsidR="00EF359C" w:rsidRPr="00F506E2">
        <w:rPr>
          <w:szCs w:val="22"/>
        </w:rPr>
        <w:t xml:space="preserve"> Finally, you will learn how to define and publish an event and subscribe to it. </w:t>
      </w:r>
    </w:p>
    <w:p w14:paraId="40470279" w14:textId="77777777" w:rsidR="006F6EF6" w:rsidRPr="005F11AC" w:rsidRDefault="006F6EF6" w:rsidP="006F6EF6">
      <w:pPr>
        <w:pStyle w:val="BlockLine"/>
      </w:pPr>
    </w:p>
    <w:p w14:paraId="7F36A0D0" w14:textId="77777777" w:rsidR="00BB2AEE" w:rsidRPr="005F11AC" w:rsidRDefault="00BB2AEE" w:rsidP="007A559E">
      <w:pPr>
        <w:pStyle w:val="Heading5"/>
      </w:pPr>
    </w:p>
    <w:p w14:paraId="6DC448FD" w14:textId="77777777" w:rsidR="00C052D0" w:rsidRPr="005F11AC" w:rsidRDefault="00C052D0" w:rsidP="00C052D0">
      <w:pPr>
        <w:pStyle w:val="Heading3"/>
      </w:pPr>
      <w:bookmarkStart w:id="70" w:name="_Toc69796725"/>
      <w:bookmarkStart w:id="71" w:name="_Toc70146176"/>
      <w:bookmarkStart w:id="72" w:name="_Toc70389304"/>
      <w:bookmarkStart w:id="73" w:name="_Toc70748493"/>
      <w:bookmarkStart w:id="74" w:name="_Toc70826794"/>
      <w:bookmarkStart w:id="75" w:name="_Toc70899077"/>
      <w:bookmarkStart w:id="76" w:name="_Toc224016227"/>
      <w:bookmarkStart w:id="77" w:name="_Toc237408031"/>
      <w:r w:rsidRPr="005F11AC">
        <w:lastRenderedPageBreak/>
        <w:t>Learning objectives</w:t>
      </w:r>
      <w:bookmarkEnd w:id="70"/>
      <w:bookmarkEnd w:id="71"/>
      <w:bookmarkEnd w:id="72"/>
      <w:bookmarkEnd w:id="73"/>
      <w:bookmarkEnd w:id="74"/>
      <w:bookmarkEnd w:id="75"/>
      <w:bookmarkEnd w:id="76"/>
      <w:bookmarkEnd w:id="77"/>
      <w:r w:rsidR="00095D5B">
        <w:t xml:space="preserve"> </w:t>
      </w:r>
    </w:p>
    <w:p w14:paraId="1E3114D0" w14:textId="77777777" w:rsidR="00C052D0" w:rsidRPr="005F11AC" w:rsidRDefault="00C052D0" w:rsidP="00C052D0">
      <w:pPr>
        <w:pStyle w:val="TopLine"/>
      </w:pPr>
    </w:p>
    <w:p w14:paraId="5BF82FA0" w14:textId="77777777" w:rsidR="00C052D0" w:rsidRPr="005F11AC" w:rsidRDefault="00C052D0" w:rsidP="00C052D0">
      <w:pPr>
        <w:pStyle w:val="Heading5"/>
      </w:pPr>
      <w:r w:rsidRPr="005F11AC">
        <w:t>Page name: lnt1p005</w:t>
      </w:r>
    </w:p>
    <w:p w14:paraId="5B47F294" w14:textId="77777777" w:rsidR="00C052D0" w:rsidRPr="005F11AC" w:rsidRDefault="00C052D0" w:rsidP="00C052D0">
      <w:pPr>
        <w:pStyle w:val="BlockText"/>
        <w:rPr>
          <w:vanish/>
          <w:szCs w:val="22"/>
        </w:rPr>
      </w:pPr>
      <w:r w:rsidRPr="005F11AC">
        <w:rPr>
          <w:vanish/>
          <w:szCs w:val="22"/>
        </w:rPr>
        <w:t>Next: lnt1p010</w:t>
      </w:r>
    </w:p>
    <w:p w14:paraId="7231EF5B" w14:textId="77777777" w:rsidR="00C052D0" w:rsidRPr="005F11AC" w:rsidRDefault="00C052D0" w:rsidP="00C052D0">
      <w:pPr>
        <w:pStyle w:val="Blocklinehidden"/>
      </w:pPr>
      <w:r w:rsidRPr="005F11AC">
        <w:t>Block line</w:t>
      </w:r>
    </w:p>
    <w:p w14:paraId="00B85CDD" w14:textId="77777777" w:rsidR="00C052D0" w:rsidRPr="005F11AC" w:rsidRDefault="00C052D0" w:rsidP="00C052D0">
      <w:pPr>
        <w:pStyle w:val="Heading5"/>
      </w:pPr>
      <w:r w:rsidRPr="005F11AC">
        <w:t>Page type</w:t>
      </w:r>
    </w:p>
    <w:p w14:paraId="3BCF45DB" w14:textId="77777777" w:rsidR="00C052D0" w:rsidRPr="005F11AC" w:rsidRDefault="00C052D0" w:rsidP="00C052D0">
      <w:pPr>
        <w:pStyle w:val="BlockText"/>
        <w:rPr>
          <w:vanish/>
          <w:szCs w:val="22"/>
        </w:rPr>
      </w:pPr>
      <w:r w:rsidRPr="005F11AC">
        <w:rPr>
          <w:vanish/>
          <w:szCs w:val="22"/>
        </w:rPr>
        <w:t>Learning objectives</w:t>
      </w:r>
    </w:p>
    <w:p w14:paraId="19B7A58C" w14:textId="77777777" w:rsidR="00C052D0" w:rsidRPr="005F11AC" w:rsidRDefault="00C052D0" w:rsidP="00C052D0">
      <w:pPr>
        <w:pStyle w:val="Blocklinehidden"/>
      </w:pPr>
      <w:r w:rsidRPr="005F11AC">
        <w:t>Block line</w:t>
      </w:r>
    </w:p>
    <w:p w14:paraId="3556B9A3" w14:textId="33825FA5" w:rsidR="008367CA" w:rsidRDefault="00C052D0" w:rsidP="00364109">
      <w:pPr>
        <w:pStyle w:val="Heading5"/>
      </w:pPr>
      <w:r w:rsidRPr="005F11AC">
        <w:t>Graphic/Slide</w:t>
      </w:r>
    </w:p>
    <w:p w14:paraId="5B1C6A85" w14:textId="77777777" w:rsidR="00C052D0" w:rsidRPr="005F11AC" w:rsidRDefault="00C052D0" w:rsidP="00C052D0">
      <w:pPr>
        <w:pStyle w:val="Heading5"/>
      </w:pPr>
      <w:r w:rsidRPr="005F11AC">
        <w:t>Text</w:t>
      </w:r>
    </w:p>
    <w:p w14:paraId="6C2F5505" w14:textId="77777777" w:rsidR="00861651" w:rsidRPr="00BC4730" w:rsidRDefault="00861651" w:rsidP="00861651">
      <w:pPr>
        <w:pStyle w:val="BlockText"/>
      </w:pPr>
      <w:r w:rsidRPr="00BC4730">
        <w:t>When you complete this lesson, you should be able to:</w:t>
      </w:r>
    </w:p>
    <w:p w14:paraId="6EDD7F73" w14:textId="77777777" w:rsidR="00861651" w:rsidRPr="00696127" w:rsidRDefault="00861651" w:rsidP="00861651">
      <w:pPr>
        <w:pStyle w:val="BlockText"/>
      </w:pPr>
    </w:p>
    <w:p w14:paraId="426F4880" w14:textId="77777777" w:rsidR="00861651" w:rsidRDefault="00D72EAC" w:rsidP="00861651">
      <w:pPr>
        <w:pStyle w:val="Bullet1"/>
      </w:pPr>
      <w:r>
        <w:t xml:space="preserve">Define and use </w:t>
      </w:r>
      <w:r w:rsidR="001E2BFD">
        <w:t>an</w:t>
      </w:r>
      <w:r w:rsidR="00E51892">
        <w:t xml:space="preserve"> inheritance</w:t>
      </w:r>
      <w:r w:rsidR="001E2BFD">
        <w:t xml:space="preserve"> hierarchy</w:t>
      </w:r>
    </w:p>
    <w:p w14:paraId="423D3BBA" w14:textId="77777777" w:rsidR="00E51892" w:rsidRDefault="00D72EAC" w:rsidP="00861651">
      <w:pPr>
        <w:pStyle w:val="Bullet1"/>
      </w:pPr>
      <w:r>
        <w:t xml:space="preserve">Define and use </w:t>
      </w:r>
      <w:r w:rsidR="00E51892">
        <w:t>interface classes</w:t>
      </w:r>
    </w:p>
    <w:p w14:paraId="4229379F" w14:textId="77777777" w:rsidR="00E51892" w:rsidRDefault="00A80DB2" w:rsidP="00861651">
      <w:pPr>
        <w:pStyle w:val="Bullet1"/>
      </w:pPr>
      <w:r>
        <w:t xml:space="preserve">Create </w:t>
      </w:r>
      <w:r w:rsidR="00EF162B">
        <w:t>singletons (static instances)</w:t>
      </w:r>
    </w:p>
    <w:p w14:paraId="42479B90" w14:textId="77777777" w:rsidR="00EF162B" w:rsidRDefault="00EF162B" w:rsidP="00861651">
      <w:pPr>
        <w:pStyle w:val="Bullet1"/>
      </w:pPr>
      <w:r>
        <w:t>Create instances dynamically</w:t>
      </w:r>
    </w:p>
    <w:p w14:paraId="5027C41F" w14:textId="77777777" w:rsidR="005A12E9" w:rsidRDefault="005A12E9" w:rsidP="005A12E9">
      <w:pPr>
        <w:pStyle w:val="Bullet1"/>
      </w:pPr>
      <w:r>
        <w:t xml:space="preserve">Define </w:t>
      </w:r>
      <w:r w:rsidR="00D72EAC">
        <w:t xml:space="preserve">and use </w:t>
      </w:r>
      <w:r>
        <w:t>class events</w:t>
      </w:r>
    </w:p>
    <w:p w14:paraId="209BA6D1" w14:textId="77777777" w:rsidR="00C052D0" w:rsidRPr="005F11AC" w:rsidRDefault="00C052D0" w:rsidP="005A12E9">
      <w:pPr>
        <w:pStyle w:val="BlockLine"/>
      </w:pPr>
    </w:p>
    <w:p w14:paraId="0E5B5354" w14:textId="77777777" w:rsidR="00456BDE" w:rsidRPr="005F11AC" w:rsidRDefault="00456BDE" w:rsidP="00364109">
      <w:pPr>
        <w:pStyle w:val="Heading5"/>
      </w:pPr>
    </w:p>
    <w:p w14:paraId="60988838" w14:textId="77777777" w:rsidR="00C052D0" w:rsidRPr="00095D5B" w:rsidRDefault="00363696" w:rsidP="00C052D0">
      <w:pPr>
        <w:pStyle w:val="Heading3"/>
        <w:rPr>
          <w:b w:val="0"/>
          <w:color w:val="FF0000"/>
          <w:sz w:val="22"/>
          <w:szCs w:val="22"/>
        </w:rPr>
      </w:pPr>
      <w:bookmarkStart w:id="78" w:name="_Toc237408032"/>
      <w:r w:rsidRPr="005F11AC">
        <w:lastRenderedPageBreak/>
        <w:t>Prerequisites</w:t>
      </w:r>
      <w:bookmarkEnd w:id="78"/>
      <w:r w:rsidR="00095D5B">
        <w:t xml:space="preserve"> </w:t>
      </w:r>
    </w:p>
    <w:p w14:paraId="56AEA9DA" w14:textId="77777777" w:rsidR="00C052D0" w:rsidRPr="005F11AC" w:rsidRDefault="00C052D0" w:rsidP="00C052D0">
      <w:pPr>
        <w:pStyle w:val="TopLine"/>
      </w:pPr>
    </w:p>
    <w:p w14:paraId="05B7046A" w14:textId="77777777" w:rsidR="00C052D0" w:rsidRPr="005F11AC" w:rsidRDefault="00C052D0" w:rsidP="00C052D0">
      <w:pPr>
        <w:pStyle w:val="Heading5"/>
      </w:pPr>
      <w:r w:rsidRPr="005F11AC">
        <w:t>Page name: lnt1p010</w:t>
      </w:r>
    </w:p>
    <w:p w14:paraId="5930FF6B" w14:textId="77777777" w:rsidR="00C052D0" w:rsidRPr="005F11AC" w:rsidRDefault="00C052D0" w:rsidP="00C052D0">
      <w:pPr>
        <w:pStyle w:val="BlockText"/>
        <w:rPr>
          <w:vanish/>
          <w:szCs w:val="22"/>
        </w:rPr>
      </w:pPr>
      <w:r w:rsidRPr="005F11AC">
        <w:rPr>
          <w:vanish/>
          <w:szCs w:val="22"/>
        </w:rPr>
        <w:t xml:space="preserve">Next: </w:t>
      </w:r>
    </w:p>
    <w:p w14:paraId="47C38C74" w14:textId="77777777" w:rsidR="00C052D0" w:rsidRPr="005F11AC" w:rsidRDefault="00C052D0" w:rsidP="00C052D0">
      <w:pPr>
        <w:pStyle w:val="Blocklinehidden"/>
      </w:pPr>
      <w:r w:rsidRPr="005F11AC">
        <w:t>Block line</w:t>
      </w:r>
    </w:p>
    <w:p w14:paraId="33F01D27" w14:textId="77777777" w:rsidR="00C052D0" w:rsidRPr="005F11AC" w:rsidRDefault="00C052D0" w:rsidP="00C052D0">
      <w:pPr>
        <w:pStyle w:val="Heading5"/>
      </w:pPr>
      <w:r w:rsidRPr="005F11AC">
        <w:t>Page type</w:t>
      </w:r>
    </w:p>
    <w:p w14:paraId="1D9B20EF" w14:textId="77777777" w:rsidR="00C052D0" w:rsidRPr="005F11AC" w:rsidRDefault="00C052D0" w:rsidP="00C052D0">
      <w:pPr>
        <w:pStyle w:val="BlockText"/>
        <w:rPr>
          <w:vanish/>
          <w:szCs w:val="22"/>
        </w:rPr>
      </w:pPr>
      <w:r w:rsidRPr="005F11AC">
        <w:rPr>
          <w:vanish/>
          <w:szCs w:val="22"/>
        </w:rPr>
        <w:t>Prerequisites</w:t>
      </w:r>
    </w:p>
    <w:p w14:paraId="634B3A67" w14:textId="77777777" w:rsidR="00C052D0" w:rsidRPr="005F11AC" w:rsidRDefault="00C052D0" w:rsidP="00C052D0">
      <w:pPr>
        <w:pStyle w:val="Blocklinehidden"/>
      </w:pPr>
      <w:r w:rsidRPr="005F11AC">
        <w:t>Block line</w:t>
      </w:r>
    </w:p>
    <w:p w14:paraId="580C697E" w14:textId="0D5A2ECB" w:rsidR="00C052D0" w:rsidRDefault="00C052D0" w:rsidP="00C052D0">
      <w:pPr>
        <w:pStyle w:val="Heading5"/>
      </w:pPr>
      <w:r w:rsidRPr="005F11AC">
        <w:t>Graphic/Slide</w:t>
      </w:r>
    </w:p>
    <w:p w14:paraId="6F37EC13" w14:textId="77777777" w:rsidR="00861651" w:rsidRPr="00BC4730" w:rsidRDefault="00861651" w:rsidP="00861651">
      <w:pPr>
        <w:pStyle w:val="BlockText"/>
      </w:pPr>
      <w:r w:rsidRPr="00BC4730">
        <w:t>Before you begin this lesson, you should meet the following prerequisites:</w:t>
      </w:r>
    </w:p>
    <w:p w14:paraId="4F6884EB" w14:textId="77777777" w:rsidR="00861651" w:rsidRPr="00BC4730" w:rsidRDefault="00861651" w:rsidP="00861651">
      <w:pPr>
        <w:pStyle w:val="BlockText"/>
      </w:pPr>
    </w:p>
    <w:tbl>
      <w:tblPr>
        <w:tblW w:w="7560" w:type="dxa"/>
        <w:tblInd w:w="1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861651" w:rsidRPr="00BC4730" w14:paraId="66D8FB5E" w14:textId="77777777" w:rsidTr="00B328EA">
        <w:tc>
          <w:tcPr>
            <w:tcW w:w="2700" w:type="dxa"/>
            <w:shd w:val="clear" w:color="auto" w:fill="CCCCCC"/>
          </w:tcPr>
          <w:p w14:paraId="77C01A7D" w14:textId="77777777" w:rsidR="00861651" w:rsidRPr="00BC4730" w:rsidRDefault="00861651" w:rsidP="00B328EA">
            <w:pPr>
              <w:pStyle w:val="TableHeading"/>
            </w:pPr>
            <w:r w:rsidRPr="00BC4730">
              <w:t>Prerequisite</w:t>
            </w:r>
          </w:p>
        </w:tc>
        <w:tc>
          <w:tcPr>
            <w:tcW w:w="4860" w:type="dxa"/>
            <w:shd w:val="clear" w:color="auto" w:fill="CCCCCC"/>
          </w:tcPr>
          <w:p w14:paraId="1FC51590" w14:textId="77777777" w:rsidR="00861651" w:rsidRPr="00BC4730" w:rsidRDefault="00861651" w:rsidP="00B328EA">
            <w:pPr>
              <w:pStyle w:val="TableHeading"/>
            </w:pPr>
            <w:r w:rsidRPr="00BC4730">
              <w:t>Resources</w:t>
            </w:r>
          </w:p>
        </w:tc>
      </w:tr>
      <w:tr w:rsidR="00861651" w:rsidRPr="00BC4730" w14:paraId="56B349D5" w14:textId="77777777" w:rsidTr="00B328EA">
        <w:tc>
          <w:tcPr>
            <w:tcW w:w="2700" w:type="dxa"/>
            <w:shd w:val="clear" w:color="auto" w:fill="auto"/>
          </w:tcPr>
          <w:p w14:paraId="2D303EFC" w14:textId="77777777" w:rsidR="00861651" w:rsidRDefault="00861651" w:rsidP="00B328EA">
            <w:pPr>
              <w:pStyle w:val="table-text"/>
            </w:pPr>
            <w:r w:rsidRPr="00395DC0">
              <w:t xml:space="preserve">Experience with </w:t>
            </w:r>
            <w:r>
              <w:t>ABL procedural</w:t>
            </w:r>
            <w:r w:rsidRPr="00395DC0">
              <w:t xml:space="preserve"> </w:t>
            </w:r>
            <w:r>
              <w:t>programming</w:t>
            </w:r>
          </w:p>
        </w:tc>
        <w:tc>
          <w:tcPr>
            <w:tcW w:w="4860" w:type="dxa"/>
            <w:shd w:val="clear" w:color="auto" w:fill="auto"/>
          </w:tcPr>
          <w:p w14:paraId="2EED0A5C" w14:textId="77777777" w:rsidR="00861651" w:rsidRDefault="00861651" w:rsidP="00B328EA">
            <w:pPr>
              <w:pStyle w:val="table-text"/>
            </w:pPr>
            <w:r>
              <w:t xml:space="preserve">The course </w:t>
            </w:r>
            <w:r w:rsidRPr="0083700C">
              <w:rPr>
                <w:i/>
              </w:rPr>
              <w:t>4GL Essentials</w:t>
            </w:r>
          </w:p>
        </w:tc>
      </w:tr>
      <w:tr w:rsidR="009347E7" w:rsidRPr="00BC4730" w14:paraId="19320A48" w14:textId="77777777" w:rsidTr="00B328EA">
        <w:tc>
          <w:tcPr>
            <w:tcW w:w="2700" w:type="dxa"/>
            <w:shd w:val="clear" w:color="auto" w:fill="auto"/>
          </w:tcPr>
          <w:p w14:paraId="37244520" w14:textId="67A69867" w:rsidR="009347E7" w:rsidRPr="00395DC0" w:rsidRDefault="00AF408E" w:rsidP="00D254E5">
            <w:pPr>
              <w:pStyle w:val="table-text"/>
            </w:pPr>
            <w:r>
              <w:t>C</w:t>
            </w:r>
            <w:r w:rsidRPr="00BC4730">
              <w:t>reat</w:t>
            </w:r>
            <w:r w:rsidR="001C3126">
              <w:t>ing</w:t>
            </w:r>
            <w:r w:rsidRPr="00BC4730">
              <w:t xml:space="preserve"> OpenEdge projects in </w:t>
            </w:r>
            <w:r w:rsidR="000814A4">
              <w:t>Progress</w:t>
            </w:r>
            <w:r w:rsidR="000814A4" w:rsidRPr="00A36F86">
              <w:rPr>
                <w:vertAlign w:val="superscript"/>
              </w:rPr>
              <w:t>®</w:t>
            </w:r>
            <w:r w:rsidR="000814A4">
              <w:t xml:space="preserve"> </w:t>
            </w:r>
            <w:r w:rsidRPr="00BC4730">
              <w:t>Developer Studio</w:t>
            </w:r>
            <w:r w:rsidR="000814A4">
              <w:t xml:space="preserve"> for OpenEdge</w:t>
            </w:r>
            <w:r w:rsidR="000814A4" w:rsidRPr="00A36F86">
              <w:rPr>
                <w:vertAlign w:val="superscript"/>
              </w:rPr>
              <w:t>®</w:t>
            </w:r>
          </w:p>
        </w:tc>
        <w:tc>
          <w:tcPr>
            <w:tcW w:w="4860" w:type="dxa"/>
            <w:shd w:val="clear" w:color="auto" w:fill="auto"/>
          </w:tcPr>
          <w:p w14:paraId="057CA0D0" w14:textId="77777777" w:rsidR="009347E7" w:rsidRDefault="009347E7" w:rsidP="00B328EA">
            <w:pPr>
              <w:pStyle w:val="table-text"/>
            </w:pPr>
            <w:r>
              <w:t xml:space="preserve">The course </w:t>
            </w:r>
            <w:r w:rsidRPr="009347E7">
              <w:rPr>
                <w:i/>
              </w:rPr>
              <w:t>Introduction to Progress Developer Studio for OpenEdge</w:t>
            </w:r>
          </w:p>
        </w:tc>
      </w:tr>
      <w:tr w:rsidR="009347E7" w:rsidRPr="00BC4730" w14:paraId="7F5C0535" w14:textId="77777777" w:rsidTr="00B328EA">
        <w:tc>
          <w:tcPr>
            <w:tcW w:w="2700" w:type="dxa"/>
            <w:shd w:val="clear" w:color="auto" w:fill="auto"/>
          </w:tcPr>
          <w:p w14:paraId="2FC120E8" w14:textId="38C6D8C9" w:rsidR="009347E7" w:rsidRPr="00395DC0" w:rsidRDefault="00E7049A" w:rsidP="009347E7">
            <w:pPr>
              <w:pStyle w:val="table-text"/>
            </w:pPr>
            <w:r>
              <w:t xml:space="preserve">Understanding of the </w:t>
            </w:r>
            <w:r w:rsidR="002202BF">
              <w:t xml:space="preserve">ABL </w:t>
            </w:r>
            <w:r>
              <w:t>o</w:t>
            </w:r>
            <w:r w:rsidR="002202BF">
              <w:t xml:space="preserve">bject-oriented </w:t>
            </w:r>
            <w:r>
              <w:t>p</w:t>
            </w:r>
            <w:r w:rsidR="002202BF">
              <w:t>rogramming</w:t>
            </w:r>
            <w:r>
              <w:t xml:space="preserve"> concepts</w:t>
            </w:r>
          </w:p>
        </w:tc>
        <w:tc>
          <w:tcPr>
            <w:tcW w:w="4860" w:type="dxa"/>
            <w:shd w:val="clear" w:color="auto" w:fill="auto"/>
          </w:tcPr>
          <w:p w14:paraId="1F183954" w14:textId="76FDB26B" w:rsidR="009347E7" w:rsidRDefault="002202BF" w:rsidP="00540F06">
            <w:pPr>
              <w:pStyle w:val="table-text"/>
            </w:pPr>
            <w:r>
              <w:t xml:space="preserve">Lesson 1 of this </w:t>
            </w:r>
            <w:r w:rsidR="00540F06">
              <w:t>course</w:t>
            </w:r>
            <w:r>
              <w:t>,</w:t>
            </w:r>
            <w:r w:rsidRPr="00BC4730">
              <w:t xml:space="preserve"> “</w:t>
            </w:r>
            <w:r>
              <w:t>Introduction to Object-oriented programming</w:t>
            </w:r>
            <w:r w:rsidRPr="00BC4730">
              <w:t>”</w:t>
            </w:r>
          </w:p>
        </w:tc>
      </w:tr>
      <w:tr w:rsidR="002202BF" w:rsidRPr="00BC4730" w14:paraId="574A8743" w14:textId="77777777" w:rsidTr="00B328EA">
        <w:tc>
          <w:tcPr>
            <w:tcW w:w="2700" w:type="dxa"/>
            <w:shd w:val="clear" w:color="auto" w:fill="auto"/>
          </w:tcPr>
          <w:p w14:paraId="0840BD37" w14:textId="77777777" w:rsidR="002202BF" w:rsidRDefault="002202BF" w:rsidP="009347E7">
            <w:pPr>
              <w:pStyle w:val="table-text"/>
            </w:pPr>
            <w:r>
              <w:t>Creating classes and methods</w:t>
            </w:r>
          </w:p>
        </w:tc>
        <w:tc>
          <w:tcPr>
            <w:tcW w:w="4860" w:type="dxa"/>
            <w:shd w:val="clear" w:color="auto" w:fill="auto"/>
          </w:tcPr>
          <w:p w14:paraId="36A79D4E" w14:textId="7DB29E2A" w:rsidR="002202BF" w:rsidRDefault="002202BF" w:rsidP="00540F06">
            <w:pPr>
              <w:pStyle w:val="table-text"/>
            </w:pPr>
            <w:r>
              <w:t xml:space="preserve">Lesson 2 of this </w:t>
            </w:r>
            <w:r w:rsidR="00540F06">
              <w:t>course</w:t>
            </w:r>
            <w:r>
              <w:t>,</w:t>
            </w:r>
            <w:r w:rsidRPr="00BC4730">
              <w:t xml:space="preserve"> “</w:t>
            </w:r>
            <w:r>
              <w:t>Getting started with ABL classes</w:t>
            </w:r>
            <w:r w:rsidRPr="00BC4730">
              <w:t>”</w:t>
            </w:r>
          </w:p>
        </w:tc>
      </w:tr>
    </w:tbl>
    <w:p w14:paraId="1FE18F98" w14:textId="77777777" w:rsidR="009433AC" w:rsidRPr="005F11AC" w:rsidRDefault="009433AC" w:rsidP="009C3465">
      <w:pPr>
        <w:pStyle w:val="BlockLine"/>
        <w:pBdr>
          <w:top w:val="single" w:sz="6" w:space="0" w:color="auto"/>
        </w:pBdr>
      </w:pPr>
    </w:p>
    <w:p w14:paraId="2B4E733E" w14:textId="77777777" w:rsidR="00930AD7" w:rsidRPr="005F11AC" w:rsidRDefault="00930AD7" w:rsidP="00930AD7">
      <w:pPr>
        <w:pStyle w:val="Heading5"/>
      </w:pPr>
    </w:p>
    <w:p w14:paraId="7BA7CDC3" w14:textId="77777777" w:rsidR="00861651" w:rsidRDefault="00861651" w:rsidP="009106DA">
      <w:pPr>
        <w:pStyle w:val="Heading2"/>
        <w:rPr>
          <w:noProof/>
        </w:rPr>
      </w:pPr>
      <w:bookmarkStart w:id="79" w:name="_Toc260923982"/>
      <w:bookmarkStart w:id="80" w:name="_Toc260923499"/>
      <w:bookmarkStart w:id="81" w:name="_Toc154208521"/>
      <w:bookmarkStart w:id="82" w:name="_Toc153953099"/>
      <w:bookmarkStart w:id="83" w:name="_Toc152987319"/>
      <w:bookmarkStart w:id="84" w:name="_Toc128193563"/>
      <w:bookmarkStart w:id="85" w:name="_Toc3267579"/>
      <w:bookmarkStart w:id="86" w:name="_Toc438002073"/>
      <w:bookmarkStart w:id="87" w:name="_Toc438555813"/>
      <w:bookmarkStart w:id="88" w:name="_Toc438558099"/>
      <w:bookmarkStart w:id="89" w:name="_Toc444241336"/>
      <w:bookmarkStart w:id="90" w:name="_Toc447599900"/>
      <w:bookmarkStart w:id="91" w:name="_Toc447617160"/>
      <w:bookmarkStart w:id="92" w:name="_Toc447619525"/>
      <w:bookmarkStart w:id="93" w:name="_Toc447619627"/>
      <w:bookmarkStart w:id="94" w:name="_Toc447620226"/>
      <w:bookmarkStart w:id="95" w:name="_Toc448557379"/>
      <w:bookmarkStart w:id="96" w:name="_Toc448826932"/>
      <w:bookmarkStart w:id="97" w:name="_Toc448826971"/>
      <w:bookmarkStart w:id="98" w:name="_Toc448894585"/>
      <w:bookmarkStart w:id="99" w:name="_Toc448903014"/>
      <w:bookmarkStart w:id="100" w:name="_Toc449410808"/>
      <w:bookmarkStart w:id="101" w:name="_Toc450530138"/>
      <w:bookmarkStart w:id="102" w:name="_Toc450534351"/>
      <w:bookmarkStart w:id="103" w:name="_Toc450903780"/>
      <w:bookmarkStart w:id="104" w:name="_Toc224016229"/>
      <w:bookmarkEnd w:id="66"/>
      <w:bookmarkEnd w:id="67"/>
      <w:bookmarkEnd w:id="68"/>
      <w:bookmarkEnd w:id="69"/>
      <w:r>
        <w:rPr>
          <w:noProof/>
        </w:rPr>
        <w:lastRenderedPageBreak/>
        <w:t xml:space="preserve">Using </w:t>
      </w:r>
      <w:r w:rsidR="004C7C48">
        <w:rPr>
          <w:noProof/>
        </w:rPr>
        <w:t>i</w:t>
      </w:r>
      <w:r>
        <w:rPr>
          <w:noProof/>
        </w:rPr>
        <w:t>nheritance</w:t>
      </w:r>
      <w:bookmarkEnd w:id="79"/>
      <w:bookmarkEnd w:id="80"/>
      <w:bookmarkEnd w:id="81"/>
      <w:bookmarkEnd w:id="82"/>
      <w:bookmarkEnd w:id="83"/>
      <w:bookmarkEnd w:id="84"/>
    </w:p>
    <w:p w14:paraId="6F8DB38A" w14:textId="77777777" w:rsidR="00C052D0" w:rsidRPr="005F11AC" w:rsidRDefault="00C052D0" w:rsidP="00C052D0">
      <w:pPr>
        <w:pStyle w:val="TopLine"/>
      </w:pPr>
    </w:p>
    <w:p w14:paraId="369D813E" w14:textId="77777777" w:rsidR="0067352A" w:rsidRDefault="0067352A" w:rsidP="0067352A">
      <w:pPr>
        <w:pStyle w:val="Heading5"/>
      </w:pPr>
      <w:r w:rsidRPr="005F11AC">
        <w:t>Graphic/Slide</w:t>
      </w:r>
    </w:p>
    <w:p w14:paraId="2A2D9F28" w14:textId="77777777" w:rsidR="00C052D0" w:rsidRPr="005F11AC" w:rsidRDefault="00C052D0" w:rsidP="00C052D0">
      <w:pPr>
        <w:pStyle w:val="Heading5"/>
      </w:pPr>
      <w:r w:rsidRPr="005F11AC">
        <w:t>Text</w:t>
      </w:r>
    </w:p>
    <w:p w14:paraId="333F9C45" w14:textId="16B1FE2E" w:rsidR="00861651" w:rsidRDefault="00480903" w:rsidP="00C052D0">
      <w:pPr>
        <w:pStyle w:val="BlockText"/>
      </w:pPr>
      <w:r>
        <w:t>As you previously learned, a derived class can inherit non-private</w:t>
      </w:r>
      <w:r w:rsidR="008744CA">
        <w:t xml:space="preserve"> (that is protected or public)</w:t>
      </w:r>
      <w:r>
        <w:t xml:space="preserve"> data members, properties, and methods from a super class.</w:t>
      </w:r>
      <w:r w:rsidR="00543F9C">
        <w:t xml:space="preserve"> </w:t>
      </w:r>
      <w:r w:rsidR="00861651">
        <w:t xml:space="preserve">A super class itself can have a super class. In this way, a </w:t>
      </w:r>
      <w:r w:rsidR="00A4496C">
        <w:t xml:space="preserve">derived </w:t>
      </w:r>
      <w:r w:rsidR="00861651">
        <w:t xml:space="preserve">class can have a chain of super classes forming a class hierarchy, </w:t>
      </w:r>
      <w:r w:rsidR="00C76C9C">
        <w:t xml:space="preserve">in which </w:t>
      </w:r>
      <w:r w:rsidR="00861651">
        <w:t xml:space="preserve">each super class inherits from the super class above it. </w:t>
      </w:r>
      <w:r w:rsidR="00A4496C">
        <w:t>E</w:t>
      </w:r>
      <w:r w:rsidR="00861651">
        <w:t xml:space="preserve">ach </w:t>
      </w:r>
      <w:r w:rsidR="00A4496C">
        <w:t xml:space="preserve">derived </w:t>
      </w:r>
      <w:r w:rsidR="00861651">
        <w:t>class inherits the non-private class members from all super classes in its class hierarchy.</w:t>
      </w:r>
    </w:p>
    <w:p w14:paraId="2A5ADBA2" w14:textId="77777777" w:rsidR="00CB523D" w:rsidRDefault="00CB523D" w:rsidP="00C052D0">
      <w:pPr>
        <w:pStyle w:val="BlockText"/>
      </w:pPr>
    </w:p>
    <w:p w14:paraId="7AA8A426" w14:textId="4570F93C" w:rsidR="00CB523D" w:rsidRPr="005F11AC" w:rsidRDefault="00CB523D" w:rsidP="00C052D0">
      <w:pPr>
        <w:pStyle w:val="BlockText"/>
      </w:pPr>
      <w:r>
        <w:t>To define a top</w:t>
      </w:r>
      <w:r w:rsidR="00C76C9C">
        <w:t>-</w:t>
      </w:r>
      <w:r>
        <w:t xml:space="preserve">level super class, you simply define it as a class. To define a class that inherits from another class, you use the </w:t>
      </w:r>
      <w:r w:rsidRPr="00CB523D">
        <w:rPr>
          <w:i/>
        </w:rPr>
        <w:t>inherits</w:t>
      </w:r>
      <w:r>
        <w:t xml:space="preserve"> keyword. </w:t>
      </w:r>
    </w:p>
    <w:p w14:paraId="32AE3EE4" w14:textId="77777777" w:rsidR="008C5E75" w:rsidRDefault="008C5E75" w:rsidP="00CB523D">
      <w:pPr>
        <w:pStyle w:val="BlockText"/>
        <w:ind w:left="0"/>
      </w:pPr>
    </w:p>
    <w:p w14:paraId="61AF78AF" w14:textId="77777777" w:rsidR="008C5E75" w:rsidRDefault="008C5E75" w:rsidP="008C5E75">
      <w:pPr>
        <w:pStyle w:val="BlockText"/>
      </w:pPr>
      <w:r>
        <w:t>Here is the syntax for defining a class that inherits from another class:</w:t>
      </w:r>
    </w:p>
    <w:p w14:paraId="23B5B2D5" w14:textId="77777777" w:rsidR="008C5E75" w:rsidRDefault="008C5E75" w:rsidP="008C5E75">
      <w:pPr>
        <w:pStyle w:val="BlockText"/>
      </w:pPr>
    </w:p>
    <w:p w14:paraId="0C9A6661" w14:textId="77777777" w:rsidR="008C5E75" w:rsidRDefault="008C5E75" w:rsidP="008C5E75">
      <w:pPr>
        <w:pStyle w:val="BlockCode"/>
      </w:pPr>
      <w:r>
        <w:rPr>
          <w:color w:val="7F0055"/>
        </w:rPr>
        <w:t>class</w:t>
      </w:r>
      <w:r>
        <w:t xml:space="preserve">  </w:t>
      </w:r>
      <w:r w:rsidR="00E703FE">
        <w:t>&lt;derived-class-name&gt;</w:t>
      </w:r>
      <w:r>
        <w:t xml:space="preserve"> </w:t>
      </w:r>
      <w:r>
        <w:rPr>
          <w:color w:val="7F0055"/>
        </w:rPr>
        <w:t>inherits</w:t>
      </w:r>
      <w:r>
        <w:t xml:space="preserve"> </w:t>
      </w:r>
      <w:r w:rsidR="00E703FE" w:rsidRPr="009F76B7">
        <w:t>&lt;super-class-name&gt;</w:t>
      </w:r>
      <w:r w:rsidRPr="009F76B7">
        <w:t xml:space="preserve">: </w:t>
      </w:r>
    </w:p>
    <w:p w14:paraId="3C62C1B8" w14:textId="77777777" w:rsidR="00FB03A2" w:rsidRDefault="00FB03A2" w:rsidP="003A2D42">
      <w:pPr>
        <w:pStyle w:val="BlockLine"/>
      </w:pPr>
    </w:p>
    <w:p w14:paraId="02102FC6" w14:textId="2C345FAE" w:rsidR="005029F9" w:rsidRDefault="00FB03A2" w:rsidP="003A2D42">
      <w:pPr>
        <w:pStyle w:val="Heading5"/>
        <w:rPr>
          <w:rFonts w:ascii="Arial Bold" w:hAnsi="Arial Bold"/>
          <w:vanish w:val="0"/>
        </w:rPr>
      </w:pPr>
      <w:r w:rsidRPr="003A2D42">
        <w:rPr>
          <w:rFonts w:ascii="Arial Bold" w:hAnsi="Arial Bold"/>
          <w:vanish w:val="0"/>
        </w:rPr>
        <w:t xml:space="preserve">      </w:t>
      </w:r>
      <w:r w:rsidR="005029F9" w:rsidRPr="003A2D42">
        <w:rPr>
          <w:rFonts w:ascii="Arial Bold" w:hAnsi="Arial Bold"/>
          <w:vanish w:val="0"/>
        </w:rPr>
        <w:t>Overriding methods within a class hierarchy</w:t>
      </w:r>
    </w:p>
    <w:p w14:paraId="70475CCA" w14:textId="77777777" w:rsidR="003A2D42" w:rsidRPr="003A2D42" w:rsidRDefault="003A2D42" w:rsidP="003A2D42"/>
    <w:p w14:paraId="118B56C5" w14:textId="77777777" w:rsidR="00FB1742" w:rsidRPr="00E073E3" w:rsidRDefault="00FB1742" w:rsidP="00E073E3">
      <w:pPr>
        <w:rPr>
          <w:rFonts w:ascii="Arial" w:hAnsi="Arial" w:cs="Arial"/>
          <w:vanish/>
          <w:sz w:val="22"/>
          <w:szCs w:val="22"/>
        </w:rPr>
      </w:pPr>
    </w:p>
    <w:p w14:paraId="3006F617" w14:textId="77777777" w:rsidR="001E490B" w:rsidRDefault="001E490B" w:rsidP="001E490B">
      <w:pPr>
        <w:pStyle w:val="Heading5"/>
      </w:pPr>
      <w:r w:rsidRPr="005F11AC">
        <w:t>Graphic/Slide</w:t>
      </w:r>
    </w:p>
    <w:p w14:paraId="42055E06" w14:textId="77777777" w:rsidR="005029F9" w:rsidRDefault="005029F9" w:rsidP="005029F9">
      <w:pPr>
        <w:pStyle w:val="Heading5"/>
      </w:pPr>
      <w:r>
        <w:t>Text</w:t>
      </w:r>
    </w:p>
    <w:p w14:paraId="62F4F4A1" w14:textId="1A165A6D" w:rsidR="005029F9" w:rsidRDefault="00CC36CA" w:rsidP="005029F9">
      <w:pPr>
        <w:pStyle w:val="BlockText"/>
      </w:pPr>
      <w:r>
        <w:t>In a</w:t>
      </w:r>
      <w:r w:rsidR="005029F9" w:rsidRPr="004141F8">
        <w:t xml:space="preserve"> </w:t>
      </w:r>
      <w:r w:rsidR="005029F9">
        <w:t xml:space="preserve">derived </w:t>
      </w:r>
      <w:r w:rsidR="005029F9" w:rsidRPr="004141F8">
        <w:t>class that inherits from another class</w:t>
      </w:r>
      <w:r>
        <w:t>, you</w:t>
      </w:r>
      <w:r w:rsidR="005029F9" w:rsidRPr="004141F8">
        <w:t xml:space="preserve"> can define a method to override a </w:t>
      </w:r>
      <w:r w:rsidR="005029F9" w:rsidRPr="007E2CD5">
        <w:rPr>
          <w:i/>
        </w:rPr>
        <w:t>public</w:t>
      </w:r>
      <w:r w:rsidR="005029F9" w:rsidRPr="004141F8">
        <w:t> or </w:t>
      </w:r>
      <w:r w:rsidR="005029F9" w:rsidRPr="007E2CD5">
        <w:rPr>
          <w:i/>
        </w:rPr>
        <w:t>protected</w:t>
      </w:r>
      <w:r w:rsidR="005029F9" w:rsidRPr="004141F8">
        <w:t xml:space="preserve"> method in its class hierarchy. </w:t>
      </w:r>
      <w:r>
        <w:t xml:space="preserve">For example, you may want to define specialized behavior for a method in a derived class. </w:t>
      </w:r>
      <w:r w:rsidR="005029F9" w:rsidRPr="004141F8">
        <w:t xml:space="preserve">The </w:t>
      </w:r>
      <w:r w:rsidR="005029F9">
        <w:t xml:space="preserve">derived </w:t>
      </w:r>
      <w:r w:rsidR="005029F9" w:rsidRPr="004141F8">
        <w:t xml:space="preserve">method </w:t>
      </w:r>
      <w:r w:rsidR="005029F9">
        <w:t>must</w:t>
      </w:r>
      <w:r w:rsidR="005029F9" w:rsidRPr="004141F8">
        <w:t xml:space="preserve"> have </w:t>
      </w:r>
      <w:r w:rsidR="005029F9">
        <w:t>the</w:t>
      </w:r>
      <w:r w:rsidR="005029F9" w:rsidRPr="004141F8">
        <w:t xml:space="preserve"> </w:t>
      </w:r>
      <w:r w:rsidR="005029F9">
        <w:t>same or less restrictive</w:t>
      </w:r>
      <w:r w:rsidR="005029F9" w:rsidRPr="004141F8">
        <w:t xml:space="preserve"> </w:t>
      </w:r>
      <w:r>
        <w:t>visibility</w:t>
      </w:r>
      <w:r w:rsidR="005029F9">
        <w:t xml:space="preserve"> as the overridden super class method.</w:t>
      </w:r>
      <w:r w:rsidR="005029F9" w:rsidRPr="004141F8">
        <w:t xml:space="preserve"> </w:t>
      </w:r>
      <w:r w:rsidR="001F7425">
        <w:t>That is, you</w:t>
      </w:r>
      <w:r w:rsidR="005029F9" w:rsidRPr="004141F8">
        <w:t xml:space="preserve"> can override a protected super class method</w:t>
      </w:r>
      <w:r w:rsidR="001F7425">
        <w:t xml:space="preserve"> with a public or a protected derived class method</w:t>
      </w:r>
      <w:r w:rsidR="005029F9" w:rsidRPr="004141F8">
        <w:t xml:space="preserve">. </w:t>
      </w:r>
      <w:r w:rsidR="005029F9">
        <w:t xml:space="preserve">The derived </w:t>
      </w:r>
      <w:r w:rsidR="005029F9" w:rsidRPr="004141F8">
        <w:t>class method</w:t>
      </w:r>
      <w:r w:rsidR="005029F9">
        <w:t xml:space="preserve"> should also have the same </w:t>
      </w:r>
      <w:r w:rsidR="005029F9" w:rsidRPr="004141F8">
        <w:t>method name, return</w:t>
      </w:r>
      <w:r w:rsidR="005029F9">
        <w:t xml:space="preserve"> type, and number of parameters.</w:t>
      </w:r>
      <w:r w:rsidR="005029F9" w:rsidRPr="004141F8">
        <w:t xml:space="preserve"> </w:t>
      </w:r>
      <w:r w:rsidR="005029F9">
        <w:t>E</w:t>
      </w:r>
      <w:r w:rsidR="005029F9" w:rsidRPr="004141F8">
        <w:t xml:space="preserve">ach corresponding parameter must be of the same mode (input, output, or input-output) and of the same data type as the method it </w:t>
      </w:r>
      <w:r w:rsidR="00292CF3" w:rsidRPr="004141F8">
        <w:t>overrid</w:t>
      </w:r>
      <w:r w:rsidR="00292CF3">
        <w:t>es</w:t>
      </w:r>
      <w:r w:rsidR="005029F9" w:rsidRPr="004141F8">
        <w:t xml:space="preserve">. </w:t>
      </w:r>
    </w:p>
    <w:p w14:paraId="6A59BD45" w14:textId="77777777" w:rsidR="005163A5" w:rsidRDefault="005163A5" w:rsidP="005163A5">
      <w:pPr>
        <w:pStyle w:val="BlockText"/>
        <w:rPr>
          <w:b/>
        </w:rPr>
      </w:pPr>
      <w:r>
        <w:rPr>
          <w:b/>
        </w:rPr>
        <w:t xml:space="preserve">  </w:t>
      </w:r>
    </w:p>
    <w:p w14:paraId="0FBEF8C7" w14:textId="67242BBC" w:rsidR="005163A5" w:rsidRPr="005163A5" w:rsidRDefault="005163A5" w:rsidP="005163A5">
      <w:pPr>
        <w:pStyle w:val="BlockText"/>
      </w:pPr>
      <w:r>
        <w:rPr>
          <w:b/>
        </w:rPr>
        <w:t xml:space="preserve">Note: </w:t>
      </w:r>
      <w:r w:rsidR="00292CF3">
        <w:t>To a derived class y</w:t>
      </w:r>
      <w:r>
        <w:t xml:space="preserve">ou can also add additional methods that are not defined in the super class. </w:t>
      </w:r>
    </w:p>
    <w:p w14:paraId="2C5AB5AC" w14:textId="77777777" w:rsidR="005029F9" w:rsidRDefault="005029F9" w:rsidP="005029F9">
      <w:pPr>
        <w:pStyle w:val="BlockText"/>
      </w:pPr>
    </w:p>
    <w:p w14:paraId="2EF856FC" w14:textId="77777777" w:rsidR="005029F9" w:rsidRDefault="005029F9" w:rsidP="005029F9">
      <w:pPr>
        <w:pStyle w:val="BlockText"/>
      </w:pPr>
      <w:r>
        <w:t xml:space="preserve">To indicate that a method overrides the super class method, you use the </w:t>
      </w:r>
      <w:r w:rsidRPr="00A712C8">
        <w:rPr>
          <w:i/>
        </w:rPr>
        <w:t>override</w:t>
      </w:r>
      <w:r>
        <w:t xml:space="preserve"> key word. Here is the syntax for overriding a super class method:</w:t>
      </w:r>
    </w:p>
    <w:p w14:paraId="082DD0AD" w14:textId="77777777" w:rsidR="005029F9" w:rsidRDefault="005029F9" w:rsidP="005029F9">
      <w:pPr>
        <w:pStyle w:val="BlockText"/>
      </w:pPr>
    </w:p>
    <w:p w14:paraId="60AB2921" w14:textId="77777777" w:rsidR="005029F9" w:rsidRDefault="005029F9" w:rsidP="005029F9">
      <w:pPr>
        <w:pStyle w:val="BlockCode"/>
      </w:pPr>
      <w:r>
        <w:rPr>
          <w:color w:val="7F0055"/>
        </w:rPr>
        <w:t>method</w:t>
      </w:r>
      <w:r>
        <w:t xml:space="preserve"> </w:t>
      </w:r>
      <w:r w:rsidR="003B207C" w:rsidRPr="00BC4730">
        <w:t>[</w:t>
      </w:r>
      <w:r w:rsidR="003B207C" w:rsidRPr="00BF3312">
        <w:rPr>
          <w:color w:val="7F0055"/>
        </w:rPr>
        <w:t>visibility</w:t>
      </w:r>
      <w:r w:rsidR="003B207C" w:rsidRPr="00BC4730">
        <w:t>]</w:t>
      </w:r>
      <w:r w:rsidR="003B207C" w:rsidRPr="00BC4730">
        <w:rPr>
          <w:color w:val="C00000"/>
        </w:rPr>
        <w:t xml:space="preserve"> </w:t>
      </w:r>
      <w:r>
        <w:t xml:space="preserve"> </w:t>
      </w:r>
      <w:r>
        <w:rPr>
          <w:color w:val="7F0055"/>
        </w:rPr>
        <w:t>override</w:t>
      </w:r>
      <w:r>
        <w:t xml:space="preserve"> </w:t>
      </w:r>
      <w:r w:rsidR="003B207C" w:rsidRPr="00D70FE4">
        <w:t>&lt;</w:t>
      </w:r>
      <w:r w:rsidR="003B207C">
        <w:t>return-type</w:t>
      </w:r>
      <w:r w:rsidR="003B207C" w:rsidRPr="00D70FE4">
        <w:t>&gt;</w:t>
      </w:r>
      <w:r w:rsidR="003B207C">
        <w:t xml:space="preserve"> </w:t>
      </w:r>
      <w:r>
        <w:t xml:space="preserve"> &lt;</w:t>
      </w:r>
      <w:r w:rsidR="00E703FE">
        <w:t>method-name</w:t>
      </w:r>
      <w:r>
        <w:t>&gt;(  ):</w:t>
      </w:r>
    </w:p>
    <w:p w14:paraId="2155BE3E" w14:textId="77777777" w:rsidR="005029F9" w:rsidRDefault="005029F9" w:rsidP="005029F9">
      <w:pPr>
        <w:pStyle w:val="BlockLine"/>
      </w:pPr>
    </w:p>
    <w:p w14:paraId="71700F89" w14:textId="77777777" w:rsidR="00851808" w:rsidRDefault="006260AC" w:rsidP="00345DB2">
      <w:pPr>
        <w:pStyle w:val="Heading3"/>
      </w:pPr>
      <w:bookmarkStart w:id="105" w:name="_Toc434845765"/>
      <w:bookmarkStart w:id="106" w:name="_Toc432509210"/>
      <w:r>
        <w:lastRenderedPageBreak/>
        <w:t xml:space="preserve">Procedure: Using the </w:t>
      </w:r>
      <w:r w:rsidR="00E703FE">
        <w:t xml:space="preserve">New </w:t>
      </w:r>
      <w:r>
        <w:t>ABL C</w:t>
      </w:r>
      <w:r w:rsidR="00851808">
        <w:t>lass wizard</w:t>
      </w:r>
      <w:bookmarkEnd w:id="105"/>
      <w:bookmarkEnd w:id="106"/>
      <w:r w:rsidR="00851808">
        <w:t xml:space="preserve"> to </w:t>
      </w:r>
      <w:r w:rsidR="00E703FE">
        <w:t>create a derived class</w:t>
      </w:r>
    </w:p>
    <w:p w14:paraId="7310F1C1" w14:textId="77777777" w:rsidR="00851808" w:rsidRDefault="00851808" w:rsidP="00851808">
      <w:pPr>
        <w:pStyle w:val="TopLine"/>
      </w:pPr>
    </w:p>
    <w:p w14:paraId="6C176409" w14:textId="77777777" w:rsidR="00851808" w:rsidRDefault="00851808" w:rsidP="00851808">
      <w:pPr>
        <w:pStyle w:val="Heading5"/>
      </w:pPr>
      <w:r>
        <w:t>Page name: l3t2p050</w:t>
      </w:r>
    </w:p>
    <w:p w14:paraId="58658EE6" w14:textId="77777777" w:rsidR="00851808" w:rsidRDefault="00851808" w:rsidP="00851808">
      <w:pPr>
        <w:pStyle w:val="BlockText"/>
        <w:rPr>
          <w:vanish/>
        </w:rPr>
      </w:pPr>
      <w:r>
        <w:rPr>
          <w:vanish/>
        </w:rPr>
        <w:t>Next: l3t2p055</w:t>
      </w:r>
    </w:p>
    <w:p w14:paraId="4B280178" w14:textId="77777777" w:rsidR="00851808" w:rsidRDefault="00851808" w:rsidP="00851808">
      <w:pPr>
        <w:pStyle w:val="Blocklinehidden"/>
      </w:pPr>
      <w:r>
        <w:t>Block line</w:t>
      </w:r>
    </w:p>
    <w:p w14:paraId="58CD325B" w14:textId="77777777" w:rsidR="00851808" w:rsidRDefault="00851808" w:rsidP="00851808">
      <w:pPr>
        <w:pStyle w:val="Heading5"/>
      </w:pPr>
      <w:r>
        <w:t>Page type</w:t>
      </w:r>
    </w:p>
    <w:p w14:paraId="5311BE20" w14:textId="77777777" w:rsidR="00851808" w:rsidRDefault="00851808" w:rsidP="00851808">
      <w:pPr>
        <w:pStyle w:val="BlockText"/>
        <w:rPr>
          <w:vanish/>
        </w:rPr>
      </w:pPr>
      <w:r>
        <w:rPr>
          <w:vanish/>
        </w:rPr>
        <w:t>Procedure table</w:t>
      </w:r>
    </w:p>
    <w:p w14:paraId="6AB7AF22" w14:textId="77777777" w:rsidR="00851808" w:rsidRDefault="00851808" w:rsidP="00851808">
      <w:pPr>
        <w:pStyle w:val="Blocklinehidden"/>
      </w:pPr>
      <w:r>
        <w:t>Block line</w:t>
      </w:r>
    </w:p>
    <w:p w14:paraId="23C69F91" w14:textId="77777777" w:rsidR="00851808" w:rsidRDefault="00851808" w:rsidP="00851808">
      <w:pPr>
        <w:pStyle w:val="Heading5"/>
      </w:pPr>
      <w:r>
        <w:t>Keywords</w:t>
      </w:r>
    </w:p>
    <w:p w14:paraId="15E44CF4" w14:textId="77777777" w:rsidR="00851808" w:rsidRDefault="00851808" w:rsidP="00851808">
      <w:pPr>
        <w:pStyle w:val="BlockText"/>
        <w:rPr>
          <w:vanish/>
          <w:szCs w:val="22"/>
        </w:rPr>
      </w:pPr>
      <w:r>
        <w:rPr>
          <w:vanish/>
          <w:szCs w:val="22"/>
        </w:rPr>
        <w:t xml:space="preserve"> Property, Add Property, wizard, extent, set, get</w:t>
      </w:r>
    </w:p>
    <w:p w14:paraId="7268E6DB" w14:textId="77777777" w:rsidR="00851808" w:rsidRDefault="00851808" w:rsidP="00851808">
      <w:pPr>
        <w:pStyle w:val="Blocklinehidden"/>
      </w:pPr>
      <w:r>
        <w:t>Block line</w:t>
      </w:r>
    </w:p>
    <w:p w14:paraId="3D6D64EE" w14:textId="6C5A0C39" w:rsidR="00851808" w:rsidRDefault="00851808" w:rsidP="00851808">
      <w:pPr>
        <w:pStyle w:val="Heading5"/>
      </w:pPr>
      <w:r>
        <w:t>Graphics/Slide</w:t>
      </w:r>
    </w:p>
    <w:p w14:paraId="28C5E497" w14:textId="77777777" w:rsidR="00851808" w:rsidRDefault="00851808" w:rsidP="00851808">
      <w:pPr>
        <w:pStyle w:val="Heading5"/>
      </w:pPr>
      <w:r>
        <w:t>Text</w:t>
      </w:r>
    </w:p>
    <w:p w14:paraId="4ADF3E6F" w14:textId="77777777" w:rsidR="00851808" w:rsidRDefault="00851808" w:rsidP="00851808">
      <w:pPr>
        <w:pStyle w:val="BlockText"/>
      </w:pPr>
      <w:r>
        <w:t xml:space="preserve">In Developer Studio, you can </w:t>
      </w:r>
      <w:r w:rsidR="0026145A">
        <w:t>create a derived class using</w:t>
      </w:r>
      <w:r>
        <w:t xml:space="preserve"> the </w:t>
      </w:r>
      <w:r w:rsidR="008F4F64">
        <w:rPr>
          <w:i/>
        </w:rPr>
        <w:t>New ABL</w:t>
      </w:r>
      <w:r w:rsidRPr="00851808">
        <w:rPr>
          <w:i/>
        </w:rPr>
        <w:t xml:space="preserve"> Class</w:t>
      </w:r>
      <w:r>
        <w:t xml:space="preserve"> wizard</w:t>
      </w:r>
      <w:r w:rsidR="0026145A">
        <w:t xml:space="preserve">. </w:t>
      </w:r>
      <w:r>
        <w:t xml:space="preserve"> </w:t>
      </w:r>
      <w:r w:rsidR="0026145A">
        <w:t xml:space="preserve">The </w:t>
      </w:r>
      <w:r w:rsidR="0026145A">
        <w:rPr>
          <w:i/>
        </w:rPr>
        <w:t>New ABL</w:t>
      </w:r>
      <w:r w:rsidR="0026145A" w:rsidRPr="00851808">
        <w:rPr>
          <w:i/>
        </w:rPr>
        <w:t xml:space="preserve"> Class</w:t>
      </w:r>
      <w:r w:rsidR="0026145A">
        <w:t xml:space="preserve"> wizard </w:t>
      </w:r>
      <w:r>
        <w:t>help</w:t>
      </w:r>
      <w:r w:rsidR="0026145A">
        <w:t>s</w:t>
      </w:r>
      <w:r>
        <w:t xml:space="preserve"> you </w:t>
      </w:r>
      <w:r w:rsidR="0026145A">
        <w:t>locate</w:t>
      </w:r>
      <w:r>
        <w:t xml:space="preserve"> the super class </w:t>
      </w:r>
      <w:r w:rsidR="0026145A">
        <w:t>you want to use</w:t>
      </w:r>
      <w:r>
        <w:t xml:space="preserve">. After you select the super class, the </w:t>
      </w:r>
      <w:r w:rsidR="008F4F64">
        <w:rPr>
          <w:i/>
        </w:rPr>
        <w:t>New ABL</w:t>
      </w:r>
      <w:r w:rsidR="008F4F64" w:rsidRPr="00851808">
        <w:rPr>
          <w:i/>
        </w:rPr>
        <w:t xml:space="preserve"> </w:t>
      </w:r>
      <w:r w:rsidR="008F4F64">
        <w:rPr>
          <w:i/>
        </w:rPr>
        <w:t>Class</w:t>
      </w:r>
      <w:r>
        <w:t xml:space="preserve"> wizard generates the </w:t>
      </w:r>
      <w:r w:rsidR="0026145A">
        <w:t xml:space="preserve">class definition statement with the </w:t>
      </w:r>
      <w:r w:rsidR="0026145A" w:rsidRPr="0026145A">
        <w:rPr>
          <w:i/>
        </w:rPr>
        <w:t>inherits</w:t>
      </w:r>
      <w:r w:rsidR="0026145A">
        <w:t xml:space="preserve"> key word and the name of the super class</w:t>
      </w:r>
      <w:r>
        <w:t>.</w:t>
      </w:r>
    </w:p>
    <w:p w14:paraId="716B1066" w14:textId="77777777" w:rsidR="00851808" w:rsidRDefault="00851808" w:rsidP="00851808">
      <w:pPr>
        <w:pStyle w:val="BlockText"/>
      </w:pPr>
    </w:p>
    <w:p w14:paraId="3360FE5C" w14:textId="56D940AB" w:rsidR="00851808" w:rsidRDefault="00851808" w:rsidP="00851808">
      <w:pPr>
        <w:pStyle w:val="BlockText"/>
      </w:pPr>
      <w:r>
        <w:t xml:space="preserve">Follow these steps </w:t>
      </w:r>
      <w:r w:rsidR="00292CF3">
        <w:t xml:space="preserve">in Developer Studio </w:t>
      </w:r>
      <w:r>
        <w:t xml:space="preserve">to </w:t>
      </w:r>
      <w:r w:rsidR="00E703FE">
        <w:t>create a</w:t>
      </w:r>
      <w:r w:rsidR="008D6437">
        <w:t xml:space="preserve"> derived class</w:t>
      </w:r>
      <w:r>
        <w:t>:</w:t>
      </w:r>
    </w:p>
    <w:p w14:paraId="2B0AD914" w14:textId="77777777" w:rsidR="00851808" w:rsidRDefault="00851808" w:rsidP="00851808">
      <w:pPr>
        <w:pStyle w:val="BlockText"/>
      </w:pPr>
    </w:p>
    <w:tbl>
      <w:tblPr>
        <w:tblStyle w:val="TableGrid"/>
        <w:tblW w:w="7560" w:type="dxa"/>
        <w:tblInd w:w="1915" w:type="dxa"/>
        <w:tblLook w:val="05E0" w:firstRow="1" w:lastRow="1" w:firstColumn="1" w:lastColumn="1" w:noHBand="0" w:noVBand="1"/>
      </w:tblPr>
      <w:tblGrid>
        <w:gridCol w:w="1204"/>
        <w:gridCol w:w="6356"/>
      </w:tblGrid>
      <w:tr w:rsidR="00851808" w14:paraId="5175761C" w14:textId="77777777" w:rsidTr="00851808">
        <w:trPr>
          <w:cnfStyle w:val="100000000000" w:firstRow="1" w:lastRow="0" w:firstColumn="0" w:lastColumn="0" w:oddVBand="0" w:evenVBand="0" w:oddHBand="0" w:evenHBand="0" w:firstRowFirstColumn="0" w:firstRowLastColumn="0" w:lastRowFirstColumn="0" w:lastRowLastColumn="0"/>
        </w:trPr>
        <w:tc>
          <w:tcPr>
            <w:tcW w:w="1204" w:type="dxa"/>
            <w:tcBorders>
              <w:top w:val="single" w:sz="4" w:space="0" w:color="auto"/>
              <w:left w:val="single" w:sz="4" w:space="0" w:color="auto"/>
              <w:bottom w:val="single" w:sz="4" w:space="0" w:color="auto"/>
              <w:right w:val="single" w:sz="4" w:space="0" w:color="auto"/>
            </w:tcBorders>
            <w:hideMark/>
          </w:tcPr>
          <w:p w14:paraId="5A369CF2" w14:textId="77777777" w:rsidR="00851808" w:rsidRDefault="00851808">
            <w:pPr>
              <w:pStyle w:val="TableHeading"/>
            </w:pPr>
            <w:r>
              <w:t>Step</w:t>
            </w:r>
          </w:p>
        </w:tc>
        <w:tc>
          <w:tcPr>
            <w:tcW w:w="6356" w:type="dxa"/>
            <w:tcBorders>
              <w:top w:val="single" w:sz="4" w:space="0" w:color="auto"/>
              <w:left w:val="single" w:sz="4" w:space="0" w:color="auto"/>
              <w:bottom w:val="single" w:sz="4" w:space="0" w:color="auto"/>
              <w:right w:val="single" w:sz="4" w:space="0" w:color="auto"/>
            </w:tcBorders>
            <w:hideMark/>
          </w:tcPr>
          <w:p w14:paraId="7C2FD118" w14:textId="77777777" w:rsidR="00851808" w:rsidRDefault="00851808">
            <w:pPr>
              <w:pStyle w:val="TableHeading"/>
            </w:pPr>
            <w:r>
              <w:t>Action</w:t>
            </w:r>
          </w:p>
        </w:tc>
      </w:tr>
      <w:tr w:rsidR="00851808" w14:paraId="77B71E6C" w14:textId="77777777" w:rsidTr="00851808">
        <w:tc>
          <w:tcPr>
            <w:tcW w:w="1204" w:type="dxa"/>
            <w:tcBorders>
              <w:top w:val="single" w:sz="4" w:space="0" w:color="auto"/>
              <w:left w:val="single" w:sz="4" w:space="0" w:color="auto"/>
              <w:bottom w:val="single" w:sz="4" w:space="0" w:color="auto"/>
              <w:right w:val="single" w:sz="4" w:space="0" w:color="auto"/>
            </w:tcBorders>
          </w:tcPr>
          <w:p w14:paraId="2240FBB2"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3204A83E" w14:textId="77777777" w:rsidR="00851808" w:rsidRDefault="008F4F64" w:rsidP="008F4F64">
            <w:pPr>
              <w:pStyle w:val="table-text"/>
            </w:pPr>
            <w:r>
              <w:t>R</w:t>
            </w:r>
            <w:r w:rsidR="00851808">
              <w:t>ight-click</w:t>
            </w:r>
            <w:r>
              <w:t xml:space="preserve"> on the folder you want to add a derived class</w:t>
            </w:r>
            <w:r w:rsidR="00851808">
              <w:t xml:space="preserve"> and then select </w:t>
            </w:r>
            <w:r>
              <w:rPr>
                <w:b/>
              </w:rPr>
              <w:t>New</w:t>
            </w:r>
            <w:r w:rsidR="00851808">
              <w:t xml:space="preserve"> &gt; </w:t>
            </w:r>
            <w:r>
              <w:rPr>
                <w:b/>
              </w:rPr>
              <w:t xml:space="preserve">ABL Class. </w:t>
            </w:r>
            <w:r w:rsidR="00851808">
              <w:t xml:space="preserve">The </w:t>
            </w:r>
            <w:r>
              <w:rPr>
                <w:i/>
              </w:rPr>
              <w:t>New ABL Class</w:t>
            </w:r>
            <w:r w:rsidR="00851808">
              <w:t xml:space="preserve"> wizard opens.</w:t>
            </w:r>
          </w:p>
        </w:tc>
      </w:tr>
      <w:tr w:rsidR="00851808" w14:paraId="4E9E7BB4" w14:textId="77777777" w:rsidTr="00851808">
        <w:tc>
          <w:tcPr>
            <w:tcW w:w="1204" w:type="dxa"/>
            <w:tcBorders>
              <w:top w:val="single" w:sz="4" w:space="0" w:color="auto"/>
              <w:left w:val="single" w:sz="4" w:space="0" w:color="auto"/>
              <w:bottom w:val="single" w:sz="4" w:space="0" w:color="auto"/>
              <w:right w:val="single" w:sz="4" w:space="0" w:color="auto"/>
            </w:tcBorders>
          </w:tcPr>
          <w:p w14:paraId="47171583"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5BA11B3B" w14:textId="77777777" w:rsidR="00851808" w:rsidRDefault="008F4F64" w:rsidP="008F4F64">
            <w:pPr>
              <w:pStyle w:val="table-text"/>
            </w:pPr>
            <w:r>
              <w:t>Enter the name of the derived class</w:t>
            </w:r>
            <w:r w:rsidR="00851808">
              <w:t>.</w:t>
            </w:r>
          </w:p>
        </w:tc>
      </w:tr>
      <w:tr w:rsidR="00851808" w14:paraId="6BFF5099" w14:textId="77777777" w:rsidTr="00851808">
        <w:tc>
          <w:tcPr>
            <w:tcW w:w="1204" w:type="dxa"/>
            <w:tcBorders>
              <w:top w:val="single" w:sz="4" w:space="0" w:color="auto"/>
              <w:left w:val="single" w:sz="4" w:space="0" w:color="auto"/>
              <w:bottom w:val="single" w:sz="4" w:space="0" w:color="auto"/>
              <w:right w:val="single" w:sz="4" w:space="0" w:color="auto"/>
            </w:tcBorders>
          </w:tcPr>
          <w:p w14:paraId="30FC76FE"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606DB681" w14:textId="77777777" w:rsidR="00851808" w:rsidRDefault="00104ACC">
            <w:pPr>
              <w:pStyle w:val="table-text"/>
            </w:pPr>
            <w:r>
              <w:t xml:space="preserve">Click </w:t>
            </w:r>
            <w:r w:rsidRPr="00104ACC">
              <w:rPr>
                <w:b/>
              </w:rPr>
              <w:t>Browse</w:t>
            </w:r>
            <w:r>
              <w:t xml:space="preserve"> in the </w:t>
            </w:r>
            <w:r w:rsidRPr="00104ACC">
              <w:rPr>
                <w:b/>
              </w:rPr>
              <w:t>Inherits</w:t>
            </w:r>
            <w:r>
              <w:t xml:space="preserve"> field to select the super class. The </w:t>
            </w:r>
            <w:r w:rsidRPr="00104ACC">
              <w:rPr>
                <w:i/>
              </w:rPr>
              <w:t>Super Class Selection</w:t>
            </w:r>
            <w:r>
              <w:t xml:space="preserve"> window opens.</w:t>
            </w:r>
          </w:p>
        </w:tc>
      </w:tr>
      <w:tr w:rsidR="00851808" w14:paraId="39F86567" w14:textId="77777777" w:rsidTr="00851808">
        <w:tc>
          <w:tcPr>
            <w:tcW w:w="1204" w:type="dxa"/>
            <w:tcBorders>
              <w:top w:val="single" w:sz="4" w:space="0" w:color="auto"/>
              <w:left w:val="single" w:sz="4" w:space="0" w:color="auto"/>
              <w:bottom w:val="single" w:sz="4" w:space="0" w:color="auto"/>
              <w:right w:val="single" w:sz="4" w:space="0" w:color="auto"/>
            </w:tcBorders>
          </w:tcPr>
          <w:p w14:paraId="3CC3E057"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41822CAB" w14:textId="77777777" w:rsidR="00851808" w:rsidRDefault="00104ACC">
            <w:pPr>
              <w:pStyle w:val="table-text"/>
            </w:pPr>
            <w:r>
              <w:t>Type the filter text to find the super class.</w:t>
            </w:r>
            <w:r w:rsidR="00851808">
              <w:t xml:space="preserve"> </w:t>
            </w:r>
          </w:p>
        </w:tc>
      </w:tr>
      <w:tr w:rsidR="00851808" w14:paraId="7D107C97" w14:textId="77777777" w:rsidTr="00851808">
        <w:tc>
          <w:tcPr>
            <w:tcW w:w="1204" w:type="dxa"/>
            <w:tcBorders>
              <w:top w:val="single" w:sz="4" w:space="0" w:color="auto"/>
              <w:left w:val="single" w:sz="4" w:space="0" w:color="auto"/>
              <w:bottom w:val="single" w:sz="4" w:space="0" w:color="auto"/>
              <w:right w:val="single" w:sz="4" w:space="0" w:color="auto"/>
            </w:tcBorders>
          </w:tcPr>
          <w:p w14:paraId="0956ECA0"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66C05F2F" w14:textId="77777777" w:rsidR="00851808" w:rsidRDefault="00842D41">
            <w:pPr>
              <w:pStyle w:val="table-text"/>
            </w:pPr>
            <w:r>
              <w:t xml:space="preserve">Click </w:t>
            </w:r>
            <w:r w:rsidRPr="00842D41">
              <w:rPr>
                <w:b/>
              </w:rPr>
              <w:t>OK</w:t>
            </w:r>
            <w:r>
              <w:t>.</w:t>
            </w:r>
            <w:r w:rsidR="00851808">
              <w:t xml:space="preserve"> </w:t>
            </w:r>
          </w:p>
        </w:tc>
      </w:tr>
      <w:tr w:rsidR="00851808" w14:paraId="44D84AF3" w14:textId="77777777" w:rsidTr="00851808">
        <w:tc>
          <w:tcPr>
            <w:tcW w:w="1204" w:type="dxa"/>
            <w:tcBorders>
              <w:top w:val="single" w:sz="4" w:space="0" w:color="auto"/>
              <w:left w:val="single" w:sz="4" w:space="0" w:color="auto"/>
              <w:bottom w:val="single" w:sz="4" w:space="0" w:color="auto"/>
              <w:right w:val="single" w:sz="4" w:space="0" w:color="auto"/>
            </w:tcBorders>
          </w:tcPr>
          <w:p w14:paraId="7C88A9FB"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21EE0F93" w14:textId="77777777" w:rsidR="00851808" w:rsidRDefault="00842D41">
            <w:pPr>
              <w:pStyle w:val="table-text"/>
            </w:pPr>
            <w:r>
              <w:t xml:space="preserve">If you want the class to have </w:t>
            </w:r>
            <w:r w:rsidR="00292CF3">
              <w:t xml:space="preserve">a </w:t>
            </w:r>
            <w:r>
              <w:t xml:space="preserve">default constructor and/or destructor, select the corresponding check boxes. </w:t>
            </w:r>
          </w:p>
        </w:tc>
      </w:tr>
      <w:tr w:rsidR="00851808" w14:paraId="6E5A77AA" w14:textId="77777777" w:rsidTr="00851808">
        <w:tc>
          <w:tcPr>
            <w:tcW w:w="1204" w:type="dxa"/>
            <w:tcBorders>
              <w:top w:val="single" w:sz="4" w:space="0" w:color="auto"/>
              <w:left w:val="single" w:sz="4" w:space="0" w:color="auto"/>
              <w:bottom w:val="single" w:sz="4" w:space="0" w:color="auto"/>
              <w:right w:val="single" w:sz="4" w:space="0" w:color="auto"/>
            </w:tcBorders>
          </w:tcPr>
          <w:p w14:paraId="38C0303C" w14:textId="77777777" w:rsidR="00851808" w:rsidRDefault="00851808" w:rsidP="004867B9">
            <w:pPr>
              <w:pStyle w:val="table-text"/>
              <w:numPr>
                <w:ilvl w:val="0"/>
                <w:numId w:val="77"/>
              </w:numPr>
            </w:pPr>
          </w:p>
        </w:tc>
        <w:tc>
          <w:tcPr>
            <w:tcW w:w="6356" w:type="dxa"/>
            <w:tcBorders>
              <w:top w:val="single" w:sz="4" w:space="0" w:color="auto"/>
              <w:left w:val="single" w:sz="4" w:space="0" w:color="auto"/>
              <w:bottom w:val="single" w:sz="4" w:space="0" w:color="auto"/>
              <w:right w:val="single" w:sz="4" w:space="0" w:color="auto"/>
            </w:tcBorders>
            <w:hideMark/>
          </w:tcPr>
          <w:p w14:paraId="40072D1D" w14:textId="6792B2C4" w:rsidR="00851808" w:rsidRDefault="00842D41" w:rsidP="00292CF3">
            <w:pPr>
              <w:pStyle w:val="table-text"/>
            </w:pPr>
            <w:r>
              <w:t xml:space="preserve">Click </w:t>
            </w:r>
            <w:r w:rsidRPr="00DA588E">
              <w:rPr>
                <w:b/>
              </w:rPr>
              <w:t>Finish</w:t>
            </w:r>
            <w:r>
              <w:t xml:space="preserve">. </w:t>
            </w:r>
            <w:r w:rsidR="00DA588E">
              <w:t>This create</w:t>
            </w:r>
            <w:r w:rsidR="00292CF3">
              <w:t>s</w:t>
            </w:r>
            <w:r w:rsidR="00DA588E">
              <w:t xml:space="preserve"> the derived class with </w:t>
            </w:r>
            <w:r w:rsidR="002E4432">
              <w:t>a</w:t>
            </w:r>
            <w:r w:rsidR="00DA588E">
              <w:t xml:space="preserve"> statement that </w:t>
            </w:r>
            <w:r w:rsidR="001454C2">
              <w:t>defines</w:t>
            </w:r>
            <w:r w:rsidR="00DA588E">
              <w:t xml:space="preserve"> the derived class </w:t>
            </w:r>
            <w:r w:rsidR="00D672E1">
              <w:t xml:space="preserve">and the super class it </w:t>
            </w:r>
            <w:r w:rsidR="00DA588E">
              <w:t>inherits from.</w:t>
            </w:r>
          </w:p>
        </w:tc>
      </w:tr>
    </w:tbl>
    <w:p w14:paraId="1FADB590" w14:textId="77777777" w:rsidR="00851808" w:rsidRDefault="00851808" w:rsidP="00851808">
      <w:pPr>
        <w:pStyle w:val="BlockLine"/>
      </w:pPr>
    </w:p>
    <w:p w14:paraId="661B1214" w14:textId="77777777" w:rsidR="005E564F" w:rsidRDefault="005E564F" w:rsidP="005E564F">
      <w:pPr>
        <w:pStyle w:val="Heading5"/>
      </w:pPr>
    </w:p>
    <w:p w14:paraId="37916F05" w14:textId="77777777" w:rsidR="00086F09" w:rsidRDefault="00086F09" w:rsidP="00C766C0">
      <w:pPr>
        <w:pStyle w:val="Heading3"/>
      </w:pPr>
      <w:r>
        <w:lastRenderedPageBreak/>
        <w:t xml:space="preserve">Example: </w:t>
      </w:r>
      <w:proofErr w:type="spellStart"/>
      <w:r w:rsidR="00FB221B">
        <w:t>TeamMember</w:t>
      </w:r>
      <w:proofErr w:type="spellEnd"/>
      <w:r w:rsidR="00FB221B">
        <w:t xml:space="preserve"> class</w:t>
      </w:r>
    </w:p>
    <w:p w14:paraId="615CDFEA" w14:textId="77777777" w:rsidR="00086F09" w:rsidRDefault="00086F09" w:rsidP="00086F09">
      <w:pPr>
        <w:pStyle w:val="TopLine"/>
      </w:pPr>
    </w:p>
    <w:p w14:paraId="766F58D0" w14:textId="77777777" w:rsidR="0067352A" w:rsidRDefault="0067352A" w:rsidP="0067352A">
      <w:pPr>
        <w:pStyle w:val="Heading5"/>
      </w:pPr>
      <w:r>
        <w:t>Graphics/Slide</w:t>
      </w:r>
    </w:p>
    <w:p w14:paraId="430710B0" w14:textId="77777777" w:rsidR="0031744E" w:rsidRDefault="0031744E" w:rsidP="0031744E">
      <w:pPr>
        <w:pStyle w:val="Heading5"/>
      </w:pPr>
      <w:r>
        <w:t>Optional code example</w:t>
      </w:r>
    </w:p>
    <w:p w14:paraId="76BCE8E3" w14:textId="19E43DCF" w:rsidR="007012FD" w:rsidRDefault="0031744E" w:rsidP="0031744E">
      <w:pPr>
        <w:pStyle w:val="BlockText"/>
      </w:pPr>
      <w:r>
        <w:t xml:space="preserve">The </w:t>
      </w:r>
      <w:proofErr w:type="spellStart"/>
      <w:r w:rsidR="00FB221B">
        <w:rPr>
          <w:i/>
        </w:rPr>
        <w:t>TeamMember</w:t>
      </w:r>
      <w:r>
        <w:rPr>
          <w:i/>
        </w:rPr>
        <w:t>.cls</w:t>
      </w:r>
      <w:proofErr w:type="spellEnd"/>
      <w:r>
        <w:t xml:space="preserve"> that you will </w:t>
      </w:r>
      <w:r w:rsidR="00FB221B">
        <w:t>import</w:t>
      </w:r>
      <w:r>
        <w:t xml:space="preserve"> in this course inherit</w:t>
      </w:r>
      <w:r w:rsidR="00256061">
        <w:t>s</w:t>
      </w:r>
      <w:r>
        <w:t xml:space="preserve"> the data members, methods</w:t>
      </w:r>
      <w:r w:rsidR="00292CF3">
        <w:t>,</w:t>
      </w:r>
      <w:r>
        <w:t xml:space="preserve"> and properties of the </w:t>
      </w:r>
      <w:proofErr w:type="spellStart"/>
      <w:r w:rsidRPr="0031744E">
        <w:rPr>
          <w:i/>
        </w:rPr>
        <w:t>Emp.cls</w:t>
      </w:r>
      <w:proofErr w:type="spellEnd"/>
      <w:r w:rsidR="00211C9A">
        <w:t xml:space="preserve"> that you have already worked with.</w:t>
      </w:r>
      <w:r>
        <w:t xml:space="preserve"> Its data represents </w:t>
      </w:r>
      <w:r w:rsidR="00224A70">
        <w:t>the</w:t>
      </w:r>
      <w:r w:rsidR="00943620">
        <w:t xml:space="preserve"> team members. </w:t>
      </w:r>
      <w:r w:rsidR="00292CF3">
        <w:t>Displayed h</w:t>
      </w:r>
      <w:r>
        <w:t xml:space="preserve">ere is the code for the </w:t>
      </w:r>
      <w:proofErr w:type="spellStart"/>
      <w:r w:rsidR="00132CD4">
        <w:rPr>
          <w:i/>
        </w:rPr>
        <w:t>TeamMember</w:t>
      </w:r>
      <w:proofErr w:type="spellEnd"/>
      <w:r>
        <w:t xml:space="preserve"> class. Notice that the </w:t>
      </w:r>
      <w:r w:rsidR="003E328A">
        <w:t xml:space="preserve">class </w:t>
      </w:r>
      <w:r>
        <w:t xml:space="preserve">statement </w:t>
      </w:r>
      <w:r w:rsidR="003E328A">
        <w:t>includes the inherits keyword for</w:t>
      </w:r>
      <w:r>
        <w:t xml:space="preserve"> </w:t>
      </w:r>
      <w:r w:rsidR="00943620">
        <w:t xml:space="preserve">inheriting </w:t>
      </w:r>
      <w:r w:rsidR="003E328A">
        <w:t xml:space="preserve">from </w:t>
      </w:r>
      <w:r w:rsidR="00943620">
        <w:t xml:space="preserve">the </w:t>
      </w:r>
      <w:proofErr w:type="spellStart"/>
      <w:r w:rsidR="00943620" w:rsidRPr="00943620">
        <w:rPr>
          <w:i/>
        </w:rPr>
        <w:t>Emp</w:t>
      </w:r>
      <w:proofErr w:type="spellEnd"/>
      <w:r>
        <w:t xml:space="preserve"> class. </w:t>
      </w:r>
      <w:r w:rsidR="00211C9A">
        <w:t xml:space="preserve">Notice that we add using statements for both the </w:t>
      </w:r>
      <w:proofErr w:type="spellStart"/>
      <w:r w:rsidR="00211C9A">
        <w:t>Emp</w:t>
      </w:r>
      <w:proofErr w:type="spellEnd"/>
      <w:r w:rsidR="00211C9A">
        <w:t xml:space="preserve"> and </w:t>
      </w:r>
      <w:r w:rsidR="00CB54DC">
        <w:t>Manager</w:t>
      </w:r>
      <w:r w:rsidR="00211C9A">
        <w:t xml:space="preserve"> classes so we can access the definitions of these classes. </w:t>
      </w:r>
      <w:r w:rsidR="00943620">
        <w:t xml:space="preserve">The </w:t>
      </w:r>
      <w:proofErr w:type="spellStart"/>
      <w:proofErr w:type="gramStart"/>
      <w:r w:rsidR="00943620" w:rsidRPr="00943620">
        <w:rPr>
          <w:i/>
        </w:rPr>
        <w:t>GetInfo</w:t>
      </w:r>
      <w:proofErr w:type="spellEnd"/>
      <w:r w:rsidR="00943620" w:rsidRPr="00943620">
        <w:rPr>
          <w:i/>
        </w:rPr>
        <w:t>(</w:t>
      </w:r>
      <w:proofErr w:type="gramEnd"/>
      <w:r w:rsidR="00943620" w:rsidRPr="00943620">
        <w:rPr>
          <w:i/>
        </w:rPr>
        <w:t>)</w:t>
      </w:r>
      <w:r w:rsidR="00943620">
        <w:t xml:space="preserve"> </w:t>
      </w:r>
      <w:r w:rsidR="003E328A">
        <w:t xml:space="preserve">method </w:t>
      </w:r>
      <w:r w:rsidR="00943620">
        <w:t xml:space="preserve">is </w:t>
      </w:r>
      <w:r w:rsidR="005B6BDE">
        <w:t xml:space="preserve">typically </w:t>
      </w:r>
      <w:r w:rsidR="00943620">
        <w:t>inherited by default</w:t>
      </w:r>
      <w:r w:rsidR="005B6BDE">
        <w:t xml:space="preserve">, but in this example </w:t>
      </w:r>
      <w:r w:rsidR="00943620">
        <w:t xml:space="preserve">the </w:t>
      </w:r>
      <w:proofErr w:type="spellStart"/>
      <w:r w:rsidR="00943620" w:rsidRPr="00943620">
        <w:rPr>
          <w:i/>
        </w:rPr>
        <w:t>GetInfo</w:t>
      </w:r>
      <w:proofErr w:type="spellEnd"/>
      <w:r w:rsidR="00943620" w:rsidRPr="00943620">
        <w:rPr>
          <w:i/>
        </w:rPr>
        <w:t>()</w:t>
      </w:r>
      <w:r w:rsidR="00943620">
        <w:t xml:space="preserve"> method is overridden to include the </w:t>
      </w:r>
      <w:proofErr w:type="spellStart"/>
      <w:r w:rsidR="00DC7AFB">
        <w:t>TeamMember</w:t>
      </w:r>
      <w:proofErr w:type="spellEnd"/>
      <w:r w:rsidR="00943620">
        <w:t xml:space="preserve"> details. </w:t>
      </w:r>
      <w:r w:rsidR="005B6BDE">
        <w:t xml:space="preserve">In addition, this class defines </w:t>
      </w:r>
      <w:r w:rsidR="00980C92">
        <w:t xml:space="preserve">an </w:t>
      </w:r>
      <w:r w:rsidR="005B6BDE">
        <w:t xml:space="preserve">additional method, </w:t>
      </w:r>
      <w:proofErr w:type="spellStart"/>
      <w:proofErr w:type="gramStart"/>
      <w:r w:rsidR="005B6BDE">
        <w:t>GetManager</w:t>
      </w:r>
      <w:proofErr w:type="spellEnd"/>
      <w:r w:rsidR="005B6BDE">
        <w:t>(</w:t>
      </w:r>
      <w:proofErr w:type="gramEnd"/>
      <w:r w:rsidR="005B6BDE">
        <w:t>)</w:t>
      </w:r>
      <w:r w:rsidR="00292CF3">
        <w:t>,</w:t>
      </w:r>
      <w:r w:rsidR="005B6BDE">
        <w:t xml:space="preserve"> which </w:t>
      </w:r>
      <w:r w:rsidR="00CB54DC">
        <w:t>is</w:t>
      </w:r>
      <w:r w:rsidR="005B6BDE">
        <w:t xml:space="preserve"> specific to this class and do</w:t>
      </w:r>
      <w:r w:rsidR="00980C92">
        <w:t>es</w:t>
      </w:r>
      <w:r w:rsidR="005B6BDE">
        <w:t xml:space="preserve"> not exist in the </w:t>
      </w:r>
      <w:proofErr w:type="spellStart"/>
      <w:r w:rsidR="005B6BDE">
        <w:t>Emp</w:t>
      </w:r>
      <w:proofErr w:type="spellEnd"/>
      <w:r w:rsidR="005B6BDE">
        <w:t xml:space="preserve"> class. Since this class inherits from </w:t>
      </w:r>
      <w:proofErr w:type="spellStart"/>
      <w:r w:rsidR="005B6BDE">
        <w:t>Emp</w:t>
      </w:r>
      <w:proofErr w:type="spellEnd"/>
      <w:r w:rsidR="005B6BDE">
        <w:t>, it has access to the publi</w:t>
      </w:r>
      <w:r w:rsidR="00AD4511">
        <w:t>c</w:t>
      </w:r>
      <w:r w:rsidR="008643CA">
        <w:t xml:space="preserve"> and protected</w:t>
      </w:r>
      <w:r w:rsidR="00AD4511">
        <w:t xml:space="preserve"> data members of the </w:t>
      </w:r>
      <w:proofErr w:type="spellStart"/>
      <w:r w:rsidR="00AD4511">
        <w:t>Emp</w:t>
      </w:r>
      <w:proofErr w:type="spellEnd"/>
      <w:r w:rsidR="00AD4511">
        <w:t xml:space="preserve"> class. </w:t>
      </w:r>
    </w:p>
    <w:p w14:paraId="6423F262" w14:textId="77777777" w:rsidR="00FB03A2" w:rsidRDefault="00FB03A2" w:rsidP="0031744E">
      <w:pPr>
        <w:pStyle w:val="BlockText"/>
      </w:pPr>
    </w:p>
    <w:p w14:paraId="429A1720" w14:textId="77777777" w:rsidR="005647F6" w:rsidRDefault="005647F6" w:rsidP="005647F6">
      <w:pPr>
        <w:pStyle w:val="BlockCode"/>
      </w:pPr>
      <w:r>
        <w:rPr>
          <w:color w:val="7F0055"/>
        </w:rPr>
        <w:t>using</w:t>
      </w:r>
      <w:r>
        <w:t xml:space="preserve"> Progress.Lang.*.</w:t>
      </w:r>
    </w:p>
    <w:p w14:paraId="2C7609F2" w14:textId="77777777" w:rsidR="005647F6" w:rsidRDefault="005647F6" w:rsidP="005647F6">
      <w:pPr>
        <w:pStyle w:val="BlockCode"/>
      </w:pPr>
      <w:r>
        <w:rPr>
          <w:color w:val="7F0055"/>
        </w:rPr>
        <w:t>using</w:t>
      </w:r>
      <w:r>
        <w:t xml:space="preserve"> Enterprise.HR.Emp.</w:t>
      </w:r>
    </w:p>
    <w:p w14:paraId="47684681" w14:textId="77777777" w:rsidR="005647F6" w:rsidRDefault="005647F6" w:rsidP="005647F6">
      <w:pPr>
        <w:pStyle w:val="BlockCode"/>
      </w:pPr>
      <w:r>
        <w:rPr>
          <w:color w:val="7F0055"/>
        </w:rPr>
        <w:t>using</w:t>
      </w:r>
      <w:r>
        <w:t xml:space="preserve"> Enterprise.HR.Role.TeamMember.</w:t>
      </w:r>
    </w:p>
    <w:p w14:paraId="0665A88B" w14:textId="77777777" w:rsidR="005647F6" w:rsidRDefault="005647F6" w:rsidP="005647F6">
      <w:pPr>
        <w:pStyle w:val="BlockCode"/>
      </w:pPr>
      <w:r>
        <w:rPr>
          <w:color w:val="7F0055"/>
        </w:rPr>
        <w:t>using</w:t>
      </w:r>
      <w:r>
        <w:t xml:space="preserve"> Enterprise.HR.Role.Manager.</w:t>
      </w:r>
    </w:p>
    <w:p w14:paraId="04FFA2A2" w14:textId="77777777" w:rsidR="005647F6" w:rsidRDefault="005647F6" w:rsidP="005647F6">
      <w:pPr>
        <w:pStyle w:val="BlockCode"/>
      </w:pPr>
    </w:p>
    <w:p w14:paraId="5E0ED4ED" w14:textId="77777777" w:rsidR="005647F6" w:rsidRDefault="005647F6" w:rsidP="005647F6">
      <w:pPr>
        <w:pStyle w:val="BlockCode"/>
      </w:pPr>
      <w:r>
        <w:rPr>
          <w:color w:val="7F0055"/>
        </w:rPr>
        <w:t>block-level</w:t>
      </w:r>
      <w:r>
        <w:t xml:space="preserve"> </w:t>
      </w:r>
      <w:r>
        <w:rPr>
          <w:color w:val="7F0055"/>
        </w:rPr>
        <w:t>on</w:t>
      </w:r>
      <w:r>
        <w:t xml:space="preserve"> </w:t>
      </w:r>
      <w:r>
        <w:rPr>
          <w:color w:val="7F0055"/>
        </w:rPr>
        <w:t>error</w:t>
      </w:r>
      <w:r>
        <w:t xml:space="preserve"> </w:t>
      </w:r>
      <w:r>
        <w:rPr>
          <w:color w:val="7F0055"/>
        </w:rPr>
        <w:t>undo</w:t>
      </w:r>
      <w:r>
        <w:t xml:space="preserve">, </w:t>
      </w:r>
      <w:r>
        <w:rPr>
          <w:color w:val="7F0055"/>
        </w:rPr>
        <w:t>throw</w:t>
      </w:r>
      <w:r>
        <w:t>.</w:t>
      </w:r>
    </w:p>
    <w:p w14:paraId="7A0B6B26" w14:textId="77777777" w:rsidR="005647F6" w:rsidRDefault="005647F6" w:rsidP="005647F6">
      <w:pPr>
        <w:pStyle w:val="BlockCode"/>
      </w:pPr>
      <w:r>
        <w:rPr>
          <w:color w:val="7F0055"/>
        </w:rPr>
        <w:t>class</w:t>
      </w:r>
      <w:r>
        <w:t xml:space="preserve"> Enterprise.HR.Role.TeamMember </w:t>
      </w:r>
      <w:r>
        <w:rPr>
          <w:color w:val="7F0055"/>
        </w:rPr>
        <w:t>inherits</w:t>
      </w:r>
      <w:r>
        <w:t xml:space="preserve"> </w:t>
      </w:r>
      <w:r w:rsidRPr="00896D11">
        <w:t>Emp</w:t>
      </w:r>
      <w:r>
        <w:t xml:space="preserve">:  </w:t>
      </w:r>
    </w:p>
    <w:p w14:paraId="231A95F4" w14:textId="77777777" w:rsidR="005647F6" w:rsidRDefault="005647F6" w:rsidP="005647F6">
      <w:pPr>
        <w:pStyle w:val="BlockCode"/>
      </w:pPr>
      <w:r>
        <w:t xml:space="preserve">  </w:t>
      </w:r>
      <w:r>
        <w:rPr>
          <w:color w:val="7F0055"/>
        </w:rPr>
        <w:t>define</w:t>
      </w:r>
      <w:r>
        <w:t xml:space="preserve"> </w:t>
      </w:r>
      <w:r>
        <w:rPr>
          <w:color w:val="7F0055"/>
        </w:rPr>
        <w:t>private</w:t>
      </w:r>
      <w:r>
        <w:t xml:space="preserve"> </w:t>
      </w:r>
      <w:r>
        <w:rPr>
          <w:color w:val="7F0055"/>
        </w:rPr>
        <w:t>property</w:t>
      </w:r>
      <w:r>
        <w:t xml:space="preserve"> Mgr </w:t>
      </w:r>
      <w:r>
        <w:rPr>
          <w:color w:val="7F0055"/>
        </w:rPr>
        <w:t>as</w:t>
      </w:r>
      <w:r>
        <w:t xml:space="preserve"> Manager </w:t>
      </w:r>
      <w:r>
        <w:rPr>
          <w:color w:val="7F0055"/>
        </w:rPr>
        <w:t>no-undo</w:t>
      </w:r>
      <w:r>
        <w:t xml:space="preserve"> </w:t>
      </w:r>
    </w:p>
    <w:p w14:paraId="4DF782F0" w14:textId="77777777" w:rsidR="005647F6" w:rsidRDefault="005647F6" w:rsidP="005647F6">
      <w:pPr>
        <w:pStyle w:val="BlockCode"/>
      </w:pPr>
      <w:r>
        <w:t xml:space="preserve">    </w:t>
      </w:r>
      <w:r>
        <w:rPr>
          <w:color w:val="7F0055"/>
        </w:rPr>
        <w:t>get</w:t>
      </w:r>
      <w:r>
        <w:t>.</w:t>
      </w:r>
    </w:p>
    <w:p w14:paraId="2B670E1A" w14:textId="77777777" w:rsidR="005647F6" w:rsidRDefault="005647F6" w:rsidP="005647F6">
      <w:pPr>
        <w:pStyle w:val="BlockCode"/>
      </w:pPr>
      <w:r>
        <w:t xml:space="preserve">    </w:t>
      </w:r>
      <w:r>
        <w:rPr>
          <w:color w:val="7F0055"/>
        </w:rPr>
        <w:t>set</w:t>
      </w:r>
      <w:r>
        <w:t xml:space="preserve">.     </w:t>
      </w:r>
    </w:p>
    <w:p w14:paraId="2B94B7EA" w14:textId="77777777" w:rsidR="005647F6" w:rsidRDefault="005647F6" w:rsidP="005647F6">
      <w:pPr>
        <w:pStyle w:val="BlockCode"/>
      </w:pPr>
      <w:r>
        <w:t xml:space="preserve">    </w:t>
      </w:r>
      <w:r>
        <w:rPr>
          <w:color w:val="7F0055"/>
        </w:rPr>
        <w:t>constructor</w:t>
      </w:r>
      <w:r>
        <w:t xml:space="preserve"> </w:t>
      </w:r>
      <w:r>
        <w:rPr>
          <w:color w:val="7F0055"/>
        </w:rPr>
        <w:t>public</w:t>
      </w:r>
      <w:r>
        <w:t xml:space="preserve"> TeamMember ( </w:t>
      </w:r>
      <w:r>
        <w:rPr>
          <w:color w:val="7F0055"/>
        </w:rPr>
        <w:t>input</w:t>
      </w:r>
      <w:r>
        <w:t xml:space="preserve"> pMgr </w:t>
      </w:r>
      <w:r>
        <w:rPr>
          <w:color w:val="7F0055"/>
        </w:rPr>
        <w:t>as</w:t>
      </w:r>
      <w:r>
        <w:t xml:space="preserve"> Manager ):</w:t>
      </w:r>
    </w:p>
    <w:p w14:paraId="036055E4" w14:textId="77777777" w:rsidR="005647F6" w:rsidRDefault="005647F6" w:rsidP="005647F6">
      <w:pPr>
        <w:pStyle w:val="BlockCode"/>
      </w:pPr>
      <w:r>
        <w:t xml:space="preserve">        </w:t>
      </w:r>
      <w:r>
        <w:rPr>
          <w:color w:val="7F0055"/>
        </w:rPr>
        <w:t>super</w:t>
      </w:r>
      <w:r>
        <w:t xml:space="preserve"> ().</w:t>
      </w:r>
    </w:p>
    <w:p w14:paraId="21CBC30D" w14:textId="77777777" w:rsidR="005647F6" w:rsidRDefault="005647F6" w:rsidP="005647F6">
      <w:pPr>
        <w:pStyle w:val="BlockCode"/>
      </w:pPr>
      <w:r>
        <w:t xml:space="preserve">        </w:t>
      </w:r>
      <w:r>
        <w:rPr>
          <w:color w:val="7F0055"/>
        </w:rPr>
        <w:t>assign</w:t>
      </w:r>
    </w:p>
    <w:p w14:paraId="21069E8B" w14:textId="77777777" w:rsidR="005647F6" w:rsidRDefault="005647F6" w:rsidP="005647F6">
      <w:pPr>
        <w:pStyle w:val="BlockCode"/>
      </w:pPr>
      <w:r>
        <w:t xml:space="preserve">           EmpType = </w:t>
      </w:r>
      <w:r>
        <w:rPr>
          <w:color w:val="2A00FF"/>
        </w:rPr>
        <w:t>"TeamMember"</w:t>
      </w:r>
    </w:p>
    <w:p w14:paraId="15FD05A7" w14:textId="77777777" w:rsidR="005647F6" w:rsidRDefault="005647F6" w:rsidP="005647F6">
      <w:pPr>
        <w:pStyle w:val="BlockCode"/>
      </w:pPr>
      <w:r>
        <w:t xml:space="preserve">           Mgr = pMgr</w:t>
      </w:r>
    </w:p>
    <w:p w14:paraId="26CE9244" w14:textId="77777777" w:rsidR="005647F6" w:rsidRDefault="005647F6" w:rsidP="005647F6">
      <w:pPr>
        <w:pStyle w:val="BlockCode"/>
      </w:pPr>
      <w:r>
        <w:t xml:space="preserve">           .</w:t>
      </w:r>
    </w:p>
    <w:p w14:paraId="5DCDEFD3" w14:textId="77777777" w:rsidR="005647F6" w:rsidRDefault="005647F6" w:rsidP="005647F6">
      <w:pPr>
        <w:pStyle w:val="BlockCode"/>
      </w:pPr>
      <w:r>
        <w:t xml:space="preserve">    </w:t>
      </w:r>
      <w:r>
        <w:rPr>
          <w:color w:val="7F0055"/>
        </w:rPr>
        <w:t>end</w:t>
      </w:r>
      <w:r>
        <w:t xml:space="preserve"> </w:t>
      </w:r>
      <w:r>
        <w:rPr>
          <w:color w:val="7F0055"/>
        </w:rPr>
        <w:t>constructor</w:t>
      </w:r>
      <w:r>
        <w:t>.</w:t>
      </w:r>
    </w:p>
    <w:p w14:paraId="4076698A" w14:textId="77777777" w:rsidR="005647F6" w:rsidRDefault="005647F6" w:rsidP="005647F6">
      <w:pPr>
        <w:pStyle w:val="BlockCode"/>
      </w:pPr>
    </w:p>
    <w:p w14:paraId="19BB9E97" w14:textId="77777777" w:rsidR="005647F6" w:rsidRDefault="005647F6" w:rsidP="005647F6">
      <w:pPr>
        <w:pStyle w:val="BlockCode"/>
      </w:pPr>
      <w:r>
        <w:t xml:space="preserve">    </w:t>
      </w:r>
      <w:r>
        <w:rPr>
          <w:color w:val="7F0055"/>
        </w:rPr>
        <w:t>method</w:t>
      </w:r>
      <w:r>
        <w:t xml:space="preserve"> </w:t>
      </w:r>
      <w:r>
        <w:rPr>
          <w:color w:val="7F0055"/>
        </w:rPr>
        <w:t>public</w:t>
      </w:r>
      <w:r>
        <w:t xml:space="preserve"> Manager GetManager(): </w:t>
      </w:r>
    </w:p>
    <w:p w14:paraId="4DBFB6F5" w14:textId="77777777" w:rsidR="005647F6" w:rsidRDefault="005647F6" w:rsidP="005647F6">
      <w:pPr>
        <w:pStyle w:val="BlockCode"/>
      </w:pPr>
      <w:r>
        <w:t xml:space="preserve">      </w:t>
      </w:r>
      <w:r>
        <w:rPr>
          <w:color w:val="7F0055"/>
        </w:rPr>
        <w:t>return</w:t>
      </w:r>
      <w:r>
        <w:t xml:space="preserve"> Mgr.  </w:t>
      </w:r>
    </w:p>
    <w:p w14:paraId="4EDAC65F" w14:textId="77777777" w:rsidR="005647F6" w:rsidRDefault="005647F6" w:rsidP="005647F6">
      <w:pPr>
        <w:pStyle w:val="BlockCode"/>
      </w:pPr>
      <w:r>
        <w:t xml:space="preserve">    </w:t>
      </w:r>
      <w:r>
        <w:rPr>
          <w:color w:val="7F0055"/>
        </w:rPr>
        <w:t>end</w:t>
      </w:r>
      <w:r>
        <w:t xml:space="preserve"> </w:t>
      </w:r>
      <w:r>
        <w:rPr>
          <w:color w:val="7F0055"/>
        </w:rPr>
        <w:t>method</w:t>
      </w:r>
      <w:r>
        <w:t>.</w:t>
      </w:r>
    </w:p>
    <w:p w14:paraId="39F8FD88" w14:textId="77777777" w:rsidR="005647F6" w:rsidRDefault="005647F6" w:rsidP="005647F6">
      <w:pPr>
        <w:pStyle w:val="BlockCode"/>
      </w:pPr>
      <w:r>
        <w:t xml:space="preserve"> </w:t>
      </w:r>
    </w:p>
    <w:p w14:paraId="20232E23" w14:textId="77777777" w:rsidR="005647F6" w:rsidRDefault="005647F6" w:rsidP="005647F6">
      <w:pPr>
        <w:pStyle w:val="BlockCode"/>
      </w:pPr>
      <w:r>
        <w:t xml:space="preserve">   </w:t>
      </w:r>
      <w:r>
        <w:rPr>
          <w:color w:val="7F0055"/>
        </w:rPr>
        <w:t>method</w:t>
      </w:r>
      <w:r>
        <w:t xml:space="preserve"> </w:t>
      </w:r>
      <w:r>
        <w:rPr>
          <w:color w:val="7F0055"/>
        </w:rPr>
        <w:t>public</w:t>
      </w:r>
      <w:r>
        <w:t xml:space="preserve"> </w:t>
      </w:r>
      <w:r>
        <w:rPr>
          <w:color w:val="7F0055"/>
        </w:rPr>
        <w:t>override</w:t>
      </w:r>
      <w:r>
        <w:t xml:space="preserve"> </w:t>
      </w:r>
      <w:r>
        <w:rPr>
          <w:color w:val="CD3A3A"/>
        </w:rPr>
        <w:t>character</w:t>
      </w:r>
      <w:r>
        <w:t xml:space="preserve"> GetInfo(  ):</w:t>
      </w:r>
    </w:p>
    <w:p w14:paraId="00ADC57E" w14:textId="77777777" w:rsidR="005647F6" w:rsidRDefault="005647F6" w:rsidP="005647F6">
      <w:pPr>
        <w:pStyle w:val="BlockCode"/>
      </w:pPr>
      <w:r>
        <w:t xml:space="preserve">        </w:t>
      </w:r>
    </w:p>
    <w:p w14:paraId="257E1EE8" w14:textId="77777777" w:rsidR="005647F6" w:rsidRDefault="005647F6" w:rsidP="005647F6">
      <w:pPr>
        <w:pStyle w:val="BlockCode"/>
      </w:pPr>
      <w:r>
        <w:t xml:space="preserve">        </w:t>
      </w:r>
      <w:r>
        <w:rPr>
          <w:color w:val="7F0055"/>
        </w:rPr>
        <w:t>define</w:t>
      </w:r>
      <w:r>
        <w:t xml:space="preserve"> </w:t>
      </w:r>
      <w:r>
        <w:rPr>
          <w:color w:val="7F0055"/>
        </w:rPr>
        <w:t>variable</w:t>
      </w:r>
      <w:r>
        <w:t xml:space="preserve"> </w:t>
      </w:r>
      <w:r>
        <w:rPr>
          <w:color w:val="7F0055"/>
        </w:rPr>
        <w:t>result</w:t>
      </w:r>
      <w:r>
        <w:t xml:space="preserve"> </w:t>
      </w:r>
      <w:r>
        <w:rPr>
          <w:color w:val="7F0055"/>
        </w:rPr>
        <w:t>as</w:t>
      </w:r>
      <w:r>
        <w:t xml:space="preserve"> </w:t>
      </w:r>
      <w:r>
        <w:rPr>
          <w:color w:val="CD3A3A"/>
        </w:rPr>
        <w:t>character</w:t>
      </w:r>
      <w:r>
        <w:t xml:space="preserve"> </w:t>
      </w:r>
      <w:r>
        <w:rPr>
          <w:color w:val="7F0055"/>
        </w:rPr>
        <w:t>no-undo</w:t>
      </w:r>
      <w:r>
        <w:t>.</w:t>
      </w:r>
    </w:p>
    <w:p w14:paraId="72748398" w14:textId="77777777" w:rsidR="005647F6" w:rsidRDefault="005647F6" w:rsidP="005647F6">
      <w:pPr>
        <w:pStyle w:val="BlockCode"/>
      </w:pPr>
      <w:r>
        <w:t xml:space="preserve">        </w:t>
      </w:r>
      <w:r>
        <w:rPr>
          <w:color w:val="7F0055"/>
        </w:rPr>
        <w:t>result</w:t>
      </w:r>
      <w:r>
        <w:t xml:space="preserve"> = </w:t>
      </w:r>
      <w:r>
        <w:rPr>
          <w:color w:val="7F0055"/>
        </w:rPr>
        <w:t>super</w:t>
      </w:r>
      <w:r>
        <w:t xml:space="preserve">:GetName() + </w:t>
      </w:r>
      <w:r>
        <w:rPr>
          <w:color w:val="2A00FF"/>
        </w:rPr>
        <w:t>", Team Member "</w:t>
      </w:r>
      <w:r>
        <w:t xml:space="preserve"> + </w:t>
      </w:r>
    </w:p>
    <w:p w14:paraId="7AE95756" w14:textId="77777777" w:rsidR="005647F6" w:rsidRDefault="005647F6" w:rsidP="005647F6">
      <w:pPr>
        <w:pStyle w:val="BlockCode"/>
      </w:pPr>
      <w:r>
        <w:t xml:space="preserve">                  Address + </w:t>
      </w:r>
      <w:r>
        <w:rPr>
          <w:color w:val="2A00FF"/>
        </w:rPr>
        <w:t>" "</w:t>
      </w:r>
      <w:r>
        <w:t xml:space="preserve"> + PostalCode + </w:t>
      </w:r>
      <w:r>
        <w:rPr>
          <w:color w:val="2A00FF"/>
        </w:rPr>
        <w:t>" "</w:t>
      </w:r>
      <w:r>
        <w:t xml:space="preserve"> +</w:t>
      </w:r>
    </w:p>
    <w:p w14:paraId="64C8833D" w14:textId="77777777" w:rsidR="005647F6" w:rsidRDefault="005647F6" w:rsidP="005647F6">
      <w:pPr>
        <w:pStyle w:val="BlockCode"/>
      </w:pPr>
      <w:r>
        <w:t xml:space="preserve">                  </w:t>
      </w:r>
      <w:r>
        <w:rPr>
          <w:color w:val="2A00FF"/>
        </w:rPr>
        <w:t>"Job Title: "</w:t>
      </w:r>
      <w:r>
        <w:t xml:space="preserve"> + JobTitle + </w:t>
      </w:r>
      <w:r>
        <w:rPr>
          <w:color w:val="2A00FF"/>
        </w:rPr>
        <w:t>" "</w:t>
      </w:r>
      <w:r>
        <w:t xml:space="preserve"> +</w:t>
      </w:r>
    </w:p>
    <w:p w14:paraId="7B5FA4E1" w14:textId="77777777" w:rsidR="005647F6" w:rsidRDefault="005647F6" w:rsidP="005647F6">
      <w:pPr>
        <w:pStyle w:val="BlockCode"/>
      </w:pPr>
      <w:r>
        <w:t xml:space="preserve">                  </w:t>
      </w:r>
      <w:r>
        <w:rPr>
          <w:color w:val="2A00FF"/>
        </w:rPr>
        <w:t>"Vacation Hours: "</w:t>
      </w:r>
      <w:r>
        <w:t xml:space="preserve"> + </w:t>
      </w:r>
      <w:r>
        <w:rPr>
          <w:color w:val="7F0055"/>
        </w:rPr>
        <w:t>string</w:t>
      </w:r>
      <w:r>
        <w:t>(VacationHours).</w:t>
      </w:r>
    </w:p>
    <w:p w14:paraId="1F455742" w14:textId="77777777" w:rsidR="005647F6" w:rsidRDefault="005647F6" w:rsidP="005647F6">
      <w:pPr>
        <w:pStyle w:val="BlockCode"/>
      </w:pPr>
      <w:r>
        <w:t xml:space="preserve">        </w:t>
      </w:r>
      <w:r>
        <w:rPr>
          <w:color w:val="7F0055"/>
        </w:rPr>
        <w:t>return</w:t>
      </w:r>
      <w:r>
        <w:t xml:space="preserve"> </w:t>
      </w:r>
      <w:r>
        <w:rPr>
          <w:color w:val="7F0055"/>
        </w:rPr>
        <w:t>result</w:t>
      </w:r>
      <w:r>
        <w:t>.</w:t>
      </w:r>
    </w:p>
    <w:p w14:paraId="42313AD8" w14:textId="77777777" w:rsidR="005647F6" w:rsidRDefault="005647F6" w:rsidP="005647F6">
      <w:pPr>
        <w:pStyle w:val="BlockCode"/>
      </w:pPr>
    </w:p>
    <w:p w14:paraId="75AB4F53" w14:textId="77777777" w:rsidR="005647F6" w:rsidRDefault="005647F6" w:rsidP="005647F6">
      <w:pPr>
        <w:pStyle w:val="BlockCode"/>
      </w:pPr>
      <w:r>
        <w:t xml:space="preserve">    </w:t>
      </w:r>
      <w:r>
        <w:rPr>
          <w:color w:val="7F0055"/>
        </w:rPr>
        <w:t>end</w:t>
      </w:r>
      <w:r>
        <w:t xml:space="preserve"> </w:t>
      </w:r>
      <w:r>
        <w:rPr>
          <w:color w:val="7F0055"/>
        </w:rPr>
        <w:t>method</w:t>
      </w:r>
      <w:r>
        <w:t>.</w:t>
      </w:r>
    </w:p>
    <w:p w14:paraId="480F21B5" w14:textId="77777777" w:rsidR="005647F6" w:rsidRDefault="005647F6" w:rsidP="005647F6">
      <w:pPr>
        <w:pStyle w:val="BlockCode"/>
      </w:pPr>
    </w:p>
    <w:p w14:paraId="078CEEA8" w14:textId="77777777" w:rsidR="0043782C" w:rsidRDefault="005647F6" w:rsidP="005647F6">
      <w:pPr>
        <w:pStyle w:val="BlockCode"/>
      </w:pPr>
      <w:r>
        <w:rPr>
          <w:color w:val="7F0055"/>
        </w:rPr>
        <w:t>end</w:t>
      </w:r>
      <w:r>
        <w:t xml:space="preserve"> </w:t>
      </w:r>
      <w:r>
        <w:rPr>
          <w:color w:val="7F0055"/>
        </w:rPr>
        <w:t>class</w:t>
      </w:r>
      <w:r>
        <w:t>.</w:t>
      </w:r>
    </w:p>
    <w:p w14:paraId="44AC4499" w14:textId="77777777" w:rsidR="0043782C" w:rsidRDefault="0043782C" w:rsidP="0043782C">
      <w:pPr>
        <w:pStyle w:val="BlockLine"/>
      </w:pPr>
    </w:p>
    <w:p w14:paraId="1FD089CF" w14:textId="77777777" w:rsidR="00BE0A83" w:rsidRDefault="00BE0A83" w:rsidP="00BE0A83">
      <w:pPr>
        <w:pStyle w:val="Heading3"/>
      </w:pPr>
      <w:bookmarkStart w:id="107" w:name="_Toc433390023"/>
      <w:r>
        <w:lastRenderedPageBreak/>
        <w:t xml:space="preserve">Try It 3.1: </w:t>
      </w:r>
      <w:bookmarkEnd w:id="107"/>
      <w:r>
        <w:t xml:space="preserve">Using inheritance </w:t>
      </w:r>
    </w:p>
    <w:p w14:paraId="1E439714" w14:textId="6C5C62B6" w:rsidR="00E434B0" w:rsidRDefault="00E434B0" w:rsidP="00BE0A83">
      <w:pPr>
        <w:pStyle w:val="TopLine"/>
      </w:pPr>
    </w:p>
    <w:p w14:paraId="22079BAE" w14:textId="77777777" w:rsidR="00BE0A83" w:rsidRDefault="00BE0A83" w:rsidP="00BE0A83">
      <w:pPr>
        <w:pStyle w:val="Heading5"/>
      </w:pPr>
      <w:r>
        <w:t>Page name: l3t2p120</w:t>
      </w:r>
    </w:p>
    <w:p w14:paraId="18EC2BA5" w14:textId="77777777" w:rsidR="00BE0A83" w:rsidRDefault="00BE0A83" w:rsidP="00BE0A83">
      <w:pPr>
        <w:pStyle w:val="BlockText"/>
        <w:rPr>
          <w:vanish/>
        </w:rPr>
      </w:pPr>
      <w:r>
        <w:rPr>
          <w:vanish/>
        </w:rPr>
        <w:t>Next: l3t3p000</w:t>
      </w:r>
    </w:p>
    <w:p w14:paraId="37530CB8" w14:textId="77777777" w:rsidR="00BE0A83" w:rsidRDefault="00BE0A83" w:rsidP="00BE0A83">
      <w:pPr>
        <w:pStyle w:val="Blocklinehidden"/>
      </w:pPr>
      <w:r>
        <w:t>Block line</w:t>
      </w:r>
    </w:p>
    <w:p w14:paraId="081BB608" w14:textId="77777777" w:rsidR="00BE0A83" w:rsidRDefault="00BE0A83" w:rsidP="00BE0A83">
      <w:pPr>
        <w:pStyle w:val="Heading5"/>
      </w:pPr>
      <w:r>
        <w:t>Page type</w:t>
      </w:r>
    </w:p>
    <w:p w14:paraId="2A22F373" w14:textId="77777777" w:rsidR="00BE0A83" w:rsidRDefault="00BE0A83" w:rsidP="00BE0A83">
      <w:pPr>
        <w:pStyle w:val="BlockText"/>
        <w:rPr>
          <w:vanish/>
        </w:rPr>
      </w:pPr>
      <w:r>
        <w:rPr>
          <w:vanish/>
        </w:rPr>
        <w:t>Try it structure</w:t>
      </w:r>
    </w:p>
    <w:p w14:paraId="19E25281" w14:textId="77777777" w:rsidR="00BE0A83" w:rsidRDefault="00BE0A83" w:rsidP="00BE0A83">
      <w:pPr>
        <w:pStyle w:val="Blocklinehidden"/>
      </w:pPr>
      <w:r>
        <w:t>Block line</w:t>
      </w:r>
    </w:p>
    <w:p w14:paraId="6C0F0016" w14:textId="5946573C" w:rsidR="0067352A" w:rsidRDefault="0067352A" w:rsidP="0067352A">
      <w:pPr>
        <w:pStyle w:val="Heading5"/>
      </w:pPr>
      <w:r>
        <w:t>Graphics/Slide</w:t>
      </w:r>
    </w:p>
    <w:p w14:paraId="4FB013B0" w14:textId="77777777" w:rsidR="00BE0A83" w:rsidRDefault="00BE0A83" w:rsidP="00BE0A83">
      <w:pPr>
        <w:pStyle w:val="BlockText"/>
      </w:pPr>
      <w:r>
        <w:t xml:space="preserve">In this Try It, you will </w:t>
      </w:r>
      <w:r w:rsidR="00F903E8">
        <w:t xml:space="preserve">use the </w:t>
      </w:r>
      <w:proofErr w:type="spellStart"/>
      <w:r w:rsidR="00F903E8" w:rsidRPr="00896D11">
        <w:rPr>
          <w:i/>
        </w:rPr>
        <w:t>Emp</w:t>
      </w:r>
      <w:proofErr w:type="spellEnd"/>
      <w:r w:rsidR="00F903E8">
        <w:t xml:space="preserve"> class as a super class for the </w:t>
      </w:r>
      <w:r w:rsidR="00F903E8" w:rsidRPr="00896D11">
        <w:rPr>
          <w:i/>
        </w:rPr>
        <w:t>Manager</w:t>
      </w:r>
      <w:r w:rsidR="00F903E8">
        <w:t xml:space="preserve"> and </w:t>
      </w:r>
      <w:proofErr w:type="spellStart"/>
      <w:r w:rsidR="00F903E8" w:rsidRPr="00896D11">
        <w:rPr>
          <w:i/>
        </w:rPr>
        <w:t>TeamMember</w:t>
      </w:r>
      <w:proofErr w:type="spellEnd"/>
      <w:r w:rsidR="00F903E8">
        <w:t xml:space="preserve"> derived class</w:t>
      </w:r>
      <w:r w:rsidR="00FD067C">
        <w:t>es</w:t>
      </w:r>
      <w:r w:rsidR="00F903E8">
        <w:t xml:space="preserve">. </w:t>
      </w:r>
      <w:r w:rsidR="00FD067C">
        <w:t>First, y</w:t>
      </w:r>
      <w:r w:rsidR="00F903E8">
        <w:t xml:space="preserve">ou will modify a data member of the </w:t>
      </w:r>
      <w:proofErr w:type="spellStart"/>
      <w:r w:rsidR="00F903E8" w:rsidRPr="00896D11">
        <w:rPr>
          <w:i/>
        </w:rPr>
        <w:t>Emp</w:t>
      </w:r>
      <w:proofErr w:type="spellEnd"/>
      <w:r w:rsidR="00F903E8">
        <w:t xml:space="preserve"> super class so that it can be used by its derived classes. Then you will create and develop the code for the </w:t>
      </w:r>
      <w:r w:rsidR="00F903E8" w:rsidRPr="00896D11">
        <w:rPr>
          <w:i/>
        </w:rPr>
        <w:t>Manager</w:t>
      </w:r>
      <w:r w:rsidR="00F903E8">
        <w:t xml:space="preserve"> class. Next, you will import existing code for the </w:t>
      </w:r>
      <w:proofErr w:type="spellStart"/>
      <w:r w:rsidR="00F903E8" w:rsidRPr="00896D11">
        <w:rPr>
          <w:i/>
        </w:rPr>
        <w:t>TeamMember</w:t>
      </w:r>
      <w:proofErr w:type="spellEnd"/>
      <w:r w:rsidR="00F903E8">
        <w:t xml:space="preserve"> </w:t>
      </w:r>
      <w:r w:rsidR="004F6F81">
        <w:t xml:space="preserve">and </w:t>
      </w:r>
      <w:proofErr w:type="spellStart"/>
      <w:r w:rsidR="004F6F81" w:rsidRPr="00896D11">
        <w:rPr>
          <w:i/>
        </w:rPr>
        <w:t>Dept</w:t>
      </w:r>
      <w:proofErr w:type="spellEnd"/>
      <w:r w:rsidR="004F6F81">
        <w:t xml:space="preserve"> </w:t>
      </w:r>
      <w:r w:rsidR="00F903E8">
        <w:t>class</w:t>
      </w:r>
      <w:r w:rsidR="004F6F81">
        <w:t>es</w:t>
      </w:r>
      <w:r w:rsidR="00F903E8">
        <w:t>, along with test procedures fo</w:t>
      </w:r>
      <w:r w:rsidR="00FD067C">
        <w:t>r testing your class hierarchy</w:t>
      </w:r>
      <w:r w:rsidR="00F903E8">
        <w:t xml:space="preserve">. Finally, you will test the </w:t>
      </w:r>
      <w:r w:rsidR="00FD067C">
        <w:t>inheritance hierarchy</w:t>
      </w:r>
      <w:r w:rsidR="00F903E8">
        <w:t>.</w:t>
      </w:r>
    </w:p>
    <w:p w14:paraId="30F02F50" w14:textId="77777777" w:rsidR="00BE0A83" w:rsidRDefault="00BE0A83" w:rsidP="00BE0A83">
      <w:pPr>
        <w:pStyle w:val="BlockText"/>
      </w:pPr>
    </w:p>
    <w:p w14:paraId="0953EAE1" w14:textId="54C167FB" w:rsidR="00BE0A83" w:rsidRDefault="00BE0A83" w:rsidP="00BE0A83">
      <w:pPr>
        <w:spacing w:line="300" w:lineRule="atLeast"/>
        <w:ind w:left="1800"/>
        <w:rPr>
          <w:sz w:val="22"/>
          <w:szCs w:val="22"/>
        </w:rPr>
      </w:pPr>
      <w:r w:rsidRPr="00F008BD">
        <w:rPr>
          <w:sz w:val="22"/>
          <w:szCs w:val="22"/>
        </w:rPr>
        <w:t xml:space="preserve">The exercise steps take approximately </w:t>
      </w:r>
      <w:r w:rsidR="005C015D" w:rsidRPr="00F008BD">
        <w:rPr>
          <w:sz w:val="22"/>
          <w:szCs w:val="22"/>
        </w:rPr>
        <w:t>60 minutes</w:t>
      </w:r>
      <w:r w:rsidRPr="00F008BD">
        <w:rPr>
          <w:sz w:val="22"/>
          <w:szCs w:val="22"/>
        </w:rPr>
        <w:t xml:space="preserve"> to complete. </w:t>
      </w:r>
    </w:p>
    <w:p w14:paraId="1ABEF5E2" w14:textId="2641B575" w:rsidR="00D76539" w:rsidRDefault="00D76539" w:rsidP="00D76539">
      <w:pPr>
        <w:pStyle w:val="BlockText"/>
      </w:pPr>
      <w:r>
        <w:t xml:space="preserve">Please refer to the </w:t>
      </w:r>
      <w:r>
        <w:rPr>
          <w:i/>
        </w:rPr>
        <w:t>Exercise Guide</w:t>
      </w:r>
      <w:r>
        <w:t xml:space="preserve"> for the instructions for this Try It.</w:t>
      </w:r>
    </w:p>
    <w:p w14:paraId="41DB1B53" w14:textId="77777777" w:rsidR="00D76539" w:rsidRPr="00D76539" w:rsidRDefault="00D76539" w:rsidP="00D76539">
      <w:pPr>
        <w:pStyle w:val="BlockLine"/>
      </w:pPr>
    </w:p>
    <w:p w14:paraId="17690289" w14:textId="77777777" w:rsidR="006B4796" w:rsidRDefault="00105251" w:rsidP="006B4796">
      <w:pPr>
        <w:pStyle w:val="Heading2"/>
      </w:pPr>
      <w:bookmarkStart w:id="108" w:name="_Toc349143756"/>
      <w:bookmarkStart w:id="109" w:name="_Toc432777442"/>
      <w:bookmarkStart w:id="110" w:name="_Toc434845812"/>
      <w:r>
        <w:lastRenderedPageBreak/>
        <w:t xml:space="preserve">Using </w:t>
      </w:r>
      <w:bookmarkEnd w:id="108"/>
      <w:r>
        <w:t>interface</w:t>
      </w:r>
      <w:r w:rsidR="000E36AC">
        <w:t xml:space="preserve"> </w:t>
      </w:r>
      <w:r w:rsidR="006B4796">
        <w:t>classes</w:t>
      </w:r>
      <w:bookmarkEnd w:id="109"/>
      <w:bookmarkEnd w:id="110"/>
    </w:p>
    <w:p w14:paraId="329306A1" w14:textId="77777777" w:rsidR="006B4796" w:rsidRPr="005A0E22" w:rsidRDefault="006B4796" w:rsidP="006B4796">
      <w:pPr>
        <w:pStyle w:val="TopLine"/>
      </w:pPr>
    </w:p>
    <w:p w14:paraId="4D72258E" w14:textId="77777777" w:rsidR="006B4796" w:rsidRPr="005C718E" w:rsidRDefault="006B4796" w:rsidP="006B4796">
      <w:pPr>
        <w:pStyle w:val="Heading5"/>
      </w:pPr>
      <w:r w:rsidRPr="005C718E">
        <w:t xml:space="preserve">Page name: </w:t>
      </w:r>
      <w:r>
        <w:rPr>
          <w:rFonts w:ascii="Arial Bold" w:hAnsi="Arial Bold"/>
          <w:szCs w:val="22"/>
        </w:rPr>
        <w:t>l4t3</w:t>
      </w:r>
      <w:r w:rsidRPr="005C718E">
        <w:rPr>
          <w:rFonts w:ascii="Arial Bold" w:hAnsi="Arial Bold"/>
          <w:szCs w:val="22"/>
        </w:rPr>
        <w:t>p000</w:t>
      </w:r>
    </w:p>
    <w:p w14:paraId="2F1794F9" w14:textId="77777777" w:rsidR="006B4796" w:rsidRPr="005C718E" w:rsidRDefault="006B4796" w:rsidP="006B4796">
      <w:pPr>
        <w:pStyle w:val="BlockText"/>
        <w:rPr>
          <w:vanish/>
        </w:rPr>
      </w:pPr>
      <w:r w:rsidRPr="005C718E">
        <w:rPr>
          <w:vanish/>
        </w:rPr>
        <w:t xml:space="preserve">Next: </w:t>
      </w:r>
      <w:r>
        <w:rPr>
          <w:vanish/>
        </w:rPr>
        <w:t>l4t3</w:t>
      </w:r>
      <w:r w:rsidRPr="005C718E">
        <w:rPr>
          <w:vanish/>
        </w:rPr>
        <w:t>p005</w:t>
      </w:r>
    </w:p>
    <w:p w14:paraId="36BAECE0" w14:textId="77777777" w:rsidR="006B4796" w:rsidRPr="005C718E" w:rsidRDefault="006B4796" w:rsidP="006B4796">
      <w:pPr>
        <w:pStyle w:val="Blocklinehidden"/>
      </w:pPr>
      <w:r w:rsidRPr="005C718E">
        <w:t>Block line</w:t>
      </w:r>
    </w:p>
    <w:p w14:paraId="3C1E0DBD" w14:textId="77777777" w:rsidR="006B4796" w:rsidRPr="005C718E" w:rsidRDefault="006B4796" w:rsidP="006B4796">
      <w:pPr>
        <w:pStyle w:val="Heading5"/>
      </w:pPr>
      <w:r w:rsidRPr="005C718E">
        <w:t>Page type</w:t>
      </w:r>
    </w:p>
    <w:p w14:paraId="6801E69F" w14:textId="77777777" w:rsidR="006B4796" w:rsidRPr="005C718E" w:rsidRDefault="006B4796" w:rsidP="006B4796">
      <w:pPr>
        <w:pStyle w:val="BlockText"/>
        <w:rPr>
          <w:vanish/>
        </w:rPr>
      </w:pPr>
      <w:r>
        <w:rPr>
          <w:vanish/>
        </w:rPr>
        <w:t>Basic content</w:t>
      </w:r>
    </w:p>
    <w:p w14:paraId="2BF94F3C" w14:textId="77777777" w:rsidR="006B4796" w:rsidRPr="005C718E" w:rsidRDefault="006B4796" w:rsidP="006B4796">
      <w:pPr>
        <w:pStyle w:val="Blocklinehidden"/>
      </w:pPr>
      <w:r w:rsidRPr="005C718E">
        <w:t>Block line</w:t>
      </w:r>
    </w:p>
    <w:p w14:paraId="166172BD" w14:textId="77777777" w:rsidR="006B4796" w:rsidRPr="005C718E" w:rsidRDefault="006B4796" w:rsidP="006B4796">
      <w:pPr>
        <w:pStyle w:val="Heading5"/>
      </w:pPr>
      <w:r w:rsidRPr="005C718E">
        <w:t>Keywords</w:t>
      </w:r>
    </w:p>
    <w:p w14:paraId="337B6A25" w14:textId="77777777" w:rsidR="006B4796" w:rsidRPr="005C718E" w:rsidRDefault="006B4796" w:rsidP="006B4796">
      <w:pPr>
        <w:pStyle w:val="BlockText"/>
        <w:rPr>
          <w:vanish/>
          <w:szCs w:val="22"/>
        </w:rPr>
      </w:pPr>
      <w:r>
        <w:rPr>
          <w:vanish/>
          <w:szCs w:val="22"/>
        </w:rPr>
        <w:t>interface, AVM, dataset, constructor, destructor, method</w:t>
      </w:r>
    </w:p>
    <w:p w14:paraId="20A3CABC" w14:textId="77777777" w:rsidR="006B4796" w:rsidRPr="005C718E" w:rsidRDefault="006B4796" w:rsidP="006B4796">
      <w:pPr>
        <w:pStyle w:val="Blocklinehidden"/>
      </w:pPr>
      <w:r w:rsidRPr="005C718E">
        <w:t>Block line</w:t>
      </w:r>
    </w:p>
    <w:p w14:paraId="46A5581A" w14:textId="396576D9" w:rsidR="006B4796" w:rsidRDefault="006B4796" w:rsidP="006B4796">
      <w:pPr>
        <w:pStyle w:val="Heading5"/>
      </w:pPr>
      <w:r w:rsidRPr="005C718E">
        <w:t>Graphics/Slide</w:t>
      </w:r>
    </w:p>
    <w:p w14:paraId="5031B410" w14:textId="77777777" w:rsidR="006B4796" w:rsidRPr="005C718E" w:rsidRDefault="006B4796" w:rsidP="006B4796">
      <w:pPr>
        <w:pStyle w:val="Heading5"/>
      </w:pPr>
      <w:r w:rsidRPr="005C718E">
        <w:t>Text</w:t>
      </w:r>
    </w:p>
    <w:p w14:paraId="1DD5A2C1" w14:textId="77777777" w:rsidR="00105251" w:rsidRDefault="00105251" w:rsidP="00105251">
      <w:pPr>
        <w:pStyle w:val="BlockText"/>
      </w:pPr>
      <w:r>
        <w:t xml:space="preserve">An interface class is like a template </w:t>
      </w:r>
      <w:r w:rsidRPr="00B406A6">
        <w:t xml:space="preserve">that developers can use to help standardize how a set of classes </w:t>
      </w:r>
      <w:r w:rsidR="007339BF">
        <w:t>are</w:t>
      </w:r>
      <w:r w:rsidRPr="00B406A6">
        <w:t xml:space="preserve"> defined. An interface class defines the public data members and methods required for a </w:t>
      </w:r>
      <w:r>
        <w:t xml:space="preserve">set of </w:t>
      </w:r>
      <w:r w:rsidRPr="00B406A6">
        <w:t>class</w:t>
      </w:r>
      <w:r>
        <w:t>es</w:t>
      </w:r>
      <w:r w:rsidRPr="00B406A6">
        <w:t>.</w:t>
      </w:r>
      <w:r w:rsidR="00101C0B">
        <w:t xml:space="preserve"> Public data members can include </w:t>
      </w:r>
      <w:r w:rsidR="00101C0B" w:rsidRPr="00101C0B">
        <w:t>temp-tables, datasets, or properties</w:t>
      </w:r>
      <w:r w:rsidR="00101C0B">
        <w:t>,</w:t>
      </w:r>
      <w:r w:rsidR="00101C0B" w:rsidRPr="00101C0B">
        <w:t xml:space="preserve"> but not variables. </w:t>
      </w:r>
    </w:p>
    <w:p w14:paraId="27D190E5" w14:textId="77777777" w:rsidR="00101C0B" w:rsidRDefault="00101C0B" w:rsidP="00105251">
      <w:pPr>
        <w:pStyle w:val="BlockText"/>
      </w:pPr>
    </w:p>
    <w:p w14:paraId="2DB05F4F" w14:textId="77777777" w:rsidR="006B4796" w:rsidRDefault="006B4796" w:rsidP="006B4796">
      <w:pPr>
        <w:pStyle w:val="BlockText"/>
      </w:pPr>
      <w:r>
        <w:t>Defining and developing</w:t>
      </w:r>
      <w:r w:rsidR="00105251">
        <w:t xml:space="preserve"> </w:t>
      </w:r>
      <w:r w:rsidR="007339BF">
        <w:t>a class</w:t>
      </w:r>
      <w:r w:rsidR="00105251">
        <w:t xml:space="preserve"> that use</w:t>
      </w:r>
      <w:r w:rsidR="007339BF">
        <w:t>s an</w:t>
      </w:r>
      <w:r w:rsidR="00105251">
        <w:t xml:space="preserve"> interface class </w:t>
      </w:r>
      <w:r>
        <w:t xml:space="preserve">includes </w:t>
      </w:r>
      <w:proofErr w:type="gramStart"/>
      <w:r>
        <w:t>a number of</w:t>
      </w:r>
      <w:proofErr w:type="gramEnd"/>
      <w:r>
        <w:t xml:space="preserve"> tasks:</w:t>
      </w:r>
    </w:p>
    <w:p w14:paraId="6245236D" w14:textId="77777777" w:rsidR="006B4796" w:rsidRDefault="006B4796" w:rsidP="006B4796">
      <w:pPr>
        <w:pStyle w:val="BlockText"/>
      </w:pPr>
    </w:p>
    <w:p w14:paraId="116D029D" w14:textId="77777777" w:rsidR="006B4796" w:rsidRDefault="006B4796" w:rsidP="00CE50BB">
      <w:pPr>
        <w:pStyle w:val="BlockText"/>
        <w:numPr>
          <w:ilvl w:val="0"/>
          <w:numId w:val="11"/>
        </w:numPr>
      </w:pPr>
      <w:r>
        <w:t xml:space="preserve">Define the interface class that will be used by </w:t>
      </w:r>
      <w:r w:rsidR="006C71B5">
        <w:t>the</w:t>
      </w:r>
      <w:r>
        <w:t xml:space="preserve"> class.</w:t>
      </w:r>
    </w:p>
    <w:p w14:paraId="1E09F7BC" w14:textId="77777777" w:rsidR="006B4796" w:rsidRDefault="006B4796" w:rsidP="00CE50BB">
      <w:pPr>
        <w:pStyle w:val="BulletDash1"/>
        <w:numPr>
          <w:ilvl w:val="0"/>
          <w:numId w:val="11"/>
        </w:numPr>
      </w:pPr>
      <w:r>
        <w:t xml:space="preserve">Define the </w:t>
      </w:r>
      <w:r w:rsidR="006C71B5">
        <w:t>c</w:t>
      </w:r>
      <w:r>
        <w:t>lass using the interface class.</w:t>
      </w:r>
    </w:p>
    <w:p w14:paraId="7F71B1B2" w14:textId="77777777" w:rsidR="006B4796" w:rsidRDefault="006B4796" w:rsidP="00CE50BB">
      <w:pPr>
        <w:pStyle w:val="BulletDash1"/>
        <w:numPr>
          <w:ilvl w:val="0"/>
          <w:numId w:val="11"/>
        </w:numPr>
      </w:pPr>
      <w:r>
        <w:t>Implement the constructors, methods, and destructor of the class.</w:t>
      </w:r>
    </w:p>
    <w:p w14:paraId="47BB0807" w14:textId="77777777" w:rsidR="006B4796" w:rsidRDefault="006B4796" w:rsidP="006B4796">
      <w:pPr>
        <w:pStyle w:val="BlockText"/>
      </w:pPr>
    </w:p>
    <w:p w14:paraId="6D2FD2E0" w14:textId="77777777" w:rsidR="006B4796" w:rsidRDefault="006B4796" w:rsidP="006B4796">
      <w:pPr>
        <w:pStyle w:val="BlockText"/>
      </w:pPr>
      <w:r>
        <w:t xml:space="preserve">In this topic, you will learn how to define an interface class and use it to define </w:t>
      </w:r>
      <w:r w:rsidR="00C51CA5">
        <w:t>another</w:t>
      </w:r>
      <w:r>
        <w:t xml:space="preserve"> class.</w:t>
      </w:r>
    </w:p>
    <w:p w14:paraId="5EB9CF83" w14:textId="77777777" w:rsidR="00F51093" w:rsidRDefault="00F51093" w:rsidP="006B4796">
      <w:pPr>
        <w:pStyle w:val="BlockText"/>
      </w:pPr>
    </w:p>
    <w:p w14:paraId="195AC369" w14:textId="22054795" w:rsidR="00F51093" w:rsidRDefault="00F51093" w:rsidP="006B4796">
      <w:pPr>
        <w:pStyle w:val="BlockText"/>
      </w:pPr>
      <w:r w:rsidRPr="00F51093">
        <w:rPr>
          <w:b/>
        </w:rPr>
        <w:t>Note</w:t>
      </w:r>
      <w:r>
        <w:t xml:space="preserve">: </w:t>
      </w:r>
      <w:r w:rsidRPr="00F51093">
        <w:t>An interface class is not a superclass in an inheritance hierarchy. It is simply a way to provide a standardized templ</w:t>
      </w:r>
      <w:r>
        <w:t>ate</w:t>
      </w:r>
      <w:r w:rsidRPr="00F51093">
        <w:t xml:space="preserve"> for how a set classes are to be implemented. These classes do not need to be part of a specific hierarchy. Because classes that are based on an interface class, do not inherit from the interface class, all members of the interface class must be public. </w:t>
      </w:r>
    </w:p>
    <w:p w14:paraId="4A075F6C" w14:textId="77777777" w:rsidR="006B4796" w:rsidRDefault="006B4796" w:rsidP="006B4796">
      <w:pPr>
        <w:pStyle w:val="BlockLine"/>
      </w:pPr>
    </w:p>
    <w:p w14:paraId="17E488A1" w14:textId="77777777" w:rsidR="00370616" w:rsidRDefault="00370616" w:rsidP="00370616">
      <w:pPr>
        <w:pStyle w:val="Heading5"/>
      </w:pPr>
    </w:p>
    <w:p w14:paraId="355A4C86" w14:textId="77777777" w:rsidR="007F74A7" w:rsidRDefault="007F74A7">
      <w:pPr>
        <w:rPr>
          <w:sz w:val="22"/>
        </w:rPr>
      </w:pPr>
      <w:r>
        <w:br w:type="page"/>
      </w:r>
    </w:p>
    <w:p w14:paraId="643687D2" w14:textId="77777777" w:rsidR="00A047E0" w:rsidRPr="007F74A7" w:rsidRDefault="00A047E0" w:rsidP="007F74A7">
      <w:pPr>
        <w:pStyle w:val="Heading3"/>
      </w:pPr>
      <w:bookmarkStart w:id="111" w:name="_Toc385427974"/>
      <w:bookmarkStart w:id="112" w:name="_Toc432777446"/>
      <w:bookmarkStart w:id="113" w:name="_Toc434845816"/>
      <w:bookmarkStart w:id="114" w:name="_Toc385427971"/>
      <w:bookmarkStart w:id="115" w:name="_Toc432777443"/>
      <w:bookmarkStart w:id="116" w:name="_Toc434845813"/>
      <w:r w:rsidRPr="00527B4D">
        <w:lastRenderedPageBreak/>
        <w:t>Defining an interface class</w:t>
      </w:r>
    </w:p>
    <w:p w14:paraId="1B0566A6" w14:textId="77777777" w:rsidR="00A047E0" w:rsidRPr="00B406A6" w:rsidRDefault="00A047E0" w:rsidP="00A047E0">
      <w:pPr>
        <w:pStyle w:val="TopLine"/>
      </w:pPr>
    </w:p>
    <w:p w14:paraId="605F13D2" w14:textId="77777777" w:rsidR="0067352A" w:rsidRDefault="0067352A" w:rsidP="0067352A">
      <w:pPr>
        <w:pStyle w:val="Heading5"/>
      </w:pPr>
      <w:r w:rsidRPr="005C718E">
        <w:t>Graphics/Slide</w:t>
      </w:r>
    </w:p>
    <w:p w14:paraId="393F9C3D" w14:textId="77777777" w:rsidR="00A047E0" w:rsidRPr="00B406A6" w:rsidRDefault="00A047E0" w:rsidP="00A047E0">
      <w:pPr>
        <w:pStyle w:val="Heading5"/>
      </w:pPr>
      <w:r w:rsidRPr="00B406A6">
        <w:t>Text</w:t>
      </w:r>
    </w:p>
    <w:p w14:paraId="585990E6" w14:textId="77777777" w:rsidR="00E03469" w:rsidRDefault="00A047E0" w:rsidP="00A047E0">
      <w:pPr>
        <w:pStyle w:val="BlockText"/>
      </w:pPr>
      <w:r w:rsidRPr="00B406A6">
        <w:t xml:space="preserve">You create an interface class in Developer Studio by opening the </w:t>
      </w:r>
      <w:r w:rsidRPr="00B406A6">
        <w:rPr>
          <w:i/>
        </w:rPr>
        <w:t>New ABL Interface</w:t>
      </w:r>
      <w:r w:rsidRPr="00B406A6">
        <w:t xml:space="preserve"> wizard </w:t>
      </w:r>
      <w:r>
        <w:t>from</w:t>
      </w:r>
      <w:r w:rsidRPr="00B406A6">
        <w:t xml:space="preserve"> the directory where you want to create the</w:t>
      </w:r>
      <w:r w:rsidRPr="000C6FEC">
        <w:t xml:space="preserve"> </w:t>
      </w:r>
      <w:r w:rsidR="000C6FEC" w:rsidRPr="000C6FEC">
        <w:t>interface class</w:t>
      </w:r>
      <w:r w:rsidRPr="00B406A6">
        <w:t xml:space="preserve"> file </w:t>
      </w:r>
      <w:r>
        <w:t>and then naming</w:t>
      </w:r>
      <w:r w:rsidRPr="00B406A6">
        <w:t xml:space="preserve"> the interface</w:t>
      </w:r>
      <w:r>
        <w:t xml:space="preserve"> class</w:t>
      </w:r>
      <w:r w:rsidRPr="00B406A6">
        <w:t xml:space="preserve">. Then, in the </w:t>
      </w:r>
      <w:r>
        <w:t>editor</w:t>
      </w:r>
      <w:r w:rsidRPr="00B406A6">
        <w:t xml:space="preserve">, you add the public data members and methods for the class. </w:t>
      </w:r>
    </w:p>
    <w:p w14:paraId="7F189EFE" w14:textId="77777777" w:rsidR="00E03469" w:rsidRDefault="00E03469" w:rsidP="00A047E0">
      <w:pPr>
        <w:pStyle w:val="BlockText"/>
      </w:pPr>
    </w:p>
    <w:p w14:paraId="6E987580" w14:textId="4040616B" w:rsidR="00E03469" w:rsidRDefault="00E03469" w:rsidP="00A047E0">
      <w:pPr>
        <w:pStyle w:val="BlockText"/>
      </w:pPr>
      <w:r>
        <w:t>Public</w:t>
      </w:r>
      <w:r w:rsidR="00F00792">
        <w:t xml:space="preserve"> </w:t>
      </w:r>
      <w:r>
        <w:t>data</w:t>
      </w:r>
      <w:r w:rsidR="00F00792">
        <w:t xml:space="preserve"> </w:t>
      </w:r>
      <w:r>
        <w:t>members</w:t>
      </w:r>
      <w:r w:rsidRPr="00B406A6">
        <w:t xml:space="preserve"> can be temp-tables, datasets, variables, or properties. You define them just as you would in a class definition.</w:t>
      </w:r>
    </w:p>
    <w:p w14:paraId="69E099D2" w14:textId="77777777" w:rsidR="00E03469" w:rsidRDefault="00E03469" w:rsidP="00A047E0">
      <w:pPr>
        <w:pStyle w:val="BlockText"/>
      </w:pPr>
    </w:p>
    <w:p w14:paraId="687A03E6" w14:textId="00E61C31" w:rsidR="00E03469" w:rsidRDefault="00E03469" w:rsidP="00A047E0">
      <w:pPr>
        <w:pStyle w:val="BlockText"/>
      </w:pPr>
      <w:r>
        <w:t xml:space="preserve">You also need </w:t>
      </w:r>
      <w:r w:rsidR="00AB3C2E">
        <w:t>to define all the</w:t>
      </w:r>
      <w:r w:rsidRPr="00B406A6">
        <w:t xml:space="preserve"> public methods required </w:t>
      </w:r>
      <w:r>
        <w:t xml:space="preserve">by the </w:t>
      </w:r>
      <w:r w:rsidRPr="00B406A6">
        <w:t xml:space="preserve">interface. You define the method’s return type, name, and </w:t>
      </w:r>
      <w:r>
        <w:t>parameter list</w:t>
      </w:r>
      <w:r w:rsidRPr="00B406A6">
        <w:t xml:space="preserve"> just as you would in a class definition, except that </w:t>
      </w:r>
      <w:r>
        <w:t xml:space="preserve">statement </w:t>
      </w:r>
      <w:r w:rsidRPr="00B406A6">
        <w:t>end</w:t>
      </w:r>
      <w:r>
        <w:t>s</w:t>
      </w:r>
      <w:r w:rsidRPr="00B406A6">
        <w:t xml:space="preserve"> with a period</w:t>
      </w:r>
      <w:r>
        <w:t xml:space="preserve"> after the parameter list, rather than </w:t>
      </w:r>
      <w:r w:rsidR="00F00792">
        <w:t xml:space="preserve">with </w:t>
      </w:r>
      <w:r>
        <w:t>a colon.</w:t>
      </w:r>
      <w:r w:rsidRPr="00B406A6">
        <w:t xml:space="preserve"> </w:t>
      </w:r>
      <w:r>
        <w:t>There</w:t>
      </w:r>
      <w:r w:rsidRPr="00B406A6">
        <w:t xml:space="preserve"> is no body </w:t>
      </w:r>
      <w:r>
        <w:t xml:space="preserve">or </w:t>
      </w:r>
      <w:r w:rsidRPr="000A28CF">
        <w:rPr>
          <w:i/>
        </w:rPr>
        <w:t>end method</w:t>
      </w:r>
      <w:r>
        <w:t xml:space="preserve"> statement.</w:t>
      </w:r>
    </w:p>
    <w:p w14:paraId="2BF47D00" w14:textId="77777777" w:rsidR="00E03469" w:rsidRDefault="00E03469" w:rsidP="00A047E0">
      <w:pPr>
        <w:pStyle w:val="BlockText"/>
      </w:pPr>
    </w:p>
    <w:p w14:paraId="5D6C38CC" w14:textId="77777777" w:rsidR="00B853DF" w:rsidRDefault="00A047E0" w:rsidP="00A047E0">
      <w:pPr>
        <w:pStyle w:val="BlockText"/>
      </w:pPr>
      <w:r w:rsidRPr="00B406A6">
        <w:t xml:space="preserve">Here is </w:t>
      </w:r>
      <w:r w:rsidR="006569B3">
        <w:t>an example</w:t>
      </w:r>
      <w:r w:rsidR="007F5E9E">
        <w:t>. Suppose we used the</w:t>
      </w:r>
      <w:r w:rsidR="006569B3">
        <w:t xml:space="preserve"> </w:t>
      </w:r>
      <w:r w:rsidR="006569B3" w:rsidRPr="006569B3">
        <w:rPr>
          <w:i/>
        </w:rPr>
        <w:t>New ABL Interface</w:t>
      </w:r>
      <w:r w:rsidR="006569B3">
        <w:t xml:space="preserve"> wizard </w:t>
      </w:r>
      <w:r w:rsidR="007F5E9E">
        <w:t xml:space="preserve">to create an interface class called </w:t>
      </w:r>
      <w:proofErr w:type="spellStart"/>
      <w:r w:rsidR="007F5E9E" w:rsidRPr="00B53757">
        <w:rPr>
          <w:i/>
        </w:rPr>
        <w:t>I</w:t>
      </w:r>
      <w:r w:rsidR="00B853DF" w:rsidRPr="00B53757">
        <w:rPr>
          <w:i/>
        </w:rPr>
        <w:t>Product</w:t>
      </w:r>
      <w:proofErr w:type="spellEnd"/>
      <w:r w:rsidR="007F5E9E">
        <w:t xml:space="preserve"> in the </w:t>
      </w:r>
      <w:r w:rsidR="00B853DF">
        <w:t>Inventory</w:t>
      </w:r>
      <w:r w:rsidR="007F5E9E">
        <w:t xml:space="preserve"> folder. </w:t>
      </w:r>
      <w:r w:rsidR="00B853DF">
        <w:t xml:space="preserve">We will use the </w:t>
      </w:r>
      <w:proofErr w:type="spellStart"/>
      <w:r w:rsidR="00B853DF" w:rsidRPr="00B53757">
        <w:rPr>
          <w:i/>
        </w:rPr>
        <w:t>IProduct</w:t>
      </w:r>
      <w:proofErr w:type="spellEnd"/>
      <w:r w:rsidR="00B853DF">
        <w:t xml:space="preserve"> interface class as a template for each type of product in the inventory. </w:t>
      </w:r>
    </w:p>
    <w:p w14:paraId="1BCBD51C" w14:textId="77777777" w:rsidR="00A047E0" w:rsidRDefault="007F5E9E" w:rsidP="00A047E0">
      <w:pPr>
        <w:pStyle w:val="BlockText"/>
      </w:pPr>
      <w:r>
        <w:t xml:space="preserve">This is what the </w:t>
      </w:r>
      <w:r w:rsidRPr="006569B3">
        <w:rPr>
          <w:i/>
        </w:rPr>
        <w:t>New ABL Interface</w:t>
      </w:r>
      <w:r>
        <w:t xml:space="preserve"> wizard will generate </w:t>
      </w:r>
      <w:r w:rsidR="006569B3">
        <w:t xml:space="preserve">and open in the editor. </w:t>
      </w:r>
    </w:p>
    <w:p w14:paraId="75BB5555" w14:textId="77777777" w:rsidR="00A047E0" w:rsidRPr="00B406A6" w:rsidRDefault="00A047E0" w:rsidP="00A047E0">
      <w:pPr>
        <w:pStyle w:val="BlockText"/>
      </w:pPr>
    </w:p>
    <w:p w14:paraId="2EC586A1" w14:textId="77777777" w:rsidR="006569B3" w:rsidRDefault="006569B3" w:rsidP="00FB1742">
      <w:pPr>
        <w:pStyle w:val="BlockCode"/>
        <w:ind w:left="1800" w:right="86"/>
        <w:rPr>
          <w:color w:val="000000"/>
        </w:rPr>
      </w:pPr>
      <w:r>
        <w:rPr>
          <w:color w:val="7F0055"/>
        </w:rPr>
        <w:t>using</w:t>
      </w:r>
      <w:r>
        <w:rPr>
          <w:color w:val="000000"/>
        </w:rPr>
        <w:t xml:space="preserve"> Progress.Lang.*.</w:t>
      </w:r>
    </w:p>
    <w:p w14:paraId="6ACAA5ED" w14:textId="77777777" w:rsidR="006569B3" w:rsidRDefault="006569B3" w:rsidP="00FB1742">
      <w:pPr>
        <w:pStyle w:val="BlockCode"/>
        <w:ind w:left="1800" w:right="86"/>
        <w:rPr>
          <w:color w:val="000000"/>
        </w:rPr>
      </w:pPr>
      <w:r>
        <w:rPr>
          <w:color w:val="7F0055"/>
        </w:rPr>
        <w:t>using</w:t>
      </w:r>
      <w:r>
        <w:rPr>
          <w:color w:val="000000"/>
        </w:rPr>
        <w:t xml:space="preserve"> </w:t>
      </w:r>
      <w:r w:rsidR="00B853DF">
        <w:rPr>
          <w:color w:val="000000"/>
        </w:rPr>
        <w:t>Inventory</w:t>
      </w:r>
      <w:r>
        <w:rPr>
          <w:color w:val="000000"/>
        </w:rPr>
        <w:t>.I</w:t>
      </w:r>
      <w:r w:rsidR="00B853DF">
        <w:rPr>
          <w:color w:val="000000"/>
        </w:rPr>
        <w:t>Product</w:t>
      </w:r>
      <w:r>
        <w:rPr>
          <w:color w:val="000000"/>
        </w:rPr>
        <w:t>.</w:t>
      </w:r>
    </w:p>
    <w:p w14:paraId="7B4C7453" w14:textId="77777777" w:rsidR="006569B3" w:rsidRDefault="006569B3" w:rsidP="00FB1742">
      <w:pPr>
        <w:pStyle w:val="BlockCode"/>
        <w:ind w:left="1800" w:right="86"/>
        <w:rPr>
          <w:color w:val="000000"/>
        </w:rPr>
      </w:pPr>
      <w:r>
        <w:rPr>
          <w:color w:val="7F0055"/>
        </w:rPr>
        <w:t>block-level</w:t>
      </w:r>
      <w:r>
        <w:rPr>
          <w:color w:val="000000"/>
        </w:rPr>
        <w:t xml:space="preserve"> </w:t>
      </w:r>
      <w:r>
        <w:rPr>
          <w:color w:val="7F0055"/>
        </w:rPr>
        <w:t>on</w:t>
      </w:r>
      <w:r>
        <w:rPr>
          <w:color w:val="000000"/>
        </w:rPr>
        <w:t xml:space="preserve"> </w:t>
      </w:r>
      <w:r>
        <w:rPr>
          <w:color w:val="7F0055"/>
        </w:rPr>
        <w:t>error</w:t>
      </w:r>
      <w:r>
        <w:rPr>
          <w:color w:val="000000"/>
        </w:rPr>
        <w:t xml:space="preserve"> </w:t>
      </w:r>
      <w:r>
        <w:rPr>
          <w:color w:val="7F0055"/>
        </w:rPr>
        <w:t>undo</w:t>
      </w:r>
      <w:r>
        <w:rPr>
          <w:color w:val="000000"/>
        </w:rPr>
        <w:t xml:space="preserve">, </w:t>
      </w:r>
      <w:r>
        <w:rPr>
          <w:color w:val="7F0055"/>
        </w:rPr>
        <w:t>throw</w:t>
      </w:r>
      <w:r>
        <w:rPr>
          <w:color w:val="000000"/>
        </w:rPr>
        <w:t>.</w:t>
      </w:r>
    </w:p>
    <w:p w14:paraId="3F177E7A" w14:textId="77777777" w:rsidR="006569B3" w:rsidRPr="002C1C55" w:rsidRDefault="006569B3" w:rsidP="00FB1742">
      <w:pPr>
        <w:pStyle w:val="BlockCode"/>
        <w:ind w:left="1800" w:right="86"/>
        <w:rPr>
          <w:color w:val="000000"/>
        </w:rPr>
      </w:pPr>
      <w:r w:rsidRPr="002C1C55">
        <w:rPr>
          <w:color w:val="7F0055"/>
        </w:rPr>
        <w:t>interface</w:t>
      </w:r>
      <w:r w:rsidRPr="002C1C55">
        <w:rPr>
          <w:color w:val="000000"/>
        </w:rPr>
        <w:t xml:space="preserve"> </w:t>
      </w:r>
      <w:r w:rsidR="00B853DF">
        <w:rPr>
          <w:color w:val="000000"/>
        </w:rPr>
        <w:t>Inventory</w:t>
      </w:r>
      <w:r w:rsidRPr="002C1C55">
        <w:rPr>
          <w:color w:val="000000"/>
        </w:rPr>
        <w:t>.I</w:t>
      </w:r>
      <w:r w:rsidR="00B853DF">
        <w:rPr>
          <w:color w:val="000000"/>
        </w:rPr>
        <w:t>Product</w:t>
      </w:r>
      <w:r w:rsidRPr="002C1C55">
        <w:rPr>
          <w:color w:val="000000"/>
        </w:rPr>
        <w:t>:</w:t>
      </w:r>
    </w:p>
    <w:p w14:paraId="035BDE93" w14:textId="77777777" w:rsidR="00A047E0" w:rsidRPr="00B406A6" w:rsidRDefault="006569B3" w:rsidP="00FB1742">
      <w:pPr>
        <w:pStyle w:val="BlockCode"/>
        <w:ind w:left="1800" w:right="86"/>
      </w:pPr>
      <w:r w:rsidRPr="00C41EC9">
        <w:rPr>
          <w:color w:val="7F0055"/>
        </w:rPr>
        <w:t>end interface</w:t>
      </w:r>
      <w:r>
        <w:rPr>
          <w:rFonts w:ascii="Consolas" w:hAnsi="Consolas" w:cs="Consolas"/>
          <w:color w:val="000000"/>
          <w:sz w:val="20"/>
          <w:szCs w:val="20"/>
        </w:rPr>
        <w:t>.</w:t>
      </w:r>
    </w:p>
    <w:p w14:paraId="76764F1E" w14:textId="77777777" w:rsidR="007E305D" w:rsidRDefault="007E305D" w:rsidP="00B853DF">
      <w:pPr>
        <w:pStyle w:val="BlockText"/>
      </w:pPr>
    </w:p>
    <w:p w14:paraId="33C62810" w14:textId="77777777" w:rsidR="00B853DF" w:rsidRDefault="00B853DF" w:rsidP="00B853DF">
      <w:pPr>
        <w:pStyle w:val="BlockText"/>
      </w:pPr>
      <w:r>
        <w:t xml:space="preserve">Within the </w:t>
      </w:r>
      <w:r w:rsidRPr="008F54D0">
        <w:rPr>
          <w:i/>
        </w:rPr>
        <w:t>interface</w:t>
      </w:r>
      <w:r>
        <w:t xml:space="preserve"> block, we would then need to define the public data members and methods required by the interface. </w:t>
      </w:r>
    </w:p>
    <w:p w14:paraId="409A7F02" w14:textId="77777777" w:rsidR="00317316" w:rsidRDefault="00317316" w:rsidP="00B853DF">
      <w:pPr>
        <w:pStyle w:val="BlockText"/>
      </w:pPr>
    </w:p>
    <w:p w14:paraId="79FC87CE" w14:textId="56D4E678" w:rsidR="00B853DF" w:rsidRDefault="00B853DF" w:rsidP="00B853DF">
      <w:pPr>
        <w:pStyle w:val="BlockText"/>
      </w:pPr>
      <w:r>
        <w:t>Here is the</w:t>
      </w:r>
      <w:r w:rsidR="009359EA">
        <w:t xml:space="preserve"> interface block for the</w:t>
      </w:r>
      <w:r>
        <w:t xml:space="preserve"> </w:t>
      </w:r>
      <w:proofErr w:type="spellStart"/>
      <w:r w:rsidRPr="00CE1E67">
        <w:rPr>
          <w:i/>
        </w:rPr>
        <w:t>I</w:t>
      </w:r>
      <w:r w:rsidR="009359EA">
        <w:rPr>
          <w:i/>
        </w:rPr>
        <w:t>Product</w:t>
      </w:r>
      <w:proofErr w:type="spellEnd"/>
      <w:r>
        <w:t xml:space="preserve"> interface class</w:t>
      </w:r>
      <w:r w:rsidR="009359EA">
        <w:t xml:space="preserve"> with </w:t>
      </w:r>
      <w:r w:rsidR="00E778B1">
        <w:t xml:space="preserve">a data member and three </w:t>
      </w:r>
      <w:r w:rsidR="009359EA">
        <w:t>methods defined</w:t>
      </w:r>
      <w:r>
        <w:t xml:space="preserve">. </w:t>
      </w:r>
      <w:r w:rsidR="009359EA">
        <w:t xml:space="preserve">Note that the methods are defined with no body or </w:t>
      </w:r>
      <w:r w:rsidR="009359EA" w:rsidRPr="009359EA">
        <w:rPr>
          <w:i/>
        </w:rPr>
        <w:t>end method</w:t>
      </w:r>
      <w:r w:rsidR="009359EA">
        <w:t xml:space="preserve"> statements and end with a period instead of a colon. </w:t>
      </w:r>
    </w:p>
    <w:p w14:paraId="67F2F4D3" w14:textId="77777777" w:rsidR="00B853DF" w:rsidRDefault="00B853DF" w:rsidP="00B853DF">
      <w:pPr>
        <w:pStyle w:val="BlockText"/>
      </w:pPr>
    </w:p>
    <w:p w14:paraId="6EA740C1" w14:textId="77777777" w:rsidR="00E03B97" w:rsidRDefault="00E03B97" w:rsidP="00E03B97">
      <w:pPr>
        <w:pStyle w:val="BlockCode"/>
        <w:ind w:left="1800" w:right="86"/>
        <w:rPr>
          <w:color w:val="000000"/>
        </w:rPr>
      </w:pPr>
      <w:r>
        <w:rPr>
          <w:color w:val="7F0055"/>
        </w:rPr>
        <w:t>using</w:t>
      </w:r>
      <w:r>
        <w:rPr>
          <w:color w:val="000000"/>
        </w:rPr>
        <w:t xml:space="preserve"> Progress.Lang.*.</w:t>
      </w:r>
    </w:p>
    <w:p w14:paraId="216C20DB" w14:textId="77777777" w:rsidR="00E119C7" w:rsidRDefault="00E03B97" w:rsidP="00E119C7">
      <w:pPr>
        <w:pStyle w:val="BlockCode"/>
        <w:ind w:left="1800" w:right="86"/>
        <w:rPr>
          <w:color w:val="000000"/>
        </w:rPr>
      </w:pPr>
      <w:r>
        <w:rPr>
          <w:color w:val="7F0055"/>
        </w:rPr>
        <w:t>using</w:t>
      </w:r>
      <w:r>
        <w:rPr>
          <w:color w:val="000000"/>
        </w:rPr>
        <w:t xml:space="preserve"> Inventory.IProduct.</w:t>
      </w:r>
    </w:p>
    <w:p w14:paraId="4C352509" w14:textId="7B8C1F3E" w:rsidR="00361623" w:rsidRDefault="00182E97" w:rsidP="00361623">
      <w:pPr>
        <w:pStyle w:val="BlockCode"/>
        <w:ind w:left="1800" w:right="86"/>
        <w:rPr>
          <w:color w:val="7F0055"/>
        </w:rPr>
      </w:pPr>
      <w:r>
        <w:rPr>
          <w:color w:val="7F0055"/>
        </w:rPr>
        <w:t xml:space="preserve">using </w:t>
      </w:r>
      <w:r w:rsidRPr="00482B3D">
        <w:t>I</w:t>
      </w:r>
      <w:r>
        <w:t>n</w:t>
      </w:r>
      <w:r w:rsidRPr="00482B3D">
        <w:t>ventory.Item</w:t>
      </w:r>
      <w:r w:rsidRPr="00B53757">
        <w:t>.</w:t>
      </w:r>
    </w:p>
    <w:p w14:paraId="2DDA9BF1" w14:textId="77777777" w:rsidR="00361623" w:rsidRDefault="00361623" w:rsidP="00E119C7">
      <w:pPr>
        <w:pStyle w:val="BlockCode"/>
        <w:ind w:left="1800" w:right="86"/>
        <w:rPr>
          <w:color w:val="7F0055"/>
        </w:rPr>
      </w:pPr>
      <w:r w:rsidRPr="0076089B">
        <w:rPr>
          <w:color w:val="7F0055"/>
        </w:rPr>
        <w:t>block-level on error undo</w:t>
      </w:r>
      <w:r w:rsidRPr="0076089B">
        <w:t xml:space="preserve">, </w:t>
      </w:r>
      <w:r w:rsidRPr="0076089B">
        <w:rPr>
          <w:color w:val="7F0055"/>
        </w:rPr>
        <w:t>throw</w:t>
      </w:r>
      <w:r w:rsidRPr="0076089B">
        <w:t>.</w:t>
      </w:r>
    </w:p>
    <w:p w14:paraId="369D45F1" w14:textId="77777777" w:rsidR="00E119C7" w:rsidRDefault="00B853DF" w:rsidP="00E119C7">
      <w:pPr>
        <w:pStyle w:val="BlockCode"/>
        <w:ind w:left="1800" w:right="86"/>
      </w:pPr>
      <w:r w:rsidRPr="0076089B">
        <w:rPr>
          <w:color w:val="7F0055"/>
        </w:rPr>
        <w:t>interface</w:t>
      </w:r>
      <w:r w:rsidRPr="0076089B">
        <w:t xml:space="preserve"> </w:t>
      </w:r>
      <w:r w:rsidR="009359EA">
        <w:t>Inventory</w:t>
      </w:r>
      <w:r>
        <w:t>.</w:t>
      </w:r>
      <w:r w:rsidRPr="0076089B">
        <w:t>I</w:t>
      </w:r>
      <w:r w:rsidR="009359EA">
        <w:t>Product</w:t>
      </w:r>
      <w:r w:rsidRPr="0076089B">
        <w:t xml:space="preserve">:  </w:t>
      </w:r>
    </w:p>
    <w:p w14:paraId="4A90FCC7" w14:textId="49977B25" w:rsidR="00D80C23" w:rsidRPr="00B53757" w:rsidRDefault="000E1C25" w:rsidP="00D80C23">
      <w:pPr>
        <w:pStyle w:val="BlockCode"/>
        <w:ind w:left="1800" w:right="86"/>
        <w:rPr>
          <w:color w:val="FF0080"/>
        </w:rPr>
      </w:pPr>
      <w:r w:rsidRPr="00B53757">
        <w:rPr>
          <w:color w:val="FF0080"/>
        </w:rPr>
        <w:t>{include</w:t>
      </w:r>
      <w:r w:rsidR="001748EC" w:rsidRPr="00B53757">
        <w:rPr>
          <w:color w:val="FF0080"/>
        </w:rPr>
        <w:t>/</w:t>
      </w:r>
      <w:r w:rsidRPr="00B53757">
        <w:rPr>
          <w:color w:val="FF0080"/>
        </w:rPr>
        <w:t>Items.i}</w:t>
      </w:r>
    </w:p>
    <w:p w14:paraId="373E2A0C" w14:textId="77777777" w:rsidR="00D80C23" w:rsidRDefault="00B853DF" w:rsidP="00D80C23">
      <w:pPr>
        <w:pStyle w:val="BlockCode"/>
        <w:ind w:left="1800" w:right="86"/>
      </w:pPr>
      <w:r w:rsidRPr="0076089B">
        <w:t xml:space="preserve">    </w:t>
      </w:r>
      <w:r w:rsidRPr="0076089B">
        <w:rPr>
          <w:color w:val="7F0055"/>
        </w:rPr>
        <w:t>method public void</w:t>
      </w:r>
      <w:r w:rsidRPr="0076089B">
        <w:t xml:space="preserve"> </w:t>
      </w:r>
      <w:r>
        <w:t>Add</w:t>
      </w:r>
      <w:r w:rsidR="008B4BA2">
        <w:t>Item</w:t>
      </w:r>
      <w:r w:rsidRPr="0076089B">
        <w:t xml:space="preserve">( </w:t>
      </w:r>
      <w:r w:rsidRPr="0076089B">
        <w:rPr>
          <w:color w:val="7F0055"/>
        </w:rPr>
        <w:t>input</w:t>
      </w:r>
      <w:r w:rsidRPr="0076089B">
        <w:t xml:space="preserve"> p</w:t>
      </w:r>
      <w:r w:rsidR="008B4BA2">
        <w:t>Item</w:t>
      </w:r>
      <w:r w:rsidRPr="0076089B">
        <w:t xml:space="preserve"> </w:t>
      </w:r>
      <w:r w:rsidRPr="0076089B">
        <w:rPr>
          <w:color w:val="7F0055"/>
        </w:rPr>
        <w:t>as</w:t>
      </w:r>
      <w:r w:rsidRPr="0076089B">
        <w:t xml:space="preserve"> </w:t>
      </w:r>
      <w:r w:rsidR="008B4BA2">
        <w:t>Item</w:t>
      </w:r>
      <w:r>
        <w:t>)</w:t>
      </w:r>
      <w:r w:rsidRPr="0076089B">
        <w:t>.</w:t>
      </w:r>
    </w:p>
    <w:p w14:paraId="66DFDA56" w14:textId="77777777" w:rsidR="00D80C23" w:rsidRDefault="00B853DF" w:rsidP="00D80C23">
      <w:pPr>
        <w:pStyle w:val="BlockCode"/>
        <w:ind w:left="1800" w:right="86"/>
        <w:rPr>
          <w:color w:val="7F0055"/>
        </w:rPr>
      </w:pPr>
      <w:r w:rsidRPr="0076089B">
        <w:t xml:space="preserve">    </w:t>
      </w:r>
      <w:r w:rsidRPr="0076089B">
        <w:rPr>
          <w:color w:val="7F0055"/>
        </w:rPr>
        <w:t xml:space="preserve">method public </w:t>
      </w:r>
      <w:r w:rsidR="00283F99">
        <w:t>Item</w:t>
      </w:r>
      <w:r>
        <w:rPr>
          <w:color w:val="7F0055"/>
        </w:rPr>
        <w:t xml:space="preserve"> </w:t>
      </w:r>
      <w:r>
        <w:t>Get</w:t>
      </w:r>
      <w:r w:rsidR="008B4BA2">
        <w:t>Item</w:t>
      </w:r>
      <w:r w:rsidRPr="0076089B">
        <w:t xml:space="preserve">( </w:t>
      </w:r>
      <w:r w:rsidRPr="0076089B">
        <w:rPr>
          <w:color w:val="7F0055"/>
        </w:rPr>
        <w:t>input</w:t>
      </w:r>
      <w:r w:rsidRPr="0076089B">
        <w:t xml:space="preserve"> </w:t>
      </w:r>
      <w:r>
        <w:t>p</w:t>
      </w:r>
      <w:r w:rsidR="008B4BA2">
        <w:t>Item</w:t>
      </w:r>
      <w:r>
        <w:t>Code</w:t>
      </w:r>
      <w:r w:rsidRPr="0076089B">
        <w:t xml:space="preserve"> </w:t>
      </w:r>
      <w:r w:rsidRPr="0076089B">
        <w:rPr>
          <w:color w:val="7F0055"/>
        </w:rPr>
        <w:t>as</w:t>
      </w:r>
      <w:r w:rsidRPr="0076089B">
        <w:t xml:space="preserve"> </w:t>
      </w:r>
      <w:r>
        <w:rPr>
          <w:color w:val="FF0000"/>
        </w:rPr>
        <w:t>character</w:t>
      </w:r>
      <w:r w:rsidRPr="0076089B">
        <w:t xml:space="preserve">  ).</w:t>
      </w:r>
      <w:r w:rsidR="00A74FBE">
        <w:rPr>
          <w:color w:val="7F0055"/>
        </w:rPr>
        <w:t xml:space="preserve"> </w:t>
      </w:r>
      <w:r w:rsidRPr="0076089B">
        <w:rPr>
          <w:color w:val="7F0055"/>
        </w:rPr>
        <w:t>method public</w:t>
      </w:r>
      <w:r>
        <w:rPr>
          <w:color w:val="7F0055"/>
        </w:rPr>
        <w:t xml:space="preserve"> </w:t>
      </w:r>
      <w:r w:rsidRPr="0003186D">
        <w:rPr>
          <w:color w:val="FF0000"/>
        </w:rPr>
        <w:t>integer</w:t>
      </w:r>
      <w:r>
        <w:rPr>
          <w:color w:val="7F0055"/>
        </w:rPr>
        <w:t xml:space="preserve"> </w:t>
      </w:r>
      <w:r w:rsidRPr="0003186D">
        <w:t>Number</w:t>
      </w:r>
      <w:r w:rsidR="008B4BA2">
        <w:t>Items</w:t>
      </w:r>
      <w:r w:rsidRPr="0003186D">
        <w:t>().</w:t>
      </w:r>
      <w:r>
        <w:rPr>
          <w:color w:val="7F0055"/>
        </w:rPr>
        <w:t xml:space="preserve"> </w:t>
      </w:r>
    </w:p>
    <w:p w14:paraId="34C7F620" w14:textId="77777777" w:rsidR="00B853DF" w:rsidRPr="0076089B" w:rsidRDefault="00B853DF" w:rsidP="00D80C23">
      <w:pPr>
        <w:pStyle w:val="BlockCode"/>
        <w:ind w:left="1800" w:right="86"/>
      </w:pPr>
      <w:r w:rsidRPr="0076089B">
        <w:rPr>
          <w:color w:val="7F0055"/>
        </w:rPr>
        <w:t>end interface</w:t>
      </w:r>
      <w:r w:rsidRPr="0076089B">
        <w:t>.</w:t>
      </w:r>
    </w:p>
    <w:p w14:paraId="7639FE24" w14:textId="77777777" w:rsidR="00B853DF" w:rsidRPr="00581984" w:rsidRDefault="00B853DF" w:rsidP="00B853DF">
      <w:pPr>
        <w:pStyle w:val="BlockLine"/>
      </w:pPr>
    </w:p>
    <w:p w14:paraId="29D7A716" w14:textId="77777777" w:rsidR="00A047E0" w:rsidRPr="00B406A6" w:rsidRDefault="00A047E0" w:rsidP="00A047E0">
      <w:pPr>
        <w:pStyle w:val="Heading5"/>
      </w:pPr>
    </w:p>
    <w:p w14:paraId="5131C225" w14:textId="77777777" w:rsidR="00A047E0" w:rsidRPr="00B406A6" w:rsidRDefault="00A047E0" w:rsidP="00A047E0">
      <w:pPr>
        <w:pStyle w:val="Heading3"/>
      </w:pPr>
      <w:r w:rsidRPr="00B406A6">
        <w:lastRenderedPageBreak/>
        <w:t xml:space="preserve">Procedure: </w:t>
      </w:r>
      <w:r>
        <w:t>Using the New ABL Class wizard to create</w:t>
      </w:r>
      <w:r w:rsidRPr="00B406A6">
        <w:t xml:space="preserve"> a class </w:t>
      </w:r>
      <w:bookmarkEnd w:id="111"/>
      <w:r>
        <w:t>that uses an interface class</w:t>
      </w:r>
      <w:bookmarkEnd w:id="112"/>
      <w:bookmarkEnd w:id="113"/>
      <w:r>
        <w:t xml:space="preserve"> </w:t>
      </w:r>
    </w:p>
    <w:p w14:paraId="7CF1E665" w14:textId="77777777" w:rsidR="00A047E0" w:rsidRPr="00B406A6" w:rsidRDefault="00A047E0" w:rsidP="00A047E0">
      <w:pPr>
        <w:pStyle w:val="TopLine"/>
      </w:pPr>
    </w:p>
    <w:p w14:paraId="054E9D17" w14:textId="520D5CA4" w:rsidR="00F00792" w:rsidRPr="00B406A6" w:rsidRDefault="00F00792" w:rsidP="00A047E0">
      <w:pPr>
        <w:pStyle w:val="Heading5"/>
      </w:pPr>
      <w:r w:rsidRPr="00B406A6">
        <w:t>Page name: l</w:t>
      </w:r>
      <w:r>
        <w:t>4</w:t>
      </w:r>
      <w:r w:rsidRPr="00B406A6">
        <w:t>t3p0</w:t>
      </w:r>
      <w:r>
        <w:t>2</w:t>
      </w:r>
      <w:r w:rsidRPr="00B406A6">
        <w:t>0</w:t>
      </w:r>
    </w:p>
    <w:p w14:paraId="33ED3354" w14:textId="77777777" w:rsidR="00F00792" w:rsidRPr="00B406A6" w:rsidRDefault="00F00792" w:rsidP="00A047E0">
      <w:pPr>
        <w:pStyle w:val="BlockText"/>
        <w:rPr>
          <w:vanish/>
        </w:rPr>
      </w:pPr>
      <w:r w:rsidRPr="00B406A6">
        <w:rPr>
          <w:vanish/>
        </w:rPr>
        <w:t>Next: l</w:t>
      </w:r>
      <w:r>
        <w:rPr>
          <w:vanish/>
        </w:rPr>
        <w:t>4</w:t>
      </w:r>
      <w:r w:rsidRPr="00B406A6">
        <w:rPr>
          <w:vanish/>
        </w:rPr>
        <w:t>t</w:t>
      </w:r>
      <w:r>
        <w:rPr>
          <w:vanish/>
        </w:rPr>
        <w:t>3</w:t>
      </w:r>
      <w:r w:rsidRPr="00B406A6">
        <w:rPr>
          <w:vanish/>
        </w:rPr>
        <w:t>p0</w:t>
      </w:r>
      <w:r>
        <w:rPr>
          <w:vanish/>
        </w:rPr>
        <w:t>2</w:t>
      </w:r>
      <w:r w:rsidRPr="00B406A6">
        <w:rPr>
          <w:vanish/>
        </w:rPr>
        <w:t>5</w:t>
      </w:r>
    </w:p>
    <w:p w14:paraId="2DD6EB4B" w14:textId="77777777" w:rsidR="00F00792" w:rsidRPr="00B406A6" w:rsidRDefault="00F00792" w:rsidP="00A047E0">
      <w:pPr>
        <w:pStyle w:val="Blocklinehidden"/>
      </w:pPr>
      <w:r w:rsidRPr="00B406A6">
        <w:t>Block line</w:t>
      </w:r>
    </w:p>
    <w:p w14:paraId="290D648E" w14:textId="77777777" w:rsidR="00F00792" w:rsidRPr="00B406A6" w:rsidRDefault="00F00792" w:rsidP="00A047E0">
      <w:pPr>
        <w:pStyle w:val="Heading5"/>
      </w:pPr>
      <w:r w:rsidRPr="00B406A6">
        <w:t>Page type</w:t>
      </w:r>
    </w:p>
    <w:p w14:paraId="01D759EE" w14:textId="77777777" w:rsidR="00F00792" w:rsidRPr="00B406A6" w:rsidRDefault="00F00792" w:rsidP="00A047E0">
      <w:pPr>
        <w:pStyle w:val="BlockText"/>
        <w:rPr>
          <w:vanish/>
        </w:rPr>
      </w:pPr>
      <w:r w:rsidRPr="00B406A6">
        <w:rPr>
          <w:vanish/>
        </w:rPr>
        <w:t>Procedure table</w:t>
      </w:r>
    </w:p>
    <w:p w14:paraId="3DA1B7BC" w14:textId="77777777" w:rsidR="00F00792" w:rsidRPr="00B406A6" w:rsidRDefault="00F00792" w:rsidP="00A047E0">
      <w:pPr>
        <w:pStyle w:val="Blocklinehidden"/>
      </w:pPr>
      <w:r w:rsidRPr="00B406A6">
        <w:t>Block line</w:t>
      </w:r>
    </w:p>
    <w:p w14:paraId="00126A97" w14:textId="77777777" w:rsidR="00F00792" w:rsidRPr="00B406A6" w:rsidRDefault="00F00792" w:rsidP="00A047E0">
      <w:pPr>
        <w:pStyle w:val="Heading5"/>
      </w:pPr>
      <w:r w:rsidRPr="00B406A6">
        <w:t>Keywords</w:t>
      </w:r>
    </w:p>
    <w:p w14:paraId="5D8FCB51" w14:textId="77777777" w:rsidR="00F00792" w:rsidRPr="00B406A6" w:rsidRDefault="00F00792" w:rsidP="00A047E0">
      <w:pPr>
        <w:pStyle w:val="BlockText"/>
        <w:rPr>
          <w:vanish/>
        </w:rPr>
      </w:pPr>
      <w:r w:rsidRPr="00B406A6">
        <w:rPr>
          <w:vanish/>
        </w:rPr>
        <w:t>New ABL</w:t>
      </w:r>
      <w:r>
        <w:rPr>
          <w:vanish/>
        </w:rPr>
        <w:t>C</w:t>
      </w:r>
      <w:r w:rsidRPr="00B406A6">
        <w:rPr>
          <w:vanish/>
        </w:rPr>
        <w:t>ass</w:t>
      </w:r>
      <w:r>
        <w:rPr>
          <w:vanish/>
        </w:rPr>
        <w:t>,</w:t>
      </w:r>
      <w:r w:rsidRPr="00B406A6">
        <w:rPr>
          <w:vanish/>
        </w:rPr>
        <w:t xml:space="preserve"> wizard, implement, interface class, implements</w:t>
      </w:r>
    </w:p>
    <w:p w14:paraId="7077BF8F" w14:textId="77777777" w:rsidR="00F00792" w:rsidRPr="00B406A6" w:rsidRDefault="00F00792" w:rsidP="00A047E0">
      <w:pPr>
        <w:pStyle w:val="Blocklinehidden"/>
      </w:pPr>
      <w:r w:rsidRPr="00B406A6">
        <w:t>Block line</w:t>
      </w:r>
    </w:p>
    <w:p w14:paraId="3CFCD652" w14:textId="33E3C524" w:rsidR="00F00792" w:rsidRDefault="00F00792" w:rsidP="00A047E0">
      <w:pPr>
        <w:pStyle w:val="Heading5"/>
      </w:pPr>
      <w:r w:rsidRPr="00B406A6">
        <w:t>Graphics/Slide</w:t>
      </w:r>
    </w:p>
    <w:p w14:paraId="4AB6EDEA" w14:textId="77777777" w:rsidR="00F00792" w:rsidRPr="00B406A6" w:rsidRDefault="00F00792" w:rsidP="00A047E0">
      <w:pPr>
        <w:pStyle w:val="Heading5"/>
      </w:pPr>
      <w:r w:rsidRPr="00B406A6">
        <w:t>Text</w:t>
      </w:r>
    </w:p>
    <w:p w14:paraId="66D219F3" w14:textId="1D3F997B" w:rsidR="008F63AF" w:rsidRDefault="00F00792" w:rsidP="008F63AF">
      <w:pPr>
        <w:pStyle w:val="BlockText"/>
      </w:pPr>
      <w:r>
        <w:t xml:space="preserve">After </w:t>
      </w:r>
      <w:r w:rsidR="00BE05D5">
        <w:t>you define an interface class, y</w:t>
      </w:r>
      <w:r w:rsidR="00A047E0" w:rsidRPr="00B406A6">
        <w:t>ou</w:t>
      </w:r>
      <w:r w:rsidR="00BE05D5">
        <w:t xml:space="preserve"> </w:t>
      </w:r>
      <w:r w:rsidR="00BE05D5" w:rsidRPr="00B406A6">
        <w:t xml:space="preserve">use the </w:t>
      </w:r>
      <w:r w:rsidR="00BE05D5" w:rsidRPr="00B406A6">
        <w:rPr>
          <w:i/>
        </w:rPr>
        <w:t>New ABL Class</w:t>
      </w:r>
      <w:r w:rsidR="00BE05D5" w:rsidRPr="00B406A6">
        <w:t xml:space="preserve"> wizard </w:t>
      </w:r>
      <w:r w:rsidR="00BE05D5">
        <w:t>to create</w:t>
      </w:r>
      <w:r w:rsidR="00BE05D5" w:rsidRPr="00B406A6">
        <w:t xml:space="preserve"> </w:t>
      </w:r>
      <w:r w:rsidR="00BE05D5">
        <w:t>a</w:t>
      </w:r>
      <w:r w:rsidR="00BE05D5" w:rsidRPr="00B406A6">
        <w:t xml:space="preserve"> </w:t>
      </w:r>
      <w:r w:rsidR="00BE05D5">
        <w:t>class that uses an interface class.</w:t>
      </w:r>
      <w:r w:rsidR="008F63AF">
        <w:t xml:space="preserve"> When you </w:t>
      </w:r>
      <w:proofErr w:type="gramStart"/>
      <w:r w:rsidR="008F63AF">
        <w:t>create</w:t>
      </w:r>
      <w:proofErr w:type="gramEnd"/>
      <w:r w:rsidR="008F63AF">
        <w:t xml:space="preserve"> a class using the </w:t>
      </w:r>
      <w:r w:rsidR="008F63AF" w:rsidRPr="00CE1E67">
        <w:rPr>
          <w:i/>
        </w:rPr>
        <w:t>New ABL Class</w:t>
      </w:r>
      <w:r w:rsidR="008F63AF">
        <w:t xml:space="preserve"> wizard, the starter code for the class is automatically generated for you.</w:t>
      </w:r>
    </w:p>
    <w:p w14:paraId="253A675B" w14:textId="77777777" w:rsidR="00A047E0" w:rsidRPr="00B406A6" w:rsidRDefault="00A047E0" w:rsidP="00A047E0">
      <w:pPr>
        <w:pStyle w:val="BlockText"/>
      </w:pPr>
    </w:p>
    <w:p w14:paraId="4C9BCCFF" w14:textId="77777777" w:rsidR="00A047E0" w:rsidRPr="00B406A6" w:rsidRDefault="00A047E0" w:rsidP="00A047E0">
      <w:pPr>
        <w:pStyle w:val="BlockText"/>
      </w:pPr>
      <w:r w:rsidRPr="00B406A6">
        <w:t xml:space="preserve">Follow these steps in Developer Studio to create a class that </w:t>
      </w:r>
      <w:r>
        <w:t>uses</w:t>
      </w:r>
      <w:r w:rsidRPr="00B406A6">
        <w:t xml:space="preserve"> an interface class:</w:t>
      </w:r>
    </w:p>
    <w:p w14:paraId="101442A8" w14:textId="77777777" w:rsidR="00A047E0" w:rsidRPr="00B406A6" w:rsidRDefault="00A047E0" w:rsidP="00A047E0">
      <w:pPr>
        <w:pStyle w:val="BlockText"/>
      </w:pPr>
    </w:p>
    <w:tbl>
      <w:tblPr>
        <w:tblStyle w:val="TableGrid"/>
        <w:tblW w:w="7560" w:type="dxa"/>
        <w:tblInd w:w="1915" w:type="dxa"/>
        <w:tblLook w:val="05E0" w:firstRow="1" w:lastRow="1" w:firstColumn="1" w:lastColumn="1" w:noHBand="0" w:noVBand="1"/>
      </w:tblPr>
      <w:tblGrid>
        <w:gridCol w:w="1204"/>
        <w:gridCol w:w="6356"/>
      </w:tblGrid>
      <w:tr w:rsidR="00A047E0" w:rsidRPr="00B406A6" w14:paraId="1A1C2614" w14:textId="77777777" w:rsidTr="007624AC">
        <w:trPr>
          <w:cnfStyle w:val="100000000000" w:firstRow="1" w:lastRow="0" w:firstColumn="0" w:lastColumn="0" w:oddVBand="0" w:evenVBand="0" w:oddHBand="0" w:evenHBand="0" w:firstRowFirstColumn="0" w:firstRowLastColumn="0" w:lastRowFirstColumn="0" w:lastRowLastColumn="0"/>
        </w:trPr>
        <w:tc>
          <w:tcPr>
            <w:tcW w:w="1204" w:type="dxa"/>
          </w:tcPr>
          <w:p w14:paraId="744DEFB5" w14:textId="77777777" w:rsidR="00A047E0" w:rsidRPr="00B406A6" w:rsidRDefault="00A047E0" w:rsidP="007624AC">
            <w:pPr>
              <w:pStyle w:val="TableHeading"/>
            </w:pPr>
            <w:r w:rsidRPr="00B406A6">
              <w:t>Step</w:t>
            </w:r>
          </w:p>
        </w:tc>
        <w:tc>
          <w:tcPr>
            <w:tcW w:w="6356" w:type="dxa"/>
          </w:tcPr>
          <w:p w14:paraId="6CF1FA4C" w14:textId="77777777" w:rsidR="00A047E0" w:rsidRPr="00B406A6" w:rsidRDefault="00A047E0" w:rsidP="007624AC">
            <w:pPr>
              <w:pStyle w:val="TableHeading"/>
            </w:pPr>
            <w:r w:rsidRPr="00B406A6">
              <w:t>Action</w:t>
            </w:r>
          </w:p>
        </w:tc>
      </w:tr>
      <w:tr w:rsidR="00A047E0" w:rsidRPr="00B406A6" w14:paraId="36E167F9" w14:textId="77777777" w:rsidTr="007624AC">
        <w:tc>
          <w:tcPr>
            <w:tcW w:w="1204" w:type="dxa"/>
          </w:tcPr>
          <w:p w14:paraId="44ED9978" w14:textId="77777777" w:rsidR="00A047E0" w:rsidRPr="00B406A6" w:rsidRDefault="00A047E0" w:rsidP="007624AC">
            <w:pPr>
              <w:pStyle w:val="table-text"/>
              <w:numPr>
                <w:ilvl w:val="0"/>
                <w:numId w:val="12"/>
              </w:numPr>
            </w:pPr>
          </w:p>
        </w:tc>
        <w:tc>
          <w:tcPr>
            <w:tcW w:w="6356" w:type="dxa"/>
          </w:tcPr>
          <w:p w14:paraId="6A256004" w14:textId="77777777" w:rsidR="00A047E0" w:rsidRPr="00B406A6" w:rsidRDefault="00A047E0" w:rsidP="007624AC">
            <w:pPr>
              <w:pStyle w:val="table-text"/>
            </w:pPr>
            <w:r w:rsidRPr="00B406A6">
              <w:t>Select the directory in which you want to create the class.</w:t>
            </w:r>
          </w:p>
        </w:tc>
      </w:tr>
      <w:tr w:rsidR="00A047E0" w:rsidRPr="00B406A6" w14:paraId="2ABDEC08" w14:textId="77777777" w:rsidTr="007624AC">
        <w:tc>
          <w:tcPr>
            <w:tcW w:w="1204" w:type="dxa"/>
          </w:tcPr>
          <w:p w14:paraId="005E923A" w14:textId="77777777" w:rsidR="00A047E0" w:rsidRPr="00B406A6" w:rsidRDefault="00A047E0" w:rsidP="007624AC">
            <w:pPr>
              <w:pStyle w:val="table-text"/>
              <w:numPr>
                <w:ilvl w:val="0"/>
                <w:numId w:val="12"/>
              </w:numPr>
            </w:pPr>
          </w:p>
        </w:tc>
        <w:tc>
          <w:tcPr>
            <w:tcW w:w="6356" w:type="dxa"/>
          </w:tcPr>
          <w:p w14:paraId="471C7B95" w14:textId="77777777" w:rsidR="00A047E0" w:rsidRPr="00B406A6" w:rsidRDefault="00A047E0" w:rsidP="007624AC">
            <w:pPr>
              <w:pStyle w:val="table-text"/>
            </w:pPr>
            <w:r w:rsidRPr="00B406A6">
              <w:t xml:space="preserve">Right-click and select </w:t>
            </w:r>
            <w:r w:rsidRPr="00B406A6">
              <w:rPr>
                <w:b/>
              </w:rPr>
              <w:t>New</w:t>
            </w:r>
            <w:r w:rsidRPr="00B406A6">
              <w:t xml:space="preserve"> </w:t>
            </w:r>
            <w:r w:rsidRPr="00B406A6">
              <w:rPr>
                <w:b/>
              </w:rPr>
              <w:t>&gt; ABL Class</w:t>
            </w:r>
            <w:r w:rsidRPr="00B406A6">
              <w:t>.</w:t>
            </w:r>
          </w:p>
        </w:tc>
      </w:tr>
      <w:tr w:rsidR="00A047E0" w:rsidRPr="00B406A6" w14:paraId="0CA6B036" w14:textId="77777777" w:rsidTr="007624AC">
        <w:tc>
          <w:tcPr>
            <w:tcW w:w="1204" w:type="dxa"/>
          </w:tcPr>
          <w:p w14:paraId="5314BC28" w14:textId="77777777" w:rsidR="00A047E0" w:rsidRPr="00B406A6" w:rsidRDefault="00A047E0" w:rsidP="007624AC">
            <w:pPr>
              <w:pStyle w:val="table-text"/>
              <w:numPr>
                <w:ilvl w:val="0"/>
                <w:numId w:val="12"/>
              </w:numPr>
            </w:pPr>
          </w:p>
        </w:tc>
        <w:tc>
          <w:tcPr>
            <w:tcW w:w="6356" w:type="dxa"/>
          </w:tcPr>
          <w:p w14:paraId="5D832EC9" w14:textId="77777777" w:rsidR="00A047E0" w:rsidRPr="00B406A6" w:rsidRDefault="00A047E0" w:rsidP="007624AC">
            <w:pPr>
              <w:pStyle w:val="table-text"/>
            </w:pPr>
            <w:r w:rsidRPr="00B406A6">
              <w:t xml:space="preserve">In the </w:t>
            </w:r>
            <w:r w:rsidRPr="00B406A6">
              <w:rPr>
                <w:b/>
              </w:rPr>
              <w:t>Class name</w:t>
            </w:r>
            <w:r w:rsidRPr="00B406A6">
              <w:t xml:space="preserve"> field, specify the name of the class.</w:t>
            </w:r>
          </w:p>
        </w:tc>
      </w:tr>
      <w:tr w:rsidR="00A047E0" w:rsidRPr="00B406A6" w14:paraId="78BC299E" w14:textId="77777777" w:rsidTr="007624AC">
        <w:tc>
          <w:tcPr>
            <w:tcW w:w="1204" w:type="dxa"/>
          </w:tcPr>
          <w:p w14:paraId="71C2BD43" w14:textId="77777777" w:rsidR="00A047E0" w:rsidRPr="00B406A6" w:rsidRDefault="00A047E0" w:rsidP="007624AC">
            <w:pPr>
              <w:pStyle w:val="table-text"/>
              <w:numPr>
                <w:ilvl w:val="0"/>
                <w:numId w:val="12"/>
              </w:numPr>
            </w:pPr>
          </w:p>
        </w:tc>
        <w:tc>
          <w:tcPr>
            <w:tcW w:w="6356" w:type="dxa"/>
          </w:tcPr>
          <w:p w14:paraId="56E3B5A4" w14:textId="77777777" w:rsidR="00A047E0" w:rsidRPr="00B406A6" w:rsidRDefault="00A047E0" w:rsidP="007624AC">
            <w:pPr>
              <w:pStyle w:val="table-text"/>
            </w:pPr>
            <w:r w:rsidRPr="00B406A6">
              <w:t xml:space="preserve">In the </w:t>
            </w:r>
            <w:r w:rsidRPr="00B406A6">
              <w:rPr>
                <w:b/>
              </w:rPr>
              <w:t>Implements</w:t>
            </w:r>
            <w:r w:rsidRPr="00B406A6">
              <w:t xml:space="preserve"> area, click the </w:t>
            </w:r>
            <w:r w:rsidRPr="00B406A6">
              <w:rPr>
                <w:b/>
              </w:rPr>
              <w:t>Add</w:t>
            </w:r>
            <w:r w:rsidRPr="00B406A6">
              <w:t>… button.</w:t>
            </w:r>
          </w:p>
        </w:tc>
      </w:tr>
      <w:tr w:rsidR="00A047E0" w:rsidRPr="00B406A6" w14:paraId="29406E75" w14:textId="77777777" w:rsidTr="007624AC">
        <w:tc>
          <w:tcPr>
            <w:tcW w:w="1204" w:type="dxa"/>
          </w:tcPr>
          <w:p w14:paraId="659598D1" w14:textId="77777777" w:rsidR="00A047E0" w:rsidRPr="00B406A6" w:rsidRDefault="00A047E0" w:rsidP="007624AC">
            <w:pPr>
              <w:pStyle w:val="table-text"/>
              <w:numPr>
                <w:ilvl w:val="0"/>
                <w:numId w:val="12"/>
              </w:numPr>
            </w:pPr>
          </w:p>
        </w:tc>
        <w:tc>
          <w:tcPr>
            <w:tcW w:w="6356" w:type="dxa"/>
          </w:tcPr>
          <w:p w14:paraId="37148509" w14:textId="77777777" w:rsidR="00A047E0" w:rsidRPr="00B406A6" w:rsidRDefault="00A047E0" w:rsidP="007624AC">
            <w:pPr>
              <w:pStyle w:val="table-text"/>
            </w:pPr>
            <w:r w:rsidRPr="00B406A6">
              <w:t xml:space="preserve">In the Interface Selection window, find and select the interface that you </w:t>
            </w:r>
            <w:r>
              <w:t>want to use as the template for your class.</w:t>
            </w:r>
          </w:p>
        </w:tc>
      </w:tr>
      <w:tr w:rsidR="00A047E0" w:rsidRPr="00B406A6" w14:paraId="0593258D" w14:textId="77777777" w:rsidTr="007624AC">
        <w:tc>
          <w:tcPr>
            <w:tcW w:w="1204" w:type="dxa"/>
          </w:tcPr>
          <w:p w14:paraId="27DA3D38" w14:textId="77777777" w:rsidR="00A047E0" w:rsidRPr="00B406A6" w:rsidRDefault="00A047E0" w:rsidP="007624AC">
            <w:pPr>
              <w:pStyle w:val="table-text"/>
              <w:numPr>
                <w:ilvl w:val="0"/>
                <w:numId w:val="12"/>
              </w:numPr>
            </w:pPr>
          </w:p>
        </w:tc>
        <w:tc>
          <w:tcPr>
            <w:tcW w:w="6356" w:type="dxa"/>
          </w:tcPr>
          <w:p w14:paraId="7A6B6874" w14:textId="77777777" w:rsidR="00A047E0" w:rsidRPr="00B406A6" w:rsidRDefault="00A047E0" w:rsidP="007624AC">
            <w:pPr>
              <w:pStyle w:val="table-text"/>
            </w:pPr>
            <w:r w:rsidRPr="00B406A6">
              <w:t xml:space="preserve">Click </w:t>
            </w:r>
            <w:r w:rsidRPr="00B406A6">
              <w:rPr>
                <w:b/>
              </w:rPr>
              <w:t>OK</w:t>
            </w:r>
            <w:r w:rsidRPr="00B406A6">
              <w:t>.</w:t>
            </w:r>
          </w:p>
        </w:tc>
      </w:tr>
      <w:tr w:rsidR="00A047E0" w:rsidRPr="00B406A6" w14:paraId="0CDC2C63" w14:textId="77777777" w:rsidTr="007624AC">
        <w:tc>
          <w:tcPr>
            <w:tcW w:w="1204" w:type="dxa"/>
          </w:tcPr>
          <w:p w14:paraId="79144BFD" w14:textId="77777777" w:rsidR="00A047E0" w:rsidRPr="00B406A6" w:rsidRDefault="00A047E0" w:rsidP="007624AC">
            <w:pPr>
              <w:pStyle w:val="table-text"/>
              <w:numPr>
                <w:ilvl w:val="0"/>
                <w:numId w:val="12"/>
              </w:numPr>
            </w:pPr>
          </w:p>
        </w:tc>
        <w:tc>
          <w:tcPr>
            <w:tcW w:w="6356" w:type="dxa"/>
          </w:tcPr>
          <w:p w14:paraId="1AB42AD7" w14:textId="77777777" w:rsidR="00A047E0" w:rsidRPr="00B406A6" w:rsidRDefault="00A047E0" w:rsidP="007624AC">
            <w:pPr>
              <w:pStyle w:val="table-text"/>
            </w:pPr>
            <w:r w:rsidRPr="00B406A6">
              <w:t xml:space="preserve">Specify any other information that you </w:t>
            </w:r>
            <w:proofErr w:type="gramStart"/>
            <w:r w:rsidRPr="00B406A6">
              <w:t>want for</w:t>
            </w:r>
            <w:proofErr w:type="gramEnd"/>
            <w:r w:rsidRPr="00B406A6">
              <w:t xml:space="preserve"> the new class.</w:t>
            </w:r>
            <w:r>
              <w:t xml:space="preserve"> If it is a class, you must define the default constructor.</w:t>
            </w:r>
          </w:p>
        </w:tc>
      </w:tr>
      <w:tr w:rsidR="00A047E0" w:rsidRPr="00B406A6" w14:paraId="73208457" w14:textId="77777777" w:rsidTr="007624AC">
        <w:tc>
          <w:tcPr>
            <w:tcW w:w="1204" w:type="dxa"/>
          </w:tcPr>
          <w:p w14:paraId="759F80DE" w14:textId="77777777" w:rsidR="00A047E0" w:rsidRPr="00B406A6" w:rsidRDefault="00A047E0" w:rsidP="007624AC">
            <w:pPr>
              <w:pStyle w:val="table-text"/>
              <w:numPr>
                <w:ilvl w:val="0"/>
                <w:numId w:val="12"/>
              </w:numPr>
            </w:pPr>
          </w:p>
        </w:tc>
        <w:tc>
          <w:tcPr>
            <w:tcW w:w="6356" w:type="dxa"/>
          </w:tcPr>
          <w:p w14:paraId="031FB99E" w14:textId="77777777" w:rsidR="00A047E0" w:rsidRPr="00B406A6" w:rsidRDefault="00A047E0" w:rsidP="007624AC">
            <w:pPr>
              <w:pStyle w:val="table-text"/>
            </w:pPr>
            <w:r w:rsidRPr="00B406A6">
              <w:t xml:space="preserve">Click </w:t>
            </w:r>
            <w:r w:rsidRPr="00B406A6">
              <w:rPr>
                <w:b/>
              </w:rPr>
              <w:t>Finish</w:t>
            </w:r>
            <w:r w:rsidRPr="00B406A6">
              <w:t>.</w:t>
            </w:r>
            <w:r>
              <w:t xml:space="preserve"> The newly created class is open in the editor.</w:t>
            </w:r>
          </w:p>
        </w:tc>
      </w:tr>
    </w:tbl>
    <w:p w14:paraId="4181E250" w14:textId="77777777" w:rsidR="00A047E0" w:rsidRPr="00B406A6" w:rsidRDefault="00A047E0" w:rsidP="00A047E0">
      <w:pPr>
        <w:pStyle w:val="BlockLine"/>
      </w:pPr>
    </w:p>
    <w:p w14:paraId="2ED3E66A" w14:textId="77777777" w:rsidR="00A047E0" w:rsidRPr="00B406A6" w:rsidRDefault="00A047E0" w:rsidP="00A047E0">
      <w:pPr>
        <w:pStyle w:val="Footnote"/>
        <w:ind w:left="2160"/>
      </w:pPr>
    </w:p>
    <w:p w14:paraId="123B31B3" w14:textId="77777777" w:rsidR="006B4796" w:rsidRPr="00B406A6" w:rsidRDefault="006B4796" w:rsidP="006B4796">
      <w:pPr>
        <w:pStyle w:val="Heading3"/>
      </w:pPr>
      <w:bookmarkStart w:id="117" w:name="_Toc432777445"/>
      <w:bookmarkStart w:id="118" w:name="_Toc434845815"/>
      <w:bookmarkEnd w:id="114"/>
      <w:bookmarkEnd w:id="115"/>
      <w:bookmarkEnd w:id="116"/>
      <w:r>
        <w:lastRenderedPageBreak/>
        <w:t>Defining a class that uses an interface class</w:t>
      </w:r>
      <w:bookmarkEnd w:id="117"/>
      <w:bookmarkEnd w:id="118"/>
    </w:p>
    <w:p w14:paraId="03EE548E" w14:textId="77777777" w:rsidR="006B4796" w:rsidRPr="00B406A6" w:rsidRDefault="006B4796" w:rsidP="006B4796">
      <w:pPr>
        <w:pStyle w:val="TopLine"/>
      </w:pPr>
    </w:p>
    <w:p w14:paraId="692E8BB9" w14:textId="77777777" w:rsidR="006B4796" w:rsidRPr="00B406A6" w:rsidRDefault="006B4796" w:rsidP="006B4796">
      <w:pPr>
        <w:pStyle w:val="Heading5"/>
      </w:pPr>
      <w:r w:rsidRPr="00B406A6">
        <w:t>Page name: l</w:t>
      </w:r>
      <w:r>
        <w:t>4</w:t>
      </w:r>
      <w:r w:rsidRPr="00B406A6">
        <w:t>t3p0</w:t>
      </w:r>
      <w:r>
        <w:t>1</w:t>
      </w:r>
      <w:r w:rsidRPr="00B406A6">
        <w:t>5</w:t>
      </w:r>
    </w:p>
    <w:p w14:paraId="39B324A1" w14:textId="77777777" w:rsidR="006B4796" w:rsidRPr="00B406A6" w:rsidRDefault="006B4796" w:rsidP="006B4796">
      <w:pPr>
        <w:pStyle w:val="BlockText"/>
        <w:rPr>
          <w:vanish/>
        </w:rPr>
      </w:pPr>
      <w:r w:rsidRPr="00B406A6">
        <w:rPr>
          <w:vanish/>
        </w:rPr>
        <w:t>Next: l</w:t>
      </w:r>
      <w:r>
        <w:rPr>
          <w:vanish/>
        </w:rPr>
        <w:t>4</w:t>
      </w:r>
      <w:r w:rsidRPr="00B406A6">
        <w:rPr>
          <w:vanish/>
        </w:rPr>
        <w:t>t3p0</w:t>
      </w:r>
      <w:r>
        <w:rPr>
          <w:vanish/>
        </w:rPr>
        <w:t>20</w:t>
      </w:r>
    </w:p>
    <w:p w14:paraId="289107F6" w14:textId="77777777" w:rsidR="006B4796" w:rsidRPr="00B406A6" w:rsidRDefault="006B4796" w:rsidP="006B4796">
      <w:pPr>
        <w:pStyle w:val="Blocklinehidden"/>
      </w:pPr>
      <w:r w:rsidRPr="00B406A6">
        <w:t>Block line</w:t>
      </w:r>
    </w:p>
    <w:p w14:paraId="5EEB292E" w14:textId="77777777" w:rsidR="006B4796" w:rsidRPr="00B406A6" w:rsidRDefault="006B4796" w:rsidP="006B4796">
      <w:pPr>
        <w:pStyle w:val="Heading5"/>
      </w:pPr>
      <w:r w:rsidRPr="00B406A6">
        <w:t>Page type</w:t>
      </w:r>
    </w:p>
    <w:p w14:paraId="7E97A81E" w14:textId="77777777" w:rsidR="006B4796" w:rsidRPr="00B406A6" w:rsidRDefault="006B4796" w:rsidP="006B4796">
      <w:pPr>
        <w:pStyle w:val="BlockText"/>
        <w:rPr>
          <w:vanish/>
        </w:rPr>
      </w:pPr>
      <w:r w:rsidRPr="00B406A6">
        <w:rPr>
          <w:vanish/>
        </w:rPr>
        <w:t>Syntax</w:t>
      </w:r>
    </w:p>
    <w:p w14:paraId="1B198202" w14:textId="77777777" w:rsidR="006B4796" w:rsidRPr="00B406A6" w:rsidRDefault="006B4796" w:rsidP="006B4796">
      <w:pPr>
        <w:pStyle w:val="Blocklinehidden"/>
      </w:pPr>
      <w:r w:rsidRPr="00B406A6">
        <w:t>Block line</w:t>
      </w:r>
    </w:p>
    <w:p w14:paraId="3C9D4AFD" w14:textId="77777777" w:rsidR="006B4796" w:rsidRPr="00B406A6" w:rsidRDefault="006B4796" w:rsidP="006B4796">
      <w:pPr>
        <w:pStyle w:val="Heading5"/>
      </w:pPr>
      <w:r w:rsidRPr="00B406A6">
        <w:t>Keywords</w:t>
      </w:r>
    </w:p>
    <w:p w14:paraId="79529197" w14:textId="77777777" w:rsidR="006B4796" w:rsidRPr="00B406A6" w:rsidRDefault="006B4796" w:rsidP="006B4796">
      <w:pPr>
        <w:pStyle w:val="BlockText"/>
        <w:rPr>
          <w:vanish/>
        </w:rPr>
      </w:pPr>
      <w:r w:rsidRPr="00B406A6">
        <w:rPr>
          <w:vanish/>
        </w:rPr>
        <w:t>Interface class, implement, implementing, data member, method, implements</w:t>
      </w:r>
    </w:p>
    <w:p w14:paraId="6FA84B35" w14:textId="77777777" w:rsidR="006B4796" w:rsidRPr="00B406A6" w:rsidRDefault="006B4796" w:rsidP="006B4796">
      <w:pPr>
        <w:pStyle w:val="Blocklinehidden"/>
      </w:pPr>
      <w:r w:rsidRPr="00B406A6">
        <w:t>Block line</w:t>
      </w:r>
    </w:p>
    <w:p w14:paraId="265A2C1D" w14:textId="5FF4FBB1" w:rsidR="006B4796" w:rsidRDefault="006B4796" w:rsidP="006B4796">
      <w:pPr>
        <w:pStyle w:val="Heading5"/>
      </w:pPr>
      <w:r w:rsidRPr="00B406A6">
        <w:t>Graphics/Slide</w:t>
      </w:r>
    </w:p>
    <w:p w14:paraId="53393DCE" w14:textId="57DE3159" w:rsidR="0067352A" w:rsidRDefault="0067352A" w:rsidP="0067352A">
      <w:pPr>
        <w:pStyle w:val="Blocklinehidden"/>
      </w:pPr>
    </w:p>
    <w:p w14:paraId="6C5B11C0" w14:textId="77777777" w:rsidR="006B4796" w:rsidRPr="00B406A6" w:rsidRDefault="006B4796" w:rsidP="006B4796">
      <w:pPr>
        <w:pStyle w:val="Heading5"/>
      </w:pPr>
      <w:r w:rsidRPr="00B406A6">
        <w:t>Text</w:t>
      </w:r>
    </w:p>
    <w:p w14:paraId="7CC4DBF2" w14:textId="77777777" w:rsidR="008F63AF" w:rsidRDefault="006B4796" w:rsidP="006B4796">
      <w:pPr>
        <w:pStyle w:val="BlockText"/>
      </w:pPr>
      <w:r w:rsidRPr="00B406A6">
        <w:t xml:space="preserve">When you </w:t>
      </w:r>
      <w:r>
        <w:t xml:space="preserve">define a class that uses an interface class, </w:t>
      </w:r>
      <w:r w:rsidR="00516E44">
        <w:t>it</w:t>
      </w:r>
      <w:r>
        <w:t xml:space="preserve"> </w:t>
      </w:r>
      <w:r w:rsidR="00674424">
        <w:t>will have</w:t>
      </w:r>
      <w:r w:rsidRPr="00B406A6">
        <w:t xml:space="preserve"> the same data member names and method names with parameters as the interface class. </w:t>
      </w:r>
    </w:p>
    <w:p w14:paraId="2736D404" w14:textId="77777777" w:rsidR="008F63AF" w:rsidRDefault="008F63AF" w:rsidP="006B4796">
      <w:pPr>
        <w:pStyle w:val="BlockText"/>
      </w:pPr>
    </w:p>
    <w:p w14:paraId="7D707617" w14:textId="77777777" w:rsidR="008F63AF" w:rsidRDefault="008F63AF" w:rsidP="006B4796">
      <w:pPr>
        <w:pStyle w:val="BlockText"/>
      </w:pPr>
      <w:r>
        <w:t xml:space="preserve">Here is an example. Suppose you created a class named </w:t>
      </w:r>
      <w:proofErr w:type="spellStart"/>
      <w:r w:rsidRPr="008F63AF">
        <w:rPr>
          <w:i/>
        </w:rPr>
        <w:t>MobileApp</w:t>
      </w:r>
      <w:proofErr w:type="spellEnd"/>
      <w:r>
        <w:rPr>
          <w:i/>
        </w:rPr>
        <w:t xml:space="preserve"> </w:t>
      </w:r>
      <w:r>
        <w:t xml:space="preserve">based on the </w:t>
      </w:r>
      <w:proofErr w:type="spellStart"/>
      <w:r w:rsidRPr="008F63AF">
        <w:rPr>
          <w:i/>
        </w:rPr>
        <w:t>IProduct</w:t>
      </w:r>
      <w:proofErr w:type="spellEnd"/>
      <w:r>
        <w:t xml:space="preserve"> interface class using the </w:t>
      </w:r>
      <w:r w:rsidRPr="008F63AF">
        <w:rPr>
          <w:i/>
        </w:rPr>
        <w:t>New ABL Class</w:t>
      </w:r>
      <w:r>
        <w:t xml:space="preserve"> wizard. </w:t>
      </w:r>
      <w:r w:rsidR="001F7B86">
        <w:t>T</w:t>
      </w:r>
      <w:r>
        <w:t xml:space="preserve">he wizard </w:t>
      </w:r>
      <w:r w:rsidR="00D26E12">
        <w:t xml:space="preserve">generates the </w:t>
      </w:r>
      <w:r w:rsidR="00092940">
        <w:t xml:space="preserve">following </w:t>
      </w:r>
      <w:r w:rsidR="00D26E12">
        <w:t xml:space="preserve">starter code for you and opens </w:t>
      </w:r>
      <w:r w:rsidR="001F7B86">
        <w:t xml:space="preserve">it </w:t>
      </w:r>
      <w:r w:rsidR="00D26E12">
        <w:t>i</w:t>
      </w:r>
      <w:r>
        <w:t xml:space="preserve">n the editor. </w:t>
      </w:r>
    </w:p>
    <w:p w14:paraId="5E6F4BFC" w14:textId="77777777" w:rsidR="008F63AF" w:rsidRPr="008F63AF" w:rsidRDefault="008F63AF" w:rsidP="006B4796">
      <w:pPr>
        <w:pStyle w:val="BlockText"/>
      </w:pPr>
    </w:p>
    <w:p w14:paraId="6EC2F7A8" w14:textId="77777777" w:rsidR="003E1CDE" w:rsidRPr="0076089B" w:rsidRDefault="003E1CDE" w:rsidP="003E1CDE">
      <w:pPr>
        <w:pStyle w:val="BlockCode"/>
      </w:pPr>
      <w:r w:rsidRPr="0076089B">
        <w:rPr>
          <w:color w:val="7F0055"/>
        </w:rPr>
        <w:t>using</w:t>
      </w:r>
      <w:r w:rsidRPr="0076089B">
        <w:t xml:space="preserve"> Progress.Lang.*.</w:t>
      </w:r>
    </w:p>
    <w:p w14:paraId="48A3E490" w14:textId="77777777" w:rsidR="003E1CDE" w:rsidRDefault="003E1CDE" w:rsidP="003E1CDE">
      <w:pPr>
        <w:pStyle w:val="BlockCode"/>
      </w:pPr>
      <w:r w:rsidRPr="0076089B">
        <w:rPr>
          <w:color w:val="7F0055"/>
        </w:rPr>
        <w:t>using</w:t>
      </w:r>
      <w:r w:rsidRPr="0076089B">
        <w:t xml:space="preserve"> </w:t>
      </w:r>
      <w:r>
        <w:t>Inventory.</w:t>
      </w:r>
      <w:r w:rsidRPr="0076089B">
        <w:t>I</w:t>
      </w:r>
      <w:r>
        <w:t>Product</w:t>
      </w:r>
      <w:r w:rsidRPr="0076089B">
        <w:t>.</w:t>
      </w:r>
    </w:p>
    <w:p w14:paraId="52843DF4" w14:textId="77777777" w:rsidR="00182E97" w:rsidRPr="0076089B" w:rsidRDefault="00182E97" w:rsidP="00182E97">
      <w:pPr>
        <w:pStyle w:val="BlockCode"/>
      </w:pPr>
      <w:r>
        <w:rPr>
          <w:color w:val="7F0055"/>
        </w:rPr>
        <w:t xml:space="preserve">using </w:t>
      </w:r>
      <w:r w:rsidRPr="00482B3D">
        <w:t>I</w:t>
      </w:r>
      <w:r>
        <w:t>n</w:t>
      </w:r>
      <w:r w:rsidRPr="00482B3D">
        <w:t>ventory.Item</w:t>
      </w:r>
      <w:r>
        <w:rPr>
          <w:color w:val="7F0055"/>
        </w:rPr>
        <w:t>.</w:t>
      </w:r>
    </w:p>
    <w:p w14:paraId="3649AB15" w14:textId="77777777" w:rsidR="003E1CDE" w:rsidRPr="0076089B" w:rsidRDefault="003E1CDE" w:rsidP="003E1CDE">
      <w:pPr>
        <w:pStyle w:val="BlockCode"/>
      </w:pPr>
      <w:r w:rsidRPr="0076089B">
        <w:rPr>
          <w:color w:val="7F0055"/>
        </w:rPr>
        <w:t>block-level on error undo</w:t>
      </w:r>
      <w:r w:rsidRPr="0076089B">
        <w:t xml:space="preserve">, </w:t>
      </w:r>
      <w:r w:rsidRPr="0076089B">
        <w:rPr>
          <w:color w:val="7F0055"/>
        </w:rPr>
        <w:t>throw</w:t>
      </w:r>
      <w:r w:rsidRPr="0076089B">
        <w:t>.</w:t>
      </w:r>
    </w:p>
    <w:p w14:paraId="43351E9E" w14:textId="77777777" w:rsidR="003E1CDE" w:rsidRDefault="003E1CDE" w:rsidP="003E1CDE">
      <w:pPr>
        <w:pStyle w:val="BlockCode"/>
      </w:pPr>
      <w:r w:rsidRPr="0076089B">
        <w:rPr>
          <w:color w:val="7F0055"/>
        </w:rPr>
        <w:t>class</w:t>
      </w:r>
      <w:r w:rsidRPr="0076089B">
        <w:t xml:space="preserve"> </w:t>
      </w:r>
      <w:r>
        <w:t>Inventory</w:t>
      </w:r>
      <w:r w:rsidRPr="0076089B">
        <w:t>.</w:t>
      </w:r>
      <w:r>
        <w:t>MobileApp</w:t>
      </w:r>
      <w:r w:rsidRPr="0076089B">
        <w:t xml:space="preserve"> </w:t>
      </w:r>
      <w:r w:rsidRPr="0076089B">
        <w:rPr>
          <w:color w:val="7F0055"/>
        </w:rPr>
        <w:t>implements</w:t>
      </w:r>
      <w:r w:rsidRPr="0076089B">
        <w:t xml:space="preserve"> I</w:t>
      </w:r>
      <w:r>
        <w:t>Product</w:t>
      </w:r>
      <w:r w:rsidRPr="0076089B">
        <w:t xml:space="preserve">: </w:t>
      </w:r>
    </w:p>
    <w:p w14:paraId="67E47301" w14:textId="15A44EE0" w:rsidR="00631514" w:rsidRPr="00B53757" w:rsidRDefault="00631514" w:rsidP="00631514">
      <w:pPr>
        <w:pStyle w:val="BlockCode"/>
        <w:rPr>
          <w:color w:val="FF0080"/>
        </w:rPr>
      </w:pPr>
      <w:r w:rsidRPr="00B53757">
        <w:rPr>
          <w:color w:val="FF0080"/>
        </w:rPr>
        <w:t>{include</w:t>
      </w:r>
      <w:r w:rsidR="001748EC" w:rsidRPr="00B53757">
        <w:rPr>
          <w:color w:val="FF0080"/>
        </w:rPr>
        <w:t>/</w:t>
      </w:r>
      <w:r w:rsidRPr="00B53757">
        <w:rPr>
          <w:color w:val="FF0080"/>
        </w:rPr>
        <w:t>Items.i}</w:t>
      </w:r>
    </w:p>
    <w:p w14:paraId="421CE4E0" w14:textId="77777777" w:rsidR="003E1CDE" w:rsidRPr="003E1CDE" w:rsidRDefault="003E1CDE" w:rsidP="003E1CDE">
      <w:pPr>
        <w:pStyle w:val="BlockCode"/>
        <w:rPr>
          <w:rFonts w:cs="Courier New"/>
          <w:color w:val="000000"/>
          <w:szCs w:val="18"/>
        </w:rPr>
      </w:pP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Pr="003E1CDE">
        <w:rPr>
          <w:rFonts w:cs="Courier New"/>
          <w:color w:val="7F0055"/>
          <w:szCs w:val="18"/>
        </w:rPr>
        <w:t>void</w:t>
      </w:r>
      <w:r w:rsidRPr="003E1CDE">
        <w:rPr>
          <w:rFonts w:cs="Courier New"/>
          <w:color w:val="000000"/>
          <w:szCs w:val="18"/>
        </w:rPr>
        <w:t xml:space="preserve"> Add</w:t>
      </w:r>
      <w:r w:rsidR="003F58D1">
        <w:rPr>
          <w:rFonts w:cs="Courier New"/>
          <w:color w:val="000000"/>
          <w:szCs w:val="18"/>
        </w:rPr>
        <w:t>Item</w:t>
      </w:r>
      <w:r w:rsidRPr="003E1CDE">
        <w:rPr>
          <w:rFonts w:cs="Courier New"/>
          <w:color w:val="000000"/>
          <w:szCs w:val="18"/>
        </w:rPr>
        <w:t xml:space="preserve">( </w:t>
      </w:r>
      <w:r w:rsidRPr="003E1CDE">
        <w:rPr>
          <w:rFonts w:cs="Courier New"/>
          <w:color w:val="7F0055"/>
          <w:szCs w:val="18"/>
        </w:rPr>
        <w:t>input</w:t>
      </w:r>
      <w:r w:rsidRPr="003E1CDE">
        <w:rPr>
          <w:rFonts w:cs="Courier New"/>
          <w:color w:val="000000"/>
          <w:szCs w:val="18"/>
        </w:rPr>
        <w:t xml:space="preserve"> p</w:t>
      </w:r>
      <w:r w:rsidR="003F58D1">
        <w:rPr>
          <w:rFonts w:cs="Courier New"/>
          <w:color w:val="000000"/>
          <w:szCs w:val="18"/>
        </w:rPr>
        <w:t>Item</w:t>
      </w:r>
      <w:r w:rsidRPr="003E1CDE">
        <w:rPr>
          <w:rFonts w:cs="Courier New"/>
          <w:color w:val="000000"/>
          <w:szCs w:val="18"/>
        </w:rPr>
        <w:t xml:space="preserve"> </w:t>
      </w:r>
      <w:r w:rsidRPr="003E1CDE">
        <w:rPr>
          <w:rFonts w:cs="Courier New"/>
          <w:color w:val="7F0055"/>
          <w:szCs w:val="18"/>
        </w:rPr>
        <w:t>as</w:t>
      </w:r>
      <w:r w:rsidRPr="003E1CDE">
        <w:rPr>
          <w:rFonts w:cs="Courier New"/>
          <w:color w:val="000000"/>
          <w:szCs w:val="18"/>
        </w:rPr>
        <w:t xml:space="preserve"> </w:t>
      </w:r>
      <w:r w:rsidR="003F58D1">
        <w:rPr>
          <w:rFonts w:cs="Courier New"/>
          <w:color w:val="000000"/>
          <w:szCs w:val="18"/>
        </w:rPr>
        <w:t>Item</w:t>
      </w:r>
      <w:r w:rsidRPr="003E1CDE">
        <w:rPr>
          <w:rFonts w:cs="Courier New"/>
          <w:color w:val="000000"/>
          <w:szCs w:val="18"/>
        </w:rPr>
        <w:t xml:space="preserve"> ):</w:t>
      </w:r>
      <w:r w:rsidRPr="003E1CDE">
        <w:rPr>
          <w:rFonts w:cs="Courier New"/>
          <w:color w:val="000000"/>
          <w:szCs w:val="18"/>
        </w:rPr>
        <w:tab/>
      </w:r>
      <w:r w:rsidRPr="003E1CDE">
        <w:rPr>
          <w:rFonts w:cs="Courier New"/>
          <w:color w:val="000000"/>
          <w:szCs w:val="18"/>
        </w:rPr>
        <w:tab/>
      </w:r>
    </w:p>
    <w:p w14:paraId="69853459" w14:textId="77777777" w:rsidR="003E1CDE" w:rsidRPr="003E1CDE" w:rsidRDefault="003E1CDE" w:rsidP="003E1CDE">
      <w:pPr>
        <w:pStyle w:val="BlockCode"/>
        <w:rPr>
          <w:rFonts w:cs="Courier New"/>
          <w:color w:val="000000"/>
          <w:szCs w:val="18"/>
        </w:rPr>
      </w:pPr>
      <w:r w:rsidRPr="003E1CDE">
        <w:rPr>
          <w:rFonts w:cs="Courier New"/>
          <w:color w:val="7F0055"/>
          <w:szCs w:val="18"/>
        </w:rPr>
        <w:t>undo</w:t>
      </w:r>
      <w:r w:rsidRPr="003E1CDE">
        <w:rPr>
          <w:rFonts w:cs="Courier New"/>
          <w:color w:val="000000"/>
          <w:szCs w:val="18"/>
        </w:rPr>
        <w:t xml:space="preserve">, </w:t>
      </w:r>
      <w:r w:rsidRPr="003E1CDE">
        <w:rPr>
          <w:rFonts w:cs="Courier New"/>
          <w:color w:val="7F0055"/>
          <w:szCs w:val="18"/>
        </w:rPr>
        <w:t>throw</w:t>
      </w:r>
      <w:r w:rsidRPr="003E1CDE">
        <w:rPr>
          <w:rFonts w:cs="Courier New"/>
          <w:color w:val="000000"/>
          <w:szCs w:val="18"/>
        </w:rPr>
        <w:t xml:space="preserve"> </w:t>
      </w:r>
      <w:r w:rsidRPr="003E1CDE">
        <w:rPr>
          <w:rFonts w:cs="Courier New"/>
          <w:color w:val="7F0055"/>
          <w:szCs w:val="18"/>
        </w:rPr>
        <w:t>new</w:t>
      </w:r>
      <w:r w:rsidRPr="003E1CDE">
        <w:rPr>
          <w:rFonts w:cs="Courier New"/>
          <w:color w:val="000000"/>
          <w:szCs w:val="18"/>
        </w:rPr>
        <w:t xml:space="preserve"> Progress.Lang.AppError(</w:t>
      </w:r>
      <w:r w:rsidRPr="003E1CDE">
        <w:rPr>
          <w:rFonts w:cs="Courier New"/>
          <w:color w:val="2A00FF"/>
          <w:szCs w:val="18"/>
        </w:rPr>
        <w:t>"METHOD NOT IMPLEMENTED"</w:t>
      </w:r>
      <w:r w:rsidRPr="003E1CDE">
        <w:rPr>
          <w:rFonts w:cs="Courier New"/>
          <w:color w:val="000000"/>
          <w:szCs w:val="18"/>
        </w:rPr>
        <w:t>).</w:t>
      </w:r>
    </w:p>
    <w:p w14:paraId="36362568" w14:textId="77777777" w:rsidR="003E1CDE" w:rsidRPr="003E1CDE" w:rsidRDefault="003E1CDE" w:rsidP="003E1CDE">
      <w:pPr>
        <w:pStyle w:val="BlockCode"/>
        <w:rPr>
          <w:rFonts w:cs="Courier New"/>
          <w:color w:val="000000"/>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r w:rsidRPr="003E1CDE">
        <w:rPr>
          <w:rFonts w:cs="Courier New"/>
          <w:color w:val="000000"/>
          <w:szCs w:val="18"/>
        </w:rPr>
        <w:tab/>
      </w:r>
    </w:p>
    <w:p w14:paraId="5645CFE9" w14:textId="77777777" w:rsidR="003E1CDE" w:rsidRPr="003E1CDE" w:rsidRDefault="003E1CDE" w:rsidP="003E1CDE">
      <w:pPr>
        <w:pStyle w:val="BlockCode"/>
        <w:rPr>
          <w:rFonts w:cs="Courier New"/>
          <w:color w:val="7F0055"/>
          <w:szCs w:val="18"/>
        </w:rPr>
      </w:pP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003F58D1">
        <w:rPr>
          <w:rFonts w:cs="Courier New"/>
          <w:color w:val="000000"/>
          <w:szCs w:val="18"/>
        </w:rPr>
        <w:t>Item</w:t>
      </w:r>
      <w:r w:rsidRPr="003E1CDE">
        <w:rPr>
          <w:rFonts w:cs="Courier New"/>
          <w:color w:val="000000"/>
          <w:szCs w:val="18"/>
        </w:rPr>
        <w:t xml:space="preserve"> Get</w:t>
      </w:r>
      <w:r w:rsidR="003F58D1">
        <w:rPr>
          <w:rFonts w:cs="Courier New"/>
          <w:color w:val="000000"/>
          <w:szCs w:val="18"/>
        </w:rPr>
        <w:t>Item</w:t>
      </w:r>
      <w:r w:rsidRPr="003E1CDE">
        <w:rPr>
          <w:rFonts w:cs="Courier New"/>
          <w:color w:val="000000"/>
          <w:szCs w:val="18"/>
        </w:rPr>
        <w:t xml:space="preserve">( </w:t>
      </w:r>
      <w:r w:rsidRPr="003E1CDE">
        <w:rPr>
          <w:rFonts w:cs="Courier New"/>
          <w:color w:val="7F0055"/>
          <w:szCs w:val="18"/>
        </w:rPr>
        <w:t>input</w:t>
      </w:r>
      <w:r w:rsidRPr="003E1CDE">
        <w:rPr>
          <w:rFonts w:cs="Courier New"/>
          <w:color w:val="000000"/>
          <w:szCs w:val="18"/>
        </w:rPr>
        <w:t xml:space="preserve"> p</w:t>
      </w:r>
      <w:r w:rsidR="003F58D1">
        <w:rPr>
          <w:rFonts w:cs="Courier New"/>
          <w:color w:val="000000"/>
          <w:szCs w:val="18"/>
        </w:rPr>
        <w:t>Item</w:t>
      </w:r>
      <w:r w:rsidRPr="003E1CDE">
        <w:rPr>
          <w:rFonts w:cs="Courier New"/>
          <w:color w:val="000000"/>
          <w:szCs w:val="18"/>
        </w:rPr>
        <w:t xml:space="preserve">Code </w:t>
      </w:r>
      <w:r w:rsidRPr="003E1CDE">
        <w:rPr>
          <w:rFonts w:cs="Courier New"/>
          <w:color w:val="7F0055"/>
          <w:szCs w:val="18"/>
        </w:rPr>
        <w:t>as</w:t>
      </w:r>
      <w:r w:rsidRPr="003E1CDE">
        <w:rPr>
          <w:rFonts w:cs="Courier New"/>
          <w:color w:val="000000"/>
          <w:szCs w:val="18"/>
        </w:rPr>
        <w:t xml:space="preserve"> </w:t>
      </w:r>
      <w:r w:rsidRPr="003E1CDE">
        <w:rPr>
          <w:rFonts w:cs="Courier New"/>
          <w:color w:val="CD3A3A"/>
          <w:szCs w:val="18"/>
        </w:rPr>
        <w:t>character</w:t>
      </w:r>
      <w:r w:rsidRPr="003E1CDE">
        <w:rPr>
          <w:rFonts w:cs="Courier New"/>
          <w:color w:val="000000"/>
          <w:szCs w:val="18"/>
        </w:rPr>
        <w:t xml:space="preserve"> ):</w:t>
      </w:r>
    </w:p>
    <w:p w14:paraId="4F460246" w14:textId="77777777" w:rsidR="003E1CDE" w:rsidRPr="003E1CDE" w:rsidRDefault="003E1CDE" w:rsidP="003E1CDE">
      <w:pPr>
        <w:pStyle w:val="BlockCode"/>
        <w:rPr>
          <w:rFonts w:cs="Courier New"/>
          <w:color w:val="7F0055"/>
          <w:szCs w:val="18"/>
        </w:rPr>
      </w:pPr>
      <w:r w:rsidRPr="003E1CDE">
        <w:rPr>
          <w:rFonts w:cs="Courier New"/>
          <w:color w:val="7F0055"/>
          <w:szCs w:val="18"/>
        </w:rPr>
        <w:t>undo</w:t>
      </w:r>
      <w:r w:rsidRPr="003E1CDE">
        <w:rPr>
          <w:rFonts w:cs="Courier New"/>
          <w:color w:val="000000"/>
          <w:szCs w:val="18"/>
        </w:rPr>
        <w:t xml:space="preserve">, </w:t>
      </w:r>
      <w:r w:rsidRPr="003E1CDE">
        <w:rPr>
          <w:rFonts w:cs="Courier New"/>
          <w:color w:val="7F0055"/>
          <w:szCs w:val="18"/>
        </w:rPr>
        <w:t>throw</w:t>
      </w:r>
      <w:r w:rsidRPr="003E1CDE">
        <w:rPr>
          <w:rFonts w:cs="Courier New"/>
          <w:color w:val="000000"/>
          <w:szCs w:val="18"/>
        </w:rPr>
        <w:t xml:space="preserve"> </w:t>
      </w:r>
      <w:r w:rsidRPr="003E1CDE">
        <w:rPr>
          <w:rFonts w:cs="Courier New"/>
          <w:color w:val="7F0055"/>
          <w:szCs w:val="18"/>
        </w:rPr>
        <w:t>new</w:t>
      </w:r>
      <w:r w:rsidRPr="003E1CDE">
        <w:rPr>
          <w:rFonts w:cs="Courier New"/>
          <w:color w:val="000000"/>
          <w:szCs w:val="18"/>
        </w:rPr>
        <w:t xml:space="preserve"> Progress.Lang.AppError(</w:t>
      </w:r>
      <w:r w:rsidRPr="003E1CDE">
        <w:rPr>
          <w:rFonts w:cs="Courier New"/>
          <w:color w:val="2A00FF"/>
          <w:szCs w:val="18"/>
        </w:rPr>
        <w:t>"METHOD NOT IMPLEMENTED"</w:t>
      </w:r>
      <w:r w:rsidRPr="003E1CDE">
        <w:rPr>
          <w:rFonts w:cs="Courier New"/>
          <w:color w:val="000000"/>
          <w:szCs w:val="18"/>
        </w:rPr>
        <w:t>).</w:t>
      </w:r>
    </w:p>
    <w:p w14:paraId="4BD20F18" w14:textId="77777777" w:rsidR="003E1CDE" w:rsidRPr="003E1CDE" w:rsidRDefault="003E1CDE" w:rsidP="003E1CDE">
      <w:pPr>
        <w:pStyle w:val="BlockCode"/>
        <w:rPr>
          <w:rFonts w:cs="Courier New"/>
          <w:color w:val="000000"/>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p>
    <w:p w14:paraId="5499F97D" w14:textId="77777777" w:rsidR="003E1CDE" w:rsidRPr="003E1CDE" w:rsidRDefault="003E1CDE" w:rsidP="003E1CDE">
      <w:pPr>
        <w:pStyle w:val="BlockCode"/>
        <w:rPr>
          <w:rFonts w:cs="Courier New"/>
          <w:color w:val="000000"/>
          <w:szCs w:val="18"/>
        </w:rPr>
      </w:pPr>
      <w:r w:rsidRPr="003E1CDE">
        <w:rPr>
          <w:rFonts w:cs="Courier New"/>
          <w:color w:val="000000"/>
          <w:szCs w:val="18"/>
        </w:rPr>
        <w:tab/>
      </w: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Pr="003E1CDE">
        <w:rPr>
          <w:rFonts w:cs="Courier New"/>
          <w:color w:val="CD3A3A"/>
          <w:szCs w:val="18"/>
        </w:rPr>
        <w:t>integer</w:t>
      </w:r>
      <w:r w:rsidRPr="003E1CDE">
        <w:rPr>
          <w:rFonts w:cs="Courier New"/>
          <w:color w:val="000000"/>
          <w:szCs w:val="18"/>
        </w:rPr>
        <w:t xml:space="preserve"> Number</w:t>
      </w:r>
      <w:r w:rsidR="003F58D1">
        <w:rPr>
          <w:rFonts w:cs="Courier New"/>
          <w:color w:val="000000"/>
          <w:szCs w:val="18"/>
        </w:rPr>
        <w:t>Items</w:t>
      </w:r>
      <w:r w:rsidRPr="003E1CDE">
        <w:rPr>
          <w:rFonts w:cs="Courier New"/>
          <w:color w:val="000000"/>
          <w:szCs w:val="18"/>
        </w:rPr>
        <w:t>(  ):</w:t>
      </w:r>
      <w:r w:rsidRPr="003E1CDE">
        <w:rPr>
          <w:rFonts w:cs="Courier New"/>
          <w:color w:val="7F0055"/>
          <w:szCs w:val="18"/>
        </w:rPr>
        <w:t>undo</w:t>
      </w:r>
      <w:r w:rsidRPr="003E1CDE">
        <w:rPr>
          <w:rFonts w:cs="Courier New"/>
          <w:color w:val="000000"/>
          <w:szCs w:val="18"/>
        </w:rPr>
        <w:t xml:space="preserve">, </w:t>
      </w:r>
      <w:r w:rsidRPr="003E1CDE">
        <w:rPr>
          <w:rFonts w:cs="Courier New"/>
          <w:color w:val="7F0055"/>
          <w:szCs w:val="18"/>
        </w:rPr>
        <w:t>throw</w:t>
      </w:r>
      <w:r w:rsidRPr="003E1CDE">
        <w:rPr>
          <w:rFonts w:cs="Courier New"/>
          <w:color w:val="000000"/>
          <w:szCs w:val="18"/>
        </w:rPr>
        <w:t xml:space="preserve"> </w:t>
      </w:r>
      <w:r w:rsidRPr="003E1CDE">
        <w:rPr>
          <w:rFonts w:cs="Courier New"/>
          <w:color w:val="7F0055"/>
          <w:szCs w:val="18"/>
        </w:rPr>
        <w:t>new</w:t>
      </w:r>
      <w:r w:rsidRPr="003E1CDE">
        <w:rPr>
          <w:rFonts w:cs="Courier New"/>
          <w:color w:val="000000"/>
          <w:szCs w:val="18"/>
        </w:rPr>
        <w:t xml:space="preserve"> Progress.Lang.AppError(</w:t>
      </w:r>
      <w:r w:rsidRPr="003E1CDE">
        <w:rPr>
          <w:rFonts w:cs="Courier New"/>
          <w:color w:val="2A00FF"/>
          <w:szCs w:val="18"/>
        </w:rPr>
        <w:t>"METHOD NOT IMPLEMENTED"</w:t>
      </w:r>
      <w:r w:rsidRPr="003E1CDE">
        <w:rPr>
          <w:rFonts w:cs="Courier New"/>
          <w:color w:val="000000"/>
          <w:szCs w:val="18"/>
        </w:rPr>
        <w:t>).</w:t>
      </w:r>
      <w:r w:rsidRPr="003E1CDE">
        <w:rPr>
          <w:rFonts w:cs="Courier New"/>
          <w:color w:val="000000"/>
          <w:szCs w:val="18"/>
        </w:rPr>
        <w:tab/>
      </w:r>
    </w:p>
    <w:p w14:paraId="32050E39" w14:textId="77777777" w:rsidR="003E1CDE" w:rsidRPr="003E1CDE" w:rsidRDefault="003E1CDE" w:rsidP="003E1CDE">
      <w:pPr>
        <w:pStyle w:val="BlockCode"/>
        <w:rPr>
          <w:rFonts w:cs="Courier New"/>
          <w:color w:val="7F0055"/>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p>
    <w:p w14:paraId="06FF6412" w14:textId="77777777" w:rsidR="003E1CDE" w:rsidRPr="003E1CDE" w:rsidRDefault="003E1CDE" w:rsidP="003E1CDE">
      <w:pPr>
        <w:pStyle w:val="BlockCode"/>
        <w:rPr>
          <w:rFonts w:cs="Courier New"/>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class</w:t>
      </w:r>
      <w:r w:rsidRPr="003E1CDE">
        <w:rPr>
          <w:rFonts w:cs="Courier New"/>
          <w:color w:val="000000"/>
          <w:szCs w:val="18"/>
        </w:rPr>
        <w:t>.</w:t>
      </w:r>
    </w:p>
    <w:p w14:paraId="5278437A" w14:textId="77777777" w:rsidR="00FB1742" w:rsidRDefault="00FB1742" w:rsidP="00FB1742"/>
    <w:p w14:paraId="0EAEC555" w14:textId="66F7FB80" w:rsidR="008F63AF" w:rsidRDefault="006B4796" w:rsidP="005A052D">
      <w:pPr>
        <w:pStyle w:val="Blocklinehidden"/>
      </w:pPr>
      <w:r w:rsidRPr="00B406A6">
        <w:t>Block line</w:t>
      </w:r>
    </w:p>
    <w:p w14:paraId="65EE8B11" w14:textId="77777777" w:rsidR="006B4796" w:rsidRDefault="006B4796" w:rsidP="006B4796">
      <w:pPr>
        <w:pStyle w:val="Heading5"/>
      </w:pPr>
      <w:r>
        <w:t>Optional code example</w:t>
      </w:r>
    </w:p>
    <w:p w14:paraId="0B59F640" w14:textId="2BEFB969" w:rsidR="00BD64B6" w:rsidRDefault="00106E37" w:rsidP="00BD64B6">
      <w:pPr>
        <w:pStyle w:val="BlockText"/>
      </w:pPr>
      <w:r w:rsidRPr="00B406A6">
        <w:t xml:space="preserve">When you </w:t>
      </w:r>
      <w:r>
        <w:t xml:space="preserve">define a class that uses an interface class, it </w:t>
      </w:r>
      <w:r w:rsidR="00AE59D9">
        <w:t>must have</w:t>
      </w:r>
      <w:r w:rsidRPr="00B406A6">
        <w:t xml:space="preserve"> the same data member names and method names with parameters as the interface class. </w:t>
      </w:r>
      <w:r w:rsidR="00BD64B6">
        <w:t xml:space="preserve">You cannot change the definitions of any of the methods from the interface class. All you can change is the body of the code within the methods. </w:t>
      </w:r>
    </w:p>
    <w:p w14:paraId="1548BE62" w14:textId="77777777" w:rsidR="00BD64B6" w:rsidRDefault="00BD64B6" w:rsidP="00106E37">
      <w:pPr>
        <w:pStyle w:val="BlockText"/>
      </w:pPr>
    </w:p>
    <w:p w14:paraId="22BC73DE" w14:textId="77777777" w:rsidR="00106E37" w:rsidRDefault="00106E37" w:rsidP="00106E37">
      <w:pPr>
        <w:pStyle w:val="BlockText"/>
      </w:pPr>
      <w:r>
        <w:t xml:space="preserve">You do not have to write code for the bodies of </w:t>
      </w:r>
      <w:r w:rsidR="00AE59D9">
        <w:t xml:space="preserve">all </w:t>
      </w:r>
      <w:r>
        <w:t>the methods defined in the interface class</w:t>
      </w:r>
      <w:r w:rsidRPr="00B406A6">
        <w:t xml:space="preserve">, but they must </w:t>
      </w:r>
      <w:r w:rsidR="00AE59D9">
        <w:t>be in the class</w:t>
      </w:r>
      <w:r w:rsidRPr="00B406A6">
        <w:t xml:space="preserve">, at least with an empty method body. In addition, you can add any data members or methods to the class that will help </w:t>
      </w:r>
      <w:r>
        <w:t>implement the behaviors</w:t>
      </w:r>
      <w:r w:rsidRPr="00B406A6">
        <w:t xml:space="preserve"> of the class. </w:t>
      </w:r>
    </w:p>
    <w:p w14:paraId="32B5E351" w14:textId="77777777" w:rsidR="00106E37" w:rsidRDefault="00106E37" w:rsidP="00106E37">
      <w:pPr>
        <w:pStyle w:val="BlockText"/>
      </w:pPr>
    </w:p>
    <w:p w14:paraId="06DE61D6" w14:textId="77777777" w:rsidR="00F07C7A" w:rsidRPr="00F07C7A" w:rsidRDefault="00F07C7A" w:rsidP="006B4796">
      <w:pPr>
        <w:pStyle w:val="BlockText"/>
      </w:pPr>
      <w:r>
        <w:t xml:space="preserve">Here is an example of a </w:t>
      </w:r>
      <w:proofErr w:type="spellStart"/>
      <w:r w:rsidRPr="00F07C7A">
        <w:rPr>
          <w:i/>
        </w:rPr>
        <w:t>MobileApp</w:t>
      </w:r>
      <w:proofErr w:type="spellEnd"/>
      <w:r>
        <w:t xml:space="preserve"> class based on the </w:t>
      </w:r>
      <w:proofErr w:type="spellStart"/>
      <w:r w:rsidRPr="00F07C7A">
        <w:rPr>
          <w:i/>
        </w:rPr>
        <w:t>IProduct</w:t>
      </w:r>
      <w:proofErr w:type="spellEnd"/>
      <w:r>
        <w:t xml:space="preserve"> interface class</w:t>
      </w:r>
      <w:r w:rsidR="006B4796">
        <w:t xml:space="preserve">. </w:t>
      </w:r>
      <w:r>
        <w:t xml:space="preserve">Notice that we added a data member </w:t>
      </w:r>
      <w:proofErr w:type="spellStart"/>
      <w:r w:rsidRPr="00F07C7A">
        <w:rPr>
          <w:i/>
        </w:rPr>
        <w:t>NativeOS</w:t>
      </w:r>
      <w:proofErr w:type="spellEnd"/>
      <w:r>
        <w:t xml:space="preserve"> to represent the operating system for a class instance. We provided implementations for two methods </w:t>
      </w:r>
      <w:proofErr w:type="spellStart"/>
      <w:proofErr w:type="gramStart"/>
      <w:r w:rsidRPr="00F07C7A">
        <w:rPr>
          <w:i/>
        </w:rPr>
        <w:t>AddItem</w:t>
      </w:r>
      <w:proofErr w:type="spellEnd"/>
      <w:r w:rsidRPr="00F07C7A">
        <w:rPr>
          <w:i/>
        </w:rPr>
        <w:t>(</w:t>
      </w:r>
      <w:proofErr w:type="gramEnd"/>
      <w:r w:rsidRPr="00F07C7A">
        <w:rPr>
          <w:i/>
        </w:rPr>
        <w:t>)</w:t>
      </w:r>
      <w:r>
        <w:t xml:space="preserve"> and </w:t>
      </w:r>
      <w:proofErr w:type="spellStart"/>
      <w:r w:rsidRPr="00F07C7A">
        <w:rPr>
          <w:i/>
        </w:rPr>
        <w:t>GetItem</w:t>
      </w:r>
      <w:proofErr w:type="spellEnd"/>
      <w:r w:rsidRPr="00F07C7A">
        <w:rPr>
          <w:i/>
        </w:rPr>
        <w:t>()</w:t>
      </w:r>
      <w:r>
        <w:t xml:space="preserve">. We did not provide an implementation for </w:t>
      </w:r>
      <w:r w:rsidR="00CA53E9">
        <w:t xml:space="preserve">the </w:t>
      </w:r>
      <w:proofErr w:type="spellStart"/>
      <w:proofErr w:type="gramStart"/>
      <w:r w:rsidRPr="00F07C7A">
        <w:rPr>
          <w:i/>
        </w:rPr>
        <w:t>NumberItems</w:t>
      </w:r>
      <w:proofErr w:type="spellEnd"/>
      <w:r w:rsidRPr="00F07C7A">
        <w:rPr>
          <w:i/>
        </w:rPr>
        <w:t>(</w:t>
      </w:r>
      <w:proofErr w:type="gramEnd"/>
      <w:r w:rsidRPr="00F07C7A">
        <w:rPr>
          <w:i/>
        </w:rPr>
        <w:t>)</w:t>
      </w:r>
      <w:r>
        <w:t xml:space="preserve"> </w:t>
      </w:r>
      <w:r w:rsidR="00C31CE7">
        <w:t xml:space="preserve">method </w:t>
      </w:r>
      <w:r>
        <w:t xml:space="preserve">but </w:t>
      </w:r>
      <w:r w:rsidR="00C31CE7">
        <w:t>its</w:t>
      </w:r>
      <w:r>
        <w:t xml:space="preserve"> definition remain</w:t>
      </w:r>
      <w:r w:rsidR="00FD707C">
        <w:t>s</w:t>
      </w:r>
      <w:r>
        <w:t xml:space="preserve"> in the class. </w:t>
      </w:r>
    </w:p>
    <w:p w14:paraId="1C5C0631" w14:textId="77777777" w:rsidR="00F07C7A" w:rsidRDefault="00F07C7A" w:rsidP="006B4796">
      <w:pPr>
        <w:pStyle w:val="BlockText"/>
      </w:pPr>
    </w:p>
    <w:p w14:paraId="1166492A" w14:textId="77777777" w:rsidR="00A25336" w:rsidRPr="0076089B" w:rsidRDefault="00A25336" w:rsidP="00A25336">
      <w:pPr>
        <w:pStyle w:val="BlockCode"/>
      </w:pPr>
      <w:r w:rsidRPr="0076089B">
        <w:rPr>
          <w:color w:val="7F0055"/>
        </w:rPr>
        <w:t>using</w:t>
      </w:r>
      <w:r w:rsidRPr="0076089B">
        <w:t xml:space="preserve"> Progress.Lang.*.</w:t>
      </w:r>
    </w:p>
    <w:p w14:paraId="1C118F0D" w14:textId="77777777" w:rsidR="00A25336" w:rsidRDefault="00A25336" w:rsidP="00A25336">
      <w:pPr>
        <w:pStyle w:val="BlockCode"/>
      </w:pPr>
      <w:r w:rsidRPr="0076089B">
        <w:rPr>
          <w:color w:val="7F0055"/>
        </w:rPr>
        <w:t>using</w:t>
      </w:r>
      <w:r w:rsidRPr="0076089B">
        <w:t xml:space="preserve"> </w:t>
      </w:r>
      <w:r>
        <w:t>Inventory.</w:t>
      </w:r>
      <w:r w:rsidRPr="0076089B">
        <w:t>I</w:t>
      </w:r>
      <w:r>
        <w:t>Product</w:t>
      </w:r>
      <w:r w:rsidRPr="0076089B">
        <w:t>.</w:t>
      </w:r>
    </w:p>
    <w:p w14:paraId="68A9A170" w14:textId="77777777" w:rsidR="00482B3D" w:rsidRPr="0076089B" w:rsidRDefault="00482B3D" w:rsidP="00A25336">
      <w:pPr>
        <w:pStyle w:val="BlockCode"/>
      </w:pPr>
      <w:r>
        <w:rPr>
          <w:color w:val="7F0055"/>
        </w:rPr>
        <w:t xml:space="preserve">using </w:t>
      </w:r>
      <w:r w:rsidRPr="00482B3D">
        <w:t>I</w:t>
      </w:r>
      <w:r>
        <w:t>n</w:t>
      </w:r>
      <w:r w:rsidRPr="00482B3D">
        <w:t>ventory.Item</w:t>
      </w:r>
      <w:r>
        <w:rPr>
          <w:color w:val="7F0055"/>
        </w:rPr>
        <w:t>.</w:t>
      </w:r>
    </w:p>
    <w:p w14:paraId="4EA33CF9" w14:textId="77777777" w:rsidR="00A25336" w:rsidRPr="0076089B" w:rsidRDefault="00A25336" w:rsidP="00A25336">
      <w:pPr>
        <w:pStyle w:val="BlockCode"/>
      </w:pPr>
      <w:r w:rsidRPr="0076089B">
        <w:rPr>
          <w:color w:val="7F0055"/>
        </w:rPr>
        <w:t>block-level on error undo</w:t>
      </w:r>
      <w:r w:rsidRPr="0076089B">
        <w:t xml:space="preserve">, </w:t>
      </w:r>
      <w:r w:rsidRPr="0076089B">
        <w:rPr>
          <w:color w:val="7F0055"/>
        </w:rPr>
        <w:t>throw</w:t>
      </w:r>
      <w:r w:rsidRPr="0076089B">
        <w:t>.</w:t>
      </w:r>
    </w:p>
    <w:p w14:paraId="6766FCE3" w14:textId="77777777" w:rsidR="00A25336" w:rsidRDefault="00A25336" w:rsidP="00A25336">
      <w:pPr>
        <w:pStyle w:val="BlockCode"/>
        <w:rPr>
          <w:rFonts w:ascii="Consolas" w:hAnsi="Consolas" w:cs="Consolas"/>
          <w:color w:val="7F0055"/>
          <w:sz w:val="20"/>
          <w:szCs w:val="20"/>
        </w:rPr>
      </w:pPr>
      <w:r w:rsidRPr="0076089B">
        <w:rPr>
          <w:color w:val="7F0055"/>
        </w:rPr>
        <w:t>class</w:t>
      </w:r>
      <w:r w:rsidRPr="0076089B">
        <w:t xml:space="preserve"> </w:t>
      </w:r>
      <w:r>
        <w:t>Inventory</w:t>
      </w:r>
      <w:r w:rsidRPr="0076089B">
        <w:t>.</w:t>
      </w:r>
      <w:r>
        <w:t>MobileApp</w:t>
      </w:r>
      <w:r w:rsidRPr="0076089B">
        <w:t xml:space="preserve"> </w:t>
      </w:r>
      <w:r w:rsidRPr="0076089B">
        <w:rPr>
          <w:color w:val="7F0055"/>
        </w:rPr>
        <w:t>implements</w:t>
      </w:r>
      <w:r w:rsidRPr="0076089B">
        <w:t xml:space="preserve"> I</w:t>
      </w:r>
      <w:r>
        <w:t>Product</w:t>
      </w:r>
      <w:r w:rsidRPr="0076089B">
        <w:t xml:space="preserve">: </w:t>
      </w:r>
    </w:p>
    <w:p w14:paraId="750087E6" w14:textId="0F1CFA67" w:rsidR="00F77D7B" w:rsidRPr="00B53757" w:rsidRDefault="00F77D7B" w:rsidP="00F77D7B">
      <w:pPr>
        <w:pStyle w:val="BlockCode"/>
        <w:rPr>
          <w:color w:val="FF0080"/>
        </w:rPr>
      </w:pPr>
      <w:r w:rsidRPr="00B53757">
        <w:rPr>
          <w:color w:val="FF0080"/>
        </w:rPr>
        <w:t>{include</w:t>
      </w:r>
      <w:r w:rsidR="001748EC" w:rsidRPr="00B53757">
        <w:rPr>
          <w:color w:val="FF0080"/>
        </w:rPr>
        <w:t>/</w:t>
      </w:r>
      <w:r w:rsidRPr="00B53757">
        <w:rPr>
          <w:color w:val="FF0080"/>
        </w:rPr>
        <w:t>Items.i}</w:t>
      </w:r>
    </w:p>
    <w:p w14:paraId="306A70ED" w14:textId="77777777" w:rsidR="00A25336" w:rsidRPr="003E1CDE" w:rsidRDefault="00A25336" w:rsidP="00A25336">
      <w:pPr>
        <w:pStyle w:val="BlockCode"/>
        <w:rPr>
          <w:rFonts w:cs="Courier New"/>
          <w:color w:val="7F0055"/>
          <w:szCs w:val="18"/>
        </w:rPr>
      </w:pPr>
      <w:r w:rsidRPr="003E1CDE">
        <w:rPr>
          <w:rFonts w:cs="Courier New"/>
          <w:color w:val="7F0055"/>
          <w:szCs w:val="18"/>
        </w:rPr>
        <w:t>define</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Pr="003E1CDE">
        <w:rPr>
          <w:rFonts w:cs="Courier New"/>
          <w:color w:val="7F0055"/>
          <w:szCs w:val="18"/>
        </w:rPr>
        <w:t>property</w:t>
      </w:r>
      <w:r w:rsidRPr="003E1CDE">
        <w:rPr>
          <w:rFonts w:cs="Courier New"/>
          <w:color w:val="000000"/>
          <w:szCs w:val="18"/>
        </w:rPr>
        <w:t xml:space="preserve"> </w:t>
      </w:r>
      <w:r w:rsidRPr="0079310A">
        <w:rPr>
          <w:rFonts w:cs="Courier New"/>
          <w:color w:val="000000"/>
          <w:szCs w:val="18"/>
        </w:rPr>
        <w:t>NativeOS</w:t>
      </w:r>
      <w:r w:rsidRPr="003E1CDE">
        <w:rPr>
          <w:rFonts w:cs="Courier New"/>
          <w:color w:val="000000"/>
          <w:szCs w:val="18"/>
        </w:rPr>
        <w:t xml:space="preserve"> </w:t>
      </w:r>
      <w:r w:rsidRPr="003E1CDE">
        <w:rPr>
          <w:rFonts w:cs="Courier New"/>
          <w:color w:val="7F0055"/>
          <w:szCs w:val="18"/>
        </w:rPr>
        <w:t>as</w:t>
      </w:r>
      <w:r w:rsidRPr="003E1CDE">
        <w:rPr>
          <w:rFonts w:cs="Courier New"/>
          <w:color w:val="000000"/>
          <w:szCs w:val="18"/>
        </w:rPr>
        <w:t xml:space="preserve"> </w:t>
      </w:r>
      <w:r w:rsidRPr="003E1CDE">
        <w:rPr>
          <w:rFonts w:cs="Courier New"/>
          <w:color w:val="CD3A3A"/>
          <w:szCs w:val="18"/>
        </w:rPr>
        <w:t>character</w:t>
      </w:r>
      <w:r w:rsidRPr="003E1CDE">
        <w:rPr>
          <w:rFonts w:cs="Courier New"/>
          <w:color w:val="000000"/>
          <w:szCs w:val="18"/>
        </w:rPr>
        <w:t xml:space="preserve"> </w:t>
      </w:r>
      <w:r w:rsidRPr="003E1CDE">
        <w:rPr>
          <w:rFonts w:cs="Courier New"/>
          <w:color w:val="7F0055"/>
          <w:szCs w:val="18"/>
        </w:rPr>
        <w:t>no-undo</w:t>
      </w:r>
    </w:p>
    <w:p w14:paraId="7E7AFD00" w14:textId="77777777" w:rsidR="00A25336" w:rsidRPr="003E1CDE" w:rsidRDefault="00A25336" w:rsidP="00A25336">
      <w:pPr>
        <w:pStyle w:val="BlockCode"/>
        <w:rPr>
          <w:rFonts w:cs="Courier New"/>
          <w:color w:val="000000"/>
          <w:szCs w:val="18"/>
        </w:rPr>
      </w:pPr>
      <w:r w:rsidRPr="003E1CDE">
        <w:rPr>
          <w:rFonts w:cs="Courier New"/>
          <w:color w:val="7F0055"/>
          <w:szCs w:val="18"/>
        </w:rPr>
        <w:t>get</w:t>
      </w:r>
      <w:r w:rsidRPr="003E1CDE">
        <w:rPr>
          <w:rFonts w:cs="Courier New"/>
          <w:color w:val="000000"/>
          <w:szCs w:val="18"/>
        </w:rPr>
        <w:t>.</w:t>
      </w:r>
    </w:p>
    <w:p w14:paraId="4F48DF16" w14:textId="77777777" w:rsidR="00A25336" w:rsidRDefault="00A25336" w:rsidP="00A25336">
      <w:pPr>
        <w:pStyle w:val="BlockCode"/>
        <w:rPr>
          <w:rFonts w:cs="Courier New"/>
          <w:color w:val="000000"/>
          <w:szCs w:val="18"/>
        </w:rPr>
      </w:pPr>
      <w:r w:rsidRPr="003E1CDE">
        <w:rPr>
          <w:rFonts w:cs="Courier New"/>
          <w:color w:val="7F0055"/>
          <w:szCs w:val="18"/>
        </w:rPr>
        <w:t>set</w:t>
      </w:r>
      <w:r w:rsidRPr="003E1CDE">
        <w:rPr>
          <w:rFonts w:cs="Courier New"/>
          <w:color w:val="000000"/>
          <w:szCs w:val="18"/>
        </w:rPr>
        <w:t>.</w:t>
      </w:r>
    </w:p>
    <w:p w14:paraId="39A33306" w14:textId="77777777" w:rsidR="00A25336" w:rsidRPr="003E1CDE" w:rsidRDefault="00A25336" w:rsidP="00A25336">
      <w:pPr>
        <w:pStyle w:val="BlockCode"/>
        <w:rPr>
          <w:rFonts w:cs="Courier New"/>
          <w:color w:val="000000"/>
          <w:szCs w:val="18"/>
        </w:rPr>
      </w:pP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Pr="003E1CDE">
        <w:rPr>
          <w:rFonts w:cs="Courier New"/>
          <w:color w:val="7F0055"/>
          <w:szCs w:val="18"/>
        </w:rPr>
        <w:t>void</w:t>
      </w:r>
      <w:r w:rsidRPr="003E1CDE">
        <w:rPr>
          <w:rFonts w:cs="Courier New"/>
          <w:color w:val="000000"/>
          <w:szCs w:val="18"/>
        </w:rPr>
        <w:t xml:space="preserve"> Add</w:t>
      </w:r>
      <w:r>
        <w:rPr>
          <w:rFonts w:cs="Courier New"/>
          <w:color w:val="000000"/>
          <w:szCs w:val="18"/>
        </w:rPr>
        <w:t>Item</w:t>
      </w:r>
      <w:r w:rsidRPr="003E1CDE">
        <w:rPr>
          <w:rFonts w:cs="Courier New"/>
          <w:color w:val="000000"/>
          <w:szCs w:val="18"/>
        </w:rPr>
        <w:t xml:space="preserve">( </w:t>
      </w:r>
      <w:r w:rsidRPr="003E1CDE">
        <w:rPr>
          <w:rFonts w:cs="Courier New"/>
          <w:color w:val="7F0055"/>
          <w:szCs w:val="18"/>
        </w:rPr>
        <w:t>input</w:t>
      </w:r>
      <w:r w:rsidRPr="003E1CDE">
        <w:rPr>
          <w:rFonts w:cs="Courier New"/>
          <w:color w:val="000000"/>
          <w:szCs w:val="18"/>
        </w:rPr>
        <w:t xml:space="preserve"> p</w:t>
      </w:r>
      <w:r>
        <w:rPr>
          <w:rFonts w:cs="Courier New"/>
          <w:color w:val="000000"/>
          <w:szCs w:val="18"/>
        </w:rPr>
        <w:t>Item</w:t>
      </w:r>
      <w:r w:rsidRPr="003E1CDE">
        <w:rPr>
          <w:rFonts w:cs="Courier New"/>
          <w:color w:val="000000"/>
          <w:szCs w:val="18"/>
        </w:rPr>
        <w:t xml:space="preserve"> </w:t>
      </w:r>
      <w:r w:rsidRPr="003E1CDE">
        <w:rPr>
          <w:rFonts w:cs="Courier New"/>
          <w:color w:val="7F0055"/>
          <w:szCs w:val="18"/>
        </w:rPr>
        <w:t>as</w:t>
      </w:r>
      <w:r w:rsidRPr="003E1CDE">
        <w:rPr>
          <w:rFonts w:cs="Courier New"/>
          <w:color w:val="000000"/>
          <w:szCs w:val="18"/>
        </w:rPr>
        <w:t xml:space="preserve"> </w:t>
      </w:r>
      <w:r>
        <w:rPr>
          <w:rFonts w:cs="Courier New"/>
          <w:color w:val="000000"/>
          <w:szCs w:val="18"/>
        </w:rPr>
        <w:t>Item</w:t>
      </w:r>
      <w:r w:rsidRPr="003E1CDE">
        <w:rPr>
          <w:rFonts w:cs="Courier New"/>
          <w:color w:val="000000"/>
          <w:szCs w:val="18"/>
        </w:rPr>
        <w:t xml:space="preserve"> ):</w:t>
      </w:r>
      <w:r w:rsidRPr="003E1CDE">
        <w:rPr>
          <w:rFonts w:cs="Courier New"/>
          <w:color w:val="000000"/>
          <w:szCs w:val="18"/>
        </w:rPr>
        <w:tab/>
      </w:r>
      <w:r w:rsidRPr="003E1CDE">
        <w:rPr>
          <w:rFonts w:cs="Courier New"/>
          <w:color w:val="000000"/>
          <w:szCs w:val="18"/>
        </w:rPr>
        <w:tab/>
      </w:r>
    </w:p>
    <w:p w14:paraId="44E93376" w14:textId="77777777" w:rsidR="00FF4321" w:rsidRDefault="00FF4321" w:rsidP="00FF4321">
      <w:pPr>
        <w:pStyle w:val="BlockCode"/>
        <w:rPr>
          <w:rFonts w:cs="Courier New"/>
          <w:color w:val="000000"/>
          <w:szCs w:val="18"/>
        </w:rPr>
      </w:pPr>
      <w:r>
        <w:rPr>
          <w:rFonts w:cs="Courier New"/>
          <w:color w:val="7F0055"/>
          <w:szCs w:val="18"/>
        </w:rPr>
        <w:t xml:space="preserve">create </w:t>
      </w:r>
      <w:r w:rsidRPr="00FF4321">
        <w:rPr>
          <w:rFonts w:cs="Courier New"/>
          <w:color w:val="000000"/>
          <w:szCs w:val="18"/>
        </w:rPr>
        <w:t>ttItem.</w:t>
      </w:r>
    </w:p>
    <w:p w14:paraId="41681E3E" w14:textId="77777777" w:rsidR="00FF4321" w:rsidRPr="003E1CDE" w:rsidRDefault="00FF66F7" w:rsidP="00A25336">
      <w:pPr>
        <w:pStyle w:val="BlockCode"/>
        <w:rPr>
          <w:rFonts w:cs="Courier New"/>
          <w:color w:val="000000"/>
          <w:szCs w:val="18"/>
        </w:rPr>
      </w:pPr>
      <w:r>
        <w:rPr>
          <w:color w:val="3F7F5F"/>
        </w:rPr>
        <w:t>/* copy data from p</w:t>
      </w:r>
      <w:r w:rsidR="00FF4321" w:rsidRPr="00FF4321">
        <w:rPr>
          <w:color w:val="3F7F5F"/>
        </w:rPr>
        <w:t>Item to ttItem*/</w:t>
      </w:r>
    </w:p>
    <w:p w14:paraId="525D0B56" w14:textId="77777777" w:rsidR="00A25336" w:rsidRPr="003E1CDE" w:rsidRDefault="00A25336" w:rsidP="00A25336">
      <w:pPr>
        <w:pStyle w:val="BlockCode"/>
        <w:rPr>
          <w:rFonts w:cs="Courier New"/>
          <w:color w:val="000000"/>
          <w:szCs w:val="18"/>
        </w:rPr>
      </w:pPr>
      <w:r w:rsidRPr="003E1CDE">
        <w:rPr>
          <w:rFonts w:cs="Courier New"/>
          <w:color w:val="7F0055"/>
          <w:szCs w:val="18"/>
        </w:rPr>
        <w:lastRenderedPageBreak/>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r w:rsidRPr="003E1CDE">
        <w:rPr>
          <w:rFonts w:cs="Courier New"/>
          <w:color w:val="000000"/>
          <w:szCs w:val="18"/>
        </w:rPr>
        <w:tab/>
      </w:r>
    </w:p>
    <w:p w14:paraId="5688C1C6" w14:textId="77777777" w:rsidR="00A25336" w:rsidRDefault="00A25336" w:rsidP="00A25336">
      <w:pPr>
        <w:pStyle w:val="BlockCode"/>
        <w:rPr>
          <w:rFonts w:cs="Courier New"/>
          <w:color w:val="000000"/>
          <w:szCs w:val="18"/>
        </w:rPr>
      </w:pP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Pr>
          <w:rFonts w:cs="Courier New"/>
          <w:color w:val="000000"/>
          <w:szCs w:val="18"/>
        </w:rPr>
        <w:t>Item</w:t>
      </w:r>
      <w:r w:rsidRPr="003E1CDE">
        <w:rPr>
          <w:rFonts w:cs="Courier New"/>
          <w:color w:val="000000"/>
          <w:szCs w:val="18"/>
        </w:rPr>
        <w:t xml:space="preserve"> Get</w:t>
      </w:r>
      <w:r>
        <w:rPr>
          <w:rFonts w:cs="Courier New"/>
          <w:color w:val="000000"/>
          <w:szCs w:val="18"/>
        </w:rPr>
        <w:t>Item</w:t>
      </w:r>
      <w:r w:rsidRPr="003E1CDE">
        <w:rPr>
          <w:rFonts w:cs="Courier New"/>
          <w:color w:val="000000"/>
          <w:szCs w:val="18"/>
        </w:rPr>
        <w:t xml:space="preserve">( </w:t>
      </w:r>
      <w:r w:rsidRPr="003E1CDE">
        <w:rPr>
          <w:rFonts w:cs="Courier New"/>
          <w:color w:val="7F0055"/>
          <w:szCs w:val="18"/>
        </w:rPr>
        <w:t>input</w:t>
      </w:r>
      <w:r w:rsidRPr="003E1CDE">
        <w:rPr>
          <w:rFonts w:cs="Courier New"/>
          <w:color w:val="000000"/>
          <w:szCs w:val="18"/>
        </w:rPr>
        <w:t xml:space="preserve"> p</w:t>
      </w:r>
      <w:r>
        <w:rPr>
          <w:rFonts w:cs="Courier New"/>
          <w:color w:val="000000"/>
          <w:szCs w:val="18"/>
        </w:rPr>
        <w:t>Item</w:t>
      </w:r>
      <w:r w:rsidRPr="003E1CDE">
        <w:rPr>
          <w:rFonts w:cs="Courier New"/>
          <w:color w:val="000000"/>
          <w:szCs w:val="18"/>
        </w:rPr>
        <w:t xml:space="preserve">Code </w:t>
      </w:r>
      <w:r w:rsidRPr="003E1CDE">
        <w:rPr>
          <w:rFonts w:cs="Courier New"/>
          <w:color w:val="7F0055"/>
          <w:szCs w:val="18"/>
        </w:rPr>
        <w:t>as</w:t>
      </w:r>
      <w:r w:rsidRPr="003E1CDE">
        <w:rPr>
          <w:rFonts w:cs="Courier New"/>
          <w:color w:val="000000"/>
          <w:szCs w:val="18"/>
        </w:rPr>
        <w:t xml:space="preserve"> </w:t>
      </w:r>
      <w:r w:rsidRPr="003E1CDE">
        <w:rPr>
          <w:rFonts w:cs="Courier New"/>
          <w:color w:val="CD3A3A"/>
          <w:szCs w:val="18"/>
        </w:rPr>
        <w:t>character</w:t>
      </w:r>
      <w:r w:rsidRPr="003E1CDE">
        <w:rPr>
          <w:rFonts w:cs="Courier New"/>
          <w:color w:val="000000"/>
          <w:szCs w:val="18"/>
        </w:rPr>
        <w:t xml:space="preserve"> ):</w:t>
      </w:r>
    </w:p>
    <w:p w14:paraId="577EB979" w14:textId="77777777" w:rsidR="00C76763" w:rsidRDefault="00632928" w:rsidP="00C76763">
      <w:pPr>
        <w:pStyle w:val="BlockCode"/>
        <w:rPr>
          <w:rFonts w:cs="Courier New"/>
          <w:color w:val="7F0055"/>
          <w:szCs w:val="18"/>
        </w:rPr>
      </w:pPr>
      <w:r>
        <w:rPr>
          <w:rFonts w:cs="Courier New"/>
          <w:color w:val="7F0055"/>
          <w:szCs w:val="18"/>
        </w:rPr>
        <w:t xml:space="preserve">find </w:t>
      </w:r>
      <w:r w:rsidRPr="00632928">
        <w:rPr>
          <w:rFonts w:cs="Courier New"/>
          <w:color w:val="000000"/>
          <w:szCs w:val="18"/>
        </w:rPr>
        <w:t>ttItem</w:t>
      </w:r>
      <w:r>
        <w:rPr>
          <w:rFonts w:cs="Courier New"/>
          <w:color w:val="7F0055"/>
          <w:szCs w:val="18"/>
        </w:rPr>
        <w:t xml:space="preserve"> where </w:t>
      </w:r>
      <w:r w:rsidRPr="00632928">
        <w:rPr>
          <w:rFonts w:cs="Courier New"/>
          <w:color w:val="000000"/>
          <w:szCs w:val="18"/>
        </w:rPr>
        <w:t>ItemCode = pItemCode</w:t>
      </w:r>
      <w:r>
        <w:rPr>
          <w:rFonts w:cs="Courier New"/>
          <w:color w:val="7F0055"/>
          <w:szCs w:val="18"/>
        </w:rPr>
        <w:t xml:space="preserve"> no-error. </w:t>
      </w:r>
    </w:p>
    <w:p w14:paraId="339E2A0E" w14:textId="77777777" w:rsidR="00C76763" w:rsidRPr="00C76763" w:rsidRDefault="00C76763" w:rsidP="00C76763">
      <w:pPr>
        <w:pStyle w:val="BlockCode"/>
        <w:rPr>
          <w:color w:val="3F7F5F"/>
        </w:rPr>
      </w:pPr>
      <w:r w:rsidRPr="00C76763">
        <w:rPr>
          <w:color w:val="3F7F5F"/>
        </w:rPr>
        <w:t xml:space="preserve">/* </w:t>
      </w:r>
      <w:r w:rsidR="00E652D4">
        <w:rPr>
          <w:color w:val="3F7F5F"/>
        </w:rPr>
        <w:t>return</w:t>
      </w:r>
      <w:r w:rsidRPr="00C76763">
        <w:rPr>
          <w:color w:val="3F7F5F"/>
        </w:rPr>
        <w:t xml:space="preserve"> the </w:t>
      </w:r>
      <w:r w:rsidR="00E652D4">
        <w:rPr>
          <w:color w:val="3F7F5F"/>
        </w:rPr>
        <w:t xml:space="preserve">reference to the </w:t>
      </w:r>
      <w:r w:rsidRPr="00C76763">
        <w:rPr>
          <w:color w:val="3F7F5F"/>
        </w:rPr>
        <w:t xml:space="preserve">item </w:t>
      </w:r>
      <w:r w:rsidR="00E652D4">
        <w:rPr>
          <w:color w:val="3F7F5F"/>
        </w:rPr>
        <w:t>object in the ttItem record</w:t>
      </w:r>
      <w:r w:rsidRPr="00C76763">
        <w:rPr>
          <w:color w:val="3F7F5F"/>
        </w:rPr>
        <w:t xml:space="preserve"> */</w:t>
      </w:r>
    </w:p>
    <w:p w14:paraId="55C01F6B" w14:textId="77777777" w:rsidR="00A25336" w:rsidRPr="003E1CDE" w:rsidRDefault="00A25336" w:rsidP="00A25336">
      <w:pPr>
        <w:pStyle w:val="BlockCode"/>
        <w:rPr>
          <w:rFonts w:cs="Courier New"/>
          <w:color w:val="000000"/>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p>
    <w:p w14:paraId="46823EE3" w14:textId="77777777" w:rsidR="00150E7A" w:rsidRDefault="00A25336" w:rsidP="00A25336">
      <w:pPr>
        <w:pStyle w:val="BlockCode"/>
        <w:rPr>
          <w:rFonts w:cs="Courier New"/>
          <w:color w:val="000000"/>
          <w:szCs w:val="18"/>
        </w:rPr>
      </w:pPr>
      <w:r w:rsidRPr="003E1CDE">
        <w:rPr>
          <w:rFonts w:cs="Courier New"/>
          <w:color w:val="000000"/>
          <w:szCs w:val="18"/>
        </w:rPr>
        <w:tab/>
      </w:r>
      <w:r w:rsidRPr="003E1CDE">
        <w:rPr>
          <w:rFonts w:cs="Courier New"/>
          <w:color w:val="7F0055"/>
          <w:szCs w:val="18"/>
        </w:rPr>
        <w:t>method</w:t>
      </w:r>
      <w:r w:rsidRPr="003E1CDE">
        <w:rPr>
          <w:rFonts w:cs="Courier New"/>
          <w:color w:val="000000"/>
          <w:szCs w:val="18"/>
        </w:rPr>
        <w:t xml:space="preserve"> </w:t>
      </w:r>
      <w:r w:rsidRPr="003E1CDE">
        <w:rPr>
          <w:rFonts w:cs="Courier New"/>
          <w:color w:val="7F0055"/>
          <w:szCs w:val="18"/>
        </w:rPr>
        <w:t>public</w:t>
      </w:r>
      <w:r w:rsidRPr="003E1CDE">
        <w:rPr>
          <w:rFonts w:cs="Courier New"/>
          <w:color w:val="000000"/>
          <w:szCs w:val="18"/>
        </w:rPr>
        <w:t xml:space="preserve"> </w:t>
      </w:r>
      <w:r w:rsidRPr="003E1CDE">
        <w:rPr>
          <w:rFonts w:cs="Courier New"/>
          <w:color w:val="CD3A3A"/>
          <w:szCs w:val="18"/>
        </w:rPr>
        <w:t>integer</w:t>
      </w:r>
      <w:r w:rsidRPr="003E1CDE">
        <w:rPr>
          <w:rFonts w:cs="Courier New"/>
          <w:color w:val="000000"/>
          <w:szCs w:val="18"/>
        </w:rPr>
        <w:t xml:space="preserve"> Number</w:t>
      </w:r>
      <w:r>
        <w:rPr>
          <w:rFonts w:cs="Courier New"/>
          <w:color w:val="000000"/>
          <w:szCs w:val="18"/>
        </w:rPr>
        <w:t>Items</w:t>
      </w:r>
      <w:r w:rsidRPr="003E1CDE">
        <w:rPr>
          <w:rFonts w:cs="Courier New"/>
          <w:color w:val="000000"/>
          <w:szCs w:val="18"/>
        </w:rPr>
        <w:t>(  ):</w:t>
      </w:r>
    </w:p>
    <w:p w14:paraId="0DB35D57" w14:textId="77777777" w:rsidR="00A25336" w:rsidRPr="003E1CDE" w:rsidRDefault="00A25336" w:rsidP="00A25336">
      <w:pPr>
        <w:pStyle w:val="BlockCode"/>
        <w:rPr>
          <w:rFonts w:cs="Courier New"/>
          <w:color w:val="000000"/>
          <w:szCs w:val="18"/>
        </w:rPr>
      </w:pPr>
      <w:r w:rsidRPr="003E1CDE">
        <w:rPr>
          <w:rFonts w:cs="Courier New"/>
          <w:color w:val="7F0055"/>
          <w:szCs w:val="18"/>
        </w:rPr>
        <w:t>undo</w:t>
      </w:r>
      <w:r w:rsidRPr="003E1CDE">
        <w:rPr>
          <w:rFonts w:cs="Courier New"/>
          <w:color w:val="000000"/>
          <w:szCs w:val="18"/>
        </w:rPr>
        <w:t xml:space="preserve">, </w:t>
      </w:r>
      <w:r w:rsidRPr="003E1CDE">
        <w:rPr>
          <w:rFonts w:cs="Courier New"/>
          <w:color w:val="7F0055"/>
          <w:szCs w:val="18"/>
        </w:rPr>
        <w:t>throw</w:t>
      </w:r>
      <w:r w:rsidRPr="003E1CDE">
        <w:rPr>
          <w:rFonts w:cs="Courier New"/>
          <w:color w:val="000000"/>
          <w:szCs w:val="18"/>
        </w:rPr>
        <w:t xml:space="preserve"> </w:t>
      </w:r>
      <w:r w:rsidRPr="003E1CDE">
        <w:rPr>
          <w:rFonts w:cs="Courier New"/>
          <w:color w:val="7F0055"/>
          <w:szCs w:val="18"/>
        </w:rPr>
        <w:t>new</w:t>
      </w:r>
      <w:r w:rsidRPr="003E1CDE">
        <w:rPr>
          <w:rFonts w:cs="Courier New"/>
          <w:color w:val="000000"/>
          <w:szCs w:val="18"/>
        </w:rPr>
        <w:t xml:space="preserve"> Progress.Lang.AppError(</w:t>
      </w:r>
      <w:r w:rsidRPr="003E1CDE">
        <w:rPr>
          <w:rFonts w:cs="Courier New"/>
          <w:color w:val="2A00FF"/>
          <w:szCs w:val="18"/>
        </w:rPr>
        <w:t>"METHOD NOT IMPLEMENTED"</w:t>
      </w:r>
      <w:r w:rsidRPr="003E1CDE">
        <w:rPr>
          <w:rFonts w:cs="Courier New"/>
          <w:color w:val="000000"/>
          <w:szCs w:val="18"/>
        </w:rPr>
        <w:t>).</w:t>
      </w:r>
    </w:p>
    <w:p w14:paraId="35108209" w14:textId="77777777" w:rsidR="00A25336" w:rsidRPr="003E1CDE" w:rsidRDefault="00A25336" w:rsidP="00A25336">
      <w:pPr>
        <w:pStyle w:val="BlockCode"/>
        <w:rPr>
          <w:rFonts w:cs="Courier New"/>
          <w:color w:val="7F0055"/>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method</w:t>
      </w:r>
      <w:r w:rsidRPr="003E1CDE">
        <w:rPr>
          <w:rFonts w:cs="Courier New"/>
          <w:color w:val="000000"/>
          <w:szCs w:val="18"/>
        </w:rPr>
        <w:t>.</w:t>
      </w:r>
    </w:p>
    <w:p w14:paraId="3E16DCFD" w14:textId="06ECEF32" w:rsidR="00A66F46" w:rsidRPr="00FB1742" w:rsidRDefault="00A25336" w:rsidP="00FB1742">
      <w:pPr>
        <w:pStyle w:val="BlockCode"/>
        <w:rPr>
          <w:rFonts w:cs="Courier New"/>
          <w:szCs w:val="18"/>
        </w:rPr>
      </w:pPr>
      <w:r w:rsidRPr="003E1CDE">
        <w:rPr>
          <w:rFonts w:cs="Courier New"/>
          <w:color w:val="7F0055"/>
          <w:szCs w:val="18"/>
        </w:rPr>
        <w:t>end</w:t>
      </w:r>
      <w:r w:rsidRPr="003E1CDE">
        <w:rPr>
          <w:rFonts w:cs="Courier New"/>
          <w:color w:val="000000"/>
          <w:szCs w:val="18"/>
        </w:rPr>
        <w:t xml:space="preserve"> </w:t>
      </w:r>
      <w:r w:rsidRPr="003E1CDE">
        <w:rPr>
          <w:rFonts w:cs="Courier New"/>
          <w:color w:val="7F0055"/>
          <w:szCs w:val="18"/>
        </w:rPr>
        <w:t>class</w:t>
      </w:r>
      <w:r w:rsidRPr="003E1CDE">
        <w:rPr>
          <w:rFonts w:cs="Courier New"/>
          <w:color w:val="000000"/>
          <w:szCs w:val="18"/>
        </w:rPr>
        <w:t>.</w:t>
      </w:r>
    </w:p>
    <w:p w14:paraId="7D6546D3" w14:textId="77777777" w:rsidR="00C209EA" w:rsidRPr="00B406A6" w:rsidRDefault="00C209EA" w:rsidP="00C209EA">
      <w:pPr>
        <w:pStyle w:val="BlockLine"/>
      </w:pPr>
    </w:p>
    <w:p w14:paraId="5FDD2E47" w14:textId="7F248052" w:rsidR="006B4796" w:rsidRDefault="006B4796" w:rsidP="006B4796">
      <w:pPr>
        <w:pStyle w:val="Heading3"/>
      </w:pPr>
      <w:bookmarkStart w:id="119" w:name="_Toc434845818"/>
      <w:r>
        <w:lastRenderedPageBreak/>
        <w:t>Check your understanding</w:t>
      </w:r>
      <w:bookmarkEnd w:id="119"/>
      <w:r w:rsidR="00317316">
        <w:t xml:space="preserve"> – Question 1</w:t>
      </w:r>
    </w:p>
    <w:p w14:paraId="4345568C" w14:textId="77777777" w:rsidR="006B4796" w:rsidRDefault="006B4796" w:rsidP="006B4796">
      <w:pPr>
        <w:pStyle w:val="TopLine"/>
      </w:pPr>
    </w:p>
    <w:p w14:paraId="56162342" w14:textId="77777777" w:rsidR="006B4796" w:rsidRDefault="006B4796" w:rsidP="006B4796">
      <w:pPr>
        <w:pStyle w:val="Heading5"/>
      </w:pPr>
      <w:r>
        <w:t>Page name: l4t3p026</w:t>
      </w:r>
    </w:p>
    <w:p w14:paraId="2A53721F" w14:textId="77777777" w:rsidR="006B4796" w:rsidRDefault="006B4796" w:rsidP="006B4796">
      <w:pPr>
        <w:pStyle w:val="BlockText"/>
        <w:rPr>
          <w:vanish/>
        </w:rPr>
      </w:pPr>
      <w:r>
        <w:rPr>
          <w:vanish/>
        </w:rPr>
        <w:t>Next: l4t4p000</w:t>
      </w:r>
    </w:p>
    <w:p w14:paraId="5E4DCC40" w14:textId="77777777" w:rsidR="006B4796" w:rsidRDefault="006B4796" w:rsidP="006B4796">
      <w:pPr>
        <w:pStyle w:val="Blocklinehidden"/>
      </w:pPr>
      <w:r>
        <w:t>Block line</w:t>
      </w:r>
    </w:p>
    <w:p w14:paraId="69A1ADE8" w14:textId="77777777" w:rsidR="006B4796" w:rsidRDefault="006B4796" w:rsidP="006B4796">
      <w:pPr>
        <w:pStyle w:val="Heading5"/>
      </w:pPr>
      <w:r>
        <w:t>Page type</w:t>
      </w:r>
    </w:p>
    <w:p w14:paraId="7A998461" w14:textId="77777777" w:rsidR="006B4796" w:rsidRDefault="006B4796" w:rsidP="006B4796">
      <w:pPr>
        <w:pStyle w:val="BlockText"/>
        <w:rPr>
          <w:vanish/>
        </w:rPr>
      </w:pPr>
      <w:r>
        <w:rPr>
          <w:vanish/>
        </w:rPr>
        <w:t>Multiple choice multiple select</w:t>
      </w:r>
    </w:p>
    <w:p w14:paraId="6E787B0A" w14:textId="77777777" w:rsidR="006B4796" w:rsidRDefault="006B4796" w:rsidP="006B4796">
      <w:pPr>
        <w:pStyle w:val="Blocklinehidden"/>
      </w:pPr>
      <w:r>
        <w:t>Block line</w:t>
      </w:r>
    </w:p>
    <w:p w14:paraId="1F152DF0" w14:textId="182F874F" w:rsidR="006B4796" w:rsidRDefault="006B4796" w:rsidP="006B4796">
      <w:pPr>
        <w:pStyle w:val="Heading5"/>
      </w:pPr>
      <w:r>
        <w:t>Graphics/Slide</w:t>
      </w:r>
    </w:p>
    <w:p w14:paraId="556A3A14" w14:textId="77777777" w:rsidR="006B4796" w:rsidRDefault="006B4796" w:rsidP="006B4796">
      <w:pPr>
        <w:pStyle w:val="BlockText"/>
      </w:pPr>
      <w:r>
        <w:t>What items can you define in an interface class?</w:t>
      </w:r>
    </w:p>
    <w:p w14:paraId="6742FD3C" w14:textId="77777777" w:rsidR="006B4796" w:rsidRDefault="006B4796" w:rsidP="006B4796">
      <w:pPr>
        <w:pStyle w:val="BlockText"/>
      </w:pPr>
    </w:p>
    <w:p w14:paraId="0FF9DD30" w14:textId="77777777" w:rsidR="006B4796" w:rsidRDefault="006B4796" w:rsidP="006B4796">
      <w:pPr>
        <w:pStyle w:val="BlockText"/>
        <w:rPr>
          <w:vanish/>
        </w:rPr>
      </w:pPr>
      <w:r>
        <w:rPr>
          <w:vanish/>
        </w:rPr>
        <w:t>[mouse] Choose all that apply, and click Submit.</w:t>
      </w:r>
    </w:p>
    <w:p w14:paraId="7FA72D9C" w14:textId="77777777" w:rsidR="006B4796" w:rsidRDefault="006B4796" w:rsidP="006B4796">
      <w:pPr>
        <w:pStyle w:val="BlockText"/>
      </w:pPr>
      <w:r>
        <w:rPr>
          <w:vanish/>
        </w:rPr>
        <w:t xml:space="preserve">[ILT] </w:t>
      </w:r>
      <w:r>
        <w:t>Choose all that apply.</w:t>
      </w:r>
    </w:p>
    <w:p w14:paraId="4B8DBC32" w14:textId="77777777" w:rsidR="006B4796" w:rsidRDefault="006B4796" w:rsidP="006B4796">
      <w:pPr>
        <w:pStyle w:val="BlockText"/>
      </w:pPr>
    </w:p>
    <w:p w14:paraId="1779B431" w14:textId="77777777" w:rsidR="006B4796" w:rsidRPr="00335DEE" w:rsidRDefault="006B4796" w:rsidP="00CE50BB">
      <w:pPr>
        <w:pStyle w:val="BulletQuestions"/>
        <w:numPr>
          <w:ilvl w:val="0"/>
          <w:numId w:val="13"/>
        </w:numPr>
      </w:pPr>
      <w:r>
        <w:t>Public variables</w:t>
      </w:r>
    </w:p>
    <w:p w14:paraId="3302701A" w14:textId="77777777" w:rsidR="006B4796" w:rsidRDefault="006B4796" w:rsidP="006B4796">
      <w:pPr>
        <w:pStyle w:val="BulletQuestions"/>
      </w:pPr>
      <w:r>
        <w:t>Private variables</w:t>
      </w:r>
    </w:p>
    <w:p w14:paraId="7F93670A" w14:textId="77777777" w:rsidR="006B4796" w:rsidRDefault="006B4796" w:rsidP="006B4796">
      <w:pPr>
        <w:pStyle w:val="BulletQuestions"/>
      </w:pPr>
      <w:r>
        <w:t>Public properties</w:t>
      </w:r>
    </w:p>
    <w:p w14:paraId="54E4E36B" w14:textId="77777777" w:rsidR="006B4796" w:rsidRDefault="006B4796" w:rsidP="006B4796">
      <w:pPr>
        <w:pStyle w:val="BulletQuestions"/>
      </w:pPr>
      <w:r>
        <w:t>Private properties</w:t>
      </w:r>
    </w:p>
    <w:p w14:paraId="6BF55237" w14:textId="77777777" w:rsidR="006B4796" w:rsidRDefault="006B4796" w:rsidP="006B4796">
      <w:pPr>
        <w:pStyle w:val="BulletQuestions"/>
      </w:pPr>
      <w:r>
        <w:t>Public methods</w:t>
      </w:r>
    </w:p>
    <w:p w14:paraId="3D5FF9B9" w14:textId="77777777" w:rsidR="006B4796" w:rsidRPr="00335DEE" w:rsidRDefault="006B4796" w:rsidP="006B4796">
      <w:pPr>
        <w:pStyle w:val="BulletQuestions"/>
      </w:pPr>
      <w:r>
        <w:t>Private methods</w:t>
      </w:r>
    </w:p>
    <w:p w14:paraId="25FBFDDC" w14:textId="77777777" w:rsidR="006B4796" w:rsidRDefault="006B4796" w:rsidP="006B4796">
      <w:pPr>
        <w:pStyle w:val="BlockText"/>
      </w:pPr>
    </w:p>
    <w:p w14:paraId="4F46979E" w14:textId="77777777" w:rsidR="006B4796" w:rsidRDefault="006B4796" w:rsidP="006B4796">
      <w:pPr>
        <w:pStyle w:val="BlockText"/>
      </w:pPr>
      <w:r>
        <w:rPr>
          <w:vanish/>
        </w:rPr>
        <w:t xml:space="preserve">[ILT] </w:t>
      </w:r>
      <w:r>
        <w:t>Answers are at the end of the lesson.</w:t>
      </w:r>
    </w:p>
    <w:p w14:paraId="6233792A" w14:textId="77777777" w:rsidR="006B4796" w:rsidRDefault="006B4796" w:rsidP="006B4796">
      <w:pPr>
        <w:pStyle w:val="BlockLine"/>
      </w:pPr>
    </w:p>
    <w:p w14:paraId="6BBC2842" w14:textId="77777777" w:rsidR="006B4796" w:rsidRDefault="006B4796" w:rsidP="006B4796">
      <w:pPr>
        <w:pStyle w:val="Heading5"/>
      </w:pPr>
      <w:r>
        <w:t>Correct answer</w:t>
      </w:r>
    </w:p>
    <w:p w14:paraId="2C614A50" w14:textId="77777777" w:rsidR="006B4796" w:rsidRDefault="006B4796" w:rsidP="006B4796">
      <w:pPr>
        <w:pStyle w:val="BlockText"/>
        <w:rPr>
          <w:vanish/>
        </w:rPr>
      </w:pPr>
      <w:r>
        <w:rPr>
          <w:vanish/>
        </w:rPr>
        <w:t>C, E</w:t>
      </w:r>
    </w:p>
    <w:p w14:paraId="2B6CACEA" w14:textId="77777777" w:rsidR="006B4796" w:rsidRDefault="006B4796" w:rsidP="006B4796">
      <w:pPr>
        <w:pStyle w:val="Blocklinehidden"/>
      </w:pPr>
      <w:r>
        <w:t>Block line</w:t>
      </w:r>
    </w:p>
    <w:p w14:paraId="03325C49" w14:textId="77777777" w:rsidR="006B4796" w:rsidRDefault="006B4796" w:rsidP="006B4796">
      <w:pPr>
        <w:pStyle w:val="Heading5"/>
      </w:pPr>
      <w:r>
        <w:t>Feedback</w:t>
      </w:r>
    </w:p>
    <w:p w14:paraId="3E0B16BD" w14:textId="77777777" w:rsidR="006B4796" w:rsidRDefault="006B4796" w:rsidP="006B4796">
      <w:pPr>
        <w:pStyle w:val="BlockText"/>
        <w:rPr>
          <w:vanish/>
        </w:rPr>
      </w:pPr>
      <w:r>
        <w:rPr>
          <w:vanish/>
        </w:rPr>
        <w:t>Correct: That is correct. &lt;Optionally, reinforce and elaborate the correct answer.&gt;</w:t>
      </w:r>
    </w:p>
    <w:p w14:paraId="4A742FAC" w14:textId="77777777" w:rsidR="006B4796" w:rsidRDefault="006B4796" w:rsidP="006B4796">
      <w:pPr>
        <w:pStyle w:val="BlockText"/>
        <w:rPr>
          <w:vanish/>
        </w:rPr>
      </w:pPr>
      <w:r>
        <w:rPr>
          <w:vanish/>
        </w:rPr>
        <w:t>Incorrect on first try: That is incorrect. Try again.</w:t>
      </w:r>
    </w:p>
    <w:p w14:paraId="6655B040" w14:textId="77777777" w:rsidR="006B4796" w:rsidRDefault="006B4796" w:rsidP="006B4796">
      <w:pPr>
        <w:pStyle w:val="BlockText"/>
        <w:rPr>
          <w:vanish/>
        </w:rPr>
      </w:pPr>
      <w:r>
        <w:rPr>
          <w:vanish/>
        </w:rPr>
        <w:t>Incorrect on second try: That is incorrect. The correct answers are A, C and E. &lt;Optionally, reinforce and elaborate the correct answer.&gt;</w:t>
      </w:r>
    </w:p>
    <w:p w14:paraId="00576E21" w14:textId="77777777" w:rsidR="006B4796" w:rsidRDefault="006B4796" w:rsidP="00D55B90">
      <w:pPr>
        <w:pStyle w:val="Blocklinehidden"/>
        <w:pBdr>
          <w:top w:val="single" w:sz="6" w:space="0" w:color="auto"/>
        </w:pBdr>
      </w:pPr>
      <w:r>
        <w:t>Block line</w:t>
      </w:r>
    </w:p>
    <w:p w14:paraId="3528AA87" w14:textId="77777777" w:rsidR="006B4796" w:rsidRPr="00335DEE" w:rsidRDefault="006B4796" w:rsidP="006B4796">
      <w:pPr>
        <w:pStyle w:val="Heading5"/>
      </w:pPr>
    </w:p>
    <w:p w14:paraId="7422BBE8" w14:textId="77777777" w:rsidR="00C90AC8" w:rsidRDefault="00C90AC8" w:rsidP="00C90AC8">
      <w:pPr>
        <w:pStyle w:val="Heading3"/>
      </w:pPr>
      <w:r>
        <w:lastRenderedPageBreak/>
        <w:t>Try It 3.2: Using an interface class</w:t>
      </w:r>
    </w:p>
    <w:p w14:paraId="738FAAB7" w14:textId="77777777" w:rsidR="00C90AC8" w:rsidRDefault="00C90AC8" w:rsidP="00C90AC8">
      <w:pPr>
        <w:pStyle w:val="TopLine"/>
      </w:pPr>
    </w:p>
    <w:p w14:paraId="69951CFF" w14:textId="77777777" w:rsidR="00C90AC8" w:rsidRDefault="00C90AC8" w:rsidP="00C90AC8">
      <w:pPr>
        <w:pStyle w:val="Heading5"/>
      </w:pPr>
      <w:r>
        <w:t>Page name: l3t2p120</w:t>
      </w:r>
    </w:p>
    <w:p w14:paraId="18865FD8" w14:textId="77777777" w:rsidR="00C90AC8" w:rsidRDefault="00C90AC8" w:rsidP="00C90AC8">
      <w:pPr>
        <w:pStyle w:val="BlockText"/>
        <w:rPr>
          <w:vanish/>
        </w:rPr>
      </w:pPr>
      <w:r>
        <w:rPr>
          <w:vanish/>
        </w:rPr>
        <w:t>Next: l3t3p000</w:t>
      </w:r>
    </w:p>
    <w:p w14:paraId="7617A8F3" w14:textId="77777777" w:rsidR="00C90AC8" w:rsidRDefault="00C90AC8" w:rsidP="00C90AC8">
      <w:pPr>
        <w:pStyle w:val="Blocklinehidden"/>
      </w:pPr>
      <w:r>
        <w:t>Block line</w:t>
      </w:r>
    </w:p>
    <w:p w14:paraId="04B9570F" w14:textId="77777777" w:rsidR="00C90AC8" w:rsidRDefault="00C90AC8" w:rsidP="00C90AC8">
      <w:pPr>
        <w:pStyle w:val="Heading5"/>
      </w:pPr>
      <w:r>
        <w:t>Page type</w:t>
      </w:r>
    </w:p>
    <w:p w14:paraId="554D99C3" w14:textId="77777777" w:rsidR="00C90AC8" w:rsidRDefault="00C90AC8" w:rsidP="00C90AC8">
      <w:pPr>
        <w:pStyle w:val="BlockText"/>
        <w:rPr>
          <w:vanish/>
        </w:rPr>
      </w:pPr>
      <w:r>
        <w:rPr>
          <w:vanish/>
        </w:rPr>
        <w:t>Try it structure</w:t>
      </w:r>
    </w:p>
    <w:p w14:paraId="1D10BA57" w14:textId="77777777" w:rsidR="00C90AC8" w:rsidRDefault="00C90AC8" w:rsidP="00C90AC8">
      <w:pPr>
        <w:pStyle w:val="Blocklinehidden"/>
      </w:pPr>
      <w:r>
        <w:t>Block line</w:t>
      </w:r>
    </w:p>
    <w:p w14:paraId="545E9BCC" w14:textId="77777777" w:rsidR="0067352A" w:rsidRDefault="0067352A" w:rsidP="0067352A">
      <w:pPr>
        <w:pStyle w:val="Heading5"/>
      </w:pPr>
      <w:r>
        <w:t>Graphics/Slide</w:t>
      </w:r>
    </w:p>
    <w:p w14:paraId="12A60CCC" w14:textId="77777777" w:rsidR="00C90AC8" w:rsidRDefault="00C90AC8" w:rsidP="00C90AC8">
      <w:pPr>
        <w:pStyle w:val="BlockText"/>
      </w:pPr>
      <w:r>
        <w:t xml:space="preserve">In this Try It, you </w:t>
      </w:r>
      <w:r w:rsidR="00450A62">
        <w:t xml:space="preserve">will create the </w:t>
      </w:r>
      <w:proofErr w:type="spellStart"/>
      <w:r w:rsidR="00450A62" w:rsidRPr="00C348AD">
        <w:rPr>
          <w:i/>
        </w:rPr>
        <w:t>IBusiness</w:t>
      </w:r>
      <w:r w:rsidR="00450A62">
        <w:rPr>
          <w:i/>
        </w:rPr>
        <w:t>Unit</w:t>
      </w:r>
      <w:proofErr w:type="spellEnd"/>
      <w:r w:rsidR="00450A62">
        <w:t xml:space="preserve"> </w:t>
      </w:r>
      <w:r w:rsidR="00A05785">
        <w:t xml:space="preserve">interface </w:t>
      </w:r>
      <w:r w:rsidR="00450A62">
        <w:t xml:space="preserve">class that defines the required methods of the </w:t>
      </w:r>
      <w:r w:rsidR="00450A62" w:rsidRPr="009E4E6E">
        <w:rPr>
          <w:i/>
        </w:rPr>
        <w:t>Company</w:t>
      </w:r>
      <w:r w:rsidR="00450A62">
        <w:t xml:space="preserve"> and </w:t>
      </w:r>
      <w:r w:rsidR="00450A62" w:rsidRPr="009E4E6E">
        <w:rPr>
          <w:i/>
        </w:rPr>
        <w:t>Franchise</w:t>
      </w:r>
      <w:r w:rsidR="00450A62">
        <w:t xml:space="preserve"> classes. You </w:t>
      </w:r>
      <w:r w:rsidR="00B318FA">
        <w:t>will then</w:t>
      </w:r>
      <w:r w:rsidR="00450A62">
        <w:t xml:space="preserve"> create the </w:t>
      </w:r>
      <w:r w:rsidR="00450A62" w:rsidRPr="009E4E6E">
        <w:rPr>
          <w:i/>
        </w:rPr>
        <w:t>Company</w:t>
      </w:r>
      <w:r w:rsidR="00450A62">
        <w:t xml:space="preserve"> </w:t>
      </w:r>
      <w:r w:rsidR="004C0CE3">
        <w:t xml:space="preserve">class </w:t>
      </w:r>
      <w:r w:rsidR="00450A62">
        <w:t xml:space="preserve">and </w:t>
      </w:r>
      <w:r w:rsidR="004C0CE3">
        <w:t xml:space="preserve">import the </w:t>
      </w:r>
      <w:r w:rsidR="00450A62" w:rsidRPr="009E4E6E">
        <w:rPr>
          <w:i/>
        </w:rPr>
        <w:t>Franchise</w:t>
      </w:r>
      <w:r w:rsidR="00450A62">
        <w:t xml:space="preserve"> class</w:t>
      </w:r>
      <w:r w:rsidR="004C0CE3">
        <w:t>. Next, you will test the classes</w:t>
      </w:r>
      <w:r w:rsidR="00450A62">
        <w:t>.</w:t>
      </w:r>
    </w:p>
    <w:p w14:paraId="0745AEB4" w14:textId="77777777" w:rsidR="00C90AC8" w:rsidRDefault="00C90AC8" w:rsidP="00C90AC8">
      <w:pPr>
        <w:pStyle w:val="BlockText"/>
      </w:pPr>
    </w:p>
    <w:p w14:paraId="174BD289" w14:textId="61222DF7" w:rsidR="00C90AC8" w:rsidRDefault="00C90AC8" w:rsidP="00C90AC8">
      <w:pPr>
        <w:spacing w:line="300" w:lineRule="atLeast"/>
        <w:ind w:left="1800"/>
        <w:rPr>
          <w:sz w:val="22"/>
        </w:rPr>
      </w:pPr>
      <w:r w:rsidRPr="0026480E">
        <w:rPr>
          <w:sz w:val="22"/>
        </w:rPr>
        <w:t xml:space="preserve">The exercise steps take approximately </w:t>
      </w:r>
      <w:r w:rsidR="00182CA5" w:rsidRPr="0026480E">
        <w:rPr>
          <w:sz w:val="22"/>
        </w:rPr>
        <w:t>45</w:t>
      </w:r>
      <w:r w:rsidRPr="0026480E">
        <w:rPr>
          <w:sz w:val="22"/>
        </w:rPr>
        <w:t xml:space="preserve"> </w:t>
      </w:r>
      <w:r w:rsidR="00182CA5" w:rsidRPr="0026480E">
        <w:rPr>
          <w:sz w:val="22"/>
        </w:rPr>
        <w:t xml:space="preserve">minutes </w:t>
      </w:r>
      <w:r w:rsidRPr="0026480E">
        <w:rPr>
          <w:sz w:val="22"/>
        </w:rPr>
        <w:t xml:space="preserve">to complete. </w:t>
      </w:r>
    </w:p>
    <w:p w14:paraId="0BECEDE4" w14:textId="77777777" w:rsidR="00D76539" w:rsidRDefault="00D76539" w:rsidP="00D76539">
      <w:pPr>
        <w:pStyle w:val="BlockText"/>
      </w:pPr>
      <w:r>
        <w:t xml:space="preserve">Please refer to the </w:t>
      </w:r>
      <w:r>
        <w:rPr>
          <w:i/>
        </w:rPr>
        <w:t>Exercise Guide</w:t>
      </w:r>
      <w:r>
        <w:t xml:space="preserve"> for the instructions for this Try It.</w:t>
      </w:r>
    </w:p>
    <w:p w14:paraId="52D88C83" w14:textId="77777777" w:rsidR="00C90AC8" w:rsidRDefault="00C90AC8" w:rsidP="00C90AC8">
      <w:pPr>
        <w:pStyle w:val="BlockLine"/>
      </w:pPr>
    </w:p>
    <w:p w14:paraId="071E8D73" w14:textId="77777777" w:rsidR="00C90AC8" w:rsidRDefault="003C6013" w:rsidP="00F903E8">
      <w:pPr>
        <w:pStyle w:val="Heading2"/>
      </w:pPr>
      <w:r>
        <w:lastRenderedPageBreak/>
        <w:t xml:space="preserve">Using </w:t>
      </w:r>
      <w:r w:rsidR="00941032">
        <w:t>singletons</w:t>
      </w:r>
    </w:p>
    <w:p w14:paraId="3A252748" w14:textId="77777777" w:rsidR="004F76C1" w:rsidRDefault="004F76C1" w:rsidP="00F903E8">
      <w:pPr>
        <w:pStyle w:val="TopLine"/>
      </w:pPr>
    </w:p>
    <w:p w14:paraId="3EF78476" w14:textId="77777777" w:rsidR="0067352A" w:rsidRDefault="0067352A" w:rsidP="0067352A">
      <w:pPr>
        <w:pStyle w:val="Heading5"/>
      </w:pPr>
      <w:r>
        <w:t>Graphics/Slide</w:t>
      </w:r>
    </w:p>
    <w:p w14:paraId="3E60C478" w14:textId="77777777" w:rsidR="00F15178" w:rsidRDefault="00F15178">
      <w:pPr>
        <w:pStyle w:val="BlockText"/>
      </w:pPr>
      <w:r>
        <w:t xml:space="preserve">In the previous lesson, you learned how to write code to create an instance of a class using a constructor with or without arguments. When an instance is created, you have a reference to the instance. You are responsible for the life cycle of the instance. </w:t>
      </w:r>
    </w:p>
    <w:p w14:paraId="215E0085" w14:textId="77777777" w:rsidR="00F15178" w:rsidRDefault="00F15178">
      <w:pPr>
        <w:pStyle w:val="BlockText"/>
      </w:pPr>
    </w:p>
    <w:p w14:paraId="2E46A863" w14:textId="77777777" w:rsidR="00F15178" w:rsidRDefault="00F15178">
      <w:pPr>
        <w:pStyle w:val="BlockText"/>
      </w:pPr>
      <w:r>
        <w:t xml:space="preserve">In some cases, you may want to have a global instance that is available to all code running in the </w:t>
      </w:r>
      <w:r w:rsidR="00506BCE">
        <w:t>ABL Virtual Machine (AVM).</w:t>
      </w:r>
    </w:p>
    <w:p w14:paraId="67B6AF09" w14:textId="77777777" w:rsidR="00F15178" w:rsidRDefault="00F15178" w:rsidP="00F15178">
      <w:pPr>
        <w:pStyle w:val="BlockText"/>
        <w:tabs>
          <w:tab w:val="left" w:pos="6048"/>
        </w:tabs>
      </w:pPr>
      <w:r>
        <w:tab/>
      </w:r>
    </w:p>
    <w:p w14:paraId="6665DAA3" w14:textId="77777777" w:rsidR="00506BCE" w:rsidRDefault="004F76C1">
      <w:pPr>
        <w:pStyle w:val="BlockText"/>
      </w:pPr>
      <w:r>
        <w:t xml:space="preserve">For example, </w:t>
      </w:r>
      <w:r w:rsidR="00506BCE">
        <w:t xml:space="preserve">you may want to </w:t>
      </w:r>
      <w:r w:rsidR="00460E71">
        <w:t xml:space="preserve">have a </w:t>
      </w:r>
      <w:r w:rsidR="00EC146B">
        <w:t xml:space="preserve">single </w:t>
      </w:r>
      <w:r w:rsidR="00460E71">
        <w:t xml:space="preserve">class </w:t>
      </w:r>
      <w:r w:rsidR="005148E4">
        <w:t xml:space="preserve">instance </w:t>
      </w:r>
      <w:r w:rsidR="00460E71">
        <w:t xml:space="preserve">that </w:t>
      </w:r>
      <w:r w:rsidR="00506BCE">
        <w:t>provide</w:t>
      </w:r>
      <w:r w:rsidR="00460E71">
        <w:t>s</w:t>
      </w:r>
      <w:r w:rsidR="00506BCE">
        <w:t xml:space="preserve"> security for your application that all application code can access. You can implement this by defining a class that has a static constructor and static data members.</w:t>
      </w:r>
      <w:r w:rsidR="00A5261B">
        <w:t xml:space="preserve"> </w:t>
      </w:r>
      <w:r w:rsidR="00E4571D">
        <w:t xml:space="preserve">One of the static data members is used to hold an instance of the class in the AVM. This data member must be public. </w:t>
      </w:r>
      <w:r w:rsidR="00A5261B">
        <w:t xml:space="preserve">This </w:t>
      </w:r>
      <w:r w:rsidR="006C2E9B">
        <w:t xml:space="preserve">single class instance </w:t>
      </w:r>
      <w:r w:rsidR="00A5261B">
        <w:t xml:space="preserve">is called a </w:t>
      </w:r>
      <w:r w:rsidR="00941032">
        <w:t>singleton</w:t>
      </w:r>
      <w:r w:rsidR="00A5261B">
        <w:t xml:space="preserve">. </w:t>
      </w:r>
    </w:p>
    <w:p w14:paraId="6C818E68" w14:textId="77777777" w:rsidR="007624AC" w:rsidRDefault="007624AC" w:rsidP="007624AC">
      <w:pPr>
        <w:pStyle w:val="BlockText"/>
      </w:pPr>
    </w:p>
    <w:p w14:paraId="41411AE6" w14:textId="77777777" w:rsidR="007624AC" w:rsidRDefault="007624AC" w:rsidP="007624AC">
      <w:pPr>
        <w:pStyle w:val="BlockText"/>
      </w:pPr>
      <w:r>
        <w:t xml:space="preserve">A static constructor behaves differently from a regular constructor. You cannot call a static constructor in your code. When an application starts, the static constructers for all </w:t>
      </w:r>
      <w:r w:rsidR="004C7C88">
        <w:t>singletons</w:t>
      </w:r>
      <w:r>
        <w:t xml:space="preserve"> are called automatically. You must add code to these static constructors to create an instance of the class and assign it to the static data member. </w:t>
      </w:r>
      <w:r w:rsidRPr="00662071">
        <w:t xml:space="preserve">Any code that runs in </w:t>
      </w:r>
      <w:r>
        <w:t>the</w:t>
      </w:r>
      <w:r w:rsidRPr="00662071">
        <w:t xml:space="preserve"> AVM has access to this static </w:t>
      </w:r>
      <w:r>
        <w:t>data member</w:t>
      </w:r>
      <w:r w:rsidRPr="00662071">
        <w:t>.</w:t>
      </w:r>
      <w:r w:rsidRPr="00C039C3">
        <w:t xml:space="preserve"> </w:t>
      </w:r>
      <w:r>
        <w:t xml:space="preserve">You do not define parameters for a static constructor. </w:t>
      </w:r>
    </w:p>
    <w:p w14:paraId="79B1D1C7" w14:textId="77777777" w:rsidR="007624AC" w:rsidRDefault="007624AC" w:rsidP="007624AC">
      <w:pPr>
        <w:pStyle w:val="BlockText"/>
      </w:pPr>
    </w:p>
    <w:p w14:paraId="35C9B289" w14:textId="77777777" w:rsidR="007624AC" w:rsidRDefault="007624AC" w:rsidP="007624AC">
      <w:pPr>
        <w:pStyle w:val="BlockText"/>
      </w:pPr>
      <w:r w:rsidRPr="00A2183F">
        <w:rPr>
          <w:b/>
        </w:rPr>
        <w:t>Note</w:t>
      </w:r>
      <w:r>
        <w:t>: Singleton classes are used extensively in applications that utilize a state-free operating mode in the application server, such as Progress OpenEdge Data Object Services that can be accessed via a REST protocol by web and mobile clients.</w:t>
      </w:r>
    </w:p>
    <w:p w14:paraId="15D2F356" w14:textId="77777777" w:rsidR="00506BCE" w:rsidRDefault="00506BCE">
      <w:pPr>
        <w:pStyle w:val="BlockText"/>
      </w:pPr>
    </w:p>
    <w:p w14:paraId="58CDDB3E" w14:textId="77777777" w:rsidR="00C87CCC" w:rsidRDefault="00C87CCC">
      <w:pPr>
        <w:pStyle w:val="BlockText"/>
      </w:pPr>
      <w:r>
        <w:t xml:space="preserve">In this topic, you will learn </w:t>
      </w:r>
      <w:r w:rsidR="000E14A8">
        <w:t>how to define a static data member and a static constructor for a singleton</w:t>
      </w:r>
      <w:r>
        <w:t>.</w:t>
      </w:r>
    </w:p>
    <w:p w14:paraId="595CD3F3" w14:textId="77777777" w:rsidR="003C6013" w:rsidRDefault="003C6013" w:rsidP="003C6013">
      <w:pPr>
        <w:pStyle w:val="BlockLine"/>
      </w:pPr>
    </w:p>
    <w:p w14:paraId="593BF980" w14:textId="77777777" w:rsidR="003C6013" w:rsidRPr="004F76C1" w:rsidRDefault="003C6013">
      <w:pPr>
        <w:pStyle w:val="BlockText"/>
      </w:pPr>
    </w:p>
    <w:p w14:paraId="6CDF96BD" w14:textId="77777777" w:rsidR="006F6BAA" w:rsidRDefault="006F6BAA" w:rsidP="006F6BAA">
      <w:pPr>
        <w:pStyle w:val="Heading3"/>
      </w:pPr>
      <w:bookmarkStart w:id="120" w:name="_Toc432777453"/>
      <w:bookmarkStart w:id="121" w:name="_Toc434845821"/>
      <w:r>
        <w:lastRenderedPageBreak/>
        <w:t>Defining a static data member</w:t>
      </w:r>
      <w:bookmarkEnd w:id="120"/>
      <w:bookmarkEnd w:id="121"/>
    </w:p>
    <w:p w14:paraId="58A6B86F" w14:textId="77777777" w:rsidR="006F6BAA" w:rsidRDefault="006F6BAA" w:rsidP="006F6BAA">
      <w:pPr>
        <w:pStyle w:val="TopLine"/>
      </w:pPr>
    </w:p>
    <w:p w14:paraId="0EFE6A32" w14:textId="77777777" w:rsidR="006F6BAA" w:rsidRDefault="006F6BAA" w:rsidP="006F6BAA">
      <w:pPr>
        <w:pStyle w:val="Heading5"/>
      </w:pPr>
      <w:r>
        <w:t>Page name: l4t5p005</w:t>
      </w:r>
    </w:p>
    <w:p w14:paraId="513CBAE8" w14:textId="77777777" w:rsidR="006F6BAA" w:rsidRDefault="006F6BAA" w:rsidP="006F6BAA">
      <w:pPr>
        <w:pStyle w:val="BlockText"/>
        <w:rPr>
          <w:vanish/>
        </w:rPr>
      </w:pPr>
      <w:r>
        <w:rPr>
          <w:vanish/>
        </w:rPr>
        <w:t>Next: l4t5p010</w:t>
      </w:r>
    </w:p>
    <w:p w14:paraId="21DB3FB5" w14:textId="77777777" w:rsidR="006F6BAA" w:rsidRDefault="006F6BAA" w:rsidP="006F6BAA">
      <w:pPr>
        <w:pStyle w:val="Blocklinehidden"/>
      </w:pPr>
      <w:r>
        <w:t>Block line</w:t>
      </w:r>
    </w:p>
    <w:p w14:paraId="7327CC08" w14:textId="77777777" w:rsidR="006F6BAA" w:rsidRDefault="006F6BAA" w:rsidP="006F6BAA">
      <w:pPr>
        <w:pStyle w:val="Heading5"/>
      </w:pPr>
      <w:r>
        <w:t>Page type</w:t>
      </w:r>
    </w:p>
    <w:p w14:paraId="58CB4178" w14:textId="77777777" w:rsidR="006F6BAA" w:rsidRDefault="006F6BAA" w:rsidP="006F6BAA">
      <w:pPr>
        <w:pStyle w:val="BlockText"/>
        <w:rPr>
          <w:vanish/>
        </w:rPr>
      </w:pPr>
      <w:r>
        <w:rPr>
          <w:vanish/>
        </w:rPr>
        <w:t>Syntax</w:t>
      </w:r>
    </w:p>
    <w:p w14:paraId="089B8E76" w14:textId="77777777" w:rsidR="006F6BAA" w:rsidRDefault="006F6BAA" w:rsidP="006F6BAA">
      <w:pPr>
        <w:pStyle w:val="Blocklinehidden"/>
      </w:pPr>
      <w:r>
        <w:t>Block line</w:t>
      </w:r>
    </w:p>
    <w:p w14:paraId="52B4EDA1" w14:textId="77777777" w:rsidR="006F6BAA" w:rsidRPr="00B406A6" w:rsidRDefault="006F6BAA" w:rsidP="006F6BAA">
      <w:pPr>
        <w:pStyle w:val="Heading5"/>
      </w:pPr>
      <w:r w:rsidRPr="00B406A6">
        <w:t>Keywords</w:t>
      </w:r>
    </w:p>
    <w:p w14:paraId="020D0C23" w14:textId="77777777" w:rsidR="006F6BAA" w:rsidRDefault="006F6BAA" w:rsidP="006F6BAA">
      <w:pPr>
        <w:pStyle w:val="BlockText"/>
        <w:rPr>
          <w:vanish/>
        </w:rPr>
      </w:pPr>
      <w:r>
        <w:rPr>
          <w:vanish/>
        </w:rPr>
        <w:t>Static data member, static, property, public, private, protected</w:t>
      </w:r>
    </w:p>
    <w:p w14:paraId="49975B9A" w14:textId="77777777" w:rsidR="006F6BAA" w:rsidRDefault="006F6BAA" w:rsidP="006F6BAA">
      <w:pPr>
        <w:pStyle w:val="Blocklinehidden"/>
      </w:pPr>
      <w:r>
        <w:t>Block line</w:t>
      </w:r>
    </w:p>
    <w:p w14:paraId="4EA20853" w14:textId="1298DFEF" w:rsidR="006F6BAA" w:rsidRDefault="006F6BAA" w:rsidP="006F6BAA">
      <w:pPr>
        <w:pStyle w:val="Heading5"/>
      </w:pPr>
      <w:r>
        <w:t>Graphics/Slide</w:t>
      </w:r>
    </w:p>
    <w:p w14:paraId="091FC7B3" w14:textId="77777777" w:rsidR="001472BF" w:rsidRPr="005C718E" w:rsidRDefault="001472BF" w:rsidP="001472BF">
      <w:pPr>
        <w:pStyle w:val="Blocklinehidden"/>
      </w:pPr>
      <w:r w:rsidRPr="005C718E">
        <w:t>line</w:t>
      </w:r>
    </w:p>
    <w:p w14:paraId="39263FC7" w14:textId="77777777" w:rsidR="006F6BAA" w:rsidRDefault="006F6BAA" w:rsidP="006F6BAA">
      <w:pPr>
        <w:pStyle w:val="Heading5"/>
      </w:pPr>
      <w:r>
        <w:t>Text</w:t>
      </w:r>
    </w:p>
    <w:p w14:paraId="0B699727" w14:textId="77777777" w:rsidR="006F6BAA" w:rsidRPr="00F55AFD" w:rsidRDefault="006F6BAA" w:rsidP="006F6BAA">
      <w:pPr>
        <w:pStyle w:val="BlockText"/>
      </w:pPr>
      <w:r>
        <w:t>In your class, you define a public static data member to represent a single instance of the class that runs in the AVM.</w:t>
      </w:r>
    </w:p>
    <w:p w14:paraId="6CD86F2F" w14:textId="77777777" w:rsidR="006F6BAA" w:rsidRDefault="006F6BAA" w:rsidP="006F6BAA">
      <w:pPr>
        <w:pStyle w:val="BlockText"/>
      </w:pPr>
    </w:p>
    <w:p w14:paraId="462E4ADF" w14:textId="77777777" w:rsidR="006F6BAA" w:rsidRDefault="006F6BAA" w:rsidP="006F6BAA">
      <w:pPr>
        <w:pStyle w:val="BlockText"/>
      </w:pPr>
      <w:r>
        <w:t>Here is the syntax for defining a static property as a data member:</w:t>
      </w:r>
    </w:p>
    <w:p w14:paraId="78FB1CF5" w14:textId="77777777" w:rsidR="006F6BAA" w:rsidRDefault="006F6BAA" w:rsidP="006F6BAA">
      <w:pPr>
        <w:pStyle w:val="BlockText"/>
      </w:pPr>
    </w:p>
    <w:p w14:paraId="5492DBF0" w14:textId="77777777" w:rsidR="006F6BAA" w:rsidRPr="00C039C3" w:rsidRDefault="006F6BAA" w:rsidP="006F6BAA">
      <w:pPr>
        <w:pStyle w:val="BlockCode"/>
      </w:pPr>
      <w:r w:rsidRPr="00C039C3">
        <w:rPr>
          <w:color w:val="7F0055"/>
        </w:rPr>
        <w:t>define public</w:t>
      </w:r>
      <w:r w:rsidRPr="00C039C3">
        <w:t xml:space="preserve"> </w:t>
      </w:r>
      <w:r w:rsidRPr="00C039C3">
        <w:rPr>
          <w:color w:val="7F0055"/>
        </w:rPr>
        <w:t>static property</w:t>
      </w:r>
      <w:r w:rsidRPr="00C039C3">
        <w:t xml:space="preserve"> &lt;property-name&gt; </w:t>
      </w:r>
      <w:r w:rsidRPr="00C039C3">
        <w:rPr>
          <w:color w:val="7F0055"/>
        </w:rPr>
        <w:t>as</w:t>
      </w:r>
      <w:r w:rsidRPr="00C039C3">
        <w:t xml:space="preserve"> {&lt;type-name&gt;} [</w:t>
      </w:r>
      <w:r w:rsidRPr="00C039C3">
        <w:rPr>
          <w:color w:val="7F0055"/>
        </w:rPr>
        <w:t>no-undo</w:t>
      </w:r>
      <w:r w:rsidRPr="00C039C3">
        <w:t>]</w:t>
      </w:r>
    </w:p>
    <w:p w14:paraId="210C669F" w14:textId="77777777" w:rsidR="006F6BAA" w:rsidRPr="00C039C3" w:rsidRDefault="004F7870" w:rsidP="006F6BAA">
      <w:pPr>
        <w:pStyle w:val="BlockCode"/>
      </w:pPr>
      <w:r w:rsidRPr="00C039C3">
        <w:rPr>
          <w:color w:val="7F0055"/>
        </w:rPr>
        <w:t>public</w:t>
      </w:r>
      <w:r w:rsidRPr="00C039C3">
        <w:t xml:space="preserve"> </w:t>
      </w:r>
      <w:r w:rsidR="006F6BAA" w:rsidRPr="00C039C3">
        <w:rPr>
          <w:color w:val="7F0055"/>
        </w:rPr>
        <w:t>get</w:t>
      </w:r>
      <w:r w:rsidR="006F6BAA" w:rsidRPr="00C039C3">
        <w:t xml:space="preserve"> [(): </w:t>
      </w:r>
    </w:p>
    <w:p w14:paraId="73C9B2D5" w14:textId="77777777" w:rsidR="006F6BAA" w:rsidRPr="00C039C3" w:rsidRDefault="006F6BAA" w:rsidP="006F6BAA">
      <w:pPr>
        <w:pStyle w:val="BlockCode"/>
      </w:pPr>
      <w:r w:rsidRPr="00C039C3">
        <w:t xml:space="preserve">   &lt;body of get that returns property&gt; </w:t>
      </w:r>
      <w:r w:rsidRPr="00C039C3">
        <w:rPr>
          <w:color w:val="7F0055"/>
        </w:rPr>
        <w:t>end</w:t>
      </w:r>
      <w:r w:rsidRPr="00C039C3">
        <w:rPr>
          <w:color w:val="C00000"/>
        </w:rPr>
        <w:t xml:space="preserve"> </w:t>
      </w:r>
      <w:r w:rsidRPr="00C039C3">
        <w:rPr>
          <w:color w:val="7F0055"/>
        </w:rPr>
        <w:t>get</w:t>
      </w:r>
      <w:r>
        <w:t>].</w:t>
      </w:r>
    </w:p>
    <w:p w14:paraId="1BDE83C0" w14:textId="77777777" w:rsidR="006F6BAA" w:rsidRPr="00C039C3" w:rsidRDefault="006F6BAA" w:rsidP="006F6BAA">
      <w:pPr>
        <w:pStyle w:val="BlockCode"/>
      </w:pPr>
      <w:r>
        <w:t>[</w:t>
      </w:r>
      <w:r w:rsidRPr="00C039C3">
        <w:t>&lt;</w:t>
      </w:r>
      <w:r w:rsidRPr="00C039C3">
        <w:rPr>
          <w:color w:val="7F0055"/>
        </w:rPr>
        <w:t>visibility</w:t>
      </w:r>
      <w:r w:rsidRPr="00C039C3">
        <w:t xml:space="preserve">&gt;] </w:t>
      </w:r>
      <w:r w:rsidRPr="00C039C3">
        <w:rPr>
          <w:color w:val="7F0055"/>
        </w:rPr>
        <w:t>set</w:t>
      </w:r>
      <w:r w:rsidRPr="00C039C3">
        <w:t xml:space="preserve">[(&lt;param&gt;): </w:t>
      </w:r>
    </w:p>
    <w:p w14:paraId="427125A8" w14:textId="77777777" w:rsidR="00B40226" w:rsidRPr="00C039C3" w:rsidRDefault="006F6BAA" w:rsidP="006F6BAA">
      <w:pPr>
        <w:pStyle w:val="BlockCode"/>
      </w:pPr>
      <w:r w:rsidRPr="00C039C3">
        <w:t xml:space="preserve">   &lt;body of set that sets property&gt; </w:t>
      </w:r>
      <w:r w:rsidRPr="00C039C3">
        <w:rPr>
          <w:color w:val="7F0055"/>
        </w:rPr>
        <w:t>end</w:t>
      </w:r>
      <w:r w:rsidRPr="00C039C3">
        <w:rPr>
          <w:color w:val="C00000"/>
        </w:rPr>
        <w:t xml:space="preserve"> </w:t>
      </w:r>
      <w:r w:rsidRPr="00C039C3">
        <w:rPr>
          <w:color w:val="7F0055"/>
        </w:rPr>
        <w:t>set</w:t>
      </w:r>
      <w:r>
        <w:t>].</w:t>
      </w:r>
    </w:p>
    <w:p w14:paraId="09BE6DC2" w14:textId="77777777" w:rsidR="006F6BAA" w:rsidRPr="005C718E" w:rsidRDefault="006F6BAA" w:rsidP="006F6BAA">
      <w:pPr>
        <w:pStyle w:val="Blocklinehidden"/>
      </w:pPr>
      <w:r w:rsidRPr="005C718E">
        <w:t>Block line</w:t>
      </w:r>
    </w:p>
    <w:p w14:paraId="69856924" w14:textId="77777777" w:rsidR="002017F6" w:rsidRDefault="002017F6" w:rsidP="00FB1742"/>
    <w:tbl>
      <w:tblPr>
        <w:tblStyle w:val="TableGrid"/>
        <w:tblW w:w="7560" w:type="dxa"/>
        <w:tblInd w:w="1915" w:type="dxa"/>
        <w:tblLook w:val="05E0" w:firstRow="1" w:lastRow="1" w:firstColumn="1" w:lastColumn="1" w:noHBand="0" w:noVBand="1"/>
      </w:tblPr>
      <w:tblGrid>
        <w:gridCol w:w="3026"/>
        <w:gridCol w:w="4534"/>
      </w:tblGrid>
      <w:tr w:rsidR="00CC1E9A" w14:paraId="0B9D51F2" w14:textId="77777777" w:rsidTr="00540F06">
        <w:trPr>
          <w:cnfStyle w:val="100000000000" w:firstRow="1" w:lastRow="0" w:firstColumn="0" w:lastColumn="0" w:oddVBand="0" w:evenVBand="0" w:oddHBand="0" w:evenHBand="0" w:firstRowFirstColumn="0" w:firstRowLastColumn="0" w:lastRowFirstColumn="0" w:lastRowLastColumn="0"/>
        </w:trPr>
        <w:tc>
          <w:tcPr>
            <w:tcW w:w="3026" w:type="dxa"/>
          </w:tcPr>
          <w:p w14:paraId="3E1F76B9" w14:textId="77777777" w:rsidR="00CC1E9A" w:rsidRDefault="00CC1E9A" w:rsidP="00540F06">
            <w:pPr>
              <w:pStyle w:val="TableHeading"/>
            </w:pPr>
            <w:r>
              <w:t>Syntax Element</w:t>
            </w:r>
          </w:p>
        </w:tc>
        <w:tc>
          <w:tcPr>
            <w:tcW w:w="4534" w:type="dxa"/>
          </w:tcPr>
          <w:p w14:paraId="581A7F95" w14:textId="77777777" w:rsidR="00CC1E9A" w:rsidRDefault="00CC1E9A" w:rsidP="00540F06">
            <w:pPr>
              <w:pStyle w:val="TableHeading"/>
            </w:pPr>
            <w:r>
              <w:t>Description</w:t>
            </w:r>
          </w:p>
        </w:tc>
      </w:tr>
      <w:tr w:rsidR="00CC1E9A" w14:paraId="7EC9A314" w14:textId="77777777" w:rsidTr="00540F06">
        <w:tc>
          <w:tcPr>
            <w:tcW w:w="3026" w:type="dxa"/>
          </w:tcPr>
          <w:p w14:paraId="2D5D6A16" w14:textId="77777777" w:rsidR="00CC1E9A" w:rsidRDefault="00CC1E9A" w:rsidP="00540F06">
            <w:pPr>
              <w:pStyle w:val="table-text"/>
            </w:pPr>
            <w:r>
              <w:t>visibility</w:t>
            </w:r>
          </w:p>
        </w:tc>
        <w:tc>
          <w:tcPr>
            <w:tcW w:w="4534" w:type="dxa"/>
          </w:tcPr>
          <w:p w14:paraId="73BB982B" w14:textId="77777777" w:rsidR="00CC1E9A" w:rsidRDefault="00CC1E9A" w:rsidP="00540F06">
            <w:pPr>
              <w:pStyle w:val="table-text"/>
            </w:pPr>
            <w:r w:rsidRPr="005C718E">
              <w:t>Public, private, or protected.</w:t>
            </w:r>
          </w:p>
        </w:tc>
      </w:tr>
      <w:tr w:rsidR="00CC1E9A" w14:paraId="7F287C3B" w14:textId="77777777" w:rsidTr="00540F06">
        <w:tc>
          <w:tcPr>
            <w:tcW w:w="3026" w:type="dxa"/>
          </w:tcPr>
          <w:p w14:paraId="1882210B" w14:textId="77777777" w:rsidR="00CC1E9A" w:rsidRDefault="00CC1E9A" w:rsidP="00540F06">
            <w:pPr>
              <w:pStyle w:val="table-text"/>
            </w:pPr>
            <w:r w:rsidRPr="005C718E">
              <w:t>property-name</w:t>
            </w:r>
          </w:p>
        </w:tc>
        <w:tc>
          <w:tcPr>
            <w:tcW w:w="4534" w:type="dxa"/>
          </w:tcPr>
          <w:p w14:paraId="533A5054" w14:textId="77777777" w:rsidR="00CC1E9A" w:rsidRDefault="00CC1E9A" w:rsidP="00540F06">
            <w:pPr>
              <w:pStyle w:val="table-text"/>
            </w:pPr>
            <w:r w:rsidRPr="005C718E">
              <w:t>The name of the data member.</w:t>
            </w:r>
          </w:p>
        </w:tc>
      </w:tr>
      <w:tr w:rsidR="00CC1E9A" w14:paraId="4FDD7A18" w14:textId="77777777" w:rsidTr="00540F06">
        <w:tc>
          <w:tcPr>
            <w:tcW w:w="3026" w:type="dxa"/>
          </w:tcPr>
          <w:p w14:paraId="4F32DBD8" w14:textId="77777777" w:rsidR="00CC1E9A" w:rsidRDefault="00CC1E9A" w:rsidP="00540F06">
            <w:pPr>
              <w:pStyle w:val="table-text"/>
            </w:pPr>
            <w:r w:rsidRPr="005C718E">
              <w:t>type-name</w:t>
            </w:r>
          </w:p>
        </w:tc>
        <w:tc>
          <w:tcPr>
            <w:tcW w:w="4534" w:type="dxa"/>
          </w:tcPr>
          <w:p w14:paraId="6D28C369" w14:textId="77777777" w:rsidR="00CC1E9A" w:rsidRDefault="00CC1E9A" w:rsidP="00540F06">
            <w:pPr>
              <w:pStyle w:val="table-text"/>
            </w:pPr>
            <w:r w:rsidRPr="005C718E">
              <w:t xml:space="preserve">A </w:t>
            </w:r>
            <w:r>
              <w:t>built-in ABL</w:t>
            </w:r>
            <w:r w:rsidRPr="005C718E">
              <w:t xml:space="preserve"> type or a user-defined type.</w:t>
            </w:r>
          </w:p>
        </w:tc>
      </w:tr>
      <w:tr w:rsidR="00CC1E9A" w14:paraId="2410E3F0" w14:textId="77777777" w:rsidTr="00540F06">
        <w:tc>
          <w:tcPr>
            <w:tcW w:w="3026" w:type="dxa"/>
          </w:tcPr>
          <w:p w14:paraId="7EA1DABC" w14:textId="77777777" w:rsidR="00CC1E9A" w:rsidRDefault="00CC1E9A" w:rsidP="00540F06">
            <w:pPr>
              <w:pStyle w:val="table-text"/>
            </w:pPr>
            <w:proofErr w:type="spellStart"/>
            <w:r w:rsidRPr="005C718E">
              <w:t>par</w:t>
            </w:r>
            <w:r>
              <w:t>a</w:t>
            </w:r>
            <w:r w:rsidRPr="005C718E">
              <w:t>m</w:t>
            </w:r>
            <w:proofErr w:type="spellEnd"/>
          </w:p>
        </w:tc>
        <w:tc>
          <w:tcPr>
            <w:tcW w:w="4534" w:type="dxa"/>
          </w:tcPr>
          <w:p w14:paraId="22514D58" w14:textId="77777777" w:rsidR="00CC1E9A" w:rsidRDefault="00CC1E9A" w:rsidP="00540F06">
            <w:pPr>
              <w:pStyle w:val="table-text"/>
            </w:pPr>
            <w:r w:rsidRPr="005C718E">
              <w:t>The value that is used to set the property. It must match the type of the property.</w:t>
            </w:r>
          </w:p>
        </w:tc>
      </w:tr>
    </w:tbl>
    <w:p w14:paraId="37054627" w14:textId="77777777" w:rsidR="00CC1E9A" w:rsidRPr="00CC1E9A" w:rsidRDefault="00CC1E9A" w:rsidP="00CC1E9A">
      <w:pPr>
        <w:pStyle w:val="BlockText"/>
      </w:pPr>
    </w:p>
    <w:p w14:paraId="60612972" w14:textId="77777777" w:rsidR="006F6BAA" w:rsidRDefault="006F6BAA" w:rsidP="006F6BAA">
      <w:pPr>
        <w:pStyle w:val="Heading5"/>
      </w:pPr>
      <w:r>
        <w:t>Optional code example</w:t>
      </w:r>
    </w:p>
    <w:p w14:paraId="0A7FEE1B" w14:textId="77777777" w:rsidR="006F6BAA" w:rsidRDefault="006F6BAA" w:rsidP="006F6BAA">
      <w:pPr>
        <w:pStyle w:val="BlockText"/>
      </w:pPr>
      <w:r>
        <w:t xml:space="preserve">Here is the definition of the public static data member, </w:t>
      </w:r>
      <w:r w:rsidRPr="00462A3E">
        <w:rPr>
          <w:i/>
        </w:rPr>
        <w:t>Instance</w:t>
      </w:r>
      <w:r>
        <w:t xml:space="preserve">, for the </w:t>
      </w:r>
      <w:r>
        <w:rPr>
          <w:i/>
        </w:rPr>
        <w:t>Corporation</w:t>
      </w:r>
      <w:r>
        <w:t xml:space="preserve"> class. This data member will be used to hold the single and only instance of the </w:t>
      </w:r>
      <w:r>
        <w:rPr>
          <w:i/>
        </w:rPr>
        <w:t xml:space="preserve">Corporation </w:t>
      </w:r>
      <w:r>
        <w:t xml:space="preserve">class in the AVM. Notice that you must include the full name of the class for the type that includes the package, </w:t>
      </w:r>
      <w:proofErr w:type="spellStart"/>
      <w:r>
        <w:rPr>
          <w:i/>
        </w:rPr>
        <w:t>Enterprise.Corporation</w:t>
      </w:r>
      <w:proofErr w:type="spellEnd"/>
      <w:r>
        <w:t>.</w:t>
      </w:r>
    </w:p>
    <w:p w14:paraId="68DE46AA" w14:textId="77777777" w:rsidR="006F6BAA" w:rsidRDefault="006F6BAA" w:rsidP="006F6BAA">
      <w:pPr>
        <w:pStyle w:val="BlockText"/>
      </w:pPr>
    </w:p>
    <w:p w14:paraId="3249E530" w14:textId="77777777" w:rsidR="006F6BAA" w:rsidRPr="00B84232" w:rsidRDefault="006F6BAA" w:rsidP="006F6BAA">
      <w:pPr>
        <w:pStyle w:val="BlockCode"/>
      </w:pPr>
      <w:r w:rsidRPr="00B84232">
        <w:rPr>
          <w:color w:val="7F0055"/>
        </w:rPr>
        <w:t>define public static property</w:t>
      </w:r>
      <w:r w:rsidRPr="00B84232">
        <w:t xml:space="preserve"> Instance </w:t>
      </w:r>
      <w:r w:rsidRPr="00B84232">
        <w:rPr>
          <w:color w:val="7F0055"/>
        </w:rPr>
        <w:t>as</w:t>
      </w:r>
      <w:r w:rsidRPr="00B84232">
        <w:t xml:space="preserve"> </w:t>
      </w:r>
    </w:p>
    <w:p w14:paraId="57EA3ED3" w14:textId="77777777" w:rsidR="006F6BAA" w:rsidRPr="00B84232" w:rsidRDefault="006F6BAA" w:rsidP="006F6BAA">
      <w:pPr>
        <w:pStyle w:val="BlockCode"/>
      </w:pPr>
      <w:r w:rsidRPr="00B84232">
        <w:t xml:space="preserve">              </w:t>
      </w:r>
      <w:r>
        <w:t>Enterprise.Corporation</w:t>
      </w:r>
      <w:r w:rsidRPr="00B84232">
        <w:t xml:space="preserve"> </w:t>
      </w:r>
      <w:r w:rsidRPr="00B84232">
        <w:rPr>
          <w:color w:val="7F0055"/>
        </w:rPr>
        <w:t>no-undo</w:t>
      </w:r>
    </w:p>
    <w:p w14:paraId="5078FD11" w14:textId="77777777" w:rsidR="006F6BAA" w:rsidRPr="00B84232" w:rsidRDefault="006F6BAA" w:rsidP="006F6BAA">
      <w:pPr>
        <w:pStyle w:val="BlockCode"/>
      </w:pPr>
      <w:r w:rsidRPr="00B84232">
        <w:t xml:space="preserve">    </w:t>
      </w:r>
      <w:r w:rsidRPr="00B84232">
        <w:rPr>
          <w:color w:val="7F0055"/>
        </w:rPr>
        <w:t>get</w:t>
      </w:r>
      <w:r w:rsidRPr="00B84232">
        <w:t>.</w:t>
      </w:r>
    </w:p>
    <w:p w14:paraId="4C915BE7" w14:textId="77777777" w:rsidR="006F6BAA" w:rsidRPr="00B84232" w:rsidRDefault="006F6BAA" w:rsidP="006F6BAA">
      <w:pPr>
        <w:pStyle w:val="BlockCode"/>
      </w:pPr>
      <w:r w:rsidRPr="00B84232">
        <w:t xml:space="preserve">    </w:t>
      </w:r>
      <w:r w:rsidRPr="00B84232">
        <w:rPr>
          <w:color w:val="7F0055"/>
        </w:rPr>
        <w:t>private set</w:t>
      </w:r>
      <w:r w:rsidRPr="00B84232">
        <w:t>.</w:t>
      </w:r>
    </w:p>
    <w:p w14:paraId="7F7F87E1" w14:textId="77777777" w:rsidR="006F6BAA" w:rsidRDefault="006F6BAA" w:rsidP="006F6BAA">
      <w:pPr>
        <w:pStyle w:val="BlockLine"/>
      </w:pPr>
    </w:p>
    <w:p w14:paraId="5A8CB035" w14:textId="77777777" w:rsidR="006F6BAA" w:rsidRDefault="006F6BAA" w:rsidP="006F6BAA">
      <w:pPr>
        <w:pStyle w:val="Heading5"/>
      </w:pPr>
    </w:p>
    <w:p w14:paraId="6250C9A1" w14:textId="77777777" w:rsidR="006F6BAA" w:rsidRDefault="006F6BAA" w:rsidP="006F6BAA">
      <w:pPr>
        <w:pStyle w:val="Heading3"/>
      </w:pPr>
      <w:bookmarkStart w:id="122" w:name="_Toc432777454"/>
      <w:bookmarkStart w:id="123" w:name="_Toc434845822"/>
      <w:r>
        <w:lastRenderedPageBreak/>
        <w:t>Defining a static constructor</w:t>
      </w:r>
      <w:bookmarkEnd w:id="122"/>
      <w:bookmarkEnd w:id="123"/>
    </w:p>
    <w:p w14:paraId="5054004D" w14:textId="77777777" w:rsidR="006F6BAA" w:rsidRDefault="006F6BAA" w:rsidP="006F6BAA">
      <w:pPr>
        <w:pStyle w:val="TopLine"/>
      </w:pPr>
    </w:p>
    <w:p w14:paraId="419C6982" w14:textId="77777777" w:rsidR="006F6BAA" w:rsidRDefault="006F6BAA" w:rsidP="006F6BAA">
      <w:pPr>
        <w:pStyle w:val="Heading5"/>
      </w:pPr>
      <w:r>
        <w:t>Page name: l4t5p010</w:t>
      </w:r>
    </w:p>
    <w:p w14:paraId="28886A68" w14:textId="77777777" w:rsidR="006F6BAA" w:rsidRDefault="006F6BAA" w:rsidP="006F6BAA">
      <w:pPr>
        <w:pStyle w:val="BlockText"/>
        <w:rPr>
          <w:vanish/>
        </w:rPr>
      </w:pPr>
      <w:r>
        <w:rPr>
          <w:vanish/>
        </w:rPr>
        <w:t>Next: l4t5p011</w:t>
      </w:r>
    </w:p>
    <w:p w14:paraId="1466EAE1" w14:textId="77777777" w:rsidR="006F6BAA" w:rsidRDefault="006F6BAA" w:rsidP="006F6BAA">
      <w:pPr>
        <w:pStyle w:val="Blocklinehidden"/>
      </w:pPr>
      <w:r>
        <w:t>Block line</w:t>
      </w:r>
    </w:p>
    <w:p w14:paraId="4B4D7E13" w14:textId="77777777" w:rsidR="006F6BAA" w:rsidRDefault="006F6BAA" w:rsidP="006F6BAA">
      <w:pPr>
        <w:pStyle w:val="Heading5"/>
      </w:pPr>
      <w:r>
        <w:t>Page type</w:t>
      </w:r>
    </w:p>
    <w:p w14:paraId="76EA6B8D" w14:textId="77777777" w:rsidR="006F6BAA" w:rsidRDefault="006F6BAA" w:rsidP="006F6BAA">
      <w:pPr>
        <w:pStyle w:val="BlockText"/>
        <w:rPr>
          <w:vanish/>
        </w:rPr>
      </w:pPr>
      <w:r>
        <w:rPr>
          <w:vanish/>
        </w:rPr>
        <w:t>Syntax</w:t>
      </w:r>
    </w:p>
    <w:p w14:paraId="1A2CF976" w14:textId="77777777" w:rsidR="006F6BAA" w:rsidRDefault="006F6BAA" w:rsidP="006F6BAA">
      <w:pPr>
        <w:pStyle w:val="Blocklinehidden"/>
      </w:pPr>
      <w:r>
        <w:t>Block line</w:t>
      </w:r>
    </w:p>
    <w:p w14:paraId="4A6AD372" w14:textId="77777777" w:rsidR="006F6BAA" w:rsidRPr="00B406A6" w:rsidRDefault="006F6BAA" w:rsidP="006F6BAA">
      <w:pPr>
        <w:pStyle w:val="Heading5"/>
      </w:pPr>
      <w:r w:rsidRPr="00B406A6">
        <w:t>Keywords</w:t>
      </w:r>
    </w:p>
    <w:p w14:paraId="7F3EA35D" w14:textId="77777777" w:rsidR="006F6BAA" w:rsidRDefault="006F6BAA" w:rsidP="006F6BAA">
      <w:pPr>
        <w:pStyle w:val="BlockText"/>
        <w:rPr>
          <w:vanish/>
        </w:rPr>
      </w:pPr>
      <w:r>
        <w:rPr>
          <w:vanish/>
        </w:rPr>
        <w:t>Static, static constructor, constructor, instance, AVM</w:t>
      </w:r>
    </w:p>
    <w:p w14:paraId="210E16A8" w14:textId="77777777" w:rsidR="006F6BAA" w:rsidRDefault="006F6BAA" w:rsidP="006F6BAA">
      <w:pPr>
        <w:pStyle w:val="Blocklinehidden"/>
      </w:pPr>
      <w:r>
        <w:t>Block line</w:t>
      </w:r>
    </w:p>
    <w:p w14:paraId="3487E5DA" w14:textId="333AFF0A" w:rsidR="006F6BAA" w:rsidRDefault="006F6BAA" w:rsidP="006F6BAA">
      <w:pPr>
        <w:pStyle w:val="Heading5"/>
      </w:pPr>
      <w:r>
        <w:t>Graphics/Slide</w:t>
      </w:r>
    </w:p>
    <w:p w14:paraId="5C89A639" w14:textId="77777777" w:rsidR="006F6BAA" w:rsidRDefault="006F6BAA" w:rsidP="006F6BAA">
      <w:pPr>
        <w:pStyle w:val="Heading5"/>
      </w:pPr>
      <w:r>
        <w:t>Text</w:t>
      </w:r>
    </w:p>
    <w:p w14:paraId="27BAC43B" w14:textId="77777777" w:rsidR="006F6BAA" w:rsidRDefault="006F6BAA" w:rsidP="006F6BAA">
      <w:pPr>
        <w:pStyle w:val="BlockText"/>
      </w:pPr>
      <w:r w:rsidRPr="005C718E">
        <w:t xml:space="preserve">A static constructor is </w:t>
      </w:r>
      <w:r>
        <w:t>used</w:t>
      </w:r>
      <w:r w:rsidRPr="005C718E">
        <w:t xml:space="preserve"> </w:t>
      </w:r>
      <w:r>
        <w:t>to initialize the</w:t>
      </w:r>
      <w:r w:rsidRPr="005C718E">
        <w:t xml:space="preserve"> static data memb</w:t>
      </w:r>
      <w:r>
        <w:t>er</w:t>
      </w:r>
      <w:r w:rsidRPr="005C718E">
        <w:t xml:space="preserve"> </w:t>
      </w:r>
      <w:r>
        <w:t>for a class.</w:t>
      </w:r>
    </w:p>
    <w:p w14:paraId="4306D803" w14:textId="77777777" w:rsidR="006F6BAA" w:rsidRPr="00F20B50" w:rsidRDefault="006F6BAA" w:rsidP="006F6BAA">
      <w:pPr>
        <w:pStyle w:val="BlockText"/>
      </w:pPr>
    </w:p>
    <w:p w14:paraId="7899B6FD" w14:textId="77777777" w:rsidR="006F6BAA" w:rsidRDefault="006F6BAA" w:rsidP="006F6BAA">
      <w:pPr>
        <w:pStyle w:val="BlockText"/>
      </w:pPr>
      <w:r>
        <w:t>Here is the syntax for defining a static constructor:</w:t>
      </w:r>
    </w:p>
    <w:p w14:paraId="3C0E0830" w14:textId="77777777" w:rsidR="006F6BAA" w:rsidRPr="00BC4730" w:rsidRDefault="006F6BAA" w:rsidP="006F6BAA">
      <w:pPr>
        <w:pStyle w:val="BlockText"/>
      </w:pPr>
    </w:p>
    <w:p w14:paraId="015CF215" w14:textId="77777777" w:rsidR="006F6BAA" w:rsidRPr="00BC4730" w:rsidRDefault="006F6BAA" w:rsidP="006F6BAA">
      <w:pPr>
        <w:pStyle w:val="BlockCode"/>
        <w:rPr>
          <w:color w:val="C00000"/>
        </w:rPr>
      </w:pPr>
      <w:r w:rsidRPr="00B84232">
        <w:rPr>
          <w:color w:val="7F0055"/>
        </w:rPr>
        <w:t>constructor static</w:t>
      </w:r>
      <w:r w:rsidRPr="00BC4730">
        <w:rPr>
          <w:color w:val="C00000"/>
        </w:rPr>
        <w:t xml:space="preserve"> </w:t>
      </w:r>
      <w:r>
        <w:t>&lt;class-</w:t>
      </w:r>
      <w:r w:rsidRPr="00BC4730">
        <w:t>name&gt;</w:t>
      </w:r>
      <w:r w:rsidRPr="00BC4730">
        <w:rPr>
          <w:color w:val="C00000"/>
        </w:rPr>
        <w:t xml:space="preserve"> </w:t>
      </w:r>
      <w:r w:rsidRPr="00BC4730">
        <w:t>(</w:t>
      </w:r>
      <w:r w:rsidRPr="000B4394">
        <w:t>):</w:t>
      </w:r>
    </w:p>
    <w:p w14:paraId="65BFBE88" w14:textId="77777777" w:rsidR="006F6BAA" w:rsidRPr="00BC4730" w:rsidRDefault="006F6BAA" w:rsidP="006F6BAA">
      <w:pPr>
        <w:pStyle w:val="BlockCode"/>
      </w:pPr>
      <w:r w:rsidRPr="00BC4730">
        <w:t>&lt;body of constructor&gt;</w:t>
      </w:r>
    </w:p>
    <w:p w14:paraId="07FD5C60" w14:textId="77777777" w:rsidR="006F6BAA" w:rsidRPr="00BC4730" w:rsidRDefault="006F6BAA" w:rsidP="006F6BAA">
      <w:pPr>
        <w:pStyle w:val="BlockCode"/>
        <w:rPr>
          <w:color w:val="C00000"/>
        </w:rPr>
      </w:pPr>
      <w:r w:rsidRPr="00B84232">
        <w:rPr>
          <w:color w:val="7F0055"/>
        </w:rPr>
        <w:t>end constructor</w:t>
      </w:r>
      <w:r w:rsidRPr="00B84232">
        <w:t>.</w:t>
      </w:r>
      <w:r w:rsidRPr="00BC4730">
        <w:rPr>
          <w:color w:val="C00000"/>
        </w:rPr>
        <w:t xml:space="preserve"> </w:t>
      </w:r>
    </w:p>
    <w:p w14:paraId="1DCD7C36" w14:textId="77777777" w:rsidR="006F6BAA" w:rsidRPr="00BC4730" w:rsidRDefault="006F6BAA" w:rsidP="00D168E3">
      <w:pPr>
        <w:pStyle w:val="BlockText"/>
        <w:tabs>
          <w:tab w:val="left" w:pos="1890"/>
        </w:tabs>
      </w:pPr>
    </w:p>
    <w:tbl>
      <w:tblPr>
        <w:tblW w:w="7560" w:type="dxa"/>
        <w:tblInd w:w="1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4860"/>
      </w:tblGrid>
      <w:tr w:rsidR="00D168E3" w:rsidRPr="00395DC0" w14:paraId="12C366CF" w14:textId="77777777" w:rsidTr="00D168E3">
        <w:tc>
          <w:tcPr>
            <w:tcW w:w="2700" w:type="dxa"/>
            <w:shd w:val="clear" w:color="auto" w:fill="CCCCCC"/>
          </w:tcPr>
          <w:p w14:paraId="6F22D2F8" w14:textId="77777777" w:rsidR="00D168E3" w:rsidRPr="00395DC0" w:rsidRDefault="00D168E3" w:rsidP="001473EF">
            <w:pPr>
              <w:pStyle w:val="TableHeading"/>
            </w:pPr>
            <w:r>
              <w:t>Syntax Element</w:t>
            </w:r>
          </w:p>
        </w:tc>
        <w:tc>
          <w:tcPr>
            <w:tcW w:w="4860" w:type="dxa"/>
            <w:shd w:val="clear" w:color="auto" w:fill="CCCCCC"/>
          </w:tcPr>
          <w:p w14:paraId="26046C81" w14:textId="77777777" w:rsidR="00D168E3" w:rsidRPr="00395DC0" w:rsidRDefault="00D168E3" w:rsidP="001473EF">
            <w:pPr>
              <w:pStyle w:val="TableHeading"/>
            </w:pPr>
            <w:r>
              <w:t>Description</w:t>
            </w:r>
          </w:p>
        </w:tc>
      </w:tr>
      <w:tr w:rsidR="00D168E3" w:rsidRPr="00395DC0" w14:paraId="1636A6A6" w14:textId="77777777" w:rsidTr="00D168E3">
        <w:tc>
          <w:tcPr>
            <w:tcW w:w="2700" w:type="dxa"/>
            <w:shd w:val="clear" w:color="auto" w:fill="auto"/>
          </w:tcPr>
          <w:p w14:paraId="6D4BD3C9" w14:textId="77777777" w:rsidR="00D168E3" w:rsidRPr="00395DC0" w:rsidRDefault="00D168E3" w:rsidP="00D168E3">
            <w:pPr>
              <w:pStyle w:val="table-text"/>
            </w:pPr>
            <w:r>
              <w:t>class-</w:t>
            </w:r>
            <w:r w:rsidRPr="00BC4730">
              <w:t>name</w:t>
            </w:r>
          </w:p>
        </w:tc>
        <w:tc>
          <w:tcPr>
            <w:tcW w:w="4860" w:type="dxa"/>
            <w:shd w:val="clear" w:color="auto" w:fill="auto"/>
          </w:tcPr>
          <w:p w14:paraId="1108B5E4" w14:textId="77777777" w:rsidR="00D168E3" w:rsidRPr="00395DC0" w:rsidRDefault="00D168E3" w:rsidP="00D168E3">
            <w:pPr>
              <w:pStyle w:val="table-text"/>
            </w:pPr>
            <w:r w:rsidRPr="00BC4730">
              <w:t>Must match the name of the class in the class definition.</w:t>
            </w:r>
          </w:p>
        </w:tc>
      </w:tr>
      <w:tr w:rsidR="00D168E3" w:rsidRPr="00395DC0" w14:paraId="2A33FBFF" w14:textId="77777777" w:rsidTr="00D168E3">
        <w:tc>
          <w:tcPr>
            <w:tcW w:w="2700" w:type="dxa"/>
            <w:shd w:val="clear" w:color="auto" w:fill="auto"/>
          </w:tcPr>
          <w:p w14:paraId="49A3F855" w14:textId="77777777" w:rsidR="00D168E3" w:rsidRPr="00395DC0" w:rsidRDefault="00D168E3" w:rsidP="00D168E3">
            <w:pPr>
              <w:pStyle w:val="table-text"/>
            </w:pPr>
            <w:r w:rsidRPr="00BC4730">
              <w:t>body of constructor</w:t>
            </w:r>
          </w:p>
        </w:tc>
        <w:tc>
          <w:tcPr>
            <w:tcW w:w="4860" w:type="dxa"/>
            <w:shd w:val="clear" w:color="auto" w:fill="auto"/>
          </w:tcPr>
          <w:p w14:paraId="327AC067" w14:textId="77777777" w:rsidR="00D168E3" w:rsidRPr="00395DC0" w:rsidRDefault="00D168E3" w:rsidP="00D168E3">
            <w:pPr>
              <w:pStyle w:val="table-text"/>
            </w:pPr>
            <w:r w:rsidRPr="00BC4730">
              <w:t>The ABL code necessary to implement the functionality of the constructor.</w:t>
            </w:r>
          </w:p>
        </w:tc>
      </w:tr>
    </w:tbl>
    <w:p w14:paraId="2757318A" w14:textId="76A429EA" w:rsidR="00D168E3" w:rsidRDefault="000B2E12" w:rsidP="003245E9">
      <w:pPr>
        <w:pStyle w:val="BlockText"/>
      </w:pPr>
      <w:r>
        <w:rPr>
          <w:vanish/>
        </w:rPr>
        <w:br/>
      </w:r>
      <w:r w:rsidR="00DD2748">
        <w:rPr>
          <w:vanish/>
        </w:rPr>
        <w:t xml:space="preserve">                              </w:t>
      </w:r>
    </w:p>
    <w:p w14:paraId="420F8600" w14:textId="77777777" w:rsidR="006F6BAA" w:rsidRDefault="006F6BAA" w:rsidP="003245E9">
      <w:pPr>
        <w:pStyle w:val="BlockText"/>
      </w:pPr>
      <w:r>
        <w:t xml:space="preserve">Here is the code for the static constructor of the </w:t>
      </w:r>
      <w:r w:rsidRPr="003245E9">
        <w:t>Corporation</w:t>
      </w:r>
      <w:r>
        <w:t xml:space="preserve"> class. Notice that it creates an instance of </w:t>
      </w:r>
      <w:proofErr w:type="spellStart"/>
      <w:r w:rsidRPr="003245E9">
        <w:t>Enterprise</w:t>
      </w:r>
      <w:r w:rsidRPr="00B84232">
        <w:t>.</w:t>
      </w:r>
      <w:r w:rsidRPr="003245E9">
        <w:t>Corporation</w:t>
      </w:r>
      <w:proofErr w:type="spellEnd"/>
      <w:r>
        <w:t xml:space="preserve"> by calling the default constructor for </w:t>
      </w:r>
      <w:proofErr w:type="spellStart"/>
      <w:r w:rsidRPr="003245E9">
        <w:t>Enterprise</w:t>
      </w:r>
      <w:r w:rsidRPr="00B84232">
        <w:t>.</w:t>
      </w:r>
      <w:r w:rsidRPr="003245E9">
        <w:t>Corporation</w:t>
      </w:r>
      <w:proofErr w:type="spellEnd"/>
      <w:r>
        <w:t xml:space="preserve">. In this static constructor, you must fully specify the name of the class. The default constructor returns an instance of </w:t>
      </w:r>
      <w:r w:rsidRPr="003245E9">
        <w:t>Corporation</w:t>
      </w:r>
      <w:r>
        <w:t xml:space="preserve">. The static constructor then assigns this value to the static data member named </w:t>
      </w:r>
      <w:r w:rsidRPr="003245E9">
        <w:t>Instance</w:t>
      </w:r>
      <w:r>
        <w:t xml:space="preserve">. After this constructor runs, there is a single instance of the </w:t>
      </w:r>
      <w:r w:rsidRPr="003245E9">
        <w:t>Corporation</w:t>
      </w:r>
      <w:r>
        <w:t xml:space="preserve"> class running in the AVM.</w:t>
      </w:r>
    </w:p>
    <w:p w14:paraId="68948344" w14:textId="77777777" w:rsidR="006F6BAA" w:rsidRDefault="006F6BAA" w:rsidP="006F6BAA">
      <w:pPr>
        <w:pStyle w:val="BlockText"/>
      </w:pPr>
    </w:p>
    <w:p w14:paraId="247CBCAB" w14:textId="77777777" w:rsidR="006F6BAA" w:rsidRPr="00B84232" w:rsidRDefault="006F6BAA" w:rsidP="006F6BAA">
      <w:pPr>
        <w:pStyle w:val="BlockCode"/>
      </w:pPr>
      <w:r w:rsidRPr="00B84232">
        <w:rPr>
          <w:color w:val="7F0055"/>
        </w:rPr>
        <w:t>constructor static</w:t>
      </w:r>
      <w:r w:rsidRPr="00B84232">
        <w:t xml:space="preserve"> </w:t>
      </w:r>
      <w:r w:rsidR="00052C30">
        <w:t>Corporation</w:t>
      </w:r>
      <w:r w:rsidRPr="00B84232">
        <w:t xml:space="preserve"> (  ):</w:t>
      </w:r>
    </w:p>
    <w:p w14:paraId="605EB45A" w14:textId="77777777" w:rsidR="006F6BAA" w:rsidRPr="00B84232" w:rsidRDefault="006F6BAA" w:rsidP="006F6BAA">
      <w:pPr>
        <w:pStyle w:val="BlockCode"/>
      </w:pPr>
      <w:r w:rsidRPr="00B84232">
        <w:t xml:space="preserve">        </w:t>
      </w:r>
      <w:r>
        <w:t>Enterprise</w:t>
      </w:r>
      <w:r w:rsidRPr="00B84232">
        <w:t>.C</w:t>
      </w:r>
      <w:r>
        <w:t>orporation</w:t>
      </w:r>
      <w:r w:rsidRPr="00B84232">
        <w:t xml:space="preserve">:Instance = </w:t>
      </w:r>
      <w:r w:rsidRPr="00B84232">
        <w:rPr>
          <w:color w:val="7F0055"/>
        </w:rPr>
        <w:t>new</w:t>
      </w:r>
      <w:r w:rsidRPr="00B84232">
        <w:t xml:space="preserve"> </w:t>
      </w:r>
    </w:p>
    <w:p w14:paraId="2C39BE6F" w14:textId="77777777" w:rsidR="006F6BAA" w:rsidRPr="00B84232" w:rsidRDefault="006F6BAA" w:rsidP="006F6BAA">
      <w:pPr>
        <w:pStyle w:val="BlockCode"/>
      </w:pPr>
      <w:r w:rsidRPr="00B84232">
        <w:t xml:space="preserve">                    </w:t>
      </w:r>
      <w:r>
        <w:t>Enterprise</w:t>
      </w:r>
      <w:r w:rsidRPr="00B84232">
        <w:t>.C</w:t>
      </w:r>
      <w:r>
        <w:t>orporation</w:t>
      </w:r>
      <w:r w:rsidRPr="00B84232">
        <w:t xml:space="preserve">().       </w:t>
      </w:r>
    </w:p>
    <w:p w14:paraId="3E4B64B8" w14:textId="77777777" w:rsidR="006F6BAA" w:rsidRPr="00B84232" w:rsidRDefault="006F6BAA" w:rsidP="006F6BAA">
      <w:pPr>
        <w:pStyle w:val="BlockCode"/>
      </w:pPr>
      <w:r w:rsidRPr="00B84232">
        <w:rPr>
          <w:color w:val="7F0055"/>
        </w:rPr>
        <w:t>end constructor</w:t>
      </w:r>
      <w:r w:rsidRPr="00B84232">
        <w:t>.</w:t>
      </w:r>
    </w:p>
    <w:p w14:paraId="6D63A9C1" w14:textId="77777777" w:rsidR="006F6BAA" w:rsidRDefault="006F6BAA" w:rsidP="006F6BAA">
      <w:pPr>
        <w:pStyle w:val="BlockLine"/>
      </w:pPr>
    </w:p>
    <w:p w14:paraId="237432D2" w14:textId="77777777" w:rsidR="00BC78B8" w:rsidRPr="00B406A6" w:rsidRDefault="00BC78B8" w:rsidP="00B67346">
      <w:pPr>
        <w:pStyle w:val="Heading2"/>
      </w:pPr>
      <w:bookmarkStart w:id="124" w:name="_Toc385427976"/>
      <w:r w:rsidRPr="00B406A6">
        <w:lastRenderedPageBreak/>
        <w:t>Creating class instance</w:t>
      </w:r>
      <w:r w:rsidR="005E7FE7">
        <w:t>s</w:t>
      </w:r>
      <w:r w:rsidRPr="00B406A6">
        <w:t xml:space="preserve"> dynamically</w:t>
      </w:r>
      <w:bookmarkEnd w:id="124"/>
    </w:p>
    <w:p w14:paraId="3BCE76BC" w14:textId="01AE5839" w:rsidR="007E382B" w:rsidRDefault="007E382B" w:rsidP="00BC78B8">
      <w:pPr>
        <w:pStyle w:val="TopLine"/>
      </w:pPr>
    </w:p>
    <w:p w14:paraId="7AADD8F8" w14:textId="77777777" w:rsidR="00BC78B8" w:rsidRPr="00B406A6" w:rsidRDefault="00BC78B8" w:rsidP="00BC78B8">
      <w:pPr>
        <w:pStyle w:val="Heading5"/>
      </w:pPr>
      <w:r w:rsidRPr="00B406A6">
        <w:t>Page name: l2t3p040</w:t>
      </w:r>
    </w:p>
    <w:p w14:paraId="7A6997A7" w14:textId="77777777" w:rsidR="00BC78B8" w:rsidRPr="00B406A6" w:rsidRDefault="00BC78B8" w:rsidP="00BC78B8">
      <w:pPr>
        <w:pStyle w:val="BlockText"/>
        <w:rPr>
          <w:vanish/>
        </w:rPr>
      </w:pPr>
      <w:r w:rsidRPr="00B406A6">
        <w:rPr>
          <w:vanish/>
        </w:rPr>
        <w:t>Next: l2t3p045</w:t>
      </w:r>
    </w:p>
    <w:p w14:paraId="3FEBE1B9" w14:textId="77777777" w:rsidR="00BC78B8" w:rsidRPr="00B406A6" w:rsidRDefault="00BC78B8" w:rsidP="00BC78B8">
      <w:pPr>
        <w:pStyle w:val="Blocklinehidden"/>
      </w:pPr>
      <w:r w:rsidRPr="00B406A6">
        <w:t>Block line</w:t>
      </w:r>
    </w:p>
    <w:p w14:paraId="573F3A04" w14:textId="77777777" w:rsidR="00BC78B8" w:rsidRPr="00B406A6" w:rsidRDefault="00BC78B8" w:rsidP="00BC78B8">
      <w:pPr>
        <w:pStyle w:val="Heading5"/>
      </w:pPr>
      <w:r w:rsidRPr="00B406A6">
        <w:t>Page type</w:t>
      </w:r>
    </w:p>
    <w:p w14:paraId="2FA1940E" w14:textId="77777777" w:rsidR="00BC78B8" w:rsidRPr="00B406A6" w:rsidRDefault="00BC78B8" w:rsidP="00BC78B8">
      <w:pPr>
        <w:pStyle w:val="BlockText"/>
        <w:rPr>
          <w:vanish/>
        </w:rPr>
      </w:pPr>
      <w:r w:rsidRPr="00B406A6">
        <w:rPr>
          <w:vanish/>
        </w:rPr>
        <w:t>Syntax</w:t>
      </w:r>
    </w:p>
    <w:p w14:paraId="64B9A670" w14:textId="77777777" w:rsidR="00BC78B8" w:rsidRPr="00B406A6" w:rsidRDefault="00BC78B8" w:rsidP="00BC78B8">
      <w:pPr>
        <w:pStyle w:val="Blocklinehidden"/>
      </w:pPr>
      <w:r w:rsidRPr="00B406A6">
        <w:t>Block line</w:t>
      </w:r>
    </w:p>
    <w:p w14:paraId="41331039" w14:textId="77777777" w:rsidR="00BC78B8" w:rsidRPr="00B406A6" w:rsidRDefault="00BC78B8" w:rsidP="00BC78B8">
      <w:pPr>
        <w:pStyle w:val="Heading5"/>
      </w:pPr>
      <w:r w:rsidRPr="00B406A6">
        <w:t>Keywords</w:t>
      </w:r>
    </w:p>
    <w:p w14:paraId="5F022602" w14:textId="77777777" w:rsidR="00BC78B8" w:rsidRPr="00B406A6" w:rsidRDefault="00BC78B8" w:rsidP="00BC78B8">
      <w:pPr>
        <w:pStyle w:val="BlockText"/>
        <w:rPr>
          <w:vanish/>
        </w:rPr>
      </w:pPr>
      <w:r w:rsidRPr="00B406A6">
        <w:rPr>
          <w:vanish/>
        </w:rPr>
        <w:t>Dynamic, creating class instance dynamically, dynamic-new, object, object reference, class name</w:t>
      </w:r>
    </w:p>
    <w:p w14:paraId="7079099E" w14:textId="77777777" w:rsidR="00BC78B8" w:rsidRPr="00B406A6" w:rsidRDefault="00BC78B8" w:rsidP="00BC78B8">
      <w:pPr>
        <w:pStyle w:val="Blocklinehidden"/>
      </w:pPr>
      <w:r w:rsidRPr="00B406A6">
        <w:t>Block line</w:t>
      </w:r>
    </w:p>
    <w:p w14:paraId="286DF959" w14:textId="77777777" w:rsidR="001472BF" w:rsidRDefault="001472BF" w:rsidP="001472BF">
      <w:pPr>
        <w:pStyle w:val="Heading5"/>
      </w:pPr>
      <w:r>
        <w:t>Graphics/Slide</w:t>
      </w:r>
    </w:p>
    <w:p w14:paraId="6E72EC01" w14:textId="1E49A2E9" w:rsidR="00BC78B8" w:rsidRPr="00B406A6" w:rsidRDefault="001472BF" w:rsidP="00BC78B8">
      <w:pPr>
        <w:pStyle w:val="Heading5"/>
      </w:pPr>
      <w:r>
        <w:t>Text</w:t>
      </w:r>
    </w:p>
    <w:p w14:paraId="49D4DB13" w14:textId="77777777" w:rsidR="00BC78B8" w:rsidRPr="00B406A6" w:rsidRDefault="00BC78B8" w:rsidP="00BC78B8">
      <w:pPr>
        <w:pStyle w:val="BlockText"/>
      </w:pPr>
      <w:r w:rsidRPr="00B406A6">
        <w:t xml:space="preserve">In </w:t>
      </w:r>
      <w:r w:rsidR="00E13C2C">
        <w:t>the previous lesson</w:t>
      </w:r>
      <w:r w:rsidRPr="00B406A6">
        <w:t xml:space="preserve">, you </w:t>
      </w:r>
      <w:r w:rsidR="00E13C2C">
        <w:t>learned how to creat</w:t>
      </w:r>
      <w:r w:rsidR="00290A3A">
        <w:t>e</w:t>
      </w:r>
      <w:r w:rsidRPr="00B406A6">
        <w:t xml:space="preserve"> class instances by defining a variable or property of</w:t>
      </w:r>
      <w:r w:rsidR="00290A3A">
        <w:t xml:space="preserve"> a user-defined type and then</w:t>
      </w:r>
      <w:r w:rsidRPr="00B406A6">
        <w:t xml:space="preserve"> using the </w:t>
      </w:r>
      <w:r w:rsidRPr="00B406A6">
        <w:rPr>
          <w:i/>
        </w:rPr>
        <w:t>new</w:t>
      </w:r>
      <w:r w:rsidRPr="00B406A6">
        <w:t xml:space="preserve"> statement to create an instance of that class type. Here is an example:</w:t>
      </w:r>
    </w:p>
    <w:p w14:paraId="05E5335C" w14:textId="77777777" w:rsidR="00BC78B8" w:rsidRPr="00B406A6" w:rsidRDefault="00BC78B8" w:rsidP="00BC78B8">
      <w:pPr>
        <w:pStyle w:val="BlockText"/>
      </w:pPr>
    </w:p>
    <w:p w14:paraId="44F00087" w14:textId="77777777" w:rsidR="00BC78B8" w:rsidRPr="00B406A6" w:rsidRDefault="00BC78B8" w:rsidP="00BC78B8">
      <w:pPr>
        <w:pStyle w:val="BlockCode"/>
      </w:pPr>
      <w:r w:rsidRPr="00D74393">
        <w:rPr>
          <w:color w:val="7F0055"/>
        </w:rPr>
        <w:t>using</w:t>
      </w:r>
      <w:r w:rsidRPr="00B406A6">
        <w:t xml:space="preserve"> </w:t>
      </w:r>
      <w:r w:rsidR="006021E0">
        <w:t>Enterprise</w:t>
      </w:r>
      <w:r w:rsidRPr="00B406A6">
        <w:t>.</w:t>
      </w:r>
      <w:r w:rsidR="006021E0">
        <w:t>BusinessUnit</w:t>
      </w:r>
      <w:r w:rsidRPr="00B406A6">
        <w:t>.</w:t>
      </w:r>
      <w:r w:rsidR="006021E0">
        <w:t>IBusinessUnit.</w:t>
      </w:r>
    </w:p>
    <w:p w14:paraId="4651060C" w14:textId="77777777" w:rsidR="00BC78B8" w:rsidRPr="00B406A6" w:rsidRDefault="00BC78B8" w:rsidP="00BC78B8">
      <w:pPr>
        <w:pStyle w:val="BlockCode"/>
      </w:pPr>
      <w:r w:rsidRPr="00B406A6">
        <w:t>. . .</w:t>
      </w:r>
    </w:p>
    <w:p w14:paraId="2D61CD62" w14:textId="77777777" w:rsidR="00BC78B8" w:rsidRPr="00B406A6" w:rsidRDefault="00BC78B8" w:rsidP="00BC78B8">
      <w:pPr>
        <w:pStyle w:val="BlockCode"/>
      </w:pPr>
      <w:r w:rsidRPr="00D74393">
        <w:rPr>
          <w:color w:val="7F0055"/>
        </w:rPr>
        <w:t>define variable</w:t>
      </w:r>
      <w:r w:rsidRPr="00B406A6">
        <w:t xml:space="preserve"> </w:t>
      </w:r>
      <w:r w:rsidR="006021E0">
        <w:t>D</w:t>
      </w:r>
      <w:r w:rsidRPr="00B406A6">
        <w:t xml:space="preserve"> </w:t>
      </w:r>
      <w:r w:rsidRPr="00D74393">
        <w:rPr>
          <w:color w:val="7F0055"/>
        </w:rPr>
        <w:t>as</w:t>
      </w:r>
      <w:r w:rsidRPr="00B406A6">
        <w:t xml:space="preserve"> </w:t>
      </w:r>
      <w:r w:rsidR="006021E0">
        <w:t>Dept</w:t>
      </w:r>
      <w:r w:rsidRPr="00B406A6">
        <w:t xml:space="preserve"> </w:t>
      </w:r>
      <w:r w:rsidRPr="00D74393">
        <w:rPr>
          <w:color w:val="7F0055"/>
        </w:rPr>
        <w:t>no-undo</w:t>
      </w:r>
      <w:r w:rsidRPr="00B406A6">
        <w:t>.</w:t>
      </w:r>
    </w:p>
    <w:p w14:paraId="1C10E5F8" w14:textId="77777777" w:rsidR="00BC78B8" w:rsidRPr="00B406A6" w:rsidRDefault="008F1935" w:rsidP="00BC78B8">
      <w:pPr>
        <w:pStyle w:val="BlockCode"/>
      </w:pPr>
      <w:r>
        <w:t>D</w:t>
      </w:r>
      <w:r w:rsidR="00BC78B8" w:rsidRPr="00B406A6">
        <w:t xml:space="preserve"> = </w:t>
      </w:r>
      <w:r w:rsidR="00BC78B8" w:rsidRPr="00D74393">
        <w:rPr>
          <w:color w:val="7F0055"/>
        </w:rPr>
        <w:t>new</w:t>
      </w:r>
      <w:r w:rsidR="00BC78B8" w:rsidRPr="00B406A6">
        <w:t xml:space="preserve"> </w:t>
      </w:r>
      <w:r>
        <w:t>Dept</w:t>
      </w:r>
      <w:r w:rsidR="00BC78B8" w:rsidRPr="00B406A6">
        <w:t>().</w:t>
      </w:r>
    </w:p>
    <w:p w14:paraId="4F532BDE" w14:textId="77777777" w:rsidR="00BC78B8" w:rsidRPr="00B406A6" w:rsidRDefault="00BC78B8" w:rsidP="00BC78B8">
      <w:pPr>
        <w:pStyle w:val="BlockText"/>
      </w:pPr>
    </w:p>
    <w:p w14:paraId="44C6B625" w14:textId="77777777" w:rsidR="00BC78B8" w:rsidRPr="00B406A6" w:rsidRDefault="00BC78B8" w:rsidP="00BC78B8">
      <w:pPr>
        <w:pStyle w:val="BlockText"/>
      </w:pPr>
      <w:r w:rsidRPr="00B406A6">
        <w:t xml:space="preserve">When you create an instance of a class this way, you must know the </w:t>
      </w:r>
      <w:r w:rsidR="00D33E62">
        <w:t>class name</w:t>
      </w:r>
      <w:r w:rsidRPr="00B406A6">
        <w:t xml:space="preserve"> at compile time to create the class. If your application will create many </w:t>
      </w:r>
      <w:r w:rsidR="009D7BC7">
        <w:t xml:space="preserve">class </w:t>
      </w:r>
      <w:r w:rsidRPr="00B406A6">
        <w:t xml:space="preserve">instances of various types, you </w:t>
      </w:r>
      <w:proofErr w:type="gramStart"/>
      <w:r w:rsidR="009D7BC7">
        <w:t>will have to</w:t>
      </w:r>
      <w:proofErr w:type="gramEnd"/>
      <w:r w:rsidRPr="00B406A6">
        <w:t xml:space="preserve"> write a lot of type-specific code.</w:t>
      </w:r>
      <w:r w:rsidR="001871DB">
        <w:t xml:space="preserve"> In</w:t>
      </w:r>
      <w:r w:rsidR="00083C29">
        <w:t xml:space="preserve"> some cases, you may not know the types until runtime. For example, the type information is in a configuration file that is used to </w:t>
      </w:r>
      <w:r w:rsidR="00083C29" w:rsidRPr="00C871E0">
        <w:t>bootstrap</w:t>
      </w:r>
      <w:r w:rsidR="00083C29">
        <w:t xml:space="preserve"> the application. </w:t>
      </w:r>
    </w:p>
    <w:p w14:paraId="164682C2" w14:textId="77777777" w:rsidR="00BC78B8" w:rsidRPr="00B406A6" w:rsidRDefault="00BC78B8" w:rsidP="00BE6F84">
      <w:pPr>
        <w:pStyle w:val="BlockText"/>
        <w:ind w:left="0"/>
      </w:pPr>
    </w:p>
    <w:p w14:paraId="2A1313BC" w14:textId="391AD0F4" w:rsidR="00BC78B8" w:rsidRDefault="006D296F" w:rsidP="00BC78B8">
      <w:pPr>
        <w:pStyle w:val="BlockText"/>
      </w:pPr>
      <w:r>
        <w:t>In these cases</w:t>
      </w:r>
      <w:r w:rsidR="00D51A43">
        <w:t>, yo</w:t>
      </w:r>
      <w:r w:rsidR="00826619">
        <w:t>u can write your code to</w:t>
      </w:r>
      <w:r w:rsidR="00BC78B8" w:rsidRPr="00B406A6">
        <w:t xml:space="preserve"> create and access class instances dynamically. You use the </w:t>
      </w:r>
      <w:r w:rsidR="00BC78B8" w:rsidRPr="00B406A6">
        <w:rPr>
          <w:i/>
        </w:rPr>
        <w:t>dynamic-new</w:t>
      </w:r>
      <w:r w:rsidR="00BC78B8" w:rsidRPr="00B406A6">
        <w:t xml:space="preserve"> statement to create an instance of a class type and assign the instance to the variable of type </w:t>
      </w:r>
      <w:r w:rsidR="00BC78B8" w:rsidRPr="00B406A6">
        <w:rPr>
          <w:i/>
        </w:rPr>
        <w:t>Object</w:t>
      </w:r>
      <w:r w:rsidR="00BC78B8" w:rsidRPr="00B406A6">
        <w:t xml:space="preserve">. </w:t>
      </w:r>
    </w:p>
    <w:p w14:paraId="17990062" w14:textId="77777777" w:rsidR="003245E9" w:rsidRDefault="003245E9" w:rsidP="00BC78B8">
      <w:pPr>
        <w:pStyle w:val="BlockText"/>
      </w:pPr>
    </w:p>
    <w:p w14:paraId="4D5190E5" w14:textId="5BDF10EB" w:rsidR="00D85185" w:rsidRDefault="00DE23C1" w:rsidP="00BC78B8">
      <w:pPr>
        <w:pStyle w:val="BlockText"/>
      </w:pPr>
      <w:r>
        <w:t xml:space="preserve">Here is the syntax for creating an instance dynamically. </w:t>
      </w:r>
    </w:p>
    <w:p w14:paraId="06971409" w14:textId="77777777" w:rsidR="00F838D3" w:rsidRDefault="00F838D3" w:rsidP="00BC78B8">
      <w:pPr>
        <w:pStyle w:val="BlockText"/>
      </w:pPr>
    </w:p>
    <w:p w14:paraId="4D308A51" w14:textId="77777777" w:rsidR="00D85185" w:rsidRPr="00B406A6" w:rsidRDefault="00D85185" w:rsidP="00D85185">
      <w:pPr>
        <w:pStyle w:val="BlockCode"/>
      </w:pPr>
      <w:r w:rsidRPr="00B406A6">
        <w:t xml:space="preserve">&lt;object-reference&gt; = </w:t>
      </w:r>
      <w:r w:rsidRPr="003874D9">
        <w:rPr>
          <w:color w:val="7F0055"/>
        </w:rPr>
        <w:t>dynamic-new</w:t>
      </w:r>
      <w:r w:rsidRPr="00B406A6">
        <w:t xml:space="preserve"> &lt;class-name&gt;([&lt;parms&gt;]).</w:t>
      </w:r>
    </w:p>
    <w:p w14:paraId="5A371932" w14:textId="77777777" w:rsidR="00BC78B8" w:rsidRPr="00B406A6" w:rsidRDefault="00BC78B8" w:rsidP="00BC78B8">
      <w:pPr>
        <w:pStyle w:val="BlockText"/>
      </w:pPr>
    </w:p>
    <w:tbl>
      <w:tblPr>
        <w:tblW w:w="7947" w:type="dxa"/>
        <w:tblInd w:w="1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5247"/>
      </w:tblGrid>
      <w:tr w:rsidR="000C6F78" w:rsidRPr="00395DC0" w14:paraId="46850C53" w14:textId="77777777" w:rsidTr="004A57A1">
        <w:tc>
          <w:tcPr>
            <w:tcW w:w="2700" w:type="dxa"/>
            <w:shd w:val="clear" w:color="auto" w:fill="CCCCCC"/>
          </w:tcPr>
          <w:p w14:paraId="20A5CC1F" w14:textId="77777777" w:rsidR="000C6F78" w:rsidRPr="00395DC0" w:rsidRDefault="000C6F78" w:rsidP="001473EF">
            <w:pPr>
              <w:pStyle w:val="TableHeading"/>
            </w:pPr>
            <w:r>
              <w:t>Syntax Element</w:t>
            </w:r>
          </w:p>
        </w:tc>
        <w:tc>
          <w:tcPr>
            <w:tcW w:w="5247" w:type="dxa"/>
            <w:shd w:val="clear" w:color="auto" w:fill="CCCCCC"/>
          </w:tcPr>
          <w:p w14:paraId="13949782" w14:textId="77777777" w:rsidR="000C6F78" w:rsidRPr="00395DC0" w:rsidRDefault="000C6F78" w:rsidP="001473EF">
            <w:pPr>
              <w:pStyle w:val="TableHeading"/>
            </w:pPr>
            <w:r>
              <w:t>Description</w:t>
            </w:r>
          </w:p>
        </w:tc>
      </w:tr>
      <w:tr w:rsidR="000C6F78" w:rsidRPr="00395DC0" w14:paraId="09260337" w14:textId="77777777" w:rsidTr="004A57A1">
        <w:tc>
          <w:tcPr>
            <w:tcW w:w="2700" w:type="dxa"/>
            <w:shd w:val="clear" w:color="auto" w:fill="auto"/>
          </w:tcPr>
          <w:p w14:paraId="7936AB88" w14:textId="77777777" w:rsidR="000C6F78" w:rsidRPr="00395DC0" w:rsidRDefault="000C6F78" w:rsidP="000C6F78">
            <w:pPr>
              <w:pStyle w:val="table-text"/>
            </w:pPr>
            <w:r w:rsidRPr="00B406A6">
              <w:t>object-reference</w:t>
            </w:r>
          </w:p>
        </w:tc>
        <w:tc>
          <w:tcPr>
            <w:tcW w:w="5247" w:type="dxa"/>
            <w:shd w:val="clear" w:color="auto" w:fill="auto"/>
          </w:tcPr>
          <w:p w14:paraId="415F8960" w14:textId="77777777" w:rsidR="000C6F78" w:rsidRPr="00395DC0" w:rsidRDefault="000C6F78" w:rsidP="000C6F78">
            <w:pPr>
              <w:pStyle w:val="table-text"/>
            </w:pPr>
            <w:r w:rsidRPr="00B406A6">
              <w:t xml:space="preserve">A property, variable, or field in a temp-table of type </w:t>
            </w:r>
            <w:proofErr w:type="spellStart"/>
            <w:proofErr w:type="gramStart"/>
            <w:r w:rsidRPr="00B406A6">
              <w:rPr>
                <w:i/>
              </w:rPr>
              <w:t>Progress</w:t>
            </w:r>
            <w:r w:rsidRPr="00B406A6">
              <w:t>.</w:t>
            </w:r>
            <w:r w:rsidRPr="00B406A6">
              <w:rPr>
                <w:i/>
              </w:rPr>
              <w:t>Lang</w:t>
            </w:r>
            <w:r w:rsidRPr="00B406A6">
              <w:t>.</w:t>
            </w:r>
            <w:r w:rsidRPr="00B406A6">
              <w:rPr>
                <w:i/>
              </w:rPr>
              <w:t>Object</w:t>
            </w:r>
            <w:proofErr w:type="spellEnd"/>
            <w:proofErr w:type="gramEnd"/>
            <w:r w:rsidR="00BE0F4B">
              <w:rPr>
                <w:i/>
              </w:rPr>
              <w:t>.</w:t>
            </w:r>
          </w:p>
        </w:tc>
      </w:tr>
      <w:tr w:rsidR="000C6F78" w:rsidRPr="00395DC0" w14:paraId="750D803A" w14:textId="77777777" w:rsidTr="004A57A1">
        <w:tc>
          <w:tcPr>
            <w:tcW w:w="2700" w:type="dxa"/>
            <w:shd w:val="clear" w:color="auto" w:fill="auto"/>
          </w:tcPr>
          <w:p w14:paraId="12561892" w14:textId="77777777" w:rsidR="000C6F78" w:rsidRPr="00395DC0" w:rsidRDefault="000C6F78" w:rsidP="000C6F78">
            <w:pPr>
              <w:pStyle w:val="table-text"/>
            </w:pPr>
            <w:r w:rsidRPr="00B406A6">
              <w:t>class-name</w:t>
            </w:r>
          </w:p>
        </w:tc>
        <w:tc>
          <w:tcPr>
            <w:tcW w:w="5247" w:type="dxa"/>
            <w:shd w:val="clear" w:color="auto" w:fill="auto"/>
          </w:tcPr>
          <w:p w14:paraId="0BF94660" w14:textId="73F1077D" w:rsidR="000C6F78" w:rsidRPr="00395DC0" w:rsidRDefault="000C6F78" w:rsidP="005473F9">
            <w:pPr>
              <w:pStyle w:val="table-text"/>
            </w:pPr>
            <w:r w:rsidRPr="00B406A6">
              <w:t xml:space="preserve">The fully qualified class name </w:t>
            </w:r>
            <w:r w:rsidR="005473F9">
              <w:t>from which</w:t>
            </w:r>
            <w:r w:rsidRPr="00B406A6">
              <w:t xml:space="preserve"> the definition of the class is known at runtime</w:t>
            </w:r>
            <w:r w:rsidR="00BE0F4B">
              <w:t>.</w:t>
            </w:r>
          </w:p>
        </w:tc>
      </w:tr>
      <w:tr w:rsidR="000C6F78" w:rsidRPr="00395DC0" w14:paraId="47A2C614" w14:textId="77777777" w:rsidTr="004A57A1">
        <w:tc>
          <w:tcPr>
            <w:tcW w:w="2700" w:type="dxa"/>
            <w:shd w:val="clear" w:color="auto" w:fill="auto"/>
          </w:tcPr>
          <w:p w14:paraId="21FD297B" w14:textId="77777777" w:rsidR="000C6F78" w:rsidRDefault="000C6F78" w:rsidP="000C6F78">
            <w:pPr>
              <w:pStyle w:val="table-text"/>
            </w:pPr>
            <w:proofErr w:type="spellStart"/>
            <w:r w:rsidRPr="00B406A6">
              <w:t>parms</w:t>
            </w:r>
            <w:proofErr w:type="spellEnd"/>
          </w:p>
        </w:tc>
        <w:tc>
          <w:tcPr>
            <w:tcW w:w="5247" w:type="dxa"/>
            <w:shd w:val="clear" w:color="auto" w:fill="auto"/>
          </w:tcPr>
          <w:p w14:paraId="082D29A1" w14:textId="77777777" w:rsidR="000C6F78" w:rsidRDefault="000C6F78" w:rsidP="000C6F78">
            <w:pPr>
              <w:pStyle w:val="table-text"/>
            </w:pPr>
            <w:r w:rsidRPr="00B406A6">
              <w:t>The parameters, if any, for the public constructor for the class</w:t>
            </w:r>
            <w:r w:rsidR="00BE0F4B">
              <w:t>.</w:t>
            </w:r>
          </w:p>
        </w:tc>
      </w:tr>
    </w:tbl>
    <w:p w14:paraId="4A95B6C5" w14:textId="77777777" w:rsidR="000C6F78" w:rsidRDefault="000C6F78" w:rsidP="00BC78B8">
      <w:pPr>
        <w:pStyle w:val="Heading5"/>
      </w:pPr>
    </w:p>
    <w:p w14:paraId="6C9184AC" w14:textId="77777777" w:rsidR="00BC78B8" w:rsidRPr="00B406A6" w:rsidRDefault="00BC78B8" w:rsidP="00BC78B8">
      <w:pPr>
        <w:pStyle w:val="BlockLine"/>
      </w:pPr>
    </w:p>
    <w:p w14:paraId="259BA3E9" w14:textId="77777777" w:rsidR="00BC78B8" w:rsidRPr="00B406A6" w:rsidRDefault="00BC78B8" w:rsidP="00BC78B8">
      <w:pPr>
        <w:pStyle w:val="Heading4"/>
      </w:pPr>
      <w:bookmarkStart w:id="125" w:name="_Toc385427977"/>
      <w:r w:rsidRPr="00B406A6">
        <w:lastRenderedPageBreak/>
        <w:t>Example: Creating a class instance dynamically</w:t>
      </w:r>
      <w:bookmarkEnd w:id="125"/>
    </w:p>
    <w:p w14:paraId="5EEBEAFF" w14:textId="77777777" w:rsidR="00BC78B8" w:rsidRPr="00B406A6" w:rsidRDefault="00BC78B8" w:rsidP="00BC78B8">
      <w:pPr>
        <w:pStyle w:val="TopLine"/>
      </w:pPr>
    </w:p>
    <w:p w14:paraId="1BA3322C" w14:textId="77777777" w:rsidR="00BC78B8" w:rsidRPr="00B406A6" w:rsidRDefault="00BC78B8" w:rsidP="00BC78B8">
      <w:pPr>
        <w:pStyle w:val="Heading5"/>
      </w:pPr>
      <w:r w:rsidRPr="00B406A6">
        <w:t>Page name: l2t3p045</w:t>
      </w:r>
    </w:p>
    <w:p w14:paraId="5EC88D49" w14:textId="77777777" w:rsidR="00BC78B8" w:rsidRPr="00B406A6" w:rsidRDefault="00BC78B8" w:rsidP="00BC78B8">
      <w:pPr>
        <w:pStyle w:val="BlockText"/>
        <w:rPr>
          <w:vanish/>
        </w:rPr>
      </w:pPr>
      <w:r w:rsidRPr="00B406A6">
        <w:rPr>
          <w:vanish/>
        </w:rPr>
        <w:t>Next: l2t3p050</w:t>
      </w:r>
    </w:p>
    <w:p w14:paraId="4EE1186A" w14:textId="77777777" w:rsidR="00BC78B8" w:rsidRPr="00B406A6" w:rsidRDefault="00BC78B8" w:rsidP="00BC78B8">
      <w:pPr>
        <w:pStyle w:val="Blocklinehidden"/>
      </w:pPr>
      <w:r w:rsidRPr="00B406A6">
        <w:t>Block line</w:t>
      </w:r>
    </w:p>
    <w:p w14:paraId="2C726DC1" w14:textId="77777777" w:rsidR="00BC78B8" w:rsidRPr="00B406A6" w:rsidRDefault="00BC78B8" w:rsidP="00BC78B8">
      <w:pPr>
        <w:pStyle w:val="Heading5"/>
      </w:pPr>
      <w:r w:rsidRPr="00B406A6">
        <w:t>Page type</w:t>
      </w:r>
    </w:p>
    <w:p w14:paraId="3CE95763" w14:textId="77777777" w:rsidR="00BC78B8" w:rsidRPr="00B406A6" w:rsidRDefault="00BC78B8" w:rsidP="00BC78B8">
      <w:pPr>
        <w:pStyle w:val="BlockText"/>
        <w:rPr>
          <w:vanish/>
        </w:rPr>
      </w:pPr>
      <w:r w:rsidRPr="00B406A6">
        <w:rPr>
          <w:vanish/>
        </w:rPr>
        <w:t>Code example</w:t>
      </w:r>
    </w:p>
    <w:p w14:paraId="5ECA355F" w14:textId="77777777" w:rsidR="00BC78B8" w:rsidRPr="00B406A6" w:rsidRDefault="00BC78B8" w:rsidP="00BC78B8">
      <w:pPr>
        <w:pStyle w:val="Blocklinehidden"/>
      </w:pPr>
      <w:r w:rsidRPr="00B406A6">
        <w:t>Block line</w:t>
      </w:r>
    </w:p>
    <w:p w14:paraId="0E6E7780" w14:textId="77777777" w:rsidR="00BC78B8" w:rsidRPr="00B406A6" w:rsidRDefault="00BC78B8" w:rsidP="00BC78B8">
      <w:pPr>
        <w:pStyle w:val="Heading5"/>
      </w:pPr>
      <w:r w:rsidRPr="00B406A6">
        <w:t>Keywords</w:t>
      </w:r>
    </w:p>
    <w:p w14:paraId="3EEB11E3" w14:textId="77777777" w:rsidR="00BC78B8" w:rsidRPr="00B406A6" w:rsidRDefault="00BC78B8" w:rsidP="00BC78B8">
      <w:pPr>
        <w:pStyle w:val="BlockText"/>
        <w:rPr>
          <w:vanish/>
        </w:rPr>
      </w:pPr>
      <w:r w:rsidRPr="00B406A6">
        <w:rPr>
          <w:vanish/>
        </w:rPr>
        <w:t>Example, dynamic-new, creating class instance dynamically, dynamic</w:t>
      </w:r>
    </w:p>
    <w:p w14:paraId="5B1A07A2" w14:textId="77777777" w:rsidR="00BC78B8" w:rsidRPr="00B406A6" w:rsidRDefault="00BC78B8" w:rsidP="00BC78B8">
      <w:pPr>
        <w:pStyle w:val="Blocklinehidden"/>
      </w:pPr>
      <w:r w:rsidRPr="00B406A6">
        <w:t>Block line</w:t>
      </w:r>
    </w:p>
    <w:p w14:paraId="10A3A759" w14:textId="45A38A5D" w:rsidR="00BC78B8" w:rsidRDefault="00BC78B8" w:rsidP="00BC78B8">
      <w:pPr>
        <w:pStyle w:val="Heading5"/>
      </w:pPr>
      <w:r w:rsidRPr="00B406A6">
        <w:t>Graphics/Slide</w:t>
      </w:r>
    </w:p>
    <w:p w14:paraId="7157BE79" w14:textId="77777777" w:rsidR="00BC78B8" w:rsidRPr="00B406A6" w:rsidRDefault="00BC78B8" w:rsidP="00BC78B8">
      <w:pPr>
        <w:pStyle w:val="Heading5"/>
      </w:pPr>
      <w:r w:rsidRPr="00B406A6">
        <w:t>Text</w:t>
      </w:r>
    </w:p>
    <w:p w14:paraId="4E330A30" w14:textId="5F3D472F" w:rsidR="00BC78B8" w:rsidRDefault="00BC78B8" w:rsidP="00BC78B8">
      <w:pPr>
        <w:pStyle w:val="BlockText"/>
      </w:pPr>
      <w:r w:rsidRPr="00B406A6">
        <w:t xml:space="preserve">Suppose a </w:t>
      </w:r>
      <w:r w:rsidR="00913457">
        <w:rPr>
          <w:i/>
        </w:rPr>
        <w:t>Corporation</w:t>
      </w:r>
      <w:r w:rsidRPr="00B406A6">
        <w:t xml:space="preserve"> class has been written to create and access class instances dynamically. The </w:t>
      </w:r>
      <w:r w:rsidR="00913457">
        <w:rPr>
          <w:i/>
        </w:rPr>
        <w:t>Corporation</w:t>
      </w:r>
      <w:r w:rsidRPr="00B406A6">
        <w:t xml:space="preserve"> class has defined a temp-table, </w:t>
      </w:r>
      <w:proofErr w:type="spellStart"/>
      <w:r w:rsidRPr="00B406A6">
        <w:rPr>
          <w:i/>
        </w:rPr>
        <w:t>tt</w:t>
      </w:r>
      <w:r w:rsidR="00BD45B3">
        <w:rPr>
          <w:i/>
        </w:rPr>
        <w:t>BusinessUnit</w:t>
      </w:r>
      <w:proofErr w:type="spellEnd"/>
      <w:r w:rsidRPr="00B406A6">
        <w:rPr>
          <w:i/>
        </w:rPr>
        <w:t>,</w:t>
      </w:r>
      <w:r w:rsidRPr="00B406A6">
        <w:t xml:space="preserve"> with information about all the possible classes that the application may instantiate at runtime. </w:t>
      </w:r>
    </w:p>
    <w:p w14:paraId="171AB260" w14:textId="77777777" w:rsidR="00C871E0" w:rsidRDefault="00C871E0" w:rsidP="00BC78B8">
      <w:pPr>
        <w:pStyle w:val="BlockText"/>
      </w:pPr>
    </w:p>
    <w:p w14:paraId="7639C5AB" w14:textId="77777777" w:rsidR="00BC78B8" w:rsidRPr="00B406A6" w:rsidRDefault="00BC78B8" w:rsidP="00BC78B8">
      <w:pPr>
        <w:pStyle w:val="Blocklinehidden"/>
      </w:pPr>
      <w:r w:rsidRPr="00B406A6">
        <w:t>Block line</w:t>
      </w:r>
    </w:p>
    <w:p w14:paraId="21612530" w14:textId="77777777" w:rsidR="00BC78B8" w:rsidRPr="00B406A6" w:rsidRDefault="00BC78B8" w:rsidP="008424D1">
      <w:pPr>
        <w:pStyle w:val="Heading5"/>
      </w:pPr>
      <w:r w:rsidRPr="00B406A6">
        <w:t>Code example</w:t>
      </w:r>
    </w:p>
    <w:p w14:paraId="4F00B343" w14:textId="77777777" w:rsidR="008424D1" w:rsidRPr="00B406A6" w:rsidRDefault="008424D1" w:rsidP="008424D1">
      <w:pPr>
        <w:pStyle w:val="BlockCode"/>
        <w:rPr>
          <w:sz w:val="20"/>
        </w:rPr>
      </w:pPr>
      <w:r w:rsidRPr="00B406A6">
        <w:rPr>
          <w:sz w:val="20"/>
        </w:rPr>
        <w:t xml:space="preserve">   </w:t>
      </w:r>
      <w:r w:rsidRPr="00437722">
        <w:rPr>
          <w:color w:val="7F0055"/>
        </w:rPr>
        <w:t xml:space="preserve">define private temp-table </w:t>
      </w:r>
      <w:r w:rsidRPr="00B406A6">
        <w:rPr>
          <w:sz w:val="20"/>
        </w:rPr>
        <w:t>tt</w:t>
      </w:r>
      <w:r>
        <w:rPr>
          <w:sz w:val="20"/>
        </w:rPr>
        <w:t>BusinessUnit</w:t>
      </w:r>
      <w:r w:rsidRPr="00B406A6">
        <w:rPr>
          <w:sz w:val="20"/>
        </w:rPr>
        <w:t xml:space="preserve"> </w:t>
      </w:r>
      <w:r w:rsidRPr="00437722">
        <w:rPr>
          <w:color w:val="7F0055"/>
        </w:rPr>
        <w:t>no-undo</w:t>
      </w:r>
    </w:p>
    <w:p w14:paraId="68E9FEF5" w14:textId="77777777" w:rsidR="008424D1" w:rsidRPr="00A04A36" w:rsidRDefault="008424D1" w:rsidP="008424D1">
      <w:pPr>
        <w:pStyle w:val="BlockCode"/>
        <w:rPr>
          <w:szCs w:val="18"/>
        </w:rPr>
      </w:pPr>
      <w:r w:rsidRPr="00B406A6">
        <w:rPr>
          <w:sz w:val="20"/>
        </w:rPr>
        <w:t xml:space="preserve">      </w:t>
      </w:r>
      <w:r w:rsidRPr="00A04A36">
        <w:rPr>
          <w:color w:val="7F0055"/>
          <w:szCs w:val="18"/>
        </w:rPr>
        <w:t>field</w:t>
      </w:r>
      <w:r w:rsidRPr="00A04A36">
        <w:rPr>
          <w:szCs w:val="18"/>
        </w:rPr>
        <w:t xml:space="preserve"> MaxNumDepar</w:t>
      </w:r>
      <w:r w:rsidR="00437722" w:rsidRPr="00A04A36">
        <w:rPr>
          <w:szCs w:val="18"/>
        </w:rPr>
        <w:t>tments</w:t>
      </w:r>
      <w:r w:rsidRPr="00A04A36">
        <w:rPr>
          <w:szCs w:val="18"/>
        </w:rPr>
        <w:t xml:space="preserve"> </w:t>
      </w:r>
      <w:r w:rsidRPr="00A04A36">
        <w:rPr>
          <w:color w:val="7F0055"/>
          <w:szCs w:val="18"/>
        </w:rPr>
        <w:t>as</w:t>
      </w:r>
      <w:r w:rsidRPr="00A04A36">
        <w:rPr>
          <w:szCs w:val="18"/>
        </w:rPr>
        <w:t xml:space="preserve"> </w:t>
      </w:r>
      <w:r w:rsidRPr="00A04A36">
        <w:rPr>
          <w:color w:val="FF0000"/>
          <w:szCs w:val="18"/>
        </w:rPr>
        <w:t>character</w:t>
      </w:r>
      <w:r w:rsidRPr="00A04A36">
        <w:rPr>
          <w:szCs w:val="18"/>
        </w:rPr>
        <w:t xml:space="preserve"> </w:t>
      </w:r>
    </w:p>
    <w:p w14:paraId="73E6F33D" w14:textId="77777777" w:rsidR="008424D1" w:rsidRPr="00A04A36" w:rsidRDefault="008424D1" w:rsidP="008424D1">
      <w:pPr>
        <w:pStyle w:val="BlockCode"/>
        <w:rPr>
          <w:szCs w:val="18"/>
        </w:rPr>
      </w:pPr>
      <w:r w:rsidRPr="00A04A36">
        <w:rPr>
          <w:szCs w:val="18"/>
        </w:rPr>
        <w:t xml:space="preserve">      </w:t>
      </w:r>
      <w:r w:rsidRPr="00A04A36">
        <w:rPr>
          <w:color w:val="7F0055"/>
          <w:szCs w:val="18"/>
        </w:rPr>
        <w:t>field</w:t>
      </w:r>
      <w:r w:rsidRPr="00A04A36">
        <w:rPr>
          <w:szCs w:val="18"/>
        </w:rPr>
        <w:t xml:space="preserve"> ClassName </w:t>
      </w:r>
      <w:r w:rsidRPr="00A04A36">
        <w:rPr>
          <w:color w:val="7F0055"/>
          <w:szCs w:val="18"/>
        </w:rPr>
        <w:t>as</w:t>
      </w:r>
      <w:r w:rsidRPr="00A04A36">
        <w:rPr>
          <w:szCs w:val="18"/>
        </w:rPr>
        <w:t xml:space="preserve"> </w:t>
      </w:r>
      <w:r w:rsidRPr="00A04A36">
        <w:rPr>
          <w:color w:val="FF0000"/>
          <w:szCs w:val="18"/>
        </w:rPr>
        <w:t>character</w:t>
      </w:r>
      <w:r w:rsidRPr="00A04A36">
        <w:rPr>
          <w:szCs w:val="18"/>
        </w:rPr>
        <w:t xml:space="preserve"> </w:t>
      </w:r>
      <w:r w:rsidRPr="00A04A36">
        <w:rPr>
          <w:color w:val="3F7F5F"/>
          <w:szCs w:val="18"/>
        </w:rPr>
        <w:t>/* .CLS name */</w:t>
      </w:r>
    </w:p>
    <w:p w14:paraId="7E0E5D1F" w14:textId="77777777" w:rsidR="008424D1" w:rsidRPr="00A04A36" w:rsidRDefault="008424D1" w:rsidP="008424D1">
      <w:pPr>
        <w:pStyle w:val="BlockCode"/>
        <w:rPr>
          <w:szCs w:val="18"/>
        </w:rPr>
      </w:pPr>
      <w:r w:rsidRPr="00A04A36">
        <w:rPr>
          <w:szCs w:val="18"/>
        </w:rPr>
        <w:t xml:space="preserve">      </w:t>
      </w:r>
      <w:r w:rsidRPr="00A04A36">
        <w:rPr>
          <w:color w:val="7F0055"/>
          <w:szCs w:val="18"/>
        </w:rPr>
        <w:t>field</w:t>
      </w:r>
      <w:r w:rsidRPr="00A04A36">
        <w:rPr>
          <w:szCs w:val="18"/>
        </w:rPr>
        <w:t xml:space="preserve"> BusinessUnitRef </w:t>
      </w:r>
      <w:r w:rsidRPr="00A04A36">
        <w:rPr>
          <w:color w:val="7F0055"/>
          <w:szCs w:val="18"/>
        </w:rPr>
        <w:t>as</w:t>
      </w:r>
      <w:r w:rsidRPr="00A04A36">
        <w:rPr>
          <w:szCs w:val="18"/>
        </w:rPr>
        <w:t xml:space="preserve"> Progress.Lang.Object.</w:t>
      </w:r>
    </w:p>
    <w:p w14:paraId="3A7C6185" w14:textId="77777777" w:rsidR="00487C9D" w:rsidRDefault="00487C9D" w:rsidP="00487C9D">
      <w:pPr>
        <w:pStyle w:val="BlockText"/>
      </w:pPr>
    </w:p>
    <w:p w14:paraId="1F044A62" w14:textId="01B23B03" w:rsidR="006B7036" w:rsidRDefault="00487C9D" w:rsidP="000316B4">
      <w:pPr>
        <w:pStyle w:val="BlockText"/>
      </w:pPr>
      <w:r w:rsidRPr="00B406A6">
        <w:t xml:space="preserve">When the application starts, records are added to the </w:t>
      </w:r>
      <w:proofErr w:type="spellStart"/>
      <w:r w:rsidRPr="00B406A6">
        <w:rPr>
          <w:i/>
        </w:rPr>
        <w:t>tt</w:t>
      </w:r>
      <w:r>
        <w:rPr>
          <w:i/>
        </w:rPr>
        <w:t>BusinessUnit</w:t>
      </w:r>
      <w:proofErr w:type="spellEnd"/>
      <w:r w:rsidRPr="00B406A6">
        <w:t xml:space="preserve"> temp-table for every class that could be used at runtime for all use cases of the application. At runtime, only a subset of the possible classes is instantiated, based upon the use case. Here is the code to dynamically create the required class instances that are now known at runtime. In this example, the classes that are instantiated have a single argument constructor for the name of the </w:t>
      </w:r>
      <w:r>
        <w:t>business unit</w:t>
      </w:r>
      <w:r w:rsidRPr="00B406A6">
        <w:t>.</w:t>
      </w:r>
    </w:p>
    <w:p w14:paraId="2D8E9A36" w14:textId="77777777" w:rsidR="000316B4" w:rsidRDefault="000316B4" w:rsidP="000316B4">
      <w:pPr>
        <w:pStyle w:val="BlockText"/>
      </w:pPr>
    </w:p>
    <w:p w14:paraId="2DA722DA" w14:textId="6F41994B" w:rsidR="00487C9D" w:rsidRPr="006B7036" w:rsidRDefault="006B7036" w:rsidP="00487C9D">
      <w:pPr>
        <w:pStyle w:val="BlockCode"/>
        <w:rPr>
          <w:rFonts w:cs="Courier New"/>
          <w:color w:val="3F7F5F"/>
          <w:szCs w:val="18"/>
        </w:rPr>
      </w:pPr>
      <w:r>
        <w:t xml:space="preserve">        </w:t>
      </w:r>
      <w:r w:rsidR="00487C9D" w:rsidRPr="006B7036">
        <w:rPr>
          <w:rFonts w:cs="Courier New"/>
          <w:color w:val="3F7F5F"/>
          <w:szCs w:val="18"/>
        </w:rPr>
        <w:t xml:space="preserve">/* add code here to dynamically create the business </w:t>
      </w:r>
    </w:p>
    <w:p w14:paraId="7FF0D3B7" w14:textId="77777777" w:rsidR="00487C9D" w:rsidRPr="006B7036" w:rsidRDefault="00487C9D" w:rsidP="00487C9D">
      <w:pPr>
        <w:pStyle w:val="BlockCode"/>
        <w:rPr>
          <w:rFonts w:cs="Courier New"/>
          <w:color w:val="3F7F5F"/>
          <w:szCs w:val="18"/>
        </w:rPr>
      </w:pPr>
      <w:r w:rsidRPr="006B7036">
        <w:rPr>
          <w:rFonts w:cs="Courier New"/>
          <w:color w:val="3F7F5F"/>
          <w:szCs w:val="18"/>
        </w:rPr>
        <w:t xml:space="preserve"> unit depending on the Type value  */</w:t>
      </w:r>
    </w:p>
    <w:p w14:paraId="54F72178" w14:textId="77777777" w:rsidR="00487C9D" w:rsidRPr="00487C9D" w:rsidRDefault="00487C9D" w:rsidP="00487C9D">
      <w:pPr>
        <w:pStyle w:val="BlockCode"/>
      </w:pPr>
      <w:r w:rsidRPr="006B7036">
        <w:rPr>
          <w:color w:val="7F0055"/>
        </w:rPr>
        <w:t xml:space="preserve">if </w:t>
      </w:r>
      <w:r w:rsidRPr="00487C9D">
        <w:t>ttBusinessUnit.Type = "</w:t>
      </w:r>
      <w:r w:rsidRPr="006B7036">
        <w:rPr>
          <w:rFonts w:cs="Courier New"/>
          <w:color w:val="2A00FF"/>
          <w:szCs w:val="18"/>
        </w:rPr>
        <w:t>Company</w:t>
      </w:r>
      <w:r w:rsidRPr="00487C9D">
        <w:t>"</w:t>
      </w:r>
    </w:p>
    <w:p w14:paraId="27CBDA87" w14:textId="77777777" w:rsidR="00487C9D" w:rsidRPr="00487C9D" w:rsidRDefault="00487C9D" w:rsidP="00487C9D">
      <w:pPr>
        <w:pStyle w:val="BlockCode"/>
      </w:pPr>
      <w:r w:rsidRPr="006B7036">
        <w:rPr>
          <w:rFonts w:cs="Courier New"/>
          <w:color w:val="7F0055"/>
          <w:szCs w:val="18"/>
        </w:rPr>
        <w:t>then</w:t>
      </w:r>
    </w:p>
    <w:p w14:paraId="744D4D6F" w14:textId="77777777" w:rsidR="006B7036" w:rsidRDefault="00487C9D" w:rsidP="00487C9D">
      <w:pPr>
        <w:pStyle w:val="BlockCode"/>
        <w:rPr>
          <w:rFonts w:cs="Courier New"/>
          <w:color w:val="7F0055"/>
          <w:szCs w:val="18"/>
        </w:rPr>
      </w:pPr>
      <w:r w:rsidRPr="00487C9D">
        <w:t xml:space="preserve">ttBusinessUnit.BusinessUnitRef = </w:t>
      </w:r>
      <w:r w:rsidRPr="006B7036">
        <w:rPr>
          <w:rFonts w:cs="Courier New"/>
          <w:color w:val="7F0055"/>
          <w:szCs w:val="18"/>
        </w:rPr>
        <w:t>dynamic-new</w:t>
      </w:r>
    </w:p>
    <w:p w14:paraId="528B3007" w14:textId="4736E788" w:rsidR="00487C9D" w:rsidRPr="00487C9D" w:rsidRDefault="006B7036" w:rsidP="00487C9D">
      <w:pPr>
        <w:pStyle w:val="BlockCode"/>
      </w:pPr>
      <w:r>
        <w:t>(</w:t>
      </w:r>
      <w:r w:rsidR="00487C9D" w:rsidRPr="00487C9D">
        <w:t>ttBusinessUnit.Classname) (ttBusinessUnit.Name).</w:t>
      </w:r>
    </w:p>
    <w:p w14:paraId="40BE6538" w14:textId="77777777" w:rsidR="00487C9D" w:rsidRPr="00487C9D" w:rsidRDefault="00487C9D" w:rsidP="00487C9D">
      <w:pPr>
        <w:pStyle w:val="BlockCode"/>
      </w:pPr>
      <w:r w:rsidRPr="006B7036">
        <w:rPr>
          <w:rFonts w:cs="Courier New"/>
          <w:color w:val="7F0055"/>
          <w:szCs w:val="18"/>
        </w:rPr>
        <w:t>else</w:t>
      </w:r>
    </w:p>
    <w:p w14:paraId="6356974E" w14:textId="77777777" w:rsidR="006B7036" w:rsidRDefault="00487C9D" w:rsidP="00487C9D">
      <w:pPr>
        <w:pStyle w:val="BlockCode"/>
        <w:rPr>
          <w:rFonts w:cs="Courier New"/>
          <w:color w:val="7F0055"/>
          <w:szCs w:val="18"/>
        </w:rPr>
      </w:pPr>
      <w:r w:rsidRPr="00487C9D">
        <w:t xml:space="preserve">ttBusinessUnit.BusinessUnitRef = </w:t>
      </w:r>
      <w:r w:rsidRPr="006B7036">
        <w:rPr>
          <w:rFonts w:cs="Courier New"/>
          <w:color w:val="7F0055"/>
          <w:szCs w:val="18"/>
        </w:rPr>
        <w:t>dynamic-new</w:t>
      </w:r>
    </w:p>
    <w:p w14:paraId="633DE5AA" w14:textId="64CB3900" w:rsidR="00487C9D" w:rsidRPr="00487C9D" w:rsidRDefault="00487C9D" w:rsidP="00487C9D">
      <w:pPr>
        <w:pStyle w:val="BlockCode"/>
      </w:pPr>
      <w:r w:rsidRPr="00487C9D">
        <w:t xml:space="preserve">(ttBusinessUnit.Classname) (ttBusinessUnit.Name,ttBusinessUnit.MaxNumDepartments).                 </w:t>
      </w:r>
    </w:p>
    <w:p w14:paraId="79CDEA36" w14:textId="58A0A02B" w:rsidR="00487C9D" w:rsidRPr="00487C9D" w:rsidRDefault="00487C9D" w:rsidP="00487C9D">
      <w:pPr>
        <w:pStyle w:val="BlockCode"/>
      </w:pPr>
      <w:r w:rsidRPr="006B7036">
        <w:rPr>
          <w:rFonts w:cs="Courier New"/>
          <w:color w:val="7F0055"/>
          <w:szCs w:val="18"/>
        </w:rPr>
        <w:t xml:space="preserve">empty temp-table </w:t>
      </w:r>
      <w:r w:rsidRPr="00487C9D">
        <w:t>ttDepartment</w:t>
      </w:r>
      <w:bookmarkStart w:id="126" w:name="_GoBack"/>
      <w:bookmarkEnd w:id="126"/>
      <w:r w:rsidRPr="00487C9D">
        <w:t>.</w:t>
      </w:r>
    </w:p>
    <w:p w14:paraId="65A2BFA6" w14:textId="68426860" w:rsidR="00BC78B8" w:rsidRPr="00B406A6" w:rsidRDefault="00BC78B8" w:rsidP="00343FE1">
      <w:pPr>
        <w:pStyle w:val="BlockLine"/>
      </w:pPr>
    </w:p>
    <w:p w14:paraId="2F9F429C" w14:textId="77777777" w:rsidR="00BC78B8" w:rsidRPr="00B406A6" w:rsidRDefault="00BC78B8" w:rsidP="00BC78B8">
      <w:pPr>
        <w:pStyle w:val="Heading5"/>
      </w:pPr>
    </w:p>
    <w:p w14:paraId="0BCB2574" w14:textId="77777777" w:rsidR="00317568" w:rsidRDefault="00317568"/>
    <w:p w14:paraId="0B689142" w14:textId="77777777" w:rsidR="00BC78B8" w:rsidRDefault="00317568" w:rsidP="00317568">
      <w:pPr>
        <w:tabs>
          <w:tab w:val="left" w:pos="2465"/>
        </w:tabs>
        <w:rPr>
          <w:rFonts w:ascii="Arial" w:hAnsi="Arial"/>
          <w:b/>
          <w:vanish/>
          <w:sz w:val="22"/>
          <w:szCs w:val="20"/>
        </w:rPr>
      </w:pPr>
      <w:r>
        <w:tab/>
      </w:r>
    </w:p>
    <w:p w14:paraId="45995AB5" w14:textId="76212004" w:rsidR="006F6BAA" w:rsidRDefault="006F6BAA" w:rsidP="006F6BAA">
      <w:pPr>
        <w:pStyle w:val="Heading3"/>
      </w:pPr>
      <w:bookmarkStart w:id="127" w:name="_Toc434845823"/>
      <w:r>
        <w:lastRenderedPageBreak/>
        <w:t>Check your understanding</w:t>
      </w:r>
      <w:bookmarkEnd w:id="127"/>
      <w:r w:rsidR="003245E9">
        <w:t xml:space="preserve"> – Question 2</w:t>
      </w:r>
    </w:p>
    <w:p w14:paraId="2739A168" w14:textId="77777777" w:rsidR="006F6BAA" w:rsidRDefault="006F6BAA" w:rsidP="006F6BAA">
      <w:pPr>
        <w:pStyle w:val="TopLine"/>
      </w:pPr>
    </w:p>
    <w:p w14:paraId="68F1C97A" w14:textId="77777777" w:rsidR="006F6BAA" w:rsidRDefault="006F6BAA" w:rsidP="006F6BAA">
      <w:pPr>
        <w:pStyle w:val="Heading5"/>
      </w:pPr>
      <w:r>
        <w:t>Page name: l4t5p011</w:t>
      </w:r>
    </w:p>
    <w:p w14:paraId="1ECB3E17" w14:textId="77777777" w:rsidR="006F6BAA" w:rsidRDefault="006F6BAA" w:rsidP="006F6BAA">
      <w:pPr>
        <w:pStyle w:val="BlockText"/>
        <w:rPr>
          <w:vanish/>
        </w:rPr>
      </w:pPr>
      <w:r>
        <w:rPr>
          <w:vanish/>
        </w:rPr>
        <w:t>Next: l4t6p000</w:t>
      </w:r>
    </w:p>
    <w:p w14:paraId="7619B9FD" w14:textId="77777777" w:rsidR="006F6BAA" w:rsidRDefault="006F6BAA" w:rsidP="006F6BAA">
      <w:pPr>
        <w:pStyle w:val="Blocklinehidden"/>
      </w:pPr>
      <w:r>
        <w:t>Block line</w:t>
      </w:r>
    </w:p>
    <w:p w14:paraId="5401239B" w14:textId="77777777" w:rsidR="006F6BAA" w:rsidRDefault="006F6BAA" w:rsidP="006F6BAA">
      <w:pPr>
        <w:pStyle w:val="Heading5"/>
      </w:pPr>
      <w:r>
        <w:t>Page type</w:t>
      </w:r>
    </w:p>
    <w:p w14:paraId="4ABFE586" w14:textId="77777777" w:rsidR="006F6BAA" w:rsidRDefault="006F6BAA" w:rsidP="006F6BAA">
      <w:pPr>
        <w:pStyle w:val="BlockText"/>
        <w:rPr>
          <w:vanish/>
        </w:rPr>
      </w:pPr>
      <w:r>
        <w:rPr>
          <w:vanish/>
        </w:rPr>
        <w:t>Multiple choice multiple select</w:t>
      </w:r>
    </w:p>
    <w:p w14:paraId="3ED514F4" w14:textId="77777777" w:rsidR="006F6BAA" w:rsidRDefault="006F6BAA" w:rsidP="006F6BAA">
      <w:pPr>
        <w:pStyle w:val="Blocklinehidden"/>
      </w:pPr>
      <w:r>
        <w:t>Block line</w:t>
      </w:r>
    </w:p>
    <w:p w14:paraId="0F91B53A" w14:textId="464D3EA3" w:rsidR="006F6BAA" w:rsidRDefault="006F6BAA" w:rsidP="006F6BAA">
      <w:pPr>
        <w:pStyle w:val="Heading5"/>
      </w:pPr>
      <w:r>
        <w:t>Graphics/Slide</w:t>
      </w:r>
    </w:p>
    <w:p w14:paraId="768D949B" w14:textId="77777777" w:rsidR="006F6BAA" w:rsidRDefault="006F6BAA" w:rsidP="006F6BAA">
      <w:pPr>
        <w:pStyle w:val="BlockText"/>
      </w:pPr>
      <w:r>
        <w:t>For a class, what must you define so that the class will have “singleton” behavior?</w:t>
      </w:r>
    </w:p>
    <w:p w14:paraId="308AEE41" w14:textId="77777777" w:rsidR="006F6BAA" w:rsidRDefault="006F6BAA" w:rsidP="006F6BAA">
      <w:pPr>
        <w:pStyle w:val="BlockText"/>
      </w:pPr>
    </w:p>
    <w:p w14:paraId="5CE2F579" w14:textId="77777777" w:rsidR="006F6BAA" w:rsidRDefault="006F6BAA" w:rsidP="006F6BAA">
      <w:pPr>
        <w:pStyle w:val="BlockText"/>
        <w:rPr>
          <w:vanish/>
        </w:rPr>
      </w:pPr>
      <w:r>
        <w:rPr>
          <w:vanish/>
        </w:rPr>
        <w:t>[mouse] Choose all that apply, and click Submit.</w:t>
      </w:r>
    </w:p>
    <w:p w14:paraId="09F01633" w14:textId="77777777" w:rsidR="006F6BAA" w:rsidRDefault="006F6BAA" w:rsidP="006F6BAA">
      <w:pPr>
        <w:pStyle w:val="BlockText"/>
      </w:pPr>
      <w:r>
        <w:rPr>
          <w:vanish/>
        </w:rPr>
        <w:t xml:space="preserve">[ILT] </w:t>
      </w:r>
      <w:r>
        <w:t>Choose all that apply.</w:t>
      </w:r>
    </w:p>
    <w:p w14:paraId="5A9063F0" w14:textId="77777777" w:rsidR="006F6BAA" w:rsidRDefault="006F6BAA" w:rsidP="006F6BAA">
      <w:pPr>
        <w:pStyle w:val="BlockText"/>
      </w:pPr>
    </w:p>
    <w:p w14:paraId="7056DDFA" w14:textId="77777777" w:rsidR="006F6BAA" w:rsidRPr="00335DEE" w:rsidRDefault="006F6BAA" w:rsidP="004867B9">
      <w:pPr>
        <w:pStyle w:val="BulletQuestions"/>
        <w:numPr>
          <w:ilvl w:val="0"/>
          <w:numId w:val="81"/>
        </w:numPr>
      </w:pPr>
      <w:r>
        <w:t xml:space="preserve">Specify a </w:t>
      </w:r>
      <w:r w:rsidRPr="002F49C4">
        <w:rPr>
          <w:i/>
        </w:rPr>
        <w:t>singleton</w:t>
      </w:r>
      <w:r>
        <w:t xml:space="preserve"> keyword in the class definition.</w:t>
      </w:r>
    </w:p>
    <w:p w14:paraId="4F8EC052" w14:textId="77777777" w:rsidR="006F6BAA" w:rsidRPr="00335DEE" w:rsidRDefault="006F6BAA" w:rsidP="006F6BAA">
      <w:pPr>
        <w:pStyle w:val="BulletQuestions"/>
      </w:pPr>
      <w:r>
        <w:t>A static public data member that will hold a reference to an instance of the class.</w:t>
      </w:r>
    </w:p>
    <w:p w14:paraId="3274F769" w14:textId="77777777" w:rsidR="006F6BAA" w:rsidRPr="00335DEE" w:rsidRDefault="006F6BAA" w:rsidP="006F6BAA">
      <w:pPr>
        <w:pStyle w:val="BulletQuestions"/>
      </w:pPr>
      <w:r>
        <w:t>A private data member that will hold a reference to an instance of the class.</w:t>
      </w:r>
    </w:p>
    <w:p w14:paraId="4C444705" w14:textId="77777777" w:rsidR="006F6BAA" w:rsidRPr="00335DEE" w:rsidRDefault="006F6BAA" w:rsidP="006F6BAA">
      <w:pPr>
        <w:pStyle w:val="BulletQuestions"/>
      </w:pPr>
      <w:r>
        <w:t>A constructor that takes no arguments.</w:t>
      </w:r>
    </w:p>
    <w:p w14:paraId="7265566B" w14:textId="77777777" w:rsidR="006F6BAA" w:rsidRDefault="006F6BAA" w:rsidP="006F6BAA">
      <w:pPr>
        <w:pStyle w:val="BulletQuestions"/>
      </w:pPr>
      <w:r>
        <w:t>A static constructor that takes no arguments.</w:t>
      </w:r>
    </w:p>
    <w:p w14:paraId="34B12B47" w14:textId="77777777" w:rsidR="006F6BAA" w:rsidRDefault="006F6BAA" w:rsidP="006F6BAA">
      <w:pPr>
        <w:pStyle w:val="BulletQuestions"/>
      </w:pPr>
      <w:r>
        <w:t xml:space="preserve">A public </w:t>
      </w:r>
      <w:proofErr w:type="gramStart"/>
      <w:r>
        <w:t>Create(</w:t>
      </w:r>
      <w:proofErr w:type="gramEnd"/>
      <w:r>
        <w:t>) method for creating the instance.</w:t>
      </w:r>
    </w:p>
    <w:p w14:paraId="0BD6058F" w14:textId="77777777" w:rsidR="006F6BAA" w:rsidRDefault="006F6BAA" w:rsidP="006F6BAA">
      <w:pPr>
        <w:pStyle w:val="BulletQuestions"/>
        <w:numPr>
          <w:ilvl w:val="0"/>
          <w:numId w:val="0"/>
        </w:numPr>
        <w:ind w:left="2160"/>
      </w:pPr>
    </w:p>
    <w:p w14:paraId="2C9FEC5B" w14:textId="77777777" w:rsidR="006F6BAA" w:rsidRDefault="006F6BAA" w:rsidP="006F6BAA">
      <w:pPr>
        <w:pStyle w:val="BlockText"/>
      </w:pPr>
      <w:r>
        <w:rPr>
          <w:vanish/>
        </w:rPr>
        <w:t xml:space="preserve">[ILT] </w:t>
      </w:r>
      <w:r>
        <w:t>Answers are at the end of the lesson.</w:t>
      </w:r>
    </w:p>
    <w:p w14:paraId="0E3B3BC0" w14:textId="77777777" w:rsidR="006F6BAA" w:rsidRDefault="006F6BAA" w:rsidP="006F6BAA">
      <w:pPr>
        <w:pStyle w:val="BlockLine"/>
      </w:pPr>
    </w:p>
    <w:p w14:paraId="116FDC51" w14:textId="77777777" w:rsidR="006F6BAA" w:rsidRDefault="006F6BAA" w:rsidP="006F6BAA">
      <w:pPr>
        <w:pStyle w:val="Heading5"/>
      </w:pPr>
      <w:r>
        <w:t>Correct answer</w:t>
      </w:r>
    </w:p>
    <w:p w14:paraId="0B63BF4F" w14:textId="77777777" w:rsidR="006F6BAA" w:rsidRDefault="006F6BAA" w:rsidP="006F6BAA">
      <w:pPr>
        <w:pStyle w:val="BlockText"/>
        <w:rPr>
          <w:vanish/>
        </w:rPr>
      </w:pPr>
      <w:r>
        <w:rPr>
          <w:vanish/>
        </w:rPr>
        <w:t>B, E</w:t>
      </w:r>
    </w:p>
    <w:p w14:paraId="0CAEEFCD" w14:textId="77777777" w:rsidR="006F6BAA" w:rsidRDefault="006F6BAA" w:rsidP="006F6BAA">
      <w:pPr>
        <w:pStyle w:val="Blocklinehidden"/>
      </w:pPr>
      <w:r>
        <w:t>Block line</w:t>
      </w:r>
    </w:p>
    <w:p w14:paraId="2E32447F" w14:textId="77777777" w:rsidR="006F6BAA" w:rsidRDefault="006F6BAA" w:rsidP="006F6BAA">
      <w:pPr>
        <w:pStyle w:val="Heading5"/>
      </w:pPr>
      <w:r>
        <w:t>Feedback</w:t>
      </w:r>
    </w:p>
    <w:p w14:paraId="597A7861" w14:textId="77777777" w:rsidR="006F6BAA" w:rsidRDefault="006F6BAA" w:rsidP="006F6BAA">
      <w:pPr>
        <w:pStyle w:val="BlockText"/>
        <w:rPr>
          <w:vanish/>
        </w:rPr>
      </w:pPr>
      <w:r>
        <w:rPr>
          <w:vanish/>
        </w:rPr>
        <w:t>Correct: That is correct. &lt;Optionally, reinforce and elaborate the correct answer.&gt;</w:t>
      </w:r>
    </w:p>
    <w:p w14:paraId="4A68FC93" w14:textId="77777777" w:rsidR="006F6BAA" w:rsidRDefault="006F6BAA" w:rsidP="006F6BAA">
      <w:pPr>
        <w:pStyle w:val="BlockText"/>
        <w:rPr>
          <w:vanish/>
        </w:rPr>
      </w:pPr>
      <w:r>
        <w:rPr>
          <w:vanish/>
        </w:rPr>
        <w:t>Incorrect on first try: That is incorrect. Try again.</w:t>
      </w:r>
    </w:p>
    <w:p w14:paraId="38AE7D5A" w14:textId="77777777" w:rsidR="006F6BAA" w:rsidRDefault="006F6BAA" w:rsidP="006F6BAA">
      <w:pPr>
        <w:pStyle w:val="BlockText"/>
        <w:rPr>
          <w:vanish/>
        </w:rPr>
      </w:pPr>
      <w:r>
        <w:rPr>
          <w:vanish/>
        </w:rPr>
        <w:t>Incorrect on second try: That is incorrect. The correct answers are B and E. &lt;Optionally, reinforce and elaborate the correct answer.&gt;</w:t>
      </w:r>
    </w:p>
    <w:p w14:paraId="190BB965" w14:textId="77777777" w:rsidR="006F6BAA" w:rsidRDefault="006F6BAA" w:rsidP="006F6BAA">
      <w:pPr>
        <w:pStyle w:val="Blocklinehidden"/>
      </w:pPr>
      <w:r>
        <w:t>Block line</w:t>
      </w:r>
    </w:p>
    <w:p w14:paraId="71D4070B" w14:textId="77777777" w:rsidR="006F6BAA" w:rsidRDefault="006F6BAA" w:rsidP="006F6BAA">
      <w:pPr>
        <w:pStyle w:val="Heading5"/>
      </w:pPr>
    </w:p>
    <w:p w14:paraId="6E1F2967" w14:textId="77777777" w:rsidR="00F11E43" w:rsidRDefault="00F11E43"/>
    <w:p w14:paraId="3C8450B9" w14:textId="77777777" w:rsidR="00F11E43" w:rsidRDefault="00F11E43"/>
    <w:p w14:paraId="3B19B03C" w14:textId="77777777" w:rsidR="00B6639D" w:rsidRDefault="00F11E43" w:rsidP="00F11E43">
      <w:pPr>
        <w:tabs>
          <w:tab w:val="left" w:pos="2730"/>
        </w:tabs>
        <w:rPr>
          <w:rFonts w:ascii="Arial" w:hAnsi="Arial"/>
          <w:b/>
          <w:vanish/>
          <w:sz w:val="22"/>
          <w:szCs w:val="20"/>
        </w:rPr>
      </w:pPr>
      <w:r>
        <w:tab/>
      </w:r>
    </w:p>
    <w:p w14:paraId="638ABE45" w14:textId="77777777" w:rsidR="00B6639D" w:rsidRDefault="00B6639D" w:rsidP="000F7185">
      <w:pPr>
        <w:pStyle w:val="Heading2"/>
      </w:pPr>
      <w:r>
        <w:lastRenderedPageBreak/>
        <w:t xml:space="preserve">Try It 3.3: </w:t>
      </w:r>
      <w:r w:rsidR="007955DF">
        <w:t>Using a singleton and creating classes</w:t>
      </w:r>
      <w:r w:rsidR="00C87CCC">
        <w:t xml:space="preserve"> dynamically</w:t>
      </w:r>
    </w:p>
    <w:p w14:paraId="5CB23A0D" w14:textId="77777777" w:rsidR="00B6639D" w:rsidRDefault="00B6639D" w:rsidP="00B6639D">
      <w:pPr>
        <w:pStyle w:val="TopLine"/>
      </w:pPr>
    </w:p>
    <w:p w14:paraId="3C69EE86" w14:textId="77777777" w:rsidR="00B6639D" w:rsidRDefault="00B6639D" w:rsidP="00B6639D">
      <w:pPr>
        <w:pStyle w:val="Heading5"/>
      </w:pPr>
      <w:r>
        <w:t>Page name: l3t2p120</w:t>
      </w:r>
    </w:p>
    <w:p w14:paraId="46F05070" w14:textId="77777777" w:rsidR="00B6639D" w:rsidRDefault="00B6639D" w:rsidP="00B6639D">
      <w:pPr>
        <w:pStyle w:val="BlockText"/>
        <w:rPr>
          <w:vanish/>
        </w:rPr>
      </w:pPr>
      <w:r>
        <w:rPr>
          <w:vanish/>
        </w:rPr>
        <w:t>Next: l3t3p000</w:t>
      </w:r>
    </w:p>
    <w:p w14:paraId="0C4AB6A7" w14:textId="77777777" w:rsidR="00B6639D" w:rsidRDefault="00B6639D" w:rsidP="00B6639D">
      <w:pPr>
        <w:pStyle w:val="Blocklinehidden"/>
      </w:pPr>
      <w:r>
        <w:t>Block line</w:t>
      </w:r>
    </w:p>
    <w:p w14:paraId="294DCF9B" w14:textId="77777777" w:rsidR="00B6639D" w:rsidRDefault="00B6639D" w:rsidP="00B6639D">
      <w:pPr>
        <w:pStyle w:val="Heading5"/>
      </w:pPr>
      <w:r>
        <w:t>Page type</w:t>
      </w:r>
    </w:p>
    <w:p w14:paraId="292223DC" w14:textId="77777777" w:rsidR="00B6639D" w:rsidRDefault="00B6639D" w:rsidP="00B6639D">
      <w:pPr>
        <w:pStyle w:val="BlockText"/>
        <w:rPr>
          <w:vanish/>
        </w:rPr>
      </w:pPr>
      <w:r>
        <w:rPr>
          <w:vanish/>
        </w:rPr>
        <w:t>Try it structure</w:t>
      </w:r>
    </w:p>
    <w:p w14:paraId="1DC66B64" w14:textId="77777777" w:rsidR="00B6639D" w:rsidRDefault="00B6639D" w:rsidP="00B6639D">
      <w:pPr>
        <w:pStyle w:val="Blocklinehidden"/>
      </w:pPr>
      <w:r>
        <w:t>Block line</w:t>
      </w:r>
    </w:p>
    <w:p w14:paraId="122E770F" w14:textId="77777777" w:rsidR="008460BD" w:rsidRDefault="008460BD" w:rsidP="008460BD">
      <w:pPr>
        <w:pStyle w:val="Heading5"/>
      </w:pPr>
      <w:r>
        <w:t>Graphics/Slide</w:t>
      </w:r>
    </w:p>
    <w:p w14:paraId="4658BFD7" w14:textId="77777777" w:rsidR="005D36FD" w:rsidRDefault="00B6639D" w:rsidP="005D36FD">
      <w:pPr>
        <w:pStyle w:val="BlockText"/>
      </w:pPr>
      <w:r>
        <w:t xml:space="preserve">In this Try It, you will </w:t>
      </w:r>
      <w:r w:rsidR="007C0E59">
        <w:t>import</w:t>
      </w:r>
      <w:r w:rsidR="0013689D">
        <w:t xml:space="preserve"> </w:t>
      </w:r>
      <w:r w:rsidR="00410439">
        <w:t>the</w:t>
      </w:r>
      <w:r w:rsidR="0013689D">
        <w:t xml:space="preserve"> </w:t>
      </w:r>
      <w:r w:rsidR="0013689D" w:rsidRPr="0013689D">
        <w:rPr>
          <w:i/>
        </w:rPr>
        <w:t>Corporation</w:t>
      </w:r>
      <w:r w:rsidR="0013689D">
        <w:t xml:space="preserve"> class </w:t>
      </w:r>
      <w:r w:rsidR="007C0E59">
        <w:t xml:space="preserve">and add </w:t>
      </w:r>
      <w:r w:rsidR="0013689D">
        <w:t>a static data member and a static constructor</w:t>
      </w:r>
      <w:r w:rsidR="00410439" w:rsidRPr="00410439">
        <w:t xml:space="preserve"> </w:t>
      </w:r>
      <w:r w:rsidR="00410439">
        <w:t xml:space="preserve">to </w:t>
      </w:r>
      <w:r w:rsidR="00C00365">
        <w:t xml:space="preserve">it so that it can be </w:t>
      </w:r>
      <w:r w:rsidR="00410439">
        <w:t>use</w:t>
      </w:r>
      <w:r w:rsidR="00C00365">
        <w:t>d</w:t>
      </w:r>
      <w:r w:rsidR="00410439">
        <w:t xml:space="preserve"> as a singleton</w:t>
      </w:r>
      <w:r w:rsidR="0013689D">
        <w:t xml:space="preserve">. Then, you will add code to the </w:t>
      </w:r>
      <w:r w:rsidR="0013689D" w:rsidRPr="0013689D">
        <w:rPr>
          <w:i/>
        </w:rPr>
        <w:t>Corporation</w:t>
      </w:r>
      <w:r w:rsidR="0013689D">
        <w:t xml:space="preserve"> class </w:t>
      </w:r>
      <w:r w:rsidR="001F3031">
        <w:t>to</w:t>
      </w:r>
      <w:r w:rsidR="0013689D">
        <w:t xml:space="preserve"> create the business unit</w:t>
      </w:r>
      <w:r w:rsidR="0083248A">
        <w:t xml:space="preserve"> instance</w:t>
      </w:r>
      <w:r w:rsidR="0013689D">
        <w:t>s</w:t>
      </w:r>
      <w:r w:rsidR="00DE3D65">
        <w:t xml:space="preserve"> (</w:t>
      </w:r>
      <w:r w:rsidR="004743AA">
        <w:t xml:space="preserve">of types </w:t>
      </w:r>
      <w:r w:rsidR="004743AA" w:rsidRPr="00DF5CAE">
        <w:rPr>
          <w:i/>
        </w:rPr>
        <w:t>Company</w:t>
      </w:r>
      <w:r w:rsidR="004743AA">
        <w:t xml:space="preserve"> and </w:t>
      </w:r>
      <w:r w:rsidR="004743AA" w:rsidRPr="00DF5CAE">
        <w:rPr>
          <w:i/>
        </w:rPr>
        <w:t>Franchise</w:t>
      </w:r>
      <w:r w:rsidR="004743AA">
        <w:t>)</w:t>
      </w:r>
      <w:r w:rsidR="0013689D">
        <w:t xml:space="preserve"> of the corporation dynamically. </w:t>
      </w:r>
      <w:r w:rsidR="005D36FD">
        <w:t xml:space="preserve">The </w:t>
      </w:r>
      <w:r w:rsidR="005D36FD" w:rsidRPr="00DF5CAE">
        <w:rPr>
          <w:i/>
        </w:rPr>
        <w:t>Corporation</w:t>
      </w:r>
      <w:r w:rsidR="005D36FD">
        <w:t xml:space="preserve"> instance will be created automatically when the AVM detects the first use of </w:t>
      </w:r>
      <w:r w:rsidR="005D36FD" w:rsidRPr="00DF5CAE">
        <w:rPr>
          <w:i/>
        </w:rPr>
        <w:t>Corporation</w:t>
      </w:r>
      <w:r w:rsidR="005D36FD">
        <w:t>.</w:t>
      </w:r>
    </w:p>
    <w:p w14:paraId="55C46FEC" w14:textId="77777777" w:rsidR="0013689D" w:rsidRDefault="0013689D" w:rsidP="00B6639D">
      <w:pPr>
        <w:pStyle w:val="BlockText"/>
      </w:pPr>
    </w:p>
    <w:p w14:paraId="6C06A240" w14:textId="76CCC79F" w:rsidR="00B6639D" w:rsidRDefault="00B6639D" w:rsidP="00B6639D">
      <w:pPr>
        <w:spacing w:line="300" w:lineRule="atLeast"/>
        <w:ind w:left="1800"/>
        <w:rPr>
          <w:sz w:val="22"/>
        </w:rPr>
      </w:pPr>
      <w:r w:rsidRPr="00702598">
        <w:rPr>
          <w:sz w:val="22"/>
        </w:rPr>
        <w:t xml:space="preserve">The exercise steps take approximately </w:t>
      </w:r>
      <w:r w:rsidR="007A0B27" w:rsidRPr="00702598">
        <w:rPr>
          <w:sz w:val="22"/>
        </w:rPr>
        <w:t>30</w:t>
      </w:r>
      <w:r w:rsidRPr="00702598">
        <w:rPr>
          <w:sz w:val="22"/>
        </w:rPr>
        <w:t xml:space="preserve"> </w:t>
      </w:r>
      <w:r w:rsidR="00F8611C" w:rsidRPr="00702598">
        <w:rPr>
          <w:sz w:val="22"/>
        </w:rPr>
        <w:t>minutes</w:t>
      </w:r>
      <w:r w:rsidRPr="00702598">
        <w:rPr>
          <w:sz w:val="22"/>
        </w:rPr>
        <w:t xml:space="preserve"> to complete. </w:t>
      </w:r>
    </w:p>
    <w:p w14:paraId="2FA1B0CE" w14:textId="77777777" w:rsidR="006B7036" w:rsidRDefault="006B7036" w:rsidP="00D76539">
      <w:pPr>
        <w:pStyle w:val="BlockText"/>
      </w:pPr>
    </w:p>
    <w:p w14:paraId="29131A18" w14:textId="08729A9A" w:rsidR="00D76539" w:rsidRPr="00702598" w:rsidRDefault="00D76539" w:rsidP="00D76539">
      <w:pPr>
        <w:pStyle w:val="BlockText"/>
      </w:pPr>
      <w:r>
        <w:t xml:space="preserve">Please refer to the </w:t>
      </w:r>
      <w:r>
        <w:rPr>
          <w:i/>
        </w:rPr>
        <w:t>Exercise Guide</w:t>
      </w:r>
      <w:r>
        <w:t xml:space="preserve"> for the instructions for this Try It.</w:t>
      </w:r>
    </w:p>
    <w:p w14:paraId="558B5235" w14:textId="77777777" w:rsidR="00B6639D" w:rsidRDefault="00B6639D" w:rsidP="00B6639D">
      <w:pPr>
        <w:pStyle w:val="BlockLine"/>
      </w:pPr>
    </w:p>
    <w:p w14:paraId="0E995F18" w14:textId="77777777" w:rsidR="00E163E1" w:rsidRDefault="00E163E1" w:rsidP="00E163E1">
      <w:pPr>
        <w:pStyle w:val="Heading2"/>
      </w:pPr>
      <w:r>
        <w:lastRenderedPageBreak/>
        <w:t>Using Events</w:t>
      </w:r>
    </w:p>
    <w:p w14:paraId="2CE1CA53" w14:textId="77777777" w:rsidR="00E163E1" w:rsidRDefault="00E163E1" w:rsidP="00E163E1">
      <w:pPr>
        <w:pStyle w:val="TopLine"/>
      </w:pPr>
    </w:p>
    <w:p w14:paraId="6D1BAB3D" w14:textId="77777777" w:rsidR="00E163E1" w:rsidRDefault="00E163E1" w:rsidP="00E163E1">
      <w:pPr>
        <w:pStyle w:val="Heading5"/>
      </w:pPr>
      <w:r>
        <w:t>Page name: lntnpnnn</w:t>
      </w:r>
    </w:p>
    <w:p w14:paraId="5985423D" w14:textId="77777777" w:rsidR="00E163E1" w:rsidRDefault="00E163E1" w:rsidP="00E163E1">
      <w:pPr>
        <w:pStyle w:val="BlockText"/>
        <w:rPr>
          <w:vanish/>
        </w:rPr>
      </w:pPr>
      <w:r>
        <w:rPr>
          <w:vanish/>
        </w:rPr>
        <w:t>Next: lntnpnnn</w:t>
      </w:r>
    </w:p>
    <w:p w14:paraId="684AFA65" w14:textId="77777777" w:rsidR="00E163E1" w:rsidRDefault="00E163E1" w:rsidP="00E163E1">
      <w:pPr>
        <w:pStyle w:val="Blocklinehidden"/>
      </w:pPr>
      <w:r>
        <w:t>Block line</w:t>
      </w:r>
    </w:p>
    <w:p w14:paraId="1F74E589" w14:textId="77777777" w:rsidR="00E163E1" w:rsidRDefault="00E163E1" w:rsidP="00E163E1">
      <w:pPr>
        <w:pStyle w:val="Heading5"/>
      </w:pPr>
      <w:r>
        <w:t>Page type</w:t>
      </w:r>
    </w:p>
    <w:p w14:paraId="62968160" w14:textId="77777777" w:rsidR="00E163E1" w:rsidRDefault="00E163E1" w:rsidP="00E163E1">
      <w:pPr>
        <w:pStyle w:val="BlockText"/>
        <w:rPr>
          <w:vanish/>
        </w:rPr>
      </w:pPr>
      <w:r>
        <w:rPr>
          <w:vanish/>
        </w:rPr>
        <w:t>Topic introduction</w:t>
      </w:r>
    </w:p>
    <w:p w14:paraId="42EE1A17" w14:textId="77777777" w:rsidR="00E163E1" w:rsidRDefault="00E163E1" w:rsidP="00E163E1">
      <w:pPr>
        <w:pStyle w:val="Blocklinehidden"/>
      </w:pPr>
      <w:r>
        <w:t>Block line</w:t>
      </w:r>
    </w:p>
    <w:p w14:paraId="436BB281" w14:textId="4EDD77ED" w:rsidR="00E163E1" w:rsidRDefault="00E163E1" w:rsidP="00E163E1">
      <w:pPr>
        <w:pStyle w:val="Heading5"/>
      </w:pPr>
      <w:r>
        <w:t>Graphics/Slide</w:t>
      </w:r>
    </w:p>
    <w:p w14:paraId="15ABEA03" w14:textId="77777777" w:rsidR="00E163E1" w:rsidRDefault="00E163E1" w:rsidP="00E163E1">
      <w:pPr>
        <w:pStyle w:val="Heading5"/>
      </w:pPr>
      <w:r>
        <w:t>Text</w:t>
      </w:r>
    </w:p>
    <w:p w14:paraId="7F3D452F" w14:textId="384BED57" w:rsidR="005854B1" w:rsidRDefault="001133CB" w:rsidP="00E163E1">
      <w:pPr>
        <w:pStyle w:val="BlockText"/>
      </w:pPr>
      <w:r>
        <w:t>An event is a condition</w:t>
      </w:r>
      <w:r w:rsidR="00D115B6">
        <w:t>—</w:t>
      </w:r>
      <w:r w:rsidR="002D6983">
        <w:t>typically, a behavior and/or data change</w:t>
      </w:r>
      <w:r w:rsidR="00D115B6">
        <w:t>—</w:t>
      </w:r>
      <w:r>
        <w:t xml:space="preserve">that </w:t>
      </w:r>
      <w:r w:rsidR="00D22A90">
        <w:t>you can identify</w:t>
      </w:r>
      <w:r>
        <w:t xml:space="preserve"> in your application</w:t>
      </w:r>
      <w:r w:rsidR="00D22A90">
        <w:t>.</w:t>
      </w:r>
      <w:r w:rsidR="0063794B">
        <w:t xml:space="preserve"> Y</w:t>
      </w:r>
      <w:r w:rsidR="00390CF6">
        <w:t xml:space="preserve">ou </w:t>
      </w:r>
      <w:r w:rsidR="0063794B">
        <w:t xml:space="preserve">then </w:t>
      </w:r>
      <w:r w:rsidR="00390CF6">
        <w:t>write code to publish the event</w:t>
      </w:r>
      <w:r w:rsidR="0063794B" w:rsidRPr="0063794B">
        <w:t xml:space="preserve"> </w:t>
      </w:r>
      <w:r w:rsidR="0063794B">
        <w:t>when the event condition occurs</w:t>
      </w:r>
      <w:r w:rsidR="00390CF6">
        <w:t xml:space="preserve">. </w:t>
      </w:r>
      <w:r w:rsidR="005854B1">
        <w:t>The class where you identify the condition and publish the event is referred to as the publisher class.</w:t>
      </w:r>
    </w:p>
    <w:p w14:paraId="6C9422F1" w14:textId="77777777" w:rsidR="005854B1" w:rsidRDefault="005854B1" w:rsidP="00E163E1">
      <w:pPr>
        <w:pStyle w:val="BlockText"/>
      </w:pPr>
    </w:p>
    <w:p w14:paraId="0A0D75F5" w14:textId="77777777" w:rsidR="001133CB" w:rsidRDefault="00390CF6" w:rsidP="00E163E1">
      <w:pPr>
        <w:pStyle w:val="BlockText"/>
      </w:pPr>
      <w:r>
        <w:t>Subscribers of the event can specify an action</w:t>
      </w:r>
      <w:r w:rsidR="002A1FC2">
        <w:t>,</w:t>
      </w:r>
      <w:r>
        <w:t xml:space="preserve"> </w:t>
      </w:r>
      <w:r w:rsidR="002A1FC2">
        <w:t xml:space="preserve">called an event handler, </w:t>
      </w:r>
      <w:r>
        <w:t>that executes when the event is published.</w:t>
      </w:r>
      <w:r w:rsidR="0095724F">
        <w:t xml:space="preserve"> The event handler is a class method</w:t>
      </w:r>
      <w:r w:rsidR="001B76D3">
        <w:t xml:space="preserve"> in the subscriber class</w:t>
      </w:r>
      <w:r w:rsidR="0095724F">
        <w:t xml:space="preserve">. </w:t>
      </w:r>
    </w:p>
    <w:p w14:paraId="4172FBF7" w14:textId="77777777" w:rsidR="001133CB" w:rsidRDefault="001133CB" w:rsidP="00E163E1">
      <w:pPr>
        <w:pStyle w:val="BlockText"/>
      </w:pPr>
    </w:p>
    <w:p w14:paraId="733902E7" w14:textId="77777777" w:rsidR="001447A3" w:rsidRPr="00AF2CFF" w:rsidRDefault="00E163E1" w:rsidP="00E163E1">
      <w:pPr>
        <w:pStyle w:val="BlockText"/>
        <w:rPr>
          <w:b/>
        </w:rPr>
      </w:pPr>
      <w:r>
        <w:t xml:space="preserve">A </w:t>
      </w:r>
      <w:r w:rsidRPr="00036E64">
        <w:t>class event</w:t>
      </w:r>
      <w:r>
        <w:t xml:space="preserve"> is a class member </w:t>
      </w:r>
      <w:r w:rsidR="00AF2CFF">
        <w:t xml:space="preserve">of the publisher class </w:t>
      </w:r>
      <w:r>
        <w:t>that you define</w:t>
      </w:r>
      <w:r w:rsidR="00FD4623">
        <w:t xml:space="preserve">. </w:t>
      </w:r>
      <w:r w:rsidR="001447A3">
        <w:t>Here is the syntax for defining a class event in the publisher class.</w:t>
      </w:r>
    </w:p>
    <w:p w14:paraId="6D313F64" w14:textId="77777777" w:rsidR="00E163E1" w:rsidRDefault="00E163E1" w:rsidP="00E163E1">
      <w:pPr>
        <w:pStyle w:val="BlockText"/>
      </w:pPr>
    </w:p>
    <w:p w14:paraId="1559D9B0" w14:textId="77777777" w:rsidR="00E163E1" w:rsidRPr="00B406A6" w:rsidRDefault="00E163E1" w:rsidP="00E163E1">
      <w:pPr>
        <w:pStyle w:val="BlockCode"/>
      </w:pPr>
      <w:r>
        <w:rPr>
          <w:color w:val="7F0055"/>
        </w:rPr>
        <w:t xml:space="preserve">define </w:t>
      </w:r>
      <w:r w:rsidRPr="00DF5CAE">
        <w:t>&lt;</w:t>
      </w:r>
      <w:r>
        <w:rPr>
          <w:color w:val="7F0055"/>
        </w:rPr>
        <w:t xml:space="preserve">private </w:t>
      </w:r>
      <w:r w:rsidRPr="00DF5CAE">
        <w:t>|</w:t>
      </w:r>
      <w:r>
        <w:rPr>
          <w:color w:val="7F0055"/>
        </w:rPr>
        <w:t xml:space="preserve"> protected </w:t>
      </w:r>
      <w:r w:rsidRPr="00DF5CAE">
        <w:t>|</w:t>
      </w:r>
      <w:r>
        <w:rPr>
          <w:color w:val="7F0055"/>
        </w:rPr>
        <w:t xml:space="preserve"> public</w:t>
      </w:r>
      <w:r w:rsidRPr="00DF5CAE">
        <w:t>&gt;</w:t>
      </w:r>
      <w:r>
        <w:rPr>
          <w:color w:val="7F0055"/>
        </w:rPr>
        <w:t xml:space="preserve"> event </w:t>
      </w:r>
      <w:r>
        <w:rPr>
          <w:color w:val="000000" w:themeColor="text1"/>
        </w:rPr>
        <w:t>Event-Name</w:t>
      </w:r>
      <w:r>
        <w:rPr>
          <w:color w:val="7F0055"/>
        </w:rPr>
        <w:t xml:space="preserve"> signature void </w:t>
      </w:r>
      <w:r w:rsidRPr="00FA18DD">
        <w:rPr>
          <w:color w:val="000000" w:themeColor="text1"/>
        </w:rPr>
        <w:t>(</w:t>
      </w:r>
      <w:r>
        <w:rPr>
          <w:color w:val="000000" w:themeColor="text1"/>
        </w:rPr>
        <w:t xml:space="preserve">parameter, </w:t>
      </w:r>
      <w:r w:rsidR="008D7120">
        <w:rPr>
          <w:color w:val="000000" w:themeColor="text1"/>
        </w:rPr>
        <w:t>[parameter…]</w:t>
      </w:r>
      <w:r w:rsidRPr="00FA18DD">
        <w:rPr>
          <w:color w:val="000000" w:themeColor="text1"/>
        </w:rPr>
        <w:t>).</w:t>
      </w:r>
    </w:p>
    <w:p w14:paraId="3301003E" w14:textId="77777777" w:rsidR="00E163E1" w:rsidRPr="00694D78" w:rsidRDefault="00E163E1" w:rsidP="00E163E1">
      <w:pPr>
        <w:pStyle w:val="BlockText"/>
      </w:pPr>
    </w:p>
    <w:tbl>
      <w:tblPr>
        <w:tblStyle w:val="TableGrid"/>
        <w:tblW w:w="7560" w:type="dxa"/>
        <w:tblInd w:w="1915" w:type="dxa"/>
        <w:tblLook w:val="05E0" w:firstRow="1" w:lastRow="1" w:firstColumn="1" w:lastColumn="1" w:noHBand="0" w:noVBand="1"/>
      </w:tblPr>
      <w:tblGrid>
        <w:gridCol w:w="3026"/>
        <w:gridCol w:w="4534"/>
      </w:tblGrid>
      <w:tr w:rsidR="00E163E1" w14:paraId="2AEE3627" w14:textId="77777777" w:rsidTr="00E163E1">
        <w:trPr>
          <w:cnfStyle w:val="100000000000" w:firstRow="1" w:lastRow="0" w:firstColumn="0" w:lastColumn="0" w:oddVBand="0" w:evenVBand="0" w:oddHBand="0" w:evenHBand="0" w:firstRowFirstColumn="0" w:firstRowLastColumn="0" w:lastRowFirstColumn="0" w:lastRowLastColumn="0"/>
        </w:trPr>
        <w:tc>
          <w:tcPr>
            <w:tcW w:w="2520" w:type="dxa"/>
          </w:tcPr>
          <w:p w14:paraId="4873130E" w14:textId="77777777" w:rsidR="00E163E1" w:rsidRDefault="00E163E1" w:rsidP="00E163E1">
            <w:pPr>
              <w:pStyle w:val="TableHeading"/>
            </w:pPr>
            <w:r>
              <w:t>Syntax</w:t>
            </w:r>
            <w:r w:rsidR="008C1949">
              <w:t xml:space="preserve"> Element</w:t>
            </w:r>
          </w:p>
        </w:tc>
        <w:tc>
          <w:tcPr>
            <w:tcW w:w="3775" w:type="dxa"/>
          </w:tcPr>
          <w:p w14:paraId="01AED356" w14:textId="77777777" w:rsidR="00E163E1" w:rsidRDefault="00E163E1" w:rsidP="00E163E1">
            <w:pPr>
              <w:pStyle w:val="TableHeading"/>
            </w:pPr>
            <w:r>
              <w:t>Description</w:t>
            </w:r>
          </w:p>
        </w:tc>
      </w:tr>
      <w:tr w:rsidR="00E163E1" w14:paraId="020B0404" w14:textId="77777777" w:rsidTr="00E163E1">
        <w:tc>
          <w:tcPr>
            <w:tcW w:w="2520" w:type="dxa"/>
          </w:tcPr>
          <w:p w14:paraId="0FA03A95" w14:textId="77777777" w:rsidR="00E163E1" w:rsidRDefault="00E163E1" w:rsidP="00E163E1">
            <w:pPr>
              <w:pStyle w:val="table-text"/>
            </w:pPr>
            <w:r w:rsidRPr="009F68B1">
              <w:rPr>
                <w:color w:val="000000" w:themeColor="text1"/>
              </w:rPr>
              <w:t>&lt;private | protected | public&gt;</w:t>
            </w:r>
          </w:p>
        </w:tc>
        <w:tc>
          <w:tcPr>
            <w:tcW w:w="3775" w:type="dxa"/>
          </w:tcPr>
          <w:p w14:paraId="10F42A64" w14:textId="77777777" w:rsidR="00E163E1" w:rsidRDefault="00E163E1" w:rsidP="00E163E1">
            <w:pPr>
              <w:pStyle w:val="table-text"/>
            </w:pPr>
            <w:r>
              <w:t xml:space="preserve">Specifies an access mode for this event, </w:t>
            </w:r>
            <w:proofErr w:type="gramStart"/>
            <w:r>
              <w:t>similar to</w:t>
            </w:r>
            <w:proofErr w:type="gramEnd"/>
            <w:r>
              <w:t xml:space="preserve"> other class members. For a class event, the access mode specifies where you can subscribe a h</w:t>
            </w:r>
            <w:r w:rsidR="003C4AD6">
              <w:t xml:space="preserve">andler for the event using the </w:t>
            </w:r>
            <w:proofErr w:type="gramStart"/>
            <w:r w:rsidR="003C4AD6">
              <w:t>s</w:t>
            </w:r>
            <w:r>
              <w:t>ubscribe( )</w:t>
            </w:r>
            <w:proofErr w:type="gramEnd"/>
            <w:r>
              <w:t xml:space="preserve"> method.</w:t>
            </w:r>
          </w:p>
        </w:tc>
      </w:tr>
      <w:tr w:rsidR="00E163E1" w14:paraId="03871CFA" w14:textId="77777777" w:rsidTr="00E163E1">
        <w:tc>
          <w:tcPr>
            <w:tcW w:w="2520" w:type="dxa"/>
          </w:tcPr>
          <w:p w14:paraId="7BA5BE14" w14:textId="77777777" w:rsidR="00E163E1" w:rsidRPr="009F68B1" w:rsidRDefault="00E163E1" w:rsidP="00FB6EE7">
            <w:pPr>
              <w:pStyle w:val="table-text"/>
              <w:rPr>
                <w:color w:val="000000" w:themeColor="text1"/>
              </w:rPr>
            </w:pPr>
            <w:r>
              <w:t>Event</w:t>
            </w:r>
            <w:r w:rsidR="00FB6EE7">
              <w:t>-N</w:t>
            </w:r>
            <w:r w:rsidRPr="00B406A6">
              <w:t>ame</w:t>
            </w:r>
          </w:p>
        </w:tc>
        <w:tc>
          <w:tcPr>
            <w:tcW w:w="3775" w:type="dxa"/>
          </w:tcPr>
          <w:p w14:paraId="207A010D" w14:textId="77777777" w:rsidR="00E163E1" w:rsidRDefault="00E163E1" w:rsidP="00294B2B">
            <w:pPr>
              <w:pStyle w:val="table-text"/>
            </w:pPr>
            <w:r>
              <w:t>The n</w:t>
            </w:r>
            <w:r w:rsidRPr="00473FB2">
              <w:t xml:space="preserve">ame of the </w:t>
            </w:r>
            <w:r>
              <w:t>event</w:t>
            </w:r>
            <w:r w:rsidRPr="00473FB2">
              <w:t xml:space="preserve">. </w:t>
            </w:r>
            <w:r>
              <w:t>This name must be unique among all other events, proper</w:t>
            </w:r>
            <w:r w:rsidR="00294B2B">
              <w:t>ties, and variable data members in the application.</w:t>
            </w:r>
            <w:r>
              <w:t xml:space="preserve"> </w:t>
            </w:r>
          </w:p>
        </w:tc>
      </w:tr>
      <w:tr w:rsidR="00E163E1" w14:paraId="57E4E96C" w14:textId="77777777" w:rsidTr="00E163E1">
        <w:tc>
          <w:tcPr>
            <w:tcW w:w="2520" w:type="dxa"/>
          </w:tcPr>
          <w:p w14:paraId="716F60B5" w14:textId="77777777" w:rsidR="00E163E1" w:rsidRPr="009F68B1" w:rsidRDefault="005146C2" w:rsidP="00E163E1">
            <w:pPr>
              <w:pStyle w:val="table-text"/>
              <w:rPr>
                <w:color w:val="000000" w:themeColor="text1"/>
              </w:rPr>
            </w:pPr>
            <w:r>
              <w:t>s</w:t>
            </w:r>
            <w:r w:rsidR="00E163E1">
              <w:t xml:space="preserve">ignature void (parameter, </w:t>
            </w:r>
            <w:r w:rsidR="00A5768D">
              <w:t>[</w:t>
            </w:r>
            <w:proofErr w:type="gramStart"/>
            <w:r w:rsidR="00E163E1">
              <w:t>parameter</w:t>
            </w:r>
            <w:r w:rsidR="00A5768D">
              <w:t>..</w:t>
            </w:r>
            <w:proofErr w:type="gramEnd"/>
            <w:r w:rsidR="00A5768D">
              <w:t>]</w:t>
            </w:r>
            <w:r w:rsidR="00E163E1">
              <w:t>)</w:t>
            </w:r>
          </w:p>
        </w:tc>
        <w:tc>
          <w:tcPr>
            <w:tcW w:w="3775" w:type="dxa"/>
          </w:tcPr>
          <w:p w14:paraId="58DE014E" w14:textId="77777777" w:rsidR="00E163E1" w:rsidRDefault="00E163E1" w:rsidP="00D3217B">
            <w:pPr>
              <w:pStyle w:val="table-text"/>
            </w:pPr>
            <w:r>
              <w:t xml:space="preserve">The signature of the class event. This indicates the required signature for </w:t>
            </w:r>
            <w:r w:rsidR="00D3217B">
              <w:t>any</w:t>
            </w:r>
            <w:r w:rsidR="007C7293">
              <w:t xml:space="preserve"> event handler</w:t>
            </w:r>
            <w:r>
              <w:t xml:space="preserve"> </w:t>
            </w:r>
            <w:r w:rsidR="00D3217B">
              <w:t>that subscribes to the event</w:t>
            </w:r>
            <w:r w:rsidR="007C7293">
              <w:t>.</w:t>
            </w:r>
            <w:r>
              <w:t xml:space="preserve"> </w:t>
            </w:r>
          </w:p>
        </w:tc>
      </w:tr>
    </w:tbl>
    <w:p w14:paraId="03DBB725" w14:textId="77777777" w:rsidR="00BD624D" w:rsidRPr="0027310E" w:rsidRDefault="00BD624D" w:rsidP="00BD624D">
      <w:pPr>
        <w:pStyle w:val="BlockLine"/>
      </w:pPr>
    </w:p>
    <w:p w14:paraId="1F0DB0EE" w14:textId="77777777" w:rsidR="00E163E1" w:rsidRDefault="00E163E1" w:rsidP="00481D88">
      <w:pPr>
        <w:pStyle w:val="BlockText"/>
        <w:ind w:left="0"/>
      </w:pPr>
    </w:p>
    <w:p w14:paraId="6B494D8F" w14:textId="12A47C23" w:rsidR="00E163E1" w:rsidRDefault="008460BD" w:rsidP="00E163E1">
      <w:pPr>
        <w:pStyle w:val="Heading3"/>
      </w:pPr>
      <w:r>
        <w:lastRenderedPageBreak/>
        <w:t>Publishing class e</w:t>
      </w:r>
      <w:r w:rsidR="00E163E1">
        <w:t>vents</w:t>
      </w:r>
    </w:p>
    <w:p w14:paraId="76316281" w14:textId="77777777" w:rsidR="00E163E1" w:rsidRDefault="00E163E1" w:rsidP="00E163E1">
      <w:pPr>
        <w:pStyle w:val="TopLine"/>
      </w:pPr>
    </w:p>
    <w:p w14:paraId="5F9CDCEE" w14:textId="77777777" w:rsidR="00E163E1" w:rsidRDefault="00E163E1" w:rsidP="00E163E1">
      <w:pPr>
        <w:pStyle w:val="Heading5"/>
      </w:pPr>
      <w:r>
        <w:t>Page name: lntnpnnn</w:t>
      </w:r>
    </w:p>
    <w:p w14:paraId="1FD49039" w14:textId="77777777" w:rsidR="00E163E1" w:rsidRDefault="00E163E1" w:rsidP="00E163E1">
      <w:pPr>
        <w:pStyle w:val="BlockText"/>
        <w:rPr>
          <w:vanish/>
        </w:rPr>
      </w:pPr>
      <w:r>
        <w:rPr>
          <w:vanish/>
        </w:rPr>
        <w:t>Next: lntnpnnn</w:t>
      </w:r>
    </w:p>
    <w:p w14:paraId="38AD948D" w14:textId="77777777" w:rsidR="00E163E1" w:rsidRDefault="00E163E1" w:rsidP="00E163E1">
      <w:pPr>
        <w:pStyle w:val="Blocklinehidden"/>
      </w:pPr>
      <w:r>
        <w:t>Block line</w:t>
      </w:r>
    </w:p>
    <w:p w14:paraId="7628C7C0" w14:textId="77777777" w:rsidR="00E163E1" w:rsidRDefault="00E163E1" w:rsidP="00E163E1">
      <w:pPr>
        <w:pStyle w:val="Heading5"/>
      </w:pPr>
      <w:r>
        <w:t>Page type</w:t>
      </w:r>
    </w:p>
    <w:p w14:paraId="15840B7C" w14:textId="77777777" w:rsidR="00E163E1" w:rsidRDefault="00E163E1" w:rsidP="00E163E1">
      <w:pPr>
        <w:pStyle w:val="BlockText"/>
        <w:rPr>
          <w:vanish/>
        </w:rPr>
      </w:pPr>
      <w:r>
        <w:rPr>
          <w:vanish/>
        </w:rPr>
        <w:t>Basic content</w:t>
      </w:r>
    </w:p>
    <w:p w14:paraId="05B95BE8" w14:textId="77777777" w:rsidR="00E163E1" w:rsidRDefault="00E163E1" w:rsidP="00E163E1">
      <w:pPr>
        <w:pStyle w:val="Blocklinehidden"/>
      </w:pPr>
      <w:r>
        <w:t>Block line</w:t>
      </w:r>
    </w:p>
    <w:p w14:paraId="33078E2D" w14:textId="63FF449C" w:rsidR="00E163E1" w:rsidRDefault="00E163E1" w:rsidP="00E163E1">
      <w:pPr>
        <w:pStyle w:val="Heading5"/>
      </w:pPr>
      <w:r>
        <w:t>Graphics/Slide</w:t>
      </w:r>
    </w:p>
    <w:p w14:paraId="43E62558" w14:textId="77777777" w:rsidR="00E163E1" w:rsidRDefault="00E163E1" w:rsidP="00E163E1">
      <w:pPr>
        <w:pStyle w:val="Heading5"/>
      </w:pPr>
      <w:r>
        <w:t>Text</w:t>
      </w:r>
    </w:p>
    <w:p w14:paraId="6F33885E" w14:textId="77777777" w:rsidR="00A67B83" w:rsidRDefault="00A67B83" w:rsidP="00E163E1">
      <w:pPr>
        <w:pStyle w:val="BlockText"/>
      </w:pPr>
      <w:r>
        <w:t xml:space="preserve">In your publisher </w:t>
      </w:r>
      <w:proofErr w:type="gramStart"/>
      <w:r>
        <w:t>class</w:t>
      </w:r>
      <w:proofErr w:type="gramEnd"/>
      <w:r>
        <w:t xml:space="preserve"> you write code to identify when a condition has occurred. Then, you call the </w:t>
      </w:r>
      <w:proofErr w:type="gramStart"/>
      <w:r w:rsidRPr="00DF5CAE">
        <w:rPr>
          <w:i/>
        </w:rPr>
        <w:t>publish</w:t>
      </w:r>
      <w:r>
        <w:t>(</w:t>
      </w:r>
      <w:proofErr w:type="gramEnd"/>
      <w:r>
        <w:t xml:space="preserve">) method to publish the event. </w:t>
      </w:r>
    </w:p>
    <w:p w14:paraId="27037177" w14:textId="77777777" w:rsidR="00A67B83" w:rsidRDefault="00A67B83" w:rsidP="00E163E1">
      <w:pPr>
        <w:pStyle w:val="BlockText"/>
      </w:pPr>
    </w:p>
    <w:p w14:paraId="4A24AAB0" w14:textId="77777777" w:rsidR="00E163E1" w:rsidRDefault="00E163E1" w:rsidP="00E163E1">
      <w:pPr>
        <w:pStyle w:val="BlockText"/>
      </w:pPr>
      <w:r>
        <w:t xml:space="preserve"> </w:t>
      </w:r>
      <w:r w:rsidR="00A67B83">
        <w:t>Here</w:t>
      </w:r>
      <w:r>
        <w:t xml:space="preserve"> is the syntax to publish a class event:</w:t>
      </w:r>
    </w:p>
    <w:p w14:paraId="7BB4EE36" w14:textId="77777777" w:rsidR="00E163E1" w:rsidRDefault="00E163E1" w:rsidP="00E163E1">
      <w:pPr>
        <w:pStyle w:val="BlockText"/>
      </w:pPr>
    </w:p>
    <w:p w14:paraId="67238A5F" w14:textId="7746C7FD" w:rsidR="00E163E1" w:rsidRPr="00B406A6" w:rsidRDefault="00E163E1" w:rsidP="00E163E1">
      <w:pPr>
        <w:pStyle w:val="BlockCode"/>
      </w:pPr>
      <w:r>
        <w:rPr>
          <w:color w:val="000000" w:themeColor="text1"/>
        </w:rPr>
        <w:t>Event-Name:</w:t>
      </w:r>
      <w:r w:rsidR="00DA48F5">
        <w:rPr>
          <w:color w:val="7F0055"/>
        </w:rPr>
        <w:t xml:space="preserve">publish </w:t>
      </w:r>
      <w:r w:rsidRPr="00FA18DD">
        <w:rPr>
          <w:color w:val="000000" w:themeColor="text1"/>
        </w:rPr>
        <w:t>(</w:t>
      </w:r>
      <w:r>
        <w:rPr>
          <w:color w:val="000000" w:themeColor="text1"/>
        </w:rPr>
        <w:t xml:space="preserve">parameter, </w:t>
      </w:r>
      <w:r w:rsidR="007A795E">
        <w:rPr>
          <w:color w:val="000000" w:themeColor="text1"/>
        </w:rPr>
        <w:t>[</w:t>
      </w:r>
      <w:r>
        <w:rPr>
          <w:color w:val="000000" w:themeColor="text1"/>
        </w:rPr>
        <w:t>parameter</w:t>
      </w:r>
      <w:r w:rsidR="007A795E">
        <w:rPr>
          <w:color w:val="000000" w:themeColor="text1"/>
        </w:rPr>
        <w:t>…]</w:t>
      </w:r>
      <w:r w:rsidRPr="00FA18DD">
        <w:rPr>
          <w:color w:val="000000" w:themeColor="text1"/>
        </w:rPr>
        <w:t>)</w:t>
      </w:r>
      <w:r w:rsidRPr="006B4E2D">
        <w:rPr>
          <w:color w:val="7F0055"/>
        </w:rPr>
        <w:t>no</w:t>
      </w:r>
      <w:r w:rsidR="002709CB" w:rsidRPr="006B4E2D">
        <w:rPr>
          <w:color w:val="7F0055"/>
        </w:rPr>
        <w:t>-</w:t>
      </w:r>
      <w:r w:rsidRPr="006B4E2D">
        <w:rPr>
          <w:color w:val="7F0055"/>
        </w:rPr>
        <w:t>error</w:t>
      </w:r>
      <w:r w:rsidRPr="00FA18DD">
        <w:rPr>
          <w:color w:val="000000" w:themeColor="text1"/>
        </w:rPr>
        <w:t>.</w:t>
      </w:r>
    </w:p>
    <w:p w14:paraId="598048FC" w14:textId="77777777" w:rsidR="00E163E1" w:rsidRDefault="00E163E1" w:rsidP="00E163E1">
      <w:pPr>
        <w:pStyle w:val="BlockText"/>
      </w:pPr>
    </w:p>
    <w:tbl>
      <w:tblPr>
        <w:tblStyle w:val="TableGrid"/>
        <w:tblW w:w="7560" w:type="dxa"/>
        <w:tblInd w:w="1915" w:type="dxa"/>
        <w:tblLook w:val="05E0" w:firstRow="1" w:lastRow="1" w:firstColumn="1" w:lastColumn="1" w:noHBand="0" w:noVBand="1"/>
      </w:tblPr>
      <w:tblGrid>
        <w:gridCol w:w="3026"/>
        <w:gridCol w:w="4534"/>
      </w:tblGrid>
      <w:tr w:rsidR="00E163E1" w14:paraId="4810325F" w14:textId="77777777" w:rsidTr="00E163E1">
        <w:trPr>
          <w:cnfStyle w:val="100000000000" w:firstRow="1" w:lastRow="0" w:firstColumn="0" w:lastColumn="0" w:oddVBand="0" w:evenVBand="0" w:oddHBand="0" w:evenHBand="0" w:firstRowFirstColumn="0" w:firstRowLastColumn="0" w:lastRowFirstColumn="0" w:lastRowLastColumn="0"/>
        </w:trPr>
        <w:tc>
          <w:tcPr>
            <w:tcW w:w="3026" w:type="dxa"/>
          </w:tcPr>
          <w:p w14:paraId="297CC9A9" w14:textId="77777777" w:rsidR="00E163E1" w:rsidRDefault="00E163E1" w:rsidP="00E163E1">
            <w:pPr>
              <w:pStyle w:val="TableHeading"/>
            </w:pPr>
            <w:r>
              <w:t>Syntax</w:t>
            </w:r>
            <w:r w:rsidR="008E4C83">
              <w:t xml:space="preserve"> Element</w:t>
            </w:r>
          </w:p>
        </w:tc>
        <w:tc>
          <w:tcPr>
            <w:tcW w:w="4534" w:type="dxa"/>
          </w:tcPr>
          <w:p w14:paraId="33511144" w14:textId="77777777" w:rsidR="00E163E1" w:rsidRDefault="00E163E1" w:rsidP="00E163E1">
            <w:pPr>
              <w:pStyle w:val="TableHeading"/>
            </w:pPr>
            <w:r>
              <w:t>Description</w:t>
            </w:r>
          </w:p>
        </w:tc>
      </w:tr>
      <w:tr w:rsidR="00E163E1" w14:paraId="51E24B53" w14:textId="77777777" w:rsidTr="00E163E1">
        <w:tc>
          <w:tcPr>
            <w:tcW w:w="3026" w:type="dxa"/>
          </w:tcPr>
          <w:p w14:paraId="30694A18" w14:textId="77777777" w:rsidR="00E163E1" w:rsidRDefault="002709CB" w:rsidP="00E163E1">
            <w:pPr>
              <w:pStyle w:val="table-text"/>
            </w:pPr>
            <w:r>
              <w:t>no-</w:t>
            </w:r>
            <w:r w:rsidR="00E163E1">
              <w:t>error</w:t>
            </w:r>
          </w:p>
        </w:tc>
        <w:tc>
          <w:tcPr>
            <w:tcW w:w="4534" w:type="dxa"/>
          </w:tcPr>
          <w:p w14:paraId="524C3D8E" w14:textId="77777777" w:rsidR="00E163E1" w:rsidRDefault="00E163E1" w:rsidP="007A5518">
            <w:pPr>
              <w:pStyle w:val="table-text"/>
            </w:pPr>
            <w:r>
              <w:t xml:space="preserve">Specifies how you want to handle errors raised from publishing the event. Note that if </w:t>
            </w:r>
            <w:r w:rsidR="005A318B">
              <w:t xml:space="preserve">there are multiple subscribers to </w:t>
            </w:r>
            <w:r w:rsidR="007A5518">
              <w:t>an event</w:t>
            </w:r>
            <w:r w:rsidR="005A318B">
              <w:t xml:space="preserve"> and an </w:t>
            </w:r>
            <w:r>
              <w:t xml:space="preserve">error </w:t>
            </w:r>
            <w:r w:rsidR="005A318B">
              <w:t xml:space="preserve">is </w:t>
            </w:r>
            <w:r>
              <w:t>raised</w:t>
            </w:r>
            <w:r w:rsidR="007A5518">
              <w:t>,</w:t>
            </w:r>
            <w:r>
              <w:t xml:space="preserve"> any unexecuted event handlers </w:t>
            </w:r>
            <w:r w:rsidR="00D261CD">
              <w:t>will</w:t>
            </w:r>
            <w:r>
              <w:t xml:space="preserve"> not execute.</w:t>
            </w:r>
          </w:p>
        </w:tc>
      </w:tr>
    </w:tbl>
    <w:p w14:paraId="717087B7" w14:textId="77777777" w:rsidR="00E163E1" w:rsidRDefault="00E163E1" w:rsidP="00E163E1">
      <w:pPr>
        <w:pStyle w:val="BlockText"/>
      </w:pPr>
    </w:p>
    <w:p w14:paraId="05136C26" w14:textId="77777777" w:rsidR="00B67753" w:rsidRDefault="00B67753" w:rsidP="00E163E1">
      <w:pPr>
        <w:pStyle w:val="BlockText"/>
      </w:pPr>
      <w:r w:rsidRPr="00B67753">
        <w:rPr>
          <w:b/>
        </w:rPr>
        <w:t>Note</w:t>
      </w:r>
      <w:r>
        <w:t xml:space="preserve">: The parameter list should match the parameters defined in the event definition. </w:t>
      </w:r>
    </w:p>
    <w:p w14:paraId="55289A3C" w14:textId="77777777" w:rsidR="00E163E1" w:rsidRDefault="00E163E1" w:rsidP="00E163E1">
      <w:pPr>
        <w:pStyle w:val="BlockLine"/>
      </w:pPr>
    </w:p>
    <w:p w14:paraId="11B1E4FD" w14:textId="77777777" w:rsidR="00E163E1" w:rsidRDefault="00E163E1" w:rsidP="00E163E1">
      <w:pPr>
        <w:pStyle w:val="Heading5"/>
      </w:pPr>
    </w:p>
    <w:p w14:paraId="70AA74AE" w14:textId="62440E7C" w:rsidR="00E163E1" w:rsidRDefault="00E163E1" w:rsidP="00E163E1">
      <w:pPr>
        <w:pStyle w:val="Heading3"/>
      </w:pPr>
      <w:r>
        <w:lastRenderedPageBreak/>
        <w:t>Sub</w:t>
      </w:r>
      <w:r w:rsidR="008460BD">
        <w:t>scribing and unsubscribing event h</w:t>
      </w:r>
      <w:r>
        <w:t>andlers</w:t>
      </w:r>
    </w:p>
    <w:p w14:paraId="564B2EF2" w14:textId="77777777" w:rsidR="00E163E1" w:rsidRDefault="00E163E1" w:rsidP="00E163E1">
      <w:pPr>
        <w:pStyle w:val="TopLine"/>
      </w:pPr>
    </w:p>
    <w:p w14:paraId="1D54DDF2" w14:textId="77777777" w:rsidR="00E163E1" w:rsidRDefault="00E163E1" w:rsidP="00E163E1">
      <w:pPr>
        <w:pStyle w:val="Heading5"/>
      </w:pPr>
      <w:r>
        <w:t>Page name: lntnpnnn</w:t>
      </w:r>
    </w:p>
    <w:p w14:paraId="5BD35332" w14:textId="77777777" w:rsidR="00E163E1" w:rsidRDefault="00E163E1" w:rsidP="00E163E1">
      <w:pPr>
        <w:pStyle w:val="BlockText"/>
        <w:rPr>
          <w:vanish/>
        </w:rPr>
      </w:pPr>
      <w:r>
        <w:rPr>
          <w:vanish/>
        </w:rPr>
        <w:t>Next: lntnpnnn</w:t>
      </w:r>
    </w:p>
    <w:p w14:paraId="552B8D8A" w14:textId="77777777" w:rsidR="00E163E1" w:rsidRDefault="00E163E1" w:rsidP="00E163E1">
      <w:pPr>
        <w:pStyle w:val="Blocklinehidden"/>
      </w:pPr>
      <w:r>
        <w:t>Block line</w:t>
      </w:r>
    </w:p>
    <w:p w14:paraId="02E1C1F3" w14:textId="77777777" w:rsidR="00E163E1" w:rsidRDefault="00E163E1" w:rsidP="00E163E1">
      <w:pPr>
        <w:pStyle w:val="Heading5"/>
      </w:pPr>
      <w:r>
        <w:t>Page type</w:t>
      </w:r>
    </w:p>
    <w:p w14:paraId="29DA4073" w14:textId="77777777" w:rsidR="00E163E1" w:rsidRDefault="00E163E1" w:rsidP="00E163E1">
      <w:pPr>
        <w:pStyle w:val="BlockText"/>
        <w:rPr>
          <w:vanish/>
        </w:rPr>
      </w:pPr>
      <w:r>
        <w:rPr>
          <w:vanish/>
        </w:rPr>
        <w:t>Basic content</w:t>
      </w:r>
    </w:p>
    <w:p w14:paraId="34E745F6" w14:textId="77777777" w:rsidR="00E163E1" w:rsidRDefault="00E163E1" w:rsidP="00E163E1">
      <w:pPr>
        <w:pStyle w:val="Blocklinehidden"/>
      </w:pPr>
      <w:r>
        <w:t>Block line</w:t>
      </w:r>
    </w:p>
    <w:p w14:paraId="2773B21B" w14:textId="194FDADE" w:rsidR="00E163E1" w:rsidRDefault="00E163E1" w:rsidP="00E163E1">
      <w:pPr>
        <w:pStyle w:val="Heading5"/>
      </w:pPr>
      <w:r>
        <w:t>Graphics/Slide</w:t>
      </w:r>
    </w:p>
    <w:p w14:paraId="1C847114" w14:textId="77777777" w:rsidR="00E163E1" w:rsidRDefault="00E163E1" w:rsidP="00E163E1">
      <w:pPr>
        <w:pStyle w:val="Heading5"/>
      </w:pPr>
      <w:r>
        <w:t>Text</w:t>
      </w:r>
    </w:p>
    <w:p w14:paraId="1FF2D9BE" w14:textId="66C39D1B" w:rsidR="00751AE5" w:rsidRDefault="007D1303" w:rsidP="00E163E1">
      <w:pPr>
        <w:pStyle w:val="BlockText"/>
      </w:pPr>
      <w:r>
        <w:t>In the subscriber class</w:t>
      </w:r>
      <w:r w:rsidR="00DA48F5">
        <w:t>,</w:t>
      </w:r>
      <w:r>
        <w:t xml:space="preserve"> you subscribe </w:t>
      </w:r>
      <w:r w:rsidR="00A9179E">
        <w:t>to an event specify</w:t>
      </w:r>
      <w:r w:rsidR="003A60BE">
        <w:t>ing</w:t>
      </w:r>
      <w:r w:rsidR="00A9179E">
        <w:t xml:space="preserve"> </w:t>
      </w:r>
      <w:r w:rsidR="000D6384">
        <w:t>the</w:t>
      </w:r>
      <w:r w:rsidR="003A60BE">
        <w:t xml:space="preserve"> </w:t>
      </w:r>
      <w:r w:rsidR="00A9179E">
        <w:t>event handler</w:t>
      </w:r>
      <w:r w:rsidR="000D6384">
        <w:t xml:space="preserve"> that will execute when the event occurs</w:t>
      </w:r>
      <w:r w:rsidR="00A9179E">
        <w:t xml:space="preserve">. </w:t>
      </w:r>
      <w:r w:rsidR="00751AE5">
        <w:t xml:space="preserve">You also need to write a method to handle the event. </w:t>
      </w:r>
    </w:p>
    <w:p w14:paraId="429820D2" w14:textId="77777777" w:rsidR="00751AE5" w:rsidRDefault="00751AE5" w:rsidP="00E163E1">
      <w:pPr>
        <w:pStyle w:val="BlockText"/>
      </w:pPr>
    </w:p>
    <w:p w14:paraId="612FE71D" w14:textId="77777777" w:rsidR="00E163E1" w:rsidRDefault="007D1303" w:rsidP="00E163E1">
      <w:pPr>
        <w:pStyle w:val="BlockText"/>
      </w:pPr>
      <w:r>
        <w:t>Here</w:t>
      </w:r>
      <w:r w:rsidR="00E163E1">
        <w:t xml:space="preserve"> is the syntax to subscribe </w:t>
      </w:r>
      <w:r>
        <w:t>to</w:t>
      </w:r>
      <w:r w:rsidR="00E163E1">
        <w:t xml:space="preserve"> a class event:</w:t>
      </w:r>
    </w:p>
    <w:p w14:paraId="05C220AD" w14:textId="77777777" w:rsidR="00E163E1" w:rsidRDefault="00E163E1" w:rsidP="00E163E1">
      <w:pPr>
        <w:pStyle w:val="BlockText"/>
      </w:pPr>
    </w:p>
    <w:p w14:paraId="036C37DC" w14:textId="77777777" w:rsidR="00E163E1" w:rsidRPr="00B406A6" w:rsidRDefault="00E163E1" w:rsidP="00E163E1">
      <w:pPr>
        <w:pStyle w:val="BlockCode"/>
      </w:pPr>
      <w:r w:rsidRPr="00E60A76">
        <w:rPr>
          <w:color w:val="000000" w:themeColor="text1"/>
        </w:rPr>
        <w:t>publisher</w:t>
      </w:r>
      <w:r>
        <w:rPr>
          <w:color w:val="000000" w:themeColor="text1"/>
        </w:rPr>
        <w:t>:</w:t>
      </w:r>
      <w:r w:rsidRPr="00790276">
        <w:rPr>
          <w:color w:val="000000" w:themeColor="text1"/>
        </w:rPr>
        <w:t>Event Name</w:t>
      </w:r>
      <w:r>
        <w:rPr>
          <w:color w:val="000000" w:themeColor="text1"/>
        </w:rPr>
        <w:t xml:space="preserve"> :</w:t>
      </w:r>
      <w:r w:rsidRPr="003B1A80">
        <w:rPr>
          <w:color w:val="7F0055"/>
        </w:rPr>
        <w:t>subscribe</w:t>
      </w:r>
      <w:r>
        <w:rPr>
          <w:color w:val="000000" w:themeColor="text1"/>
        </w:rPr>
        <w:t>(handler-method</w:t>
      </w:r>
      <w:r w:rsidR="00770EE0">
        <w:rPr>
          <w:color w:val="000000" w:themeColor="text1"/>
        </w:rPr>
        <w:t>)</w:t>
      </w:r>
      <w:r w:rsidRPr="00FA18DD">
        <w:rPr>
          <w:color w:val="000000" w:themeColor="text1"/>
        </w:rPr>
        <w:t>.</w:t>
      </w:r>
    </w:p>
    <w:p w14:paraId="69A7B070" w14:textId="77777777" w:rsidR="00E163E1" w:rsidRDefault="00E163E1" w:rsidP="00E163E1">
      <w:pPr>
        <w:pStyle w:val="BlockText"/>
      </w:pPr>
    </w:p>
    <w:tbl>
      <w:tblPr>
        <w:tblStyle w:val="TableGrid"/>
        <w:tblW w:w="7560" w:type="dxa"/>
        <w:tblInd w:w="1915" w:type="dxa"/>
        <w:tblLook w:val="05E0" w:firstRow="1" w:lastRow="1" w:firstColumn="1" w:lastColumn="1" w:noHBand="0" w:noVBand="1"/>
      </w:tblPr>
      <w:tblGrid>
        <w:gridCol w:w="3026"/>
        <w:gridCol w:w="4534"/>
      </w:tblGrid>
      <w:tr w:rsidR="00D85B5D" w14:paraId="087726C4" w14:textId="77777777" w:rsidTr="00ED6039">
        <w:trPr>
          <w:cnfStyle w:val="100000000000" w:firstRow="1" w:lastRow="0" w:firstColumn="0" w:lastColumn="0" w:oddVBand="0" w:evenVBand="0" w:oddHBand="0" w:evenHBand="0" w:firstRowFirstColumn="0" w:firstRowLastColumn="0" w:lastRowFirstColumn="0" w:lastRowLastColumn="0"/>
        </w:trPr>
        <w:tc>
          <w:tcPr>
            <w:tcW w:w="3026" w:type="dxa"/>
          </w:tcPr>
          <w:p w14:paraId="61289765" w14:textId="77777777" w:rsidR="00D85B5D" w:rsidRDefault="00D85B5D" w:rsidP="00ED6039">
            <w:pPr>
              <w:pStyle w:val="TableHeading"/>
            </w:pPr>
            <w:r>
              <w:t>Syntax Element</w:t>
            </w:r>
          </w:p>
        </w:tc>
        <w:tc>
          <w:tcPr>
            <w:tcW w:w="4534" w:type="dxa"/>
          </w:tcPr>
          <w:p w14:paraId="6D44EE4E" w14:textId="77777777" w:rsidR="00D85B5D" w:rsidRDefault="00D85B5D" w:rsidP="00ED6039">
            <w:pPr>
              <w:pStyle w:val="TableHeading"/>
            </w:pPr>
            <w:r>
              <w:t>Description</w:t>
            </w:r>
          </w:p>
        </w:tc>
      </w:tr>
      <w:tr w:rsidR="00D85B5D" w14:paraId="38CC90B0" w14:textId="77777777" w:rsidTr="00ED6039">
        <w:tc>
          <w:tcPr>
            <w:tcW w:w="3026" w:type="dxa"/>
          </w:tcPr>
          <w:p w14:paraId="5E16ED91" w14:textId="77777777" w:rsidR="00D85B5D" w:rsidRDefault="00D85B5D" w:rsidP="00ED6039">
            <w:pPr>
              <w:pStyle w:val="table-text"/>
            </w:pPr>
            <w:r>
              <w:t>publisher</w:t>
            </w:r>
          </w:p>
        </w:tc>
        <w:tc>
          <w:tcPr>
            <w:tcW w:w="4534" w:type="dxa"/>
          </w:tcPr>
          <w:p w14:paraId="30A4AEA4" w14:textId="77777777" w:rsidR="00D85B5D" w:rsidRDefault="00C368E0" w:rsidP="00C368E0">
            <w:pPr>
              <w:pStyle w:val="table-text"/>
            </w:pPr>
            <w:r>
              <w:t xml:space="preserve">The class where the event is defined and published. </w:t>
            </w:r>
          </w:p>
        </w:tc>
      </w:tr>
      <w:tr w:rsidR="00D85B5D" w14:paraId="4E82B1FF" w14:textId="77777777" w:rsidTr="00ED6039">
        <w:tc>
          <w:tcPr>
            <w:tcW w:w="3026" w:type="dxa"/>
          </w:tcPr>
          <w:p w14:paraId="1AD771E1" w14:textId="77777777" w:rsidR="00D85B5D" w:rsidRDefault="00D85B5D" w:rsidP="00ED6039">
            <w:pPr>
              <w:pStyle w:val="table-text"/>
            </w:pPr>
            <w:r>
              <w:t>handler-method</w:t>
            </w:r>
          </w:p>
        </w:tc>
        <w:tc>
          <w:tcPr>
            <w:tcW w:w="4534" w:type="dxa"/>
          </w:tcPr>
          <w:p w14:paraId="56387238" w14:textId="77777777" w:rsidR="00D85B5D" w:rsidRDefault="000D608A" w:rsidP="00ED6039">
            <w:pPr>
              <w:pStyle w:val="table-text"/>
            </w:pPr>
            <w:r>
              <w:t xml:space="preserve">The name of the method that will execute when the event is published. </w:t>
            </w:r>
          </w:p>
        </w:tc>
      </w:tr>
    </w:tbl>
    <w:p w14:paraId="06F373CF" w14:textId="77777777" w:rsidR="00D85B5D" w:rsidRDefault="00D85B5D" w:rsidP="003E33F0">
      <w:pPr>
        <w:pStyle w:val="BlockText"/>
      </w:pPr>
    </w:p>
    <w:p w14:paraId="44AE7C74" w14:textId="77777777" w:rsidR="003E33F0" w:rsidRDefault="003E33F0" w:rsidP="003E33F0">
      <w:pPr>
        <w:pStyle w:val="BlockText"/>
      </w:pPr>
      <w:r>
        <w:t>You can also unsubscribe to an event. Here is the syntax to unsubscribe to a class event:</w:t>
      </w:r>
    </w:p>
    <w:p w14:paraId="74E94714" w14:textId="77777777" w:rsidR="003E33F0" w:rsidRDefault="003E33F0" w:rsidP="003E33F0">
      <w:pPr>
        <w:pStyle w:val="BlockText"/>
      </w:pPr>
    </w:p>
    <w:p w14:paraId="3458BB69" w14:textId="07006296" w:rsidR="003E33F0" w:rsidRPr="00B406A6" w:rsidRDefault="003E33F0" w:rsidP="003E33F0">
      <w:pPr>
        <w:pStyle w:val="BlockCode"/>
      </w:pPr>
      <w:r w:rsidRPr="00E60A76">
        <w:rPr>
          <w:color w:val="000000" w:themeColor="text1"/>
        </w:rPr>
        <w:t>publisher</w:t>
      </w:r>
      <w:r>
        <w:rPr>
          <w:color w:val="000000" w:themeColor="text1"/>
        </w:rPr>
        <w:t>:</w:t>
      </w:r>
      <w:r w:rsidRPr="00790276">
        <w:rPr>
          <w:color w:val="000000" w:themeColor="text1"/>
        </w:rPr>
        <w:t>Event</w:t>
      </w:r>
      <w:r w:rsidR="00DA48F5">
        <w:rPr>
          <w:color w:val="000000" w:themeColor="text1"/>
        </w:rPr>
        <w:t>-</w:t>
      </w:r>
      <w:r w:rsidRPr="00790276">
        <w:rPr>
          <w:color w:val="000000" w:themeColor="text1"/>
        </w:rPr>
        <w:t>Name</w:t>
      </w:r>
      <w:r>
        <w:rPr>
          <w:color w:val="000000" w:themeColor="text1"/>
        </w:rPr>
        <w:t>:</w:t>
      </w:r>
      <w:r w:rsidRPr="003B1A80">
        <w:rPr>
          <w:color w:val="7F0055"/>
        </w:rPr>
        <w:t>unsubscribe</w:t>
      </w:r>
      <w:r w:rsidRPr="00FA18DD">
        <w:rPr>
          <w:color w:val="000000" w:themeColor="text1"/>
        </w:rPr>
        <w:t>.</w:t>
      </w:r>
    </w:p>
    <w:p w14:paraId="4F4AB8CF" w14:textId="77777777" w:rsidR="00E163E1" w:rsidRDefault="00E163E1" w:rsidP="00E163E1">
      <w:pPr>
        <w:pStyle w:val="BlockLine"/>
      </w:pPr>
    </w:p>
    <w:p w14:paraId="00A0CAF9" w14:textId="77777777" w:rsidR="00E163E1" w:rsidRPr="005C6E67" w:rsidRDefault="00E163E1" w:rsidP="00E163E1">
      <w:pPr>
        <w:pStyle w:val="Heading5"/>
      </w:pPr>
    </w:p>
    <w:p w14:paraId="339769E8" w14:textId="77777777" w:rsidR="006F3954" w:rsidRDefault="006F3954" w:rsidP="006F3954">
      <w:pPr>
        <w:pStyle w:val="Heading3"/>
      </w:pPr>
      <w:r>
        <w:lastRenderedPageBreak/>
        <w:t>Try It 3.</w:t>
      </w:r>
      <w:r w:rsidR="00B9009B">
        <w:t>4</w:t>
      </w:r>
      <w:r>
        <w:t>: Using events</w:t>
      </w:r>
    </w:p>
    <w:p w14:paraId="52C6ACA4" w14:textId="77777777" w:rsidR="006F3954" w:rsidRDefault="006F3954" w:rsidP="006F3954">
      <w:pPr>
        <w:pStyle w:val="TopLine"/>
      </w:pPr>
    </w:p>
    <w:p w14:paraId="2ADA003C" w14:textId="77777777" w:rsidR="006F3954" w:rsidRDefault="006F3954" w:rsidP="006F3954">
      <w:pPr>
        <w:pStyle w:val="Heading5"/>
      </w:pPr>
      <w:r>
        <w:t>Page name: l3t2p120</w:t>
      </w:r>
    </w:p>
    <w:p w14:paraId="0847C821" w14:textId="77777777" w:rsidR="006F3954" w:rsidRDefault="006F3954" w:rsidP="006F3954">
      <w:pPr>
        <w:pStyle w:val="BlockText"/>
        <w:rPr>
          <w:vanish/>
        </w:rPr>
      </w:pPr>
      <w:r>
        <w:rPr>
          <w:vanish/>
        </w:rPr>
        <w:t>Next: l3t3p000</w:t>
      </w:r>
    </w:p>
    <w:p w14:paraId="44D554A8" w14:textId="77777777" w:rsidR="006F3954" w:rsidRDefault="006F3954" w:rsidP="006F3954">
      <w:pPr>
        <w:pStyle w:val="Blocklinehidden"/>
      </w:pPr>
      <w:r>
        <w:t>Block line</w:t>
      </w:r>
    </w:p>
    <w:p w14:paraId="471D937D" w14:textId="77777777" w:rsidR="006F3954" w:rsidRDefault="006F3954" w:rsidP="006F3954">
      <w:pPr>
        <w:pStyle w:val="Heading5"/>
      </w:pPr>
      <w:r>
        <w:t>Page type</w:t>
      </w:r>
    </w:p>
    <w:p w14:paraId="54AFEFCF" w14:textId="77777777" w:rsidR="006F3954" w:rsidRDefault="006F3954" w:rsidP="006F3954">
      <w:pPr>
        <w:pStyle w:val="BlockText"/>
        <w:rPr>
          <w:vanish/>
        </w:rPr>
      </w:pPr>
      <w:r>
        <w:rPr>
          <w:vanish/>
        </w:rPr>
        <w:t>Try it structure</w:t>
      </w:r>
    </w:p>
    <w:p w14:paraId="7C8FCA63" w14:textId="77777777" w:rsidR="006F3954" w:rsidRDefault="006F3954" w:rsidP="006F3954">
      <w:pPr>
        <w:pStyle w:val="Blocklinehidden"/>
      </w:pPr>
      <w:r>
        <w:t>Block line</w:t>
      </w:r>
    </w:p>
    <w:p w14:paraId="64FBF85F" w14:textId="77777777" w:rsidR="0060076E" w:rsidRDefault="0060076E" w:rsidP="0060076E">
      <w:pPr>
        <w:pStyle w:val="Heading5"/>
      </w:pPr>
      <w:r>
        <w:t>Graphics/Slide</w:t>
      </w:r>
    </w:p>
    <w:p w14:paraId="3FF32744" w14:textId="77777777" w:rsidR="00AE31C1" w:rsidRDefault="006F3954" w:rsidP="006F3954">
      <w:pPr>
        <w:pStyle w:val="BlockText"/>
      </w:pPr>
      <w:r>
        <w:t xml:space="preserve">In this Try It, you will </w:t>
      </w:r>
      <w:r w:rsidR="0018628B">
        <w:t xml:space="preserve">define and publish an event in the </w:t>
      </w:r>
      <w:r w:rsidR="0018628B" w:rsidRPr="0018628B">
        <w:rPr>
          <w:i/>
        </w:rPr>
        <w:t>Manager</w:t>
      </w:r>
      <w:r w:rsidR="0018628B">
        <w:t xml:space="preserve"> class </w:t>
      </w:r>
      <w:r w:rsidR="00AE31C1">
        <w:t>and then subscrib</w:t>
      </w:r>
      <w:r w:rsidR="00AC0FE9">
        <w:t>e</w:t>
      </w:r>
      <w:r w:rsidR="00AE31C1">
        <w:t xml:space="preserve"> to it in the </w:t>
      </w:r>
      <w:proofErr w:type="spellStart"/>
      <w:r w:rsidR="00AE31C1" w:rsidRPr="00E94C14">
        <w:rPr>
          <w:i/>
        </w:rPr>
        <w:t>Dept</w:t>
      </w:r>
      <w:proofErr w:type="spellEnd"/>
      <w:r w:rsidR="00AE31C1">
        <w:t xml:space="preserve"> class. You will also write an event handler to handle the event. Finally, you will test your event handling code to ensure it executes correctly.</w:t>
      </w:r>
    </w:p>
    <w:p w14:paraId="6E363790" w14:textId="77777777" w:rsidR="00AE31C1" w:rsidRDefault="00AE31C1" w:rsidP="006F3954">
      <w:pPr>
        <w:pStyle w:val="BlockText"/>
      </w:pPr>
    </w:p>
    <w:p w14:paraId="30FE83AD" w14:textId="764C70A0" w:rsidR="006F3954" w:rsidRDefault="006F3954" w:rsidP="006F3954">
      <w:pPr>
        <w:spacing w:line="300" w:lineRule="atLeast"/>
        <w:ind w:left="1800"/>
        <w:rPr>
          <w:sz w:val="22"/>
        </w:rPr>
      </w:pPr>
      <w:r w:rsidRPr="0013673A">
        <w:rPr>
          <w:sz w:val="22"/>
        </w:rPr>
        <w:t xml:space="preserve">The exercise steps take approximately </w:t>
      </w:r>
      <w:r w:rsidR="000F75CE" w:rsidRPr="0013673A">
        <w:rPr>
          <w:sz w:val="22"/>
        </w:rPr>
        <w:t>30 minutes</w:t>
      </w:r>
      <w:r w:rsidRPr="0013673A">
        <w:rPr>
          <w:sz w:val="22"/>
        </w:rPr>
        <w:t xml:space="preserve"> to complete. </w:t>
      </w:r>
    </w:p>
    <w:p w14:paraId="1CBE338A" w14:textId="77777777" w:rsidR="006B7036" w:rsidRDefault="006B7036" w:rsidP="00D76539">
      <w:pPr>
        <w:pStyle w:val="BlockText"/>
      </w:pPr>
    </w:p>
    <w:p w14:paraId="6D89A322" w14:textId="3EE971C4" w:rsidR="00D76539" w:rsidRPr="0013673A" w:rsidRDefault="00D76539" w:rsidP="00D76539">
      <w:pPr>
        <w:pStyle w:val="BlockText"/>
      </w:pPr>
      <w:r>
        <w:t xml:space="preserve">Please refer to the </w:t>
      </w:r>
      <w:r>
        <w:rPr>
          <w:i/>
        </w:rPr>
        <w:t>Exercise Guide</w:t>
      </w:r>
      <w:r>
        <w:t xml:space="preserve"> for the instructions for this Try It.</w:t>
      </w:r>
    </w:p>
    <w:p w14:paraId="2F0E6122" w14:textId="77777777" w:rsidR="006F3954" w:rsidRDefault="006F3954" w:rsidP="006F3954">
      <w:pPr>
        <w:pStyle w:val="BlockLine"/>
      </w:pPr>
    </w:p>
    <w:p w14:paraId="43213695" w14:textId="77777777" w:rsidR="007A2599" w:rsidRPr="005F11AC" w:rsidRDefault="007A2599" w:rsidP="007A2599">
      <w:pPr>
        <w:pStyle w:val="Heading2"/>
      </w:pPr>
      <w:bookmarkStart w:id="128" w:name="_Toc224016271"/>
      <w:bookmarkStart w:id="129" w:name="_Toc237408036"/>
      <w:bookmarkStart w:id="130" w:name="_Toc224016272"/>
      <w:bookmarkStart w:id="131" w:name="_Toc344275323"/>
      <w:bookmarkStart w:id="132" w:name="_Toc347725702"/>
      <w:bookmarkStart w:id="133" w:name="_Toc43250926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5F11AC">
        <w:lastRenderedPageBreak/>
        <w:t>Lesson summary</w:t>
      </w:r>
      <w:bookmarkEnd w:id="128"/>
      <w:bookmarkEnd w:id="129"/>
    </w:p>
    <w:p w14:paraId="6C37D3AF" w14:textId="77777777" w:rsidR="007A2599" w:rsidRPr="005F11AC" w:rsidRDefault="007A2599" w:rsidP="007A2599">
      <w:pPr>
        <w:pStyle w:val="TopLine"/>
      </w:pPr>
    </w:p>
    <w:p w14:paraId="34C0CD72" w14:textId="77777777" w:rsidR="007A2599" w:rsidRPr="005F11AC" w:rsidRDefault="007A2599" w:rsidP="007A2599">
      <w:pPr>
        <w:pStyle w:val="Heading5"/>
      </w:pPr>
      <w:r w:rsidRPr="005F11AC">
        <w:t>Page name: lntnp0nn</w:t>
      </w:r>
    </w:p>
    <w:p w14:paraId="63966567" w14:textId="77777777" w:rsidR="007A2599" w:rsidRPr="005F11AC" w:rsidRDefault="007A2599" w:rsidP="007A2599">
      <w:pPr>
        <w:pStyle w:val="BlockText"/>
        <w:rPr>
          <w:vanish/>
          <w:szCs w:val="22"/>
        </w:rPr>
      </w:pPr>
      <w:r w:rsidRPr="005F11AC">
        <w:rPr>
          <w:vanish/>
          <w:szCs w:val="22"/>
        </w:rPr>
        <w:t>Next: lntnp0nn</w:t>
      </w:r>
    </w:p>
    <w:p w14:paraId="1BBD1C34" w14:textId="77777777" w:rsidR="007A2599" w:rsidRPr="005F11AC" w:rsidRDefault="007A2599" w:rsidP="007A2599">
      <w:pPr>
        <w:pStyle w:val="Blocklinehidden"/>
      </w:pPr>
      <w:r w:rsidRPr="005F11AC">
        <w:t>Block line</w:t>
      </w:r>
    </w:p>
    <w:p w14:paraId="40EFAD10" w14:textId="77777777" w:rsidR="007A2599" w:rsidRPr="005F11AC" w:rsidRDefault="007A2599" w:rsidP="007A2599">
      <w:pPr>
        <w:pStyle w:val="Heading5"/>
      </w:pPr>
      <w:r w:rsidRPr="005F11AC">
        <w:t>Page type</w:t>
      </w:r>
    </w:p>
    <w:p w14:paraId="45CF252A" w14:textId="77777777" w:rsidR="007A2599" w:rsidRPr="005F11AC" w:rsidRDefault="007A2599" w:rsidP="007A2599">
      <w:pPr>
        <w:pStyle w:val="BlockText"/>
        <w:rPr>
          <w:vanish/>
          <w:szCs w:val="22"/>
        </w:rPr>
      </w:pPr>
      <w:r w:rsidRPr="005F11AC">
        <w:rPr>
          <w:vanish/>
          <w:szCs w:val="22"/>
        </w:rPr>
        <w:t>Lesson summary</w:t>
      </w:r>
    </w:p>
    <w:p w14:paraId="36D19ABE" w14:textId="77777777" w:rsidR="007A2599" w:rsidRPr="005F11AC" w:rsidRDefault="007A2599" w:rsidP="007A2599">
      <w:pPr>
        <w:pStyle w:val="Blocklinehidden"/>
      </w:pPr>
      <w:r w:rsidRPr="005F11AC">
        <w:t>Block line</w:t>
      </w:r>
    </w:p>
    <w:p w14:paraId="222A46BD" w14:textId="300D788A" w:rsidR="007A2599" w:rsidRDefault="007A2599" w:rsidP="007A2599">
      <w:pPr>
        <w:pStyle w:val="Heading5"/>
      </w:pPr>
      <w:r w:rsidRPr="005F11AC">
        <w:t>Graphic/Slide</w:t>
      </w:r>
    </w:p>
    <w:p w14:paraId="4AE880B9" w14:textId="77777777" w:rsidR="007A2599" w:rsidRPr="005F11AC" w:rsidRDefault="007A2599" w:rsidP="007A2599">
      <w:pPr>
        <w:pStyle w:val="Heading5"/>
      </w:pPr>
      <w:r w:rsidRPr="005F11AC">
        <w:t>Text</w:t>
      </w:r>
    </w:p>
    <w:p w14:paraId="549F1EA9" w14:textId="77777777" w:rsidR="007A2599" w:rsidRPr="005F11AC" w:rsidRDefault="007A2599" w:rsidP="007A2599">
      <w:pPr>
        <w:pStyle w:val="BlockText"/>
      </w:pPr>
      <w:r w:rsidRPr="005F11AC">
        <w:t>You should now be able to:</w:t>
      </w:r>
    </w:p>
    <w:p w14:paraId="776810FC" w14:textId="77777777" w:rsidR="007A2599" w:rsidRPr="005F11AC" w:rsidRDefault="007A2599" w:rsidP="007A2599">
      <w:pPr>
        <w:pStyle w:val="BlockText"/>
      </w:pPr>
    </w:p>
    <w:p w14:paraId="6E607A59" w14:textId="77777777" w:rsidR="00032817" w:rsidRDefault="00032817" w:rsidP="00032817">
      <w:pPr>
        <w:pStyle w:val="Bullet1"/>
      </w:pPr>
      <w:r>
        <w:t>Define and use an inheritance hierarchy</w:t>
      </w:r>
    </w:p>
    <w:p w14:paraId="06428A44" w14:textId="77777777" w:rsidR="00032817" w:rsidRDefault="00032817" w:rsidP="00032817">
      <w:pPr>
        <w:pStyle w:val="Bullet1"/>
      </w:pPr>
      <w:r>
        <w:t>Define and use interface classes</w:t>
      </w:r>
    </w:p>
    <w:p w14:paraId="41BF15C4" w14:textId="77777777" w:rsidR="00032817" w:rsidRDefault="00032817" w:rsidP="00032817">
      <w:pPr>
        <w:pStyle w:val="Bullet1"/>
      </w:pPr>
      <w:r>
        <w:t>Create singletons (static instances)</w:t>
      </w:r>
    </w:p>
    <w:p w14:paraId="5AB2C97B" w14:textId="77777777" w:rsidR="00032817" w:rsidRDefault="00032817" w:rsidP="00032817">
      <w:pPr>
        <w:pStyle w:val="Bullet1"/>
      </w:pPr>
      <w:r>
        <w:t>Create instances dynamically</w:t>
      </w:r>
    </w:p>
    <w:p w14:paraId="17E86640" w14:textId="77777777" w:rsidR="00032817" w:rsidRDefault="00032817" w:rsidP="00032817">
      <w:pPr>
        <w:pStyle w:val="Bullet1"/>
      </w:pPr>
      <w:r>
        <w:t>Define and use class events</w:t>
      </w:r>
    </w:p>
    <w:p w14:paraId="49A774AC" w14:textId="77777777" w:rsidR="007A2599" w:rsidRPr="005F11AC" w:rsidRDefault="007A2599" w:rsidP="007A2599">
      <w:pPr>
        <w:pStyle w:val="BlockLine"/>
      </w:pPr>
    </w:p>
    <w:p w14:paraId="3833D901" w14:textId="77777777" w:rsidR="007A2599" w:rsidRPr="007E46CB" w:rsidRDefault="007A2599" w:rsidP="007A2599">
      <w:pPr>
        <w:pStyle w:val="BlockText"/>
      </w:pPr>
    </w:p>
    <w:p w14:paraId="3818D222" w14:textId="77777777" w:rsidR="001E1B6C" w:rsidRPr="00BC4730" w:rsidRDefault="001E1B6C" w:rsidP="001E1B6C">
      <w:pPr>
        <w:pStyle w:val="Heading2"/>
      </w:pPr>
      <w:r w:rsidRPr="00BC4730">
        <w:lastRenderedPageBreak/>
        <w:t>Answers to</w:t>
      </w:r>
      <w:r w:rsidRPr="00BC4730">
        <w:rPr>
          <w:i/>
        </w:rPr>
        <w:t xml:space="preserve"> Check your understanding</w:t>
      </w:r>
      <w:r w:rsidRPr="00BC4730">
        <w:t xml:space="preserve"> questions</w:t>
      </w:r>
      <w:bookmarkEnd w:id="130"/>
      <w:bookmarkEnd w:id="131"/>
      <w:bookmarkEnd w:id="132"/>
      <w:bookmarkEnd w:id="133"/>
    </w:p>
    <w:p w14:paraId="2B4222DE" w14:textId="77777777" w:rsidR="001E1B6C" w:rsidRPr="00BC4730" w:rsidRDefault="001E1B6C" w:rsidP="001E1B6C">
      <w:pPr>
        <w:pStyle w:val="TopLine"/>
      </w:pPr>
    </w:p>
    <w:p w14:paraId="23406130" w14:textId="77777777" w:rsidR="001E1B6C" w:rsidRPr="00BC4730" w:rsidRDefault="001E1B6C" w:rsidP="001E1B6C">
      <w:pPr>
        <w:pStyle w:val="Heading5"/>
        <w:rPr>
          <w:vanish w:val="0"/>
        </w:rPr>
      </w:pPr>
      <w:r w:rsidRPr="00BC4730">
        <w:rPr>
          <w:vanish w:val="0"/>
        </w:rPr>
        <w:t xml:space="preserve">Question 1 </w:t>
      </w:r>
      <w:r w:rsidRPr="00BC4730">
        <w:t>(MC</w:t>
      </w:r>
      <w:r>
        <w:t>M</w:t>
      </w:r>
      <w:r w:rsidRPr="00BC4730">
        <w:t>S)</w:t>
      </w:r>
    </w:p>
    <w:p w14:paraId="77DD2D4D" w14:textId="77777777" w:rsidR="001E1B6C" w:rsidRPr="00BC4730" w:rsidRDefault="001E1B6C" w:rsidP="001E1B6C">
      <w:pPr>
        <w:pStyle w:val="BlockText"/>
      </w:pPr>
      <w:r>
        <w:t>C, E</w:t>
      </w:r>
    </w:p>
    <w:p w14:paraId="7B1FCC05" w14:textId="77777777" w:rsidR="001E1B6C" w:rsidRPr="00BC4730" w:rsidRDefault="001E1B6C" w:rsidP="001E1B6C">
      <w:pPr>
        <w:pStyle w:val="BlockLine"/>
      </w:pPr>
    </w:p>
    <w:p w14:paraId="0DE2CF22" w14:textId="77777777" w:rsidR="001E1B6C" w:rsidRPr="00BC4730" w:rsidRDefault="001E1B6C" w:rsidP="001E1B6C">
      <w:pPr>
        <w:pStyle w:val="Heading5"/>
        <w:rPr>
          <w:vanish w:val="0"/>
        </w:rPr>
      </w:pPr>
      <w:r w:rsidRPr="00BC4730">
        <w:rPr>
          <w:vanish w:val="0"/>
        </w:rPr>
        <w:t xml:space="preserve">Question </w:t>
      </w:r>
      <w:r>
        <w:rPr>
          <w:vanish w:val="0"/>
        </w:rPr>
        <w:t>2</w:t>
      </w:r>
      <w:r w:rsidRPr="00BC4730">
        <w:rPr>
          <w:vanish w:val="0"/>
        </w:rPr>
        <w:t xml:space="preserve"> </w:t>
      </w:r>
      <w:r w:rsidRPr="00BC4730">
        <w:t>(MCMS)</w:t>
      </w:r>
    </w:p>
    <w:p w14:paraId="513113CE" w14:textId="77777777" w:rsidR="001E1B6C" w:rsidRPr="00BC4730" w:rsidRDefault="001E1B6C" w:rsidP="001E1B6C">
      <w:pPr>
        <w:pStyle w:val="BlockText"/>
      </w:pPr>
      <w:r>
        <w:t>B, E</w:t>
      </w:r>
    </w:p>
    <w:p w14:paraId="62D1B879" w14:textId="77777777" w:rsidR="001E1B6C" w:rsidRPr="00BC4730" w:rsidRDefault="001E1B6C" w:rsidP="001E1B6C">
      <w:pPr>
        <w:pStyle w:val="BlockLine"/>
      </w:pPr>
    </w:p>
    <w:p w14:paraId="229EF6B7" w14:textId="77777777" w:rsidR="001E1B6C" w:rsidRDefault="001E1B6C" w:rsidP="001E1B6C">
      <w:pPr>
        <w:pStyle w:val="BlockText"/>
        <w:ind w:left="0"/>
        <w:rPr>
          <w:rFonts w:ascii="Arial" w:hAnsi="Arial"/>
          <w:szCs w:val="20"/>
        </w:rPr>
      </w:pPr>
    </w:p>
    <w:p w14:paraId="7B60EE56" w14:textId="65635250" w:rsidR="00632837" w:rsidRDefault="00632837" w:rsidP="002A5AE6">
      <w:pPr>
        <w:tabs>
          <w:tab w:val="left" w:pos="1405"/>
        </w:tabs>
      </w:pPr>
      <w:r>
        <w:tab/>
      </w:r>
    </w:p>
    <w:sectPr w:rsidR="00632837" w:rsidSect="00274B23">
      <w:headerReference w:type="default" r:id="rId11"/>
      <w:footerReference w:type="even" r:id="rId12"/>
      <w:footerReference w:type="default" r:id="rId13"/>
      <w:pgSz w:w="12240" w:h="15840"/>
      <w:pgMar w:top="1440"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740F8" w14:textId="77777777" w:rsidR="002F176A" w:rsidRDefault="002F176A">
      <w:r>
        <w:separator/>
      </w:r>
    </w:p>
  </w:endnote>
  <w:endnote w:type="continuationSeparator" w:id="0">
    <w:p w14:paraId="564E519B" w14:textId="77777777" w:rsidR="002F176A" w:rsidRDefault="002F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6EF66" w14:textId="77777777" w:rsidR="003A2D42" w:rsidRDefault="003A2D42" w:rsidP="00617C9B">
    <w:pPr>
      <w:pStyle w:val="Footer"/>
      <w:tabs>
        <w:tab w:val="clear" w:pos="8640"/>
      </w:tabs>
      <w:rPr>
        <w:rStyle w:val="LessonNumber"/>
      </w:rPr>
    </w:pPr>
  </w:p>
  <w:p w14:paraId="366AD753" w14:textId="61D2BCFF" w:rsidR="003A2D42" w:rsidRDefault="003A2D42" w:rsidP="00594776">
    <w:pPr>
      <w:pStyle w:val="Footer"/>
      <w:tabs>
        <w:tab w:val="clear" w:pos="8640"/>
        <w:tab w:val="right" w:pos="9360"/>
      </w:tabs>
    </w:pPr>
    <w:r>
      <w:rPr>
        <w:rStyle w:val="LessonNumber"/>
        <w:rFonts w:cs="Arial"/>
        <w:szCs w:val="22"/>
      </w:rPr>
      <w:t>3</w:t>
    </w:r>
    <w:r w:rsidRPr="00021482">
      <w:rPr>
        <w:rStyle w:val="LessonNumber"/>
        <w:rFonts w:cs="Arial"/>
        <w:szCs w:val="22"/>
      </w:rPr>
      <w:t>-</w:t>
    </w:r>
    <w:r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Pr="00021482">
      <w:rPr>
        <w:rStyle w:val="PageNumber"/>
        <w:rFonts w:ascii="Arial" w:hAnsi="Arial" w:cs="Arial"/>
        <w:szCs w:val="22"/>
      </w:rPr>
      <w:fldChar w:fldCharType="separate"/>
    </w:r>
    <w:r w:rsidR="000316B4">
      <w:rPr>
        <w:rStyle w:val="PageNumber"/>
        <w:rFonts w:ascii="Arial" w:hAnsi="Arial" w:cs="Arial"/>
        <w:noProof/>
        <w:szCs w:val="22"/>
      </w:rPr>
      <w:t>26</w:t>
    </w:r>
    <w:r w:rsidRPr="00021482">
      <w:rPr>
        <w:rStyle w:val="PageNumber"/>
        <w:rFonts w:ascii="Arial" w:hAnsi="Arial" w:cs="Arial"/>
        <w:szCs w:val="22"/>
      </w:rPr>
      <w:fldChar w:fldCharType="end"/>
    </w:r>
    <w:r>
      <w:tab/>
    </w:r>
    <w:r>
      <w:tab/>
    </w:r>
    <w:r w:rsidRPr="0013673A">
      <w:rPr>
        <w:rFonts w:ascii="Arial" w:hAnsi="Arial" w:cs="Arial"/>
        <w:i/>
      </w:rPr>
      <w:t>Introduction to Object-oriented Programming</w:t>
    </w:r>
    <w:r>
      <w:rPr>
        <w:rStyle w:val="CourseTitle"/>
      </w:rPr>
      <w:t xml:space="preserve"> </w:t>
    </w:r>
  </w:p>
  <w:p w14:paraId="3BD358A1" w14:textId="3BDD57DE" w:rsidR="003A2D42" w:rsidRDefault="003A2D42" w:rsidP="00617C9B">
    <w:pPr>
      <w:pStyle w:val="copyright"/>
      <w:jc w:val="right"/>
    </w:pPr>
    <w:r>
      <w:t>© 2017</w:t>
    </w:r>
    <w:r w:rsidRPr="004A78D1">
      <w:t xml:space="preserve"> Progress Software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E1E59" w14:textId="77777777" w:rsidR="003A2D42" w:rsidRDefault="003A2D42">
    <w:pPr>
      <w:pStyle w:val="Footero"/>
      <w:rPr>
        <w:rStyle w:val="LessonTitle"/>
      </w:rPr>
    </w:pPr>
  </w:p>
  <w:p w14:paraId="2D5EF31B" w14:textId="298FF84A" w:rsidR="003A2D42" w:rsidRDefault="003A2D42" w:rsidP="00594776">
    <w:pPr>
      <w:pStyle w:val="Footer"/>
      <w:tabs>
        <w:tab w:val="clear" w:pos="4320"/>
        <w:tab w:val="clear" w:pos="8640"/>
        <w:tab w:val="right" w:pos="9360"/>
      </w:tabs>
    </w:pPr>
    <w:r>
      <w:rPr>
        <w:rFonts w:ascii="Arial" w:hAnsi="Arial" w:cs="Arial"/>
        <w:i/>
      </w:rPr>
      <w:t>Using ABL Classes in an Application</w:t>
    </w:r>
    <w:r>
      <w:tab/>
    </w:r>
    <w:r>
      <w:rPr>
        <w:rStyle w:val="LessonNumber"/>
        <w:rFonts w:cs="Arial"/>
        <w:szCs w:val="22"/>
      </w:rPr>
      <w:t>3</w:t>
    </w:r>
    <w:r w:rsidRPr="00021482">
      <w:rPr>
        <w:rStyle w:val="LessonNumber"/>
        <w:rFonts w:cs="Arial"/>
        <w:szCs w:val="22"/>
      </w:rPr>
      <w:t>-</w:t>
    </w:r>
    <w:r w:rsidRPr="00021482">
      <w:rPr>
        <w:rStyle w:val="PageNumber"/>
        <w:rFonts w:ascii="Arial" w:hAnsi="Arial" w:cs="Arial"/>
        <w:szCs w:val="22"/>
      </w:rPr>
      <w:fldChar w:fldCharType="begin"/>
    </w:r>
    <w:r w:rsidRPr="00021482">
      <w:rPr>
        <w:rStyle w:val="PageNumber"/>
        <w:rFonts w:ascii="Arial" w:hAnsi="Arial" w:cs="Arial"/>
        <w:szCs w:val="22"/>
      </w:rPr>
      <w:instrText xml:space="preserve"> PAGE </w:instrText>
    </w:r>
    <w:r w:rsidRPr="00021482">
      <w:rPr>
        <w:rStyle w:val="PageNumber"/>
        <w:rFonts w:ascii="Arial" w:hAnsi="Arial" w:cs="Arial"/>
        <w:szCs w:val="22"/>
      </w:rPr>
      <w:fldChar w:fldCharType="separate"/>
    </w:r>
    <w:r w:rsidR="000316B4">
      <w:rPr>
        <w:rStyle w:val="PageNumber"/>
        <w:rFonts w:ascii="Arial" w:hAnsi="Arial" w:cs="Arial"/>
        <w:noProof/>
        <w:szCs w:val="22"/>
      </w:rPr>
      <w:t>25</w:t>
    </w:r>
    <w:r w:rsidRPr="00021482">
      <w:rPr>
        <w:rStyle w:val="PageNumber"/>
        <w:rFonts w:ascii="Arial" w:hAnsi="Arial" w:cs="Arial"/>
        <w:szCs w:val="22"/>
      </w:rPr>
      <w:fldChar w:fldCharType="end"/>
    </w:r>
  </w:p>
  <w:p w14:paraId="2EA1242F" w14:textId="66A78BF3" w:rsidR="003A2D42" w:rsidRDefault="003A2D42" w:rsidP="004A78D1">
    <w:pPr>
      <w:pStyle w:val="copyright"/>
    </w:pPr>
    <w:r>
      <w:t>© 2017</w:t>
    </w:r>
    <w:r w:rsidRPr="004A78D1">
      <w:t xml:space="preserve"> Progress Software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9DB48" w14:textId="77777777" w:rsidR="002F176A" w:rsidRDefault="002F176A">
      <w:r>
        <w:separator/>
      </w:r>
    </w:p>
  </w:footnote>
  <w:footnote w:type="continuationSeparator" w:id="0">
    <w:p w14:paraId="4D4C9B1B" w14:textId="77777777" w:rsidR="002F176A" w:rsidRDefault="002F1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B517" w14:textId="77777777" w:rsidR="003A2D42" w:rsidRDefault="003A2D42">
    <w:pPr>
      <w:pStyle w:val="Header"/>
    </w:pPr>
  </w:p>
  <w:p w14:paraId="6226308F" w14:textId="77777777" w:rsidR="003A2D42" w:rsidRDefault="003A2D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204"/>
    <w:multiLevelType w:val="multilevel"/>
    <w:tmpl w:val="BE72BE9A"/>
    <w:lvl w:ilvl="0">
      <w:start w:val="1"/>
      <w:numFmt w:val="bullet"/>
      <w:lvlText w:val=""/>
      <w:lvlJc w:val="left"/>
      <w:pPr>
        <w:tabs>
          <w:tab w:val="num" w:pos="-1440"/>
        </w:tabs>
        <w:ind w:left="360" w:hanging="360"/>
      </w:pPr>
      <w:rPr>
        <w:rFonts w:ascii="Symbol" w:hAnsi="Symbol"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1" w15:restartNumberingAfterBreak="0">
    <w:nsid w:val="02AC3091"/>
    <w:multiLevelType w:val="hybridMultilevel"/>
    <w:tmpl w:val="B5BEE60A"/>
    <w:lvl w:ilvl="0" w:tplc="F5F41F1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3396A"/>
    <w:multiLevelType w:val="hybridMultilevel"/>
    <w:tmpl w:val="B5BEE60A"/>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5676547"/>
    <w:multiLevelType w:val="multilevel"/>
    <w:tmpl w:val="927AE450"/>
    <w:styleLink w:val="Style3"/>
    <w:lvl w:ilvl="0">
      <w:start w:val="1"/>
      <w:numFmt w:val="lowerLetter"/>
      <w:pStyle w:val="Tablesub-step"/>
      <w:lvlText w:val="%1."/>
      <w:lvlJc w:val="left"/>
      <w:pPr>
        <w:tabs>
          <w:tab w:val="num" w:pos="-1440"/>
        </w:tabs>
        <w:ind w:left="36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4" w15:restartNumberingAfterBreak="0">
    <w:nsid w:val="05C2026D"/>
    <w:multiLevelType w:val="hybridMultilevel"/>
    <w:tmpl w:val="8A7A002E"/>
    <w:lvl w:ilvl="0" w:tplc="AE06B96C">
      <w:start w:val="4"/>
      <w:numFmt w:val="decimal"/>
      <w:lvlRestart w:val="0"/>
      <w:lvlText w:val="%1."/>
      <w:lvlJc w:val="left"/>
      <w:pPr>
        <w:tabs>
          <w:tab w:val="num" w:pos="720"/>
        </w:tabs>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B5B50"/>
    <w:multiLevelType w:val="hybridMultilevel"/>
    <w:tmpl w:val="B5BEE60A"/>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7AD7075"/>
    <w:multiLevelType w:val="hybridMultilevel"/>
    <w:tmpl w:val="B5BEE60A"/>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9B264E7"/>
    <w:multiLevelType w:val="hybridMultilevel"/>
    <w:tmpl w:val="05747F54"/>
    <w:lvl w:ilvl="0" w:tplc="AE16EFD6">
      <w:start w:val="1"/>
      <w:numFmt w:val="bullet"/>
      <w:pStyle w:val="TableBullet"/>
      <w:lvlText w:val=""/>
      <w:lvlJc w:val="left"/>
      <w:pPr>
        <w:tabs>
          <w:tab w:val="num" w:pos="360"/>
        </w:tabs>
        <w:ind w:left="360" w:hanging="360"/>
      </w:pPr>
      <w:rPr>
        <w:rFonts w:ascii="Symbol" w:hAnsi="Symbol" w:hint="default"/>
      </w:rPr>
    </w:lvl>
    <w:lvl w:ilvl="1" w:tplc="9530C2C4" w:tentative="1">
      <w:start w:val="1"/>
      <w:numFmt w:val="bullet"/>
      <w:lvlText w:val="o"/>
      <w:lvlJc w:val="left"/>
      <w:pPr>
        <w:tabs>
          <w:tab w:val="num" w:pos="1440"/>
        </w:tabs>
        <w:ind w:left="1440" w:hanging="360"/>
      </w:pPr>
      <w:rPr>
        <w:rFonts w:ascii="Courier New" w:hAnsi="Courier New" w:cs="Courier New" w:hint="default"/>
      </w:rPr>
    </w:lvl>
    <w:lvl w:ilvl="2" w:tplc="6CA212BA" w:tentative="1">
      <w:start w:val="1"/>
      <w:numFmt w:val="bullet"/>
      <w:lvlText w:val=""/>
      <w:lvlJc w:val="left"/>
      <w:pPr>
        <w:tabs>
          <w:tab w:val="num" w:pos="2160"/>
        </w:tabs>
        <w:ind w:left="2160" w:hanging="360"/>
      </w:pPr>
      <w:rPr>
        <w:rFonts w:ascii="Wingdings" w:hAnsi="Wingdings" w:hint="default"/>
      </w:rPr>
    </w:lvl>
    <w:lvl w:ilvl="3" w:tplc="EAB60570" w:tentative="1">
      <w:start w:val="1"/>
      <w:numFmt w:val="bullet"/>
      <w:lvlText w:val=""/>
      <w:lvlJc w:val="left"/>
      <w:pPr>
        <w:tabs>
          <w:tab w:val="num" w:pos="2880"/>
        </w:tabs>
        <w:ind w:left="2880" w:hanging="360"/>
      </w:pPr>
      <w:rPr>
        <w:rFonts w:ascii="Symbol" w:hAnsi="Symbol" w:hint="default"/>
      </w:rPr>
    </w:lvl>
    <w:lvl w:ilvl="4" w:tplc="E3CE0970" w:tentative="1">
      <w:start w:val="1"/>
      <w:numFmt w:val="bullet"/>
      <w:lvlText w:val="o"/>
      <w:lvlJc w:val="left"/>
      <w:pPr>
        <w:tabs>
          <w:tab w:val="num" w:pos="3600"/>
        </w:tabs>
        <w:ind w:left="3600" w:hanging="360"/>
      </w:pPr>
      <w:rPr>
        <w:rFonts w:ascii="Courier New" w:hAnsi="Courier New" w:cs="Courier New" w:hint="default"/>
      </w:rPr>
    </w:lvl>
    <w:lvl w:ilvl="5" w:tplc="5A027CE4" w:tentative="1">
      <w:start w:val="1"/>
      <w:numFmt w:val="bullet"/>
      <w:lvlText w:val=""/>
      <w:lvlJc w:val="left"/>
      <w:pPr>
        <w:tabs>
          <w:tab w:val="num" w:pos="4320"/>
        </w:tabs>
        <w:ind w:left="4320" w:hanging="360"/>
      </w:pPr>
      <w:rPr>
        <w:rFonts w:ascii="Wingdings" w:hAnsi="Wingdings" w:hint="default"/>
      </w:rPr>
    </w:lvl>
    <w:lvl w:ilvl="6" w:tplc="BA7CDCAC" w:tentative="1">
      <w:start w:val="1"/>
      <w:numFmt w:val="bullet"/>
      <w:lvlText w:val=""/>
      <w:lvlJc w:val="left"/>
      <w:pPr>
        <w:tabs>
          <w:tab w:val="num" w:pos="5040"/>
        </w:tabs>
        <w:ind w:left="5040" w:hanging="360"/>
      </w:pPr>
      <w:rPr>
        <w:rFonts w:ascii="Symbol" w:hAnsi="Symbol" w:hint="default"/>
      </w:rPr>
    </w:lvl>
    <w:lvl w:ilvl="7" w:tplc="4B70919A" w:tentative="1">
      <w:start w:val="1"/>
      <w:numFmt w:val="bullet"/>
      <w:lvlText w:val="o"/>
      <w:lvlJc w:val="left"/>
      <w:pPr>
        <w:tabs>
          <w:tab w:val="num" w:pos="5760"/>
        </w:tabs>
        <w:ind w:left="5760" w:hanging="360"/>
      </w:pPr>
      <w:rPr>
        <w:rFonts w:ascii="Courier New" w:hAnsi="Courier New" w:cs="Courier New" w:hint="default"/>
      </w:rPr>
    </w:lvl>
    <w:lvl w:ilvl="8" w:tplc="409C35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A84ACC"/>
    <w:multiLevelType w:val="hybridMultilevel"/>
    <w:tmpl w:val="CDE457F0"/>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B669F"/>
    <w:multiLevelType w:val="hybridMultilevel"/>
    <w:tmpl w:val="77BE0F32"/>
    <w:lvl w:ilvl="0" w:tplc="BDAAB132">
      <w:start w:val="1"/>
      <w:numFmt w:val="decimal"/>
      <w:lvlRestart w:val="0"/>
      <w:lvlText w:val="%1."/>
      <w:lvlJc w:val="left"/>
      <w:pPr>
        <w:tabs>
          <w:tab w:val="num" w:pos="720"/>
        </w:tabs>
        <w:ind w:left="720" w:hanging="360"/>
      </w:pPr>
      <w:rPr>
        <w:vanish w:val="0"/>
      </w:rPr>
    </w:lvl>
    <w:lvl w:ilvl="1" w:tplc="797619A4" w:tentative="1">
      <w:start w:val="1"/>
      <w:numFmt w:val="lowerLetter"/>
      <w:lvlText w:val="%2."/>
      <w:lvlJc w:val="left"/>
      <w:pPr>
        <w:ind w:left="1440" w:hanging="360"/>
      </w:pPr>
    </w:lvl>
    <w:lvl w:ilvl="2" w:tplc="E7B21E2E" w:tentative="1">
      <w:start w:val="1"/>
      <w:numFmt w:val="lowerRoman"/>
      <w:lvlText w:val="%3."/>
      <w:lvlJc w:val="right"/>
      <w:pPr>
        <w:ind w:left="2160" w:hanging="180"/>
      </w:pPr>
    </w:lvl>
    <w:lvl w:ilvl="3" w:tplc="0ACE013E" w:tentative="1">
      <w:start w:val="1"/>
      <w:numFmt w:val="decimal"/>
      <w:lvlText w:val="%4."/>
      <w:lvlJc w:val="left"/>
      <w:pPr>
        <w:ind w:left="2880" w:hanging="360"/>
      </w:pPr>
    </w:lvl>
    <w:lvl w:ilvl="4" w:tplc="E89C68CC" w:tentative="1">
      <w:start w:val="1"/>
      <w:numFmt w:val="lowerLetter"/>
      <w:lvlText w:val="%5."/>
      <w:lvlJc w:val="left"/>
      <w:pPr>
        <w:ind w:left="3600" w:hanging="360"/>
      </w:pPr>
    </w:lvl>
    <w:lvl w:ilvl="5" w:tplc="F0C09B3C" w:tentative="1">
      <w:start w:val="1"/>
      <w:numFmt w:val="lowerRoman"/>
      <w:lvlText w:val="%6."/>
      <w:lvlJc w:val="right"/>
      <w:pPr>
        <w:ind w:left="4320" w:hanging="180"/>
      </w:pPr>
    </w:lvl>
    <w:lvl w:ilvl="6" w:tplc="CE5057EC" w:tentative="1">
      <w:start w:val="1"/>
      <w:numFmt w:val="decimal"/>
      <w:lvlText w:val="%7."/>
      <w:lvlJc w:val="left"/>
      <w:pPr>
        <w:ind w:left="5040" w:hanging="360"/>
      </w:pPr>
    </w:lvl>
    <w:lvl w:ilvl="7" w:tplc="93349F52" w:tentative="1">
      <w:start w:val="1"/>
      <w:numFmt w:val="lowerLetter"/>
      <w:lvlText w:val="%8."/>
      <w:lvlJc w:val="left"/>
      <w:pPr>
        <w:ind w:left="5760" w:hanging="360"/>
      </w:pPr>
    </w:lvl>
    <w:lvl w:ilvl="8" w:tplc="7CEA878E" w:tentative="1">
      <w:start w:val="1"/>
      <w:numFmt w:val="lowerRoman"/>
      <w:lvlText w:val="%9."/>
      <w:lvlJc w:val="right"/>
      <w:pPr>
        <w:ind w:left="6480" w:hanging="180"/>
      </w:pPr>
    </w:lvl>
  </w:abstractNum>
  <w:abstractNum w:abstractNumId="10" w15:restartNumberingAfterBreak="0">
    <w:nsid w:val="1ED04A98"/>
    <w:multiLevelType w:val="hybridMultilevel"/>
    <w:tmpl w:val="CA5E3610"/>
    <w:lvl w:ilvl="0" w:tplc="A58C8C7E">
      <w:start w:val="1"/>
      <w:numFmt w:val="decimal"/>
      <w:lvlRestart w:val="0"/>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F681D"/>
    <w:multiLevelType w:val="hybridMultilevel"/>
    <w:tmpl w:val="C9EAD084"/>
    <w:lvl w:ilvl="0" w:tplc="FD646C06">
      <w:start w:val="1"/>
      <w:numFmt w:val="decimal"/>
      <w:lvlRestart w:val="0"/>
      <w:lvlText w:val="%1."/>
      <w:lvlJc w:val="left"/>
      <w:pPr>
        <w:tabs>
          <w:tab w:val="num" w:pos="720"/>
        </w:tabs>
        <w:ind w:left="720" w:hanging="360"/>
      </w:pPr>
      <w:rPr>
        <w:vanish w:val="0"/>
      </w:rPr>
    </w:lvl>
    <w:lvl w:ilvl="1" w:tplc="97E813D8" w:tentative="1">
      <w:start w:val="1"/>
      <w:numFmt w:val="lowerLetter"/>
      <w:lvlText w:val="%2."/>
      <w:lvlJc w:val="left"/>
      <w:pPr>
        <w:ind w:left="1440" w:hanging="360"/>
      </w:pPr>
    </w:lvl>
    <w:lvl w:ilvl="2" w:tplc="8B0E1F44" w:tentative="1">
      <w:start w:val="1"/>
      <w:numFmt w:val="lowerRoman"/>
      <w:lvlText w:val="%3."/>
      <w:lvlJc w:val="right"/>
      <w:pPr>
        <w:ind w:left="2160" w:hanging="180"/>
      </w:pPr>
    </w:lvl>
    <w:lvl w:ilvl="3" w:tplc="FF6EAFC0" w:tentative="1">
      <w:start w:val="1"/>
      <w:numFmt w:val="decimal"/>
      <w:lvlText w:val="%4."/>
      <w:lvlJc w:val="left"/>
      <w:pPr>
        <w:ind w:left="2880" w:hanging="360"/>
      </w:pPr>
    </w:lvl>
    <w:lvl w:ilvl="4" w:tplc="0E82150C" w:tentative="1">
      <w:start w:val="1"/>
      <w:numFmt w:val="lowerLetter"/>
      <w:lvlText w:val="%5."/>
      <w:lvlJc w:val="left"/>
      <w:pPr>
        <w:ind w:left="3600" w:hanging="360"/>
      </w:pPr>
    </w:lvl>
    <w:lvl w:ilvl="5" w:tplc="D1902A70" w:tentative="1">
      <w:start w:val="1"/>
      <w:numFmt w:val="lowerRoman"/>
      <w:lvlText w:val="%6."/>
      <w:lvlJc w:val="right"/>
      <w:pPr>
        <w:ind w:left="4320" w:hanging="180"/>
      </w:pPr>
    </w:lvl>
    <w:lvl w:ilvl="6" w:tplc="4E5EBD5A" w:tentative="1">
      <w:start w:val="1"/>
      <w:numFmt w:val="decimal"/>
      <w:lvlText w:val="%7."/>
      <w:lvlJc w:val="left"/>
      <w:pPr>
        <w:ind w:left="5040" w:hanging="360"/>
      </w:pPr>
    </w:lvl>
    <w:lvl w:ilvl="7" w:tplc="B9A23078" w:tentative="1">
      <w:start w:val="1"/>
      <w:numFmt w:val="lowerLetter"/>
      <w:lvlText w:val="%8."/>
      <w:lvlJc w:val="left"/>
      <w:pPr>
        <w:ind w:left="5760" w:hanging="360"/>
      </w:pPr>
    </w:lvl>
    <w:lvl w:ilvl="8" w:tplc="CEBA483E" w:tentative="1">
      <w:start w:val="1"/>
      <w:numFmt w:val="lowerRoman"/>
      <w:lvlText w:val="%9."/>
      <w:lvlJc w:val="right"/>
      <w:pPr>
        <w:ind w:left="6480" w:hanging="180"/>
      </w:pPr>
    </w:lvl>
  </w:abstractNum>
  <w:abstractNum w:abstractNumId="12" w15:restartNumberingAfterBreak="0">
    <w:nsid w:val="23F64D13"/>
    <w:multiLevelType w:val="hybridMultilevel"/>
    <w:tmpl w:val="F9CA4796"/>
    <w:lvl w:ilvl="0" w:tplc="B52E17A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C2BEA"/>
    <w:multiLevelType w:val="hybridMultilevel"/>
    <w:tmpl w:val="3F306AC8"/>
    <w:lvl w:ilvl="0" w:tplc="9EEA0C3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23393"/>
    <w:multiLevelType w:val="hybridMultilevel"/>
    <w:tmpl w:val="3F306AC8"/>
    <w:lvl w:ilvl="0" w:tplc="B300A22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85CCA"/>
    <w:multiLevelType w:val="multilevel"/>
    <w:tmpl w:val="02D85386"/>
    <w:numStyleLink w:val="Style2"/>
  </w:abstractNum>
  <w:abstractNum w:abstractNumId="16" w15:restartNumberingAfterBreak="0">
    <w:nsid w:val="28697191"/>
    <w:multiLevelType w:val="hybridMultilevel"/>
    <w:tmpl w:val="5608D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723998"/>
    <w:multiLevelType w:val="hybridMultilevel"/>
    <w:tmpl w:val="6A06F93C"/>
    <w:lvl w:ilvl="0" w:tplc="4C525B46">
      <w:start w:val="1"/>
      <w:numFmt w:val="upperLetter"/>
      <w:lvlRestart w:val="0"/>
      <w:pStyle w:val="BulletQuestions"/>
      <w:lvlText w:val="%1."/>
      <w:lvlJc w:val="left"/>
      <w:pPr>
        <w:tabs>
          <w:tab w:val="num" w:pos="180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18" w15:restartNumberingAfterBreak="0">
    <w:nsid w:val="2974032A"/>
    <w:multiLevelType w:val="hybridMultilevel"/>
    <w:tmpl w:val="FD02F150"/>
    <w:lvl w:ilvl="0" w:tplc="1E3A0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F1E85"/>
    <w:multiLevelType w:val="hybridMultilevel"/>
    <w:tmpl w:val="C9EAD084"/>
    <w:lvl w:ilvl="0" w:tplc="FD646C06">
      <w:start w:val="1"/>
      <w:numFmt w:val="decimal"/>
      <w:lvlRestart w:val="0"/>
      <w:lvlText w:val="%1."/>
      <w:lvlJc w:val="left"/>
      <w:pPr>
        <w:tabs>
          <w:tab w:val="num" w:pos="720"/>
        </w:tabs>
        <w:ind w:left="720" w:hanging="360"/>
      </w:pPr>
      <w:rPr>
        <w:vanish w:val="0"/>
      </w:rPr>
    </w:lvl>
    <w:lvl w:ilvl="1" w:tplc="97E813D8" w:tentative="1">
      <w:start w:val="1"/>
      <w:numFmt w:val="lowerLetter"/>
      <w:lvlText w:val="%2."/>
      <w:lvlJc w:val="left"/>
      <w:pPr>
        <w:ind w:left="1440" w:hanging="360"/>
      </w:pPr>
    </w:lvl>
    <w:lvl w:ilvl="2" w:tplc="8B0E1F44" w:tentative="1">
      <w:start w:val="1"/>
      <w:numFmt w:val="lowerRoman"/>
      <w:lvlText w:val="%3."/>
      <w:lvlJc w:val="right"/>
      <w:pPr>
        <w:ind w:left="2160" w:hanging="180"/>
      </w:pPr>
    </w:lvl>
    <w:lvl w:ilvl="3" w:tplc="FF6EAFC0" w:tentative="1">
      <w:start w:val="1"/>
      <w:numFmt w:val="decimal"/>
      <w:lvlText w:val="%4."/>
      <w:lvlJc w:val="left"/>
      <w:pPr>
        <w:ind w:left="2880" w:hanging="360"/>
      </w:pPr>
    </w:lvl>
    <w:lvl w:ilvl="4" w:tplc="0E82150C" w:tentative="1">
      <w:start w:val="1"/>
      <w:numFmt w:val="lowerLetter"/>
      <w:lvlText w:val="%5."/>
      <w:lvlJc w:val="left"/>
      <w:pPr>
        <w:ind w:left="3600" w:hanging="360"/>
      </w:pPr>
    </w:lvl>
    <w:lvl w:ilvl="5" w:tplc="D1902A70" w:tentative="1">
      <w:start w:val="1"/>
      <w:numFmt w:val="lowerRoman"/>
      <w:lvlText w:val="%6."/>
      <w:lvlJc w:val="right"/>
      <w:pPr>
        <w:ind w:left="4320" w:hanging="180"/>
      </w:pPr>
    </w:lvl>
    <w:lvl w:ilvl="6" w:tplc="4E5EBD5A" w:tentative="1">
      <w:start w:val="1"/>
      <w:numFmt w:val="decimal"/>
      <w:lvlText w:val="%7."/>
      <w:lvlJc w:val="left"/>
      <w:pPr>
        <w:ind w:left="5040" w:hanging="360"/>
      </w:pPr>
    </w:lvl>
    <w:lvl w:ilvl="7" w:tplc="B9A23078" w:tentative="1">
      <w:start w:val="1"/>
      <w:numFmt w:val="lowerLetter"/>
      <w:lvlText w:val="%8."/>
      <w:lvlJc w:val="left"/>
      <w:pPr>
        <w:ind w:left="5760" w:hanging="360"/>
      </w:pPr>
    </w:lvl>
    <w:lvl w:ilvl="8" w:tplc="CEBA483E" w:tentative="1">
      <w:start w:val="1"/>
      <w:numFmt w:val="lowerRoman"/>
      <w:lvlText w:val="%9."/>
      <w:lvlJc w:val="right"/>
      <w:pPr>
        <w:ind w:left="6480" w:hanging="180"/>
      </w:pPr>
    </w:lvl>
  </w:abstractNum>
  <w:abstractNum w:abstractNumId="20" w15:restartNumberingAfterBreak="0">
    <w:nsid w:val="2C9C190C"/>
    <w:multiLevelType w:val="hybridMultilevel"/>
    <w:tmpl w:val="18E67CF8"/>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210F03"/>
    <w:multiLevelType w:val="hybridMultilevel"/>
    <w:tmpl w:val="5A76CB26"/>
    <w:lvl w:ilvl="0" w:tplc="6420B2F6">
      <w:start w:val="1"/>
      <w:numFmt w:val="decimal"/>
      <w:lvlRestart w:val="0"/>
      <w:lvlText w:val="%1."/>
      <w:lvlJc w:val="left"/>
      <w:pPr>
        <w:tabs>
          <w:tab w:val="num" w:pos="720"/>
        </w:tabs>
        <w:ind w:left="720" w:hanging="360"/>
      </w:pPr>
      <w:rPr>
        <w:vanish w:val="0"/>
      </w:rPr>
    </w:lvl>
    <w:lvl w:ilvl="1" w:tplc="1A5A379C" w:tentative="1">
      <w:start w:val="1"/>
      <w:numFmt w:val="lowerLetter"/>
      <w:lvlText w:val="%2."/>
      <w:lvlJc w:val="left"/>
      <w:pPr>
        <w:ind w:left="1440" w:hanging="360"/>
      </w:pPr>
    </w:lvl>
    <w:lvl w:ilvl="2" w:tplc="EE4EE92A" w:tentative="1">
      <w:start w:val="1"/>
      <w:numFmt w:val="lowerRoman"/>
      <w:lvlText w:val="%3."/>
      <w:lvlJc w:val="right"/>
      <w:pPr>
        <w:ind w:left="2160" w:hanging="180"/>
      </w:pPr>
    </w:lvl>
    <w:lvl w:ilvl="3" w:tplc="B6DA5FE2" w:tentative="1">
      <w:start w:val="1"/>
      <w:numFmt w:val="decimal"/>
      <w:lvlText w:val="%4."/>
      <w:lvlJc w:val="left"/>
      <w:pPr>
        <w:ind w:left="2880" w:hanging="360"/>
      </w:pPr>
    </w:lvl>
    <w:lvl w:ilvl="4" w:tplc="DCC6597A" w:tentative="1">
      <w:start w:val="1"/>
      <w:numFmt w:val="lowerLetter"/>
      <w:lvlText w:val="%5."/>
      <w:lvlJc w:val="left"/>
      <w:pPr>
        <w:ind w:left="3600" w:hanging="360"/>
      </w:pPr>
    </w:lvl>
    <w:lvl w:ilvl="5" w:tplc="EF3C8916" w:tentative="1">
      <w:start w:val="1"/>
      <w:numFmt w:val="lowerRoman"/>
      <w:lvlText w:val="%6."/>
      <w:lvlJc w:val="right"/>
      <w:pPr>
        <w:ind w:left="4320" w:hanging="180"/>
      </w:pPr>
    </w:lvl>
    <w:lvl w:ilvl="6" w:tplc="7842E3AA" w:tentative="1">
      <w:start w:val="1"/>
      <w:numFmt w:val="decimal"/>
      <w:lvlText w:val="%7."/>
      <w:lvlJc w:val="left"/>
      <w:pPr>
        <w:ind w:left="5040" w:hanging="360"/>
      </w:pPr>
    </w:lvl>
    <w:lvl w:ilvl="7" w:tplc="B19E8E68" w:tentative="1">
      <w:start w:val="1"/>
      <w:numFmt w:val="lowerLetter"/>
      <w:lvlText w:val="%8."/>
      <w:lvlJc w:val="left"/>
      <w:pPr>
        <w:ind w:left="5760" w:hanging="360"/>
      </w:pPr>
    </w:lvl>
    <w:lvl w:ilvl="8" w:tplc="A2ECB5A4" w:tentative="1">
      <w:start w:val="1"/>
      <w:numFmt w:val="lowerRoman"/>
      <w:lvlText w:val="%9."/>
      <w:lvlJc w:val="right"/>
      <w:pPr>
        <w:ind w:left="6480" w:hanging="180"/>
      </w:pPr>
    </w:lvl>
  </w:abstractNum>
  <w:abstractNum w:abstractNumId="22" w15:restartNumberingAfterBreak="0">
    <w:nsid w:val="2D432826"/>
    <w:multiLevelType w:val="hybridMultilevel"/>
    <w:tmpl w:val="D20EFE16"/>
    <w:lvl w:ilvl="0" w:tplc="6428DEAE">
      <w:start w:val="1"/>
      <w:numFmt w:val="decimal"/>
      <w:lvlRestart w:val="0"/>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374C4"/>
    <w:multiLevelType w:val="hybridMultilevel"/>
    <w:tmpl w:val="5DD07DCC"/>
    <w:lvl w:ilvl="0" w:tplc="6358B9DA">
      <w:start w:val="1"/>
      <w:numFmt w:val="bullet"/>
      <w:pStyle w:val="TableDash"/>
      <w:lvlText w:val="­"/>
      <w:lvlJc w:val="left"/>
      <w:pPr>
        <w:tabs>
          <w:tab w:val="num" w:pos="432"/>
        </w:tabs>
        <w:ind w:left="432" w:hanging="216"/>
      </w:pPr>
      <w:rPr>
        <w:rFonts w:ascii="Courier New" w:hAnsi="Courier New"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9D30C2"/>
    <w:multiLevelType w:val="multilevel"/>
    <w:tmpl w:val="773482A2"/>
    <w:name w:val="BulletList2"/>
    <w:lvl w:ilvl="0">
      <w:start w:val="1"/>
      <w:numFmt w:val="none"/>
      <w:pStyle w:val="MainText"/>
      <w:lvlText w:val="%1"/>
      <w:lvlJc w:val="left"/>
      <w:pPr>
        <w:tabs>
          <w:tab w:val="num" w:pos="1080"/>
        </w:tabs>
        <w:ind w:left="1080" w:firstLine="0"/>
      </w:pPr>
    </w:lvl>
    <w:lvl w:ilvl="1">
      <w:start w:val="1"/>
      <w:numFmt w:val="decimal"/>
      <w:pStyle w:val="MainRoundBullet"/>
      <w:lvlText w:val="●"/>
      <w:lvlJc w:val="left"/>
      <w:pPr>
        <w:tabs>
          <w:tab w:val="num" w:pos="1800"/>
        </w:tabs>
        <w:ind w:left="1800" w:hanging="360"/>
      </w:pPr>
      <w:rPr>
        <w:rFonts w:ascii="Times New Roman" w:hAnsi="Times New Roman" w:cs="Times New Roman"/>
      </w:rPr>
    </w:lvl>
    <w:lvl w:ilvl="2">
      <w:start w:val="1"/>
      <w:numFmt w:val="bullet"/>
      <w:pStyle w:val="MainDashBullet"/>
      <w:lvlText w:val="–"/>
      <w:lvlJc w:val="left"/>
      <w:pPr>
        <w:tabs>
          <w:tab w:val="num" w:pos="2160"/>
        </w:tabs>
        <w:ind w:left="2160" w:hanging="360"/>
      </w:pPr>
      <w:rPr>
        <w:rFonts w:ascii="Times New Roman" w:hAnsi="Times New Roman" w:cs="Times New Roman"/>
      </w:rPr>
    </w:lvl>
    <w:lvl w:ilvl="3">
      <w:start w:val="1"/>
      <w:numFmt w:val="bullet"/>
      <w:lvlRestart w:val="2"/>
      <w:pStyle w:val="MainDiamondBullet"/>
      <w:lvlText w:val="♦"/>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467096"/>
    <w:multiLevelType w:val="hybridMultilevel"/>
    <w:tmpl w:val="CDE457F0"/>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E95A14"/>
    <w:multiLevelType w:val="hybridMultilevel"/>
    <w:tmpl w:val="3F306AC8"/>
    <w:lvl w:ilvl="0" w:tplc="9DBA5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9A7E46"/>
    <w:multiLevelType w:val="hybridMultilevel"/>
    <w:tmpl w:val="6CDEDF1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3A830039"/>
    <w:multiLevelType w:val="hybridMultilevel"/>
    <w:tmpl w:val="B7BAF452"/>
    <w:lvl w:ilvl="0" w:tplc="231E9EE6">
      <w:start w:val="1"/>
      <w:numFmt w:val="decimal"/>
      <w:lvlRestart w:val="0"/>
      <w:lvlText w:val="%1."/>
      <w:lvlJc w:val="left"/>
      <w:pPr>
        <w:tabs>
          <w:tab w:val="num" w:pos="720"/>
        </w:tabs>
        <w:ind w:left="720" w:hanging="360"/>
      </w:pPr>
      <w:rPr>
        <w:vanish w:val="0"/>
      </w:rPr>
    </w:lvl>
    <w:lvl w:ilvl="1" w:tplc="8B163628" w:tentative="1">
      <w:start w:val="1"/>
      <w:numFmt w:val="lowerLetter"/>
      <w:lvlText w:val="%2."/>
      <w:lvlJc w:val="left"/>
      <w:pPr>
        <w:ind w:left="1440" w:hanging="360"/>
      </w:pPr>
    </w:lvl>
    <w:lvl w:ilvl="2" w:tplc="160C27AC" w:tentative="1">
      <w:start w:val="1"/>
      <w:numFmt w:val="lowerRoman"/>
      <w:lvlText w:val="%3."/>
      <w:lvlJc w:val="right"/>
      <w:pPr>
        <w:ind w:left="2160" w:hanging="180"/>
      </w:pPr>
    </w:lvl>
    <w:lvl w:ilvl="3" w:tplc="56EE63C8" w:tentative="1">
      <w:start w:val="1"/>
      <w:numFmt w:val="decimal"/>
      <w:lvlText w:val="%4."/>
      <w:lvlJc w:val="left"/>
      <w:pPr>
        <w:ind w:left="2880" w:hanging="360"/>
      </w:pPr>
    </w:lvl>
    <w:lvl w:ilvl="4" w:tplc="6124181E" w:tentative="1">
      <w:start w:val="1"/>
      <w:numFmt w:val="lowerLetter"/>
      <w:lvlText w:val="%5."/>
      <w:lvlJc w:val="left"/>
      <w:pPr>
        <w:ind w:left="3600" w:hanging="360"/>
      </w:pPr>
    </w:lvl>
    <w:lvl w:ilvl="5" w:tplc="B0D2F7E0" w:tentative="1">
      <w:start w:val="1"/>
      <w:numFmt w:val="lowerRoman"/>
      <w:lvlText w:val="%6."/>
      <w:lvlJc w:val="right"/>
      <w:pPr>
        <w:ind w:left="4320" w:hanging="180"/>
      </w:pPr>
    </w:lvl>
    <w:lvl w:ilvl="6" w:tplc="CDFE44C2" w:tentative="1">
      <w:start w:val="1"/>
      <w:numFmt w:val="decimal"/>
      <w:lvlText w:val="%7."/>
      <w:lvlJc w:val="left"/>
      <w:pPr>
        <w:ind w:left="5040" w:hanging="360"/>
      </w:pPr>
    </w:lvl>
    <w:lvl w:ilvl="7" w:tplc="2DD2346E" w:tentative="1">
      <w:start w:val="1"/>
      <w:numFmt w:val="lowerLetter"/>
      <w:lvlText w:val="%8."/>
      <w:lvlJc w:val="left"/>
      <w:pPr>
        <w:ind w:left="5760" w:hanging="360"/>
      </w:pPr>
    </w:lvl>
    <w:lvl w:ilvl="8" w:tplc="AB3E147E" w:tentative="1">
      <w:start w:val="1"/>
      <w:numFmt w:val="lowerRoman"/>
      <w:lvlText w:val="%9."/>
      <w:lvlJc w:val="right"/>
      <w:pPr>
        <w:ind w:left="6480" w:hanging="180"/>
      </w:pPr>
    </w:lvl>
  </w:abstractNum>
  <w:abstractNum w:abstractNumId="29" w15:restartNumberingAfterBreak="0">
    <w:nsid w:val="3CBD4D4E"/>
    <w:multiLevelType w:val="hybridMultilevel"/>
    <w:tmpl w:val="DCCE6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D732178"/>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F700B1"/>
    <w:multiLevelType w:val="multilevel"/>
    <w:tmpl w:val="02D85386"/>
    <w:styleLink w:val="Style2"/>
    <w:lvl w:ilvl="0">
      <w:start w:val="1"/>
      <w:numFmt w:val="decimal"/>
      <w:pStyle w:val="NumberList"/>
      <w:lvlText w:val="%1."/>
      <w:lvlJc w:val="left"/>
      <w:pPr>
        <w:tabs>
          <w:tab w:val="num" w:pos="360"/>
        </w:tabs>
        <w:ind w:left="2160" w:hanging="360"/>
      </w:pPr>
      <w:rPr>
        <w:rFonts w:ascii="Times New Roman" w:hAnsi="Times New Roman" w:hint="default"/>
        <w:sz w:val="22"/>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2160"/>
        </w:tabs>
        <w:ind w:left="2880" w:firstLine="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E4C28DC"/>
    <w:multiLevelType w:val="hybridMultilevel"/>
    <w:tmpl w:val="92683156"/>
    <w:lvl w:ilvl="0" w:tplc="FFFFFFFF">
      <w:start w:val="1"/>
      <w:numFmt w:val="bullet"/>
      <w:pStyle w:val="BulletAsterisk1"/>
      <w:lvlText w:val=""/>
      <w:lvlJc w:val="left"/>
      <w:pPr>
        <w:tabs>
          <w:tab w:val="num" w:pos="-360"/>
        </w:tabs>
        <w:ind w:left="-360" w:hanging="360"/>
      </w:pPr>
      <w:rPr>
        <w:rFonts w:ascii="Symbol" w:hAnsi="Symbol" w:cs="Times New Roman" w:hint="default"/>
        <w:sz w:val="22"/>
      </w:rPr>
    </w:lvl>
    <w:lvl w:ilvl="1" w:tplc="FFFFFFFF">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40177DF3"/>
    <w:multiLevelType w:val="singleLevel"/>
    <w:tmpl w:val="15C2356C"/>
    <w:lvl w:ilvl="0">
      <w:start w:val="1"/>
      <w:numFmt w:val="bullet"/>
      <w:pStyle w:val="KeyPoints"/>
      <w:lvlText w:val=""/>
      <w:lvlJc w:val="left"/>
      <w:pPr>
        <w:tabs>
          <w:tab w:val="num" w:pos="-90"/>
        </w:tabs>
        <w:ind w:left="-90" w:hanging="360"/>
      </w:pPr>
      <w:rPr>
        <w:rFonts w:ascii="Symbol" w:hAnsi="Symbol" w:hint="default"/>
      </w:rPr>
    </w:lvl>
  </w:abstractNum>
  <w:abstractNum w:abstractNumId="34" w15:restartNumberingAfterBreak="0">
    <w:nsid w:val="45191AB0"/>
    <w:multiLevelType w:val="hybridMultilevel"/>
    <w:tmpl w:val="0E0074BC"/>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457D127C"/>
    <w:multiLevelType w:val="hybridMultilevel"/>
    <w:tmpl w:val="F9CA4796"/>
    <w:lvl w:ilvl="0" w:tplc="B52E17A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1F3F62"/>
    <w:multiLevelType w:val="hybridMultilevel"/>
    <w:tmpl w:val="5F68B39C"/>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6B2231"/>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1D1614"/>
    <w:multiLevelType w:val="hybridMultilevel"/>
    <w:tmpl w:val="7DB89100"/>
    <w:lvl w:ilvl="0" w:tplc="02EC773A">
      <w:start w:val="4"/>
      <w:numFmt w:val="decimal"/>
      <w:lvlRestart w:val="0"/>
      <w:lvlText w:val="%1."/>
      <w:lvlJc w:val="left"/>
      <w:pPr>
        <w:tabs>
          <w:tab w:val="num" w:pos="720"/>
        </w:tabs>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DA4589"/>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041DA6"/>
    <w:multiLevelType w:val="hybridMultilevel"/>
    <w:tmpl w:val="F9CA4796"/>
    <w:lvl w:ilvl="0" w:tplc="B52E17A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4E01BF"/>
    <w:multiLevelType w:val="hybridMultilevel"/>
    <w:tmpl w:val="5A76CB26"/>
    <w:lvl w:ilvl="0" w:tplc="C7F8300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0226BA"/>
    <w:multiLevelType w:val="hybridMultilevel"/>
    <w:tmpl w:val="77BE0F32"/>
    <w:lvl w:ilvl="0" w:tplc="F590224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50438C"/>
    <w:multiLevelType w:val="multilevel"/>
    <w:tmpl w:val="441A233C"/>
    <w:styleLink w:val="Style1"/>
    <w:lvl w:ilvl="0">
      <w:start w:val="1"/>
      <w:numFmt w:val="lowerLetter"/>
      <w:pStyle w:val="Numbersublist"/>
      <w:lvlText w:val="%1."/>
      <w:lvlJc w:val="left"/>
      <w:pPr>
        <w:tabs>
          <w:tab w:val="num" w:pos="-1440"/>
        </w:tabs>
        <w:ind w:left="252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44" w15:restartNumberingAfterBreak="0">
    <w:nsid w:val="507D09E3"/>
    <w:multiLevelType w:val="hybridMultilevel"/>
    <w:tmpl w:val="3F306AC8"/>
    <w:lvl w:ilvl="0" w:tplc="9EEA0C3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9952F1"/>
    <w:multiLevelType w:val="hybridMultilevel"/>
    <w:tmpl w:val="B5BEE60A"/>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15:restartNumberingAfterBreak="0">
    <w:nsid w:val="50DF471B"/>
    <w:multiLevelType w:val="hybridMultilevel"/>
    <w:tmpl w:val="F9CA4796"/>
    <w:lvl w:ilvl="0" w:tplc="B52E17A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462717"/>
    <w:multiLevelType w:val="hybridMultilevel"/>
    <w:tmpl w:val="CDE457F0"/>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4C55E1"/>
    <w:multiLevelType w:val="hybridMultilevel"/>
    <w:tmpl w:val="EF94C6FE"/>
    <w:lvl w:ilvl="0" w:tplc="F8FED318">
      <w:start w:val="1"/>
      <w:numFmt w:val="bullet"/>
      <w:pStyle w:val="Bullet1"/>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4422E38"/>
    <w:multiLevelType w:val="hybridMultilevel"/>
    <w:tmpl w:val="B7BAF452"/>
    <w:lvl w:ilvl="0" w:tplc="D29C334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F768B"/>
    <w:multiLevelType w:val="hybridMultilevel"/>
    <w:tmpl w:val="FD02F150"/>
    <w:lvl w:ilvl="0" w:tplc="1E3A0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611477"/>
    <w:multiLevelType w:val="hybridMultilevel"/>
    <w:tmpl w:val="CDE457F0"/>
    <w:lvl w:ilvl="0" w:tplc="991A26A6">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820E51"/>
    <w:multiLevelType w:val="hybridMultilevel"/>
    <w:tmpl w:val="B7BAF452"/>
    <w:lvl w:ilvl="0" w:tplc="231E9EE6">
      <w:start w:val="1"/>
      <w:numFmt w:val="decimal"/>
      <w:lvlRestart w:val="0"/>
      <w:lvlText w:val="%1."/>
      <w:lvlJc w:val="left"/>
      <w:pPr>
        <w:tabs>
          <w:tab w:val="num" w:pos="720"/>
        </w:tabs>
        <w:ind w:left="720" w:hanging="360"/>
      </w:pPr>
      <w:rPr>
        <w:vanish w:val="0"/>
      </w:rPr>
    </w:lvl>
    <w:lvl w:ilvl="1" w:tplc="8B163628" w:tentative="1">
      <w:start w:val="1"/>
      <w:numFmt w:val="lowerLetter"/>
      <w:lvlText w:val="%2."/>
      <w:lvlJc w:val="left"/>
      <w:pPr>
        <w:ind w:left="1440" w:hanging="360"/>
      </w:pPr>
    </w:lvl>
    <w:lvl w:ilvl="2" w:tplc="160C27AC" w:tentative="1">
      <w:start w:val="1"/>
      <w:numFmt w:val="lowerRoman"/>
      <w:lvlText w:val="%3."/>
      <w:lvlJc w:val="right"/>
      <w:pPr>
        <w:ind w:left="2160" w:hanging="180"/>
      </w:pPr>
    </w:lvl>
    <w:lvl w:ilvl="3" w:tplc="56EE63C8" w:tentative="1">
      <w:start w:val="1"/>
      <w:numFmt w:val="decimal"/>
      <w:lvlText w:val="%4."/>
      <w:lvlJc w:val="left"/>
      <w:pPr>
        <w:ind w:left="2880" w:hanging="360"/>
      </w:pPr>
    </w:lvl>
    <w:lvl w:ilvl="4" w:tplc="6124181E" w:tentative="1">
      <w:start w:val="1"/>
      <w:numFmt w:val="lowerLetter"/>
      <w:lvlText w:val="%5."/>
      <w:lvlJc w:val="left"/>
      <w:pPr>
        <w:ind w:left="3600" w:hanging="360"/>
      </w:pPr>
    </w:lvl>
    <w:lvl w:ilvl="5" w:tplc="B0D2F7E0" w:tentative="1">
      <w:start w:val="1"/>
      <w:numFmt w:val="lowerRoman"/>
      <w:lvlText w:val="%6."/>
      <w:lvlJc w:val="right"/>
      <w:pPr>
        <w:ind w:left="4320" w:hanging="180"/>
      </w:pPr>
    </w:lvl>
    <w:lvl w:ilvl="6" w:tplc="CDFE44C2" w:tentative="1">
      <w:start w:val="1"/>
      <w:numFmt w:val="decimal"/>
      <w:lvlText w:val="%7."/>
      <w:lvlJc w:val="left"/>
      <w:pPr>
        <w:ind w:left="5040" w:hanging="360"/>
      </w:pPr>
    </w:lvl>
    <w:lvl w:ilvl="7" w:tplc="2DD2346E" w:tentative="1">
      <w:start w:val="1"/>
      <w:numFmt w:val="lowerLetter"/>
      <w:lvlText w:val="%8."/>
      <w:lvlJc w:val="left"/>
      <w:pPr>
        <w:ind w:left="5760" w:hanging="360"/>
      </w:pPr>
    </w:lvl>
    <w:lvl w:ilvl="8" w:tplc="AB3E147E" w:tentative="1">
      <w:start w:val="1"/>
      <w:numFmt w:val="lowerRoman"/>
      <w:lvlText w:val="%9."/>
      <w:lvlJc w:val="right"/>
      <w:pPr>
        <w:ind w:left="6480" w:hanging="180"/>
      </w:pPr>
    </w:lvl>
  </w:abstractNum>
  <w:abstractNum w:abstractNumId="53" w15:restartNumberingAfterBreak="0">
    <w:nsid w:val="579B2BE8"/>
    <w:multiLevelType w:val="hybridMultilevel"/>
    <w:tmpl w:val="5A76CB26"/>
    <w:lvl w:ilvl="0" w:tplc="BC9A10B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FC62BC"/>
    <w:multiLevelType w:val="hybridMultilevel"/>
    <w:tmpl w:val="5A76CB26"/>
    <w:lvl w:ilvl="0" w:tplc="6420B2F6">
      <w:start w:val="1"/>
      <w:numFmt w:val="decimal"/>
      <w:lvlRestart w:val="0"/>
      <w:lvlText w:val="%1."/>
      <w:lvlJc w:val="left"/>
      <w:pPr>
        <w:tabs>
          <w:tab w:val="num" w:pos="720"/>
        </w:tabs>
        <w:ind w:left="720" w:hanging="360"/>
      </w:pPr>
      <w:rPr>
        <w:vanish w:val="0"/>
      </w:rPr>
    </w:lvl>
    <w:lvl w:ilvl="1" w:tplc="1A5A379C" w:tentative="1">
      <w:start w:val="1"/>
      <w:numFmt w:val="lowerLetter"/>
      <w:lvlText w:val="%2."/>
      <w:lvlJc w:val="left"/>
      <w:pPr>
        <w:ind w:left="1440" w:hanging="360"/>
      </w:pPr>
    </w:lvl>
    <w:lvl w:ilvl="2" w:tplc="EE4EE92A" w:tentative="1">
      <w:start w:val="1"/>
      <w:numFmt w:val="lowerRoman"/>
      <w:lvlText w:val="%3."/>
      <w:lvlJc w:val="right"/>
      <w:pPr>
        <w:ind w:left="2160" w:hanging="180"/>
      </w:pPr>
    </w:lvl>
    <w:lvl w:ilvl="3" w:tplc="B6DA5FE2" w:tentative="1">
      <w:start w:val="1"/>
      <w:numFmt w:val="decimal"/>
      <w:lvlText w:val="%4."/>
      <w:lvlJc w:val="left"/>
      <w:pPr>
        <w:ind w:left="2880" w:hanging="360"/>
      </w:pPr>
    </w:lvl>
    <w:lvl w:ilvl="4" w:tplc="DCC6597A" w:tentative="1">
      <w:start w:val="1"/>
      <w:numFmt w:val="lowerLetter"/>
      <w:lvlText w:val="%5."/>
      <w:lvlJc w:val="left"/>
      <w:pPr>
        <w:ind w:left="3600" w:hanging="360"/>
      </w:pPr>
    </w:lvl>
    <w:lvl w:ilvl="5" w:tplc="EF3C8916" w:tentative="1">
      <w:start w:val="1"/>
      <w:numFmt w:val="lowerRoman"/>
      <w:lvlText w:val="%6."/>
      <w:lvlJc w:val="right"/>
      <w:pPr>
        <w:ind w:left="4320" w:hanging="180"/>
      </w:pPr>
    </w:lvl>
    <w:lvl w:ilvl="6" w:tplc="7842E3AA" w:tentative="1">
      <w:start w:val="1"/>
      <w:numFmt w:val="decimal"/>
      <w:lvlText w:val="%7."/>
      <w:lvlJc w:val="left"/>
      <w:pPr>
        <w:ind w:left="5040" w:hanging="360"/>
      </w:pPr>
    </w:lvl>
    <w:lvl w:ilvl="7" w:tplc="B19E8E68" w:tentative="1">
      <w:start w:val="1"/>
      <w:numFmt w:val="lowerLetter"/>
      <w:lvlText w:val="%8."/>
      <w:lvlJc w:val="left"/>
      <w:pPr>
        <w:ind w:left="5760" w:hanging="360"/>
      </w:pPr>
    </w:lvl>
    <w:lvl w:ilvl="8" w:tplc="A2ECB5A4" w:tentative="1">
      <w:start w:val="1"/>
      <w:numFmt w:val="lowerRoman"/>
      <w:lvlText w:val="%9."/>
      <w:lvlJc w:val="right"/>
      <w:pPr>
        <w:ind w:left="6480" w:hanging="180"/>
      </w:pPr>
    </w:lvl>
  </w:abstractNum>
  <w:abstractNum w:abstractNumId="55" w15:restartNumberingAfterBreak="0">
    <w:nsid w:val="5C1E301A"/>
    <w:multiLevelType w:val="hybridMultilevel"/>
    <w:tmpl w:val="222AED96"/>
    <w:lvl w:ilvl="0" w:tplc="1ECCFCF8">
      <w:start w:val="1"/>
      <w:numFmt w:val="decimal"/>
      <w:lvlRestart w:val="0"/>
      <w:lvlText w:val="%1."/>
      <w:lvlJc w:val="left"/>
      <w:pPr>
        <w:tabs>
          <w:tab w:val="num" w:pos="720"/>
        </w:tabs>
        <w:ind w:left="720" w:hanging="360"/>
      </w:pPr>
      <w:rPr>
        <w:vanish w:val="0"/>
      </w:rPr>
    </w:lvl>
    <w:lvl w:ilvl="1" w:tplc="7F6258B6" w:tentative="1">
      <w:start w:val="1"/>
      <w:numFmt w:val="lowerLetter"/>
      <w:lvlText w:val="%2."/>
      <w:lvlJc w:val="left"/>
      <w:pPr>
        <w:ind w:left="1440" w:hanging="360"/>
      </w:pPr>
    </w:lvl>
    <w:lvl w:ilvl="2" w:tplc="CF42CB68" w:tentative="1">
      <w:start w:val="1"/>
      <w:numFmt w:val="lowerRoman"/>
      <w:lvlText w:val="%3."/>
      <w:lvlJc w:val="right"/>
      <w:pPr>
        <w:ind w:left="2160" w:hanging="180"/>
      </w:pPr>
    </w:lvl>
    <w:lvl w:ilvl="3" w:tplc="F42CF0A8" w:tentative="1">
      <w:start w:val="1"/>
      <w:numFmt w:val="decimal"/>
      <w:lvlText w:val="%4."/>
      <w:lvlJc w:val="left"/>
      <w:pPr>
        <w:ind w:left="2880" w:hanging="360"/>
      </w:pPr>
    </w:lvl>
    <w:lvl w:ilvl="4" w:tplc="25048BD4" w:tentative="1">
      <w:start w:val="1"/>
      <w:numFmt w:val="lowerLetter"/>
      <w:lvlText w:val="%5."/>
      <w:lvlJc w:val="left"/>
      <w:pPr>
        <w:ind w:left="3600" w:hanging="360"/>
      </w:pPr>
    </w:lvl>
    <w:lvl w:ilvl="5" w:tplc="E638AC18" w:tentative="1">
      <w:start w:val="1"/>
      <w:numFmt w:val="lowerRoman"/>
      <w:lvlText w:val="%6."/>
      <w:lvlJc w:val="right"/>
      <w:pPr>
        <w:ind w:left="4320" w:hanging="180"/>
      </w:pPr>
    </w:lvl>
    <w:lvl w:ilvl="6" w:tplc="A546F778" w:tentative="1">
      <w:start w:val="1"/>
      <w:numFmt w:val="decimal"/>
      <w:lvlText w:val="%7."/>
      <w:lvlJc w:val="left"/>
      <w:pPr>
        <w:ind w:left="5040" w:hanging="360"/>
      </w:pPr>
    </w:lvl>
    <w:lvl w:ilvl="7" w:tplc="803E272A" w:tentative="1">
      <w:start w:val="1"/>
      <w:numFmt w:val="lowerLetter"/>
      <w:lvlText w:val="%8."/>
      <w:lvlJc w:val="left"/>
      <w:pPr>
        <w:ind w:left="5760" w:hanging="360"/>
      </w:pPr>
    </w:lvl>
    <w:lvl w:ilvl="8" w:tplc="00A4E6FA" w:tentative="1">
      <w:start w:val="1"/>
      <w:numFmt w:val="lowerRoman"/>
      <w:lvlText w:val="%9."/>
      <w:lvlJc w:val="right"/>
      <w:pPr>
        <w:ind w:left="6480" w:hanging="180"/>
      </w:pPr>
    </w:lvl>
  </w:abstractNum>
  <w:abstractNum w:abstractNumId="56" w15:restartNumberingAfterBreak="0">
    <w:nsid w:val="5C3412CD"/>
    <w:multiLevelType w:val="hybridMultilevel"/>
    <w:tmpl w:val="C9EAD084"/>
    <w:lvl w:ilvl="0" w:tplc="FD646C06">
      <w:start w:val="1"/>
      <w:numFmt w:val="decimal"/>
      <w:lvlRestart w:val="0"/>
      <w:lvlText w:val="%1."/>
      <w:lvlJc w:val="left"/>
      <w:pPr>
        <w:tabs>
          <w:tab w:val="num" w:pos="720"/>
        </w:tabs>
        <w:ind w:left="720" w:hanging="360"/>
      </w:pPr>
      <w:rPr>
        <w:vanish w:val="0"/>
      </w:rPr>
    </w:lvl>
    <w:lvl w:ilvl="1" w:tplc="97E813D8" w:tentative="1">
      <w:start w:val="1"/>
      <w:numFmt w:val="lowerLetter"/>
      <w:lvlText w:val="%2."/>
      <w:lvlJc w:val="left"/>
      <w:pPr>
        <w:ind w:left="1440" w:hanging="360"/>
      </w:pPr>
    </w:lvl>
    <w:lvl w:ilvl="2" w:tplc="8B0E1F44" w:tentative="1">
      <w:start w:val="1"/>
      <w:numFmt w:val="lowerRoman"/>
      <w:lvlText w:val="%3."/>
      <w:lvlJc w:val="right"/>
      <w:pPr>
        <w:ind w:left="2160" w:hanging="180"/>
      </w:pPr>
    </w:lvl>
    <w:lvl w:ilvl="3" w:tplc="FF6EAFC0" w:tentative="1">
      <w:start w:val="1"/>
      <w:numFmt w:val="decimal"/>
      <w:lvlText w:val="%4."/>
      <w:lvlJc w:val="left"/>
      <w:pPr>
        <w:ind w:left="2880" w:hanging="360"/>
      </w:pPr>
    </w:lvl>
    <w:lvl w:ilvl="4" w:tplc="0E82150C" w:tentative="1">
      <w:start w:val="1"/>
      <w:numFmt w:val="lowerLetter"/>
      <w:lvlText w:val="%5."/>
      <w:lvlJc w:val="left"/>
      <w:pPr>
        <w:ind w:left="3600" w:hanging="360"/>
      </w:pPr>
    </w:lvl>
    <w:lvl w:ilvl="5" w:tplc="D1902A70" w:tentative="1">
      <w:start w:val="1"/>
      <w:numFmt w:val="lowerRoman"/>
      <w:lvlText w:val="%6."/>
      <w:lvlJc w:val="right"/>
      <w:pPr>
        <w:ind w:left="4320" w:hanging="180"/>
      </w:pPr>
    </w:lvl>
    <w:lvl w:ilvl="6" w:tplc="4E5EBD5A" w:tentative="1">
      <w:start w:val="1"/>
      <w:numFmt w:val="decimal"/>
      <w:lvlText w:val="%7."/>
      <w:lvlJc w:val="left"/>
      <w:pPr>
        <w:ind w:left="5040" w:hanging="360"/>
      </w:pPr>
    </w:lvl>
    <w:lvl w:ilvl="7" w:tplc="B9A23078" w:tentative="1">
      <w:start w:val="1"/>
      <w:numFmt w:val="lowerLetter"/>
      <w:lvlText w:val="%8."/>
      <w:lvlJc w:val="left"/>
      <w:pPr>
        <w:ind w:left="5760" w:hanging="360"/>
      </w:pPr>
    </w:lvl>
    <w:lvl w:ilvl="8" w:tplc="CEBA483E" w:tentative="1">
      <w:start w:val="1"/>
      <w:numFmt w:val="lowerRoman"/>
      <w:lvlText w:val="%9."/>
      <w:lvlJc w:val="right"/>
      <w:pPr>
        <w:ind w:left="6480" w:hanging="180"/>
      </w:pPr>
    </w:lvl>
  </w:abstractNum>
  <w:abstractNum w:abstractNumId="57" w15:restartNumberingAfterBreak="0">
    <w:nsid w:val="5C7364F2"/>
    <w:multiLevelType w:val="hybridMultilevel"/>
    <w:tmpl w:val="3F306AC8"/>
    <w:lvl w:ilvl="0" w:tplc="9DBA5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6C3613"/>
    <w:multiLevelType w:val="hybridMultilevel"/>
    <w:tmpl w:val="3F306AC8"/>
    <w:lvl w:ilvl="0" w:tplc="B300A22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B278C2"/>
    <w:multiLevelType w:val="hybridMultilevel"/>
    <w:tmpl w:val="F0EEA0EA"/>
    <w:lvl w:ilvl="0" w:tplc="EFBA3594">
      <w:start w:val="3"/>
      <w:numFmt w:val="decimal"/>
      <w:lvlRestart w:val="0"/>
      <w:lvlText w:val="%1."/>
      <w:lvlJc w:val="left"/>
      <w:pPr>
        <w:tabs>
          <w:tab w:val="num" w:pos="720"/>
        </w:tabs>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9D7EB7"/>
    <w:multiLevelType w:val="hybridMultilevel"/>
    <w:tmpl w:val="D03053BC"/>
    <w:lvl w:ilvl="0" w:tplc="F634DC7A">
      <w:start w:val="1"/>
      <w:numFmt w:val="bullet"/>
      <w:pStyle w:val="TableBullet0"/>
      <w:lvlText w:val=""/>
      <w:lvlJc w:val="left"/>
      <w:pPr>
        <w:tabs>
          <w:tab w:val="num" w:pos="216"/>
        </w:tabs>
        <w:ind w:left="216" w:hanging="216"/>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6BD20EA"/>
    <w:multiLevelType w:val="hybridMultilevel"/>
    <w:tmpl w:val="77BE0F32"/>
    <w:lvl w:ilvl="0" w:tplc="F5902248">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C77BAC"/>
    <w:multiLevelType w:val="hybridMultilevel"/>
    <w:tmpl w:val="C9EAD084"/>
    <w:lvl w:ilvl="0" w:tplc="D41CEC50">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251AA6"/>
    <w:multiLevelType w:val="hybridMultilevel"/>
    <w:tmpl w:val="3F306AC8"/>
    <w:lvl w:ilvl="0" w:tplc="9DBA5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F5248B"/>
    <w:multiLevelType w:val="singleLevel"/>
    <w:tmpl w:val="3F44942C"/>
    <w:lvl w:ilvl="0">
      <w:start w:val="1"/>
      <w:numFmt w:val="bullet"/>
      <w:pStyle w:val="BulletDash1"/>
      <w:lvlText w:val="–"/>
      <w:lvlJc w:val="left"/>
      <w:pPr>
        <w:tabs>
          <w:tab w:val="num" w:pos="360"/>
        </w:tabs>
        <w:ind w:left="360" w:hanging="360"/>
      </w:pPr>
      <w:rPr>
        <w:rFonts w:ascii="Times New Roman" w:hAnsi="Times New Roman" w:hint="default"/>
        <w:sz w:val="20"/>
      </w:rPr>
    </w:lvl>
  </w:abstractNum>
  <w:abstractNum w:abstractNumId="65" w15:restartNumberingAfterBreak="0">
    <w:nsid w:val="6A1F7986"/>
    <w:multiLevelType w:val="hybridMultilevel"/>
    <w:tmpl w:val="B7BAF452"/>
    <w:lvl w:ilvl="0" w:tplc="D29C334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9A325A"/>
    <w:multiLevelType w:val="multilevel"/>
    <w:tmpl w:val="A6349114"/>
    <w:lvl w:ilvl="0">
      <w:start w:val="1"/>
      <w:numFmt w:val="decimal"/>
      <w:pStyle w:val="MainTextIndent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703279FA"/>
    <w:multiLevelType w:val="hybridMultilevel"/>
    <w:tmpl w:val="68341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3642294"/>
    <w:multiLevelType w:val="hybridMultilevel"/>
    <w:tmpl w:val="9AEE056E"/>
    <w:lvl w:ilvl="0" w:tplc="8496E084">
      <w:start w:val="1"/>
      <w:numFmt w:val="decimal"/>
      <w:lvlText w:val="%1."/>
      <w:lvlJc w:val="left"/>
      <w:pPr>
        <w:tabs>
          <w:tab w:val="num" w:pos="720"/>
        </w:tabs>
        <w:ind w:left="720" w:hanging="360"/>
      </w:pPr>
      <w:rPr>
        <w:vanish w:val="0"/>
        <w:webHidden w:val="0"/>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77635580"/>
    <w:multiLevelType w:val="hybridMultilevel"/>
    <w:tmpl w:val="0E0074BC"/>
    <w:lvl w:ilvl="0" w:tplc="BC9A10BA">
      <w:start w:val="1"/>
      <w:numFmt w:val="decimal"/>
      <w:lvlRestart w:val="0"/>
      <w:lvlText w:val="%1."/>
      <w:lvlJc w:val="left"/>
      <w:pPr>
        <w:tabs>
          <w:tab w:val="num" w:pos="810"/>
        </w:tabs>
        <w:ind w:left="810" w:hanging="360"/>
      </w:pPr>
      <w:rPr>
        <w:vanish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15:restartNumberingAfterBreak="0">
    <w:nsid w:val="7A0B5C38"/>
    <w:multiLevelType w:val="hybridMultilevel"/>
    <w:tmpl w:val="3F306AC8"/>
    <w:lvl w:ilvl="0" w:tplc="9DBA563C">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2F3774"/>
    <w:multiLevelType w:val="multilevel"/>
    <w:tmpl w:val="02D85386"/>
    <w:numStyleLink w:val="Style2"/>
  </w:abstractNum>
  <w:abstractNum w:abstractNumId="72" w15:restartNumberingAfterBreak="0">
    <w:nsid w:val="7B233C2B"/>
    <w:multiLevelType w:val="hybridMultilevel"/>
    <w:tmpl w:val="3F306AC8"/>
    <w:lvl w:ilvl="0" w:tplc="B300A22A">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C7484E"/>
    <w:multiLevelType w:val="multilevel"/>
    <w:tmpl w:val="D47C3122"/>
    <w:lvl w:ilvl="0">
      <w:start w:val="1"/>
      <w:numFmt w:val="decimal"/>
      <w:pStyle w:val="Number1"/>
      <w:lvlText w:val="%1."/>
      <w:lvlJc w:val="left"/>
      <w:pPr>
        <w:tabs>
          <w:tab w:val="num" w:pos="2232"/>
        </w:tabs>
        <w:ind w:left="2232" w:hanging="432"/>
      </w:pPr>
      <w:rPr>
        <w:rFonts w:hint="default"/>
      </w:rPr>
    </w:lvl>
    <w:lvl w:ilvl="1">
      <w:start w:val="1"/>
      <w:numFmt w:val="lowerLetter"/>
      <w:lvlText w:val="%2."/>
      <w:lvlJc w:val="left"/>
      <w:pPr>
        <w:tabs>
          <w:tab w:val="num" w:pos="2520"/>
        </w:tabs>
        <w:ind w:left="2520" w:hanging="360"/>
      </w:pPr>
      <w:rPr>
        <w:rFonts w:hint="default"/>
      </w:rPr>
    </w:lvl>
    <w:lvl w:ilvl="2">
      <w:start w:val="1"/>
      <w:numFmt w:val="decimal"/>
      <w:lvlText w:val="%3."/>
      <w:lvlJc w:val="left"/>
      <w:pPr>
        <w:tabs>
          <w:tab w:val="num" w:pos="3600"/>
        </w:tabs>
        <w:ind w:left="3240" w:firstLine="0"/>
      </w:pPr>
      <w:rPr>
        <w:rFonts w:hint="default"/>
      </w:rPr>
    </w:lvl>
    <w:lvl w:ilvl="3">
      <w:start w:val="1"/>
      <w:numFmt w:val="lowerLetter"/>
      <w:lvlText w:val="%4)"/>
      <w:lvlJc w:val="left"/>
      <w:pPr>
        <w:tabs>
          <w:tab w:val="num" w:pos="4320"/>
        </w:tabs>
        <w:ind w:left="3960" w:firstLine="0"/>
      </w:pPr>
      <w:rPr>
        <w:rFonts w:hint="default"/>
      </w:rPr>
    </w:lvl>
    <w:lvl w:ilvl="4">
      <w:start w:val="1"/>
      <w:numFmt w:val="decimal"/>
      <w:lvlText w:val="(%5)"/>
      <w:lvlJc w:val="left"/>
      <w:pPr>
        <w:tabs>
          <w:tab w:val="num" w:pos="5040"/>
        </w:tabs>
        <w:ind w:left="4680" w:firstLine="0"/>
      </w:pPr>
      <w:rPr>
        <w:rFonts w:hint="default"/>
      </w:rPr>
    </w:lvl>
    <w:lvl w:ilvl="5">
      <w:start w:val="1"/>
      <w:numFmt w:val="lowerLetter"/>
      <w:lvlText w:val="(%6)"/>
      <w:lvlJc w:val="left"/>
      <w:pPr>
        <w:tabs>
          <w:tab w:val="num" w:pos="5760"/>
        </w:tabs>
        <w:ind w:left="5400" w:firstLine="0"/>
      </w:pPr>
      <w:rPr>
        <w:rFonts w:hint="default"/>
      </w:rPr>
    </w:lvl>
    <w:lvl w:ilvl="6">
      <w:start w:val="1"/>
      <w:numFmt w:val="lowerRoman"/>
      <w:lvlText w:val="(%7)"/>
      <w:lvlJc w:val="left"/>
      <w:pPr>
        <w:tabs>
          <w:tab w:val="num" w:pos="6480"/>
        </w:tabs>
        <w:ind w:left="6120" w:firstLine="0"/>
      </w:pPr>
      <w:rPr>
        <w:rFonts w:hint="default"/>
      </w:rPr>
    </w:lvl>
    <w:lvl w:ilvl="7">
      <w:start w:val="1"/>
      <w:numFmt w:val="lowerLetter"/>
      <w:lvlText w:val="(%8)"/>
      <w:lvlJc w:val="left"/>
      <w:pPr>
        <w:tabs>
          <w:tab w:val="num" w:pos="7200"/>
        </w:tabs>
        <w:ind w:left="6840" w:firstLine="0"/>
      </w:pPr>
      <w:rPr>
        <w:rFonts w:hint="default"/>
      </w:rPr>
    </w:lvl>
    <w:lvl w:ilvl="8">
      <w:start w:val="1"/>
      <w:numFmt w:val="lowerRoman"/>
      <w:lvlText w:val="(%9)"/>
      <w:lvlJc w:val="left"/>
      <w:pPr>
        <w:tabs>
          <w:tab w:val="num" w:pos="7920"/>
        </w:tabs>
        <w:ind w:left="7560" w:firstLine="0"/>
      </w:pPr>
      <w:rPr>
        <w:rFonts w:hint="default"/>
      </w:rPr>
    </w:lvl>
  </w:abstractNum>
  <w:abstractNum w:abstractNumId="74" w15:restartNumberingAfterBreak="0">
    <w:nsid w:val="7E387225"/>
    <w:multiLevelType w:val="hybridMultilevel"/>
    <w:tmpl w:val="B5BEE60A"/>
    <w:lvl w:ilvl="0" w:tplc="F5F41F12">
      <w:start w:val="1"/>
      <w:numFmt w:val="decimal"/>
      <w:lvlRestart w:val="0"/>
      <w:lvlText w:val="%1."/>
      <w:lvlJc w:val="left"/>
      <w:pPr>
        <w:tabs>
          <w:tab w:val="num" w:pos="720"/>
        </w:tabs>
        <w:ind w:left="720" w:hanging="360"/>
      </w:pPr>
      <w:rPr>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8"/>
  </w:num>
  <w:num w:numId="3">
    <w:abstractNumId w:val="7"/>
  </w:num>
  <w:num w:numId="4">
    <w:abstractNumId w:val="31"/>
  </w:num>
  <w:num w:numId="5">
    <w:abstractNumId w:val="43"/>
  </w:num>
  <w:num w:numId="6">
    <w:abstractNumId w:val="3"/>
  </w:num>
  <w:num w:numId="7">
    <w:abstractNumId w:val="17"/>
  </w:num>
  <w:num w:numId="8">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0"/>
  </w:num>
  <w:num w:numId="13">
    <w:abstractNumId w:val="17"/>
    <w:lvlOverride w:ilvl="0">
      <w:startOverride w:val="1"/>
    </w:lvlOverride>
  </w:num>
  <w:num w:numId="14">
    <w:abstractNumId w:val="46"/>
  </w:num>
  <w:num w:numId="15">
    <w:abstractNumId w:val="2"/>
  </w:num>
  <w:num w:numId="16">
    <w:abstractNumId w:val="70"/>
  </w:num>
  <w:num w:numId="17">
    <w:abstractNumId w:val="58"/>
  </w:num>
  <w:num w:numId="18">
    <w:abstractNumId w:val="3"/>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19">
    <w:abstractNumId w:val="36"/>
  </w:num>
  <w:num w:numId="20">
    <w:abstractNumId w:val="11"/>
  </w:num>
  <w:num w:numId="21">
    <w:abstractNumId w:val="39"/>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num>
  <w:num w:numId="24">
    <w:abstractNumId w:val="50"/>
  </w:num>
  <w:num w:numId="25">
    <w:abstractNumId w:val="47"/>
  </w:num>
  <w:num w:numId="26">
    <w:abstractNumId w:val="61"/>
  </w:num>
  <w:num w:numId="27">
    <w:abstractNumId w:val="52"/>
  </w:num>
  <w:num w:numId="28">
    <w:abstractNumId w:val="18"/>
  </w:num>
  <w:num w:numId="29">
    <w:abstractNumId w:val="21"/>
  </w:num>
  <w:num w:numId="30">
    <w:abstractNumId w:val="3"/>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31">
    <w:abstractNumId w:val="53"/>
  </w:num>
  <w:num w:numId="32">
    <w:abstractNumId w:val="41"/>
  </w:num>
  <w:num w:numId="33">
    <w:abstractNumId w:val="73"/>
  </w:num>
  <w:num w:numId="34">
    <w:abstractNumId w:val="33"/>
  </w:num>
  <w:num w:numId="35">
    <w:abstractNumId w:val="32"/>
  </w:num>
  <w:num w:numId="36">
    <w:abstractNumId w:val="23"/>
  </w:num>
  <w:num w:numId="37">
    <w:abstractNumId w:val="60"/>
  </w:num>
  <w:num w:numId="38">
    <w:abstractNumId w:val="40"/>
  </w:num>
  <w:num w:numId="39">
    <w:abstractNumId w:val="63"/>
  </w:num>
  <w:num w:numId="40">
    <w:abstractNumId w:val="14"/>
  </w:num>
  <w:num w:numId="41">
    <w:abstractNumId w:val="25"/>
  </w:num>
  <w:num w:numId="42">
    <w:abstractNumId w:val="56"/>
  </w:num>
  <w:num w:numId="43">
    <w:abstractNumId w:val="37"/>
  </w:num>
  <w:num w:numId="44">
    <w:abstractNumId w:val="3"/>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45">
    <w:abstractNumId w:val="44"/>
  </w:num>
  <w:num w:numId="46">
    <w:abstractNumId w:val="1"/>
  </w:num>
  <w:num w:numId="47">
    <w:abstractNumId w:val="13"/>
  </w:num>
  <w:num w:numId="48">
    <w:abstractNumId w:val="57"/>
  </w:num>
  <w:num w:numId="49">
    <w:abstractNumId w:val="72"/>
  </w:num>
  <w:num w:numId="50">
    <w:abstractNumId w:val="51"/>
  </w:num>
  <w:num w:numId="51">
    <w:abstractNumId w:val="3"/>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52">
    <w:abstractNumId w:val="0"/>
  </w:num>
  <w:num w:numId="53">
    <w:abstractNumId w:val="19"/>
  </w:num>
  <w:num w:numId="54">
    <w:abstractNumId w:val="30"/>
  </w:num>
  <w:num w:numId="55">
    <w:abstractNumId w:val="3"/>
    <w:lvlOverride w:ilvl="0">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right"/>
        <w:pPr>
          <w:tabs>
            <w:tab w:val="num" w:pos="360"/>
          </w:tabs>
          <w:ind w:left="1080" w:firstLine="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right"/>
        <w:pPr>
          <w:tabs>
            <w:tab w:val="num" w:pos="2520"/>
          </w:tabs>
          <w:ind w:left="2520" w:hanging="180"/>
        </w:pPr>
        <w:rPr>
          <w:rFonts w:hint="default"/>
        </w:rPr>
      </w:lvl>
    </w:lvlOverride>
    <w:lvlOverride w:ilvl="6">
      <w:lvl w:ilvl="6">
        <w:start w:val="1"/>
        <w:numFmt w:val="decimal"/>
        <w:lvlText w:val="%7."/>
        <w:lvlJc w:val="left"/>
        <w:pPr>
          <w:tabs>
            <w:tab w:val="num" w:pos="3240"/>
          </w:tabs>
          <w:ind w:left="324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right"/>
        <w:pPr>
          <w:tabs>
            <w:tab w:val="num" w:pos="4680"/>
          </w:tabs>
          <w:ind w:left="4680" w:hanging="180"/>
        </w:pPr>
        <w:rPr>
          <w:rFonts w:hint="default"/>
        </w:rPr>
      </w:lvl>
    </w:lvlOverride>
  </w:num>
  <w:num w:numId="56">
    <w:abstractNumId w:val="62"/>
  </w:num>
  <w:num w:numId="57">
    <w:abstractNumId w:val="9"/>
  </w:num>
  <w:num w:numId="58">
    <w:abstractNumId w:val="65"/>
  </w:num>
  <w:num w:numId="59">
    <w:abstractNumId w:val="6"/>
  </w:num>
  <w:num w:numId="60">
    <w:abstractNumId w:val="35"/>
  </w:num>
  <w:num w:numId="61">
    <w:abstractNumId w:val="29"/>
  </w:num>
  <w:num w:numId="62">
    <w:abstractNumId w:val="69"/>
  </w:num>
  <w:num w:numId="63">
    <w:abstractNumId w:val="20"/>
  </w:num>
  <w:num w:numId="64">
    <w:abstractNumId w:val="34"/>
  </w:num>
  <w:num w:numId="65">
    <w:abstractNumId w:val="59"/>
  </w:num>
  <w:num w:numId="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7"/>
  </w:num>
  <w:num w:numId="68">
    <w:abstractNumId w:val="55"/>
  </w:num>
  <w:num w:numId="69">
    <w:abstractNumId w:val="49"/>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
  </w:num>
  <w:num w:numId="73">
    <w:abstractNumId w:val="5"/>
  </w:num>
  <w:num w:numId="74">
    <w:abstractNumId w:val="74"/>
  </w:num>
  <w:num w:numId="75">
    <w:abstractNumId w:val="42"/>
  </w:num>
  <w:num w:numId="76">
    <w:abstractNumId w:val="28"/>
  </w:num>
  <w:num w:numId="7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num>
  <w:num w:numId="79">
    <w:abstractNumId w:val="45"/>
  </w:num>
  <w:num w:numId="80">
    <w:abstractNumId w:val="8"/>
  </w:num>
  <w:num w:numId="81">
    <w:abstractNumId w:val="17"/>
    <w:lvlOverride w:ilvl="0">
      <w:startOverride w:val="1"/>
    </w:lvlOverride>
  </w:num>
  <w:num w:numId="82">
    <w:abstractNumId w:val="38"/>
  </w:num>
  <w:num w:numId="83">
    <w:abstractNumId w:val="26"/>
  </w:num>
  <w:num w:numId="84">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5">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6">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7">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8">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89">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90">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91">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
  </w:num>
  <w:num w:numId="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99">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0">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1">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2">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3">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4">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5">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6">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4">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5">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 w:numId="118">
    <w:abstractNumId w:val="15"/>
  </w:num>
  <w:num w:numId="119">
    <w:abstractNumId w:val="71"/>
  </w:num>
  <w:num w:numId="120">
    <w:abstractNumId w:val="22"/>
  </w:num>
  <w:num w:numId="121">
    <w:abstractNumId w:val="3"/>
    <w:lvlOverride w:ilvl="0">
      <w:startOverride w:val="1"/>
      <w:lvl w:ilvl="0">
        <w:start w:val="1"/>
        <w:numFmt w:val="lowerLetter"/>
        <w:pStyle w:val="Tablesub-step"/>
        <w:lvlText w:val="%1."/>
        <w:lvlJc w:val="left"/>
        <w:pPr>
          <w:tabs>
            <w:tab w:val="num" w:pos="-1440"/>
          </w:tabs>
          <w:ind w:left="360" w:hanging="360"/>
        </w:pPr>
        <w:rPr>
          <w:rFonts w:ascii="Times New Roman" w:hAnsi="Times New Roman" w:hint="default"/>
          <w:sz w:val="22"/>
        </w:rPr>
      </w:lvl>
    </w:lvlOverride>
    <w:lvlOverride w:ilvl="1">
      <w:startOverride w:val="1"/>
      <w:lvl w:ilvl="1">
        <w:start w:val="1"/>
        <w:numFmt w:val="lowerLetter"/>
        <w:lvlText w:val="%2."/>
        <w:lvlJc w:val="left"/>
        <w:pPr>
          <w:tabs>
            <w:tab w:val="num" w:pos="720"/>
          </w:tabs>
          <w:ind w:left="720" w:hanging="360"/>
        </w:pPr>
        <w:rPr>
          <w:rFonts w:hint="default"/>
        </w:rPr>
      </w:lvl>
    </w:lvlOverride>
    <w:lvlOverride w:ilvl="2">
      <w:startOverride w:val="1"/>
      <w:lvl w:ilvl="2">
        <w:start w:val="1"/>
        <w:numFmt w:val="lowerRoman"/>
        <w:lvlText w:val="%3."/>
        <w:lvlJc w:val="right"/>
        <w:pPr>
          <w:tabs>
            <w:tab w:val="num" w:pos="360"/>
          </w:tabs>
          <w:ind w:left="1080" w:firstLine="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lowerLetter"/>
        <w:lvlText w:val="%5."/>
        <w:lvlJc w:val="left"/>
        <w:pPr>
          <w:tabs>
            <w:tab w:val="num" w:pos="1800"/>
          </w:tabs>
          <w:ind w:left="1800" w:hanging="360"/>
        </w:pPr>
        <w:rPr>
          <w:rFonts w:hint="default"/>
        </w:rPr>
      </w:lvl>
    </w:lvlOverride>
    <w:lvlOverride w:ilvl="5">
      <w:startOverride w:val="1"/>
      <w:lvl w:ilvl="5">
        <w:start w:val="1"/>
        <w:numFmt w:val="lowerRoman"/>
        <w:lvlText w:val="%6."/>
        <w:lvlJc w:val="right"/>
        <w:pPr>
          <w:tabs>
            <w:tab w:val="num" w:pos="2520"/>
          </w:tabs>
          <w:ind w:left="2520" w:hanging="180"/>
        </w:pPr>
        <w:rPr>
          <w:rFonts w:hint="default"/>
        </w:rPr>
      </w:lvl>
    </w:lvlOverride>
    <w:lvlOverride w:ilvl="6">
      <w:startOverride w:val="1"/>
      <w:lvl w:ilvl="6">
        <w:start w:val="1"/>
        <w:numFmt w:val="decimal"/>
        <w:lvlText w:val="%7."/>
        <w:lvlJc w:val="left"/>
        <w:pPr>
          <w:tabs>
            <w:tab w:val="num" w:pos="3240"/>
          </w:tabs>
          <w:ind w:left="3240" w:hanging="360"/>
        </w:pPr>
        <w:rPr>
          <w:rFonts w:hint="default"/>
        </w:rPr>
      </w:lvl>
    </w:lvlOverride>
    <w:lvlOverride w:ilvl="7">
      <w:startOverride w:val="1"/>
      <w:lvl w:ilvl="7">
        <w:start w:val="1"/>
        <w:numFmt w:val="lowerLetter"/>
        <w:lvlText w:val="%8."/>
        <w:lvlJc w:val="left"/>
        <w:pPr>
          <w:tabs>
            <w:tab w:val="num" w:pos="3960"/>
          </w:tabs>
          <w:ind w:left="3960" w:hanging="360"/>
        </w:pPr>
        <w:rPr>
          <w:rFonts w:hint="default"/>
        </w:rPr>
      </w:lvl>
    </w:lvlOverride>
    <w:lvlOverride w:ilvl="8">
      <w:startOverride w:val="1"/>
      <w:lvl w:ilvl="8">
        <w:start w:val="1"/>
        <w:numFmt w:val="lowerRoman"/>
        <w:lvlText w:val="%9."/>
        <w:lvlJc w:val="right"/>
        <w:pPr>
          <w:tabs>
            <w:tab w:val="num" w:pos="4680"/>
          </w:tabs>
          <w:ind w:left="4680" w:hanging="180"/>
        </w:pPr>
        <w:rPr>
          <w:rFonts w:hint="default"/>
        </w:rPr>
      </w:lvl>
    </w:lvlOverride>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en-US" w:vendorID="64" w:dllVersion="0" w:nlCheck="1" w:checkStyle="0"/>
  <w:activeWritingStyle w:appName="MSWord" w:lang="fr-FR" w:vendorID="64" w:dllVersion="0" w:nlCheck="1" w:checkStyle="1"/>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lockTex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51"/>
    <w:rsid w:val="000005AD"/>
    <w:rsid w:val="0000167A"/>
    <w:rsid w:val="00001F20"/>
    <w:rsid w:val="000029E0"/>
    <w:rsid w:val="00003447"/>
    <w:rsid w:val="00003500"/>
    <w:rsid w:val="000035C1"/>
    <w:rsid w:val="000035D3"/>
    <w:rsid w:val="0000378A"/>
    <w:rsid w:val="00003A3E"/>
    <w:rsid w:val="00003CC1"/>
    <w:rsid w:val="00004995"/>
    <w:rsid w:val="00004BBB"/>
    <w:rsid w:val="00004F22"/>
    <w:rsid w:val="00004F67"/>
    <w:rsid w:val="000051F3"/>
    <w:rsid w:val="0000531B"/>
    <w:rsid w:val="00005834"/>
    <w:rsid w:val="00005D68"/>
    <w:rsid w:val="00006497"/>
    <w:rsid w:val="00006740"/>
    <w:rsid w:val="00006C7B"/>
    <w:rsid w:val="00007116"/>
    <w:rsid w:val="00007309"/>
    <w:rsid w:val="000077C2"/>
    <w:rsid w:val="00007B6B"/>
    <w:rsid w:val="00007C65"/>
    <w:rsid w:val="000112E0"/>
    <w:rsid w:val="000127A7"/>
    <w:rsid w:val="00013B25"/>
    <w:rsid w:val="0001420A"/>
    <w:rsid w:val="00014624"/>
    <w:rsid w:val="00015DC3"/>
    <w:rsid w:val="00015EBB"/>
    <w:rsid w:val="00015EE5"/>
    <w:rsid w:val="000169BC"/>
    <w:rsid w:val="000171E0"/>
    <w:rsid w:val="00020120"/>
    <w:rsid w:val="00020371"/>
    <w:rsid w:val="0002039C"/>
    <w:rsid w:val="00021E07"/>
    <w:rsid w:val="00021E28"/>
    <w:rsid w:val="000221B0"/>
    <w:rsid w:val="000223F9"/>
    <w:rsid w:val="0002271F"/>
    <w:rsid w:val="00023187"/>
    <w:rsid w:val="000231B0"/>
    <w:rsid w:val="00023472"/>
    <w:rsid w:val="00023E78"/>
    <w:rsid w:val="00024BD1"/>
    <w:rsid w:val="0002574A"/>
    <w:rsid w:val="00025DAD"/>
    <w:rsid w:val="0002638F"/>
    <w:rsid w:val="0002757A"/>
    <w:rsid w:val="00027826"/>
    <w:rsid w:val="000301D0"/>
    <w:rsid w:val="000309E9"/>
    <w:rsid w:val="000316B4"/>
    <w:rsid w:val="0003186D"/>
    <w:rsid w:val="00031948"/>
    <w:rsid w:val="00031C57"/>
    <w:rsid w:val="000324C4"/>
    <w:rsid w:val="000326C2"/>
    <w:rsid w:val="00032817"/>
    <w:rsid w:val="0003291D"/>
    <w:rsid w:val="00033205"/>
    <w:rsid w:val="000335A7"/>
    <w:rsid w:val="00033BE4"/>
    <w:rsid w:val="00033FE9"/>
    <w:rsid w:val="000340B1"/>
    <w:rsid w:val="00035453"/>
    <w:rsid w:val="00035B56"/>
    <w:rsid w:val="000360C0"/>
    <w:rsid w:val="0003685A"/>
    <w:rsid w:val="000368D2"/>
    <w:rsid w:val="00036E64"/>
    <w:rsid w:val="0003709C"/>
    <w:rsid w:val="000405A5"/>
    <w:rsid w:val="000408B9"/>
    <w:rsid w:val="000410B1"/>
    <w:rsid w:val="0004253B"/>
    <w:rsid w:val="00043748"/>
    <w:rsid w:val="000447C9"/>
    <w:rsid w:val="00044BD3"/>
    <w:rsid w:val="00044FD1"/>
    <w:rsid w:val="00046DC9"/>
    <w:rsid w:val="00047055"/>
    <w:rsid w:val="000474CD"/>
    <w:rsid w:val="000474EB"/>
    <w:rsid w:val="0004760A"/>
    <w:rsid w:val="00047621"/>
    <w:rsid w:val="000501CA"/>
    <w:rsid w:val="00050AEE"/>
    <w:rsid w:val="00050B1B"/>
    <w:rsid w:val="000512FA"/>
    <w:rsid w:val="0005134A"/>
    <w:rsid w:val="000515B1"/>
    <w:rsid w:val="00051743"/>
    <w:rsid w:val="000519B7"/>
    <w:rsid w:val="00052ADD"/>
    <w:rsid w:val="00052C30"/>
    <w:rsid w:val="00052E95"/>
    <w:rsid w:val="00053558"/>
    <w:rsid w:val="00053EA3"/>
    <w:rsid w:val="00055613"/>
    <w:rsid w:val="0005573E"/>
    <w:rsid w:val="000563C8"/>
    <w:rsid w:val="00056635"/>
    <w:rsid w:val="00056939"/>
    <w:rsid w:val="00056B4D"/>
    <w:rsid w:val="00056B67"/>
    <w:rsid w:val="00056CA4"/>
    <w:rsid w:val="00060A6E"/>
    <w:rsid w:val="00060FFC"/>
    <w:rsid w:val="00061348"/>
    <w:rsid w:val="00061866"/>
    <w:rsid w:val="00061904"/>
    <w:rsid w:val="00061A3C"/>
    <w:rsid w:val="000620B1"/>
    <w:rsid w:val="000636D3"/>
    <w:rsid w:val="00063D8B"/>
    <w:rsid w:val="00063D96"/>
    <w:rsid w:val="000643F5"/>
    <w:rsid w:val="00064B08"/>
    <w:rsid w:val="000659B0"/>
    <w:rsid w:val="00065ED6"/>
    <w:rsid w:val="000663D8"/>
    <w:rsid w:val="000667FA"/>
    <w:rsid w:val="00066806"/>
    <w:rsid w:val="00066B0C"/>
    <w:rsid w:val="00067146"/>
    <w:rsid w:val="00067B0D"/>
    <w:rsid w:val="000707AD"/>
    <w:rsid w:val="00070D86"/>
    <w:rsid w:val="000714EB"/>
    <w:rsid w:val="00071E4C"/>
    <w:rsid w:val="00072BF4"/>
    <w:rsid w:val="00072E32"/>
    <w:rsid w:val="000731A9"/>
    <w:rsid w:val="000733D7"/>
    <w:rsid w:val="00073DA3"/>
    <w:rsid w:val="000740B5"/>
    <w:rsid w:val="00074BA1"/>
    <w:rsid w:val="00074EEF"/>
    <w:rsid w:val="000750C8"/>
    <w:rsid w:val="00075609"/>
    <w:rsid w:val="00075B87"/>
    <w:rsid w:val="00075F03"/>
    <w:rsid w:val="0007684F"/>
    <w:rsid w:val="00076A5B"/>
    <w:rsid w:val="00076B70"/>
    <w:rsid w:val="00076E23"/>
    <w:rsid w:val="00077042"/>
    <w:rsid w:val="0007708E"/>
    <w:rsid w:val="000771F5"/>
    <w:rsid w:val="000774E9"/>
    <w:rsid w:val="00077637"/>
    <w:rsid w:val="00080260"/>
    <w:rsid w:val="00080A09"/>
    <w:rsid w:val="00080A32"/>
    <w:rsid w:val="00080C98"/>
    <w:rsid w:val="00080CE4"/>
    <w:rsid w:val="00080CFD"/>
    <w:rsid w:val="00080F25"/>
    <w:rsid w:val="00080FF5"/>
    <w:rsid w:val="00081109"/>
    <w:rsid w:val="0008134A"/>
    <w:rsid w:val="000814A4"/>
    <w:rsid w:val="00081ADE"/>
    <w:rsid w:val="00081C28"/>
    <w:rsid w:val="00081C5F"/>
    <w:rsid w:val="000823B9"/>
    <w:rsid w:val="0008253B"/>
    <w:rsid w:val="00082725"/>
    <w:rsid w:val="00082DF7"/>
    <w:rsid w:val="00082EE8"/>
    <w:rsid w:val="0008383D"/>
    <w:rsid w:val="00083C29"/>
    <w:rsid w:val="0008455B"/>
    <w:rsid w:val="00084E02"/>
    <w:rsid w:val="00085171"/>
    <w:rsid w:val="00085A0E"/>
    <w:rsid w:val="00085D13"/>
    <w:rsid w:val="00086213"/>
    <w:rsid w:val="00086F09"/>
    <w:rsid w:val="0008750E"/>
    <w:rsid w:val="00087540"/>
    <w:rsid w:val="0009006A"/>
    <w:rsid w:val="000901D2"/>
    <w:rsid w:val="0009036A"/>
    <w:rsid w:val="0009078D"/>
    <w:rsid w:val="0009111B"/>
    <w:rsid w:val="00091140"/>
    <w:rsid w:val="0009211E"/>
    <w:rsid w:val="000921B8"/>
    <w:rsid w:val="0009264F"/>
    <w:rsid w:val="00092940"/>
    <w:rsid w:val="00092BC3"/>
    <w:rsid w:val="0009362E"/>
    <w:rsid w:val="00094292"/>
    <w:rsid w:val="0009459A"/>
    <w:rsid w:val="00095AF6"/>
    <w:rsid w:val="00095D5B"/>
    <w:rsid w:val="00096ABF"/>
    <w:rsid w:val="000A05C7"/>
    <w:rsid w:val="000A07FC"/>
    <w:rsid w:val="000A131C"/>
    <w:rsid w:val="000A25E3"/>
    <w:rsid w:val="000A2653"/>
    <w:rsid w:val="000A2CC5"/>
    <w:rsid w:val="000A4BB6"/>
    <w:rsid w:val="000A4CDB"/>
    <w:rsid w:val="000A5095"/>
    <w:rsid w:val="000A52A7"/>
    <w:rsid w:val="000A53B8"/>
    <w:rsid w:val="000A56A8"/>
    <w:rsid w:val="000A6A46"/>
    <w:rsid w:val="000A7A75"/>
    <w:rsid w:val="000A7F61"/>
    <w:rsid w:val="000B01A6"/>
    <w:rsid w:val="000B0871"/>
    <w:rsid w:val="000B0F11"/>
    <w:rsid w:val="000B16DB"/>
    <w:rsid w:val="000B1CA3"/>
    <w:rsid w:val="000B2168"/>
    <w:rsid w:val="000B2E12"/>
    <w:rsid w:val="000B364E"/>
    <w:rsid w:val="000B3BFA"/>
    <w:rsid w:val="000B6244"/>
    <w:rsid w:val="000B68BC"/>
    <w:rsid w:val="000B68DF"/>
    <w:rsid w:val="000B76BC"/>
    <w:rsid w:val="000B7724"/>
    <w:rsid w:val="000B7871"/>
    <w:rsid w:val="000B796C"/>
    <w:rsid w:val="000B7A12"/>
    <w:rsid w:val="000B7AB4"/>
    <w:rsid w:val="000C04BE"/>
    <w:rsid w:val="000C0DC3"/>
    <w:rsid w:val="000C1136"/>
    <w:rsid w:val="000C202F"/>
    <w:rsid w:val="000C2550"/>
    <w:rsid w:val="000C2B5D"/>
    <w:rsid w:val="000C2E00"/>
    <w:rsid w:val="000C2ECD"/>
    <w:rsid w:val="000C41B5"/>
    <w:rsid w:val="000C487D"/>
    <w:rsid w:val="000C4B79"/>
    <w:rsid w:val="000C4D76"/>
    <w:rsid w:val="000C508D"/>
    <w:rsid w:val="000C539A"/>
    <w:rsid w:val="000C66BB"/>
    <w:rsid w:val="000C6F4C"/>
    <w:rsid w:val="000C6F78"/>
    <w:rsid w:val="000C6FEC"/>
    <w:rsid w:val="000C7223"/>
    <w:rsid w:val="000C7E72"/>
    <w:rsid w:val="000D087C"/>
    <w:rsid w:val="000D09AA"/>
    <w:rsid w:val="000D136D"/>
    <w:rsid w:val="000D1820"/>
    <w:rsid w:val="000D1C3F"/>
    <w:rsid w:val="000D236A"/>
    <w:rsid w:val="000D2387"/>
    <w:rsid w:val="000D2655"/>
    <w:rsid w:val="000D40A6"/>
    <w:rsid w:val="000D48DB"/>
    <w:rsid w:val="000D4DAA"/>
    <w:rsid w:val="000D608A"/>
    <w:rsid w:val="000D6384"/>
    <w:rsid w:val="000D691B"/>
    <w:rsid w:val="000D6D85"/>
    <w:rsid w:val="000E0435"/>
    <w:rsid w:val="000E05F7"/>
    <w:rsid w:val="000E0D70"/>
    <w:rsid w:val="000E124A"/>
    <w:rsid w:val="000E14A8"/>
    <w:rsid w:val="000E1C25"/>
    <w:rsid w:val="000E29A3"/>
    <w:rsid w:val="000E2BB3"/>
    <w:rsid w:val="000E2E6E"/>
    <w:rsid w:val="000E36AC"/>
    <w:rsid w:val="000E42A3"/>
    <w:rsid w:val="000E495A"/>
    <w:rsid w:val="000E5213"/>
    <w:rsid w:val="000E582A"/>
    <w:rsid w:val="000E5837"/>
    <w:rsid w:val="000E5BEE"/>
    <w:rsid w:val="000E6486"/>
    <w:rsid w:val="000E6693"/>
    <w:rsid w:val="000E6A20"/>
    <w:rsid w:val="000E7D88"/>
    <w:rsid w:val="000E7E74"/>
    <w:rsid w:val="000F05A9"/>
    <w:rsid w:val="000F081A"/>
    <w:rsid w:val="000F13D2"/>
    <w:rsid w:val="000F259D"/>
    <w:rsid w:val="000F26B4"/>
    <w:rsid w:val="000F2D41"/>
    <w:rsid w:val="000F2E62"/>
    <w:rsid w:val="000F3321"/>
    <w:rsid w:val="000F519A"/>
    <w:rsid w:val="000F64BA"/>
    <w:rsid w:val="000F6DB8"/>
    <w:rsid w:val="000F7185"/>
    <w:rsid w:val="000F7473"/>
    <w:rsid w:val="000F75CE"/>
    <w:rsid w:val="000F7B18"/>
    <w:rsid w:val="00100DFC"/>
    <w:rsid w:val="00101674"/>
    <w:rsid w:val="00101C0B"/>
    <w:rsid w:val="00102810"/>
    <w:rsid w:val="001029BE"/>
    <w:rsid w:val="001032FF"/>
    <w:rsid w:val="0010392E"/>
    <w:rsid w:val="00103B5F"/>
    <w:rsid w:val="00103FE8"/>
    <w:rsid w:val="00104ACC"/>
    <w:rsid w:val="00105251"/>
    <w:rsid w:val="00105349"/>
    <w:rsid w:val="001055D6"/>
    <w:rsid w:val="0010562C"/>
    <w:rsid w:val="001056C8"/>
    <w:rsid w:val="00105CDD"/>
    <w:rsid w:val="00105CFC"/>
    <w:rsid w:val="00105D08"/>
    <w:rsid w:val="00106382"/>
    <w:rsid w:val="00106E37"/>
    <w:rsid w:val="00106F02"/>
    <w:rsid w:val="0010708B"/>
    <w:rsid w:val="0010765B"/>
    <w:rsid w:val="00110649"/>
    <w:rsid w:val="00110C50"/>
    <w:rsid w:val="00110FC7"/>
    <w:rsid w:val="00111047"/>
    <w:rsid w:val="00111788"/>
    <w:rsid w:val="00112BB5"/>
    <w:rsid w:val="001133CB"/>
    <w:rsid w:val="0011409C"/>
    <w:rsid w:val="00114185"/>
    <w:rsid w:val="001143EC"/>
    <w:rsid w:val="0011445B"/>
    <w:rsid w:val="001150F9"/>
    <w:rsid w:val="00115729"/>
    <w:rsid w:val="00116993"/>
    <w:rsid w:val="00116D29"/>
    <w:rsid w:val="0011731E"/>
    <w:rsid w:val="00117C26"/>
    <w:rsid w:val="00117CD6"/>
    <w:rsid w:val="0012061B"/>
    <w:rsid w:val="00121B6D"/>
    <w:rsid w:val="00121D1B"/>
    <w:rsid w:val="001220F4"/>
    <w:rsid w:val="00122A1C"/>
    <w:rsid w:val="001234C1"/>
    <w:rsid w:val="00123842"/>
    <w:rsid w:val="00123B73"/>
    <w:rsid w:val="00123C6F"/>
    <w:rsid w:val="00123F61"/>
    <w:rsid w:val="0012431B"/>
    <w:rsid w:val="001243BF"/>
    <w:rsid w:val="001252DB"/>
    <w:rsid w:val="001261F7"/>
    <w:rsid w:val="001262C8"/>
    <w:rsid w:val="00126475"/>
    <w:rsid w:val="00127049"/>
    <w:rsid w:val="001276E8"/>
    <w:rsid w:val="00127BA5"/>
    <w:rsid w:val="001308BC"/>
    <w:rsid w:val="00130AED"/>
    <w:rsid w:val="00130E54"/>
    <w:rsid w:val="001317DE"/>
    <w:rsid w:val="00131971"/>
    <w:rsid w:val="00131BFC"/>
    <w:rsid w:val="0013273B"/>
    <w:rsid w:val="001327A4"/>
    <w:rsid w:val="001327D9"/>
    <w:rsid w:val="001327F4"/>
    <w:rsid w:val="00132B68"/>
    <w:rsid w:val="00132CD4"/>
    <w:rsid w:val="001334FA"/>
    <w:rsid w:val="00134F2B"/>
    <w:rsid w:val="00135687"/>
    <w:rsid w:val="001359A6"/>
    <w:rsid w:val="0013613D"/>
    <w:rsid w:val="00136610"/>
    <w:rsid w:val="0013673A"/>
    <w:rsid w:val="0013689D"/>
    <w:rsid w:val="00136F0D"/>
    <w:rsid w:val="00137E95"/>
    <w:rsid w:val="00140187"/>
    <w:rsid w:val="00140AF2"/>
    <w:rsid w:val="00140DFC"/>
    <w:rsid w:val="00141012"/>
    <w:rsid w:val="0014175F"/>
    <w:rsid w:val="00142B73"/>
    <w:rsid w:val="00143764"/>
    <w:rsid w:val="00143CEC"/>
    <w:rsid w:val="00143D36"/>
    <w:rsid w:val="00143DCF"/>
    <w:rsid w:val="00143FF9"/>
    <w:rsid w:val="001447A3"/>
    <w:rsid w:val="0014494F"/>
    <w:rsid w:val="001450FF"/>
    <w:rsid w:val="001454C2"/>
    <w:rsid w:val="00145898"/>
    <w:rsid w:val="00146215"/>
    <w:rsid w:val="00146275"/>
    <w:rsid w:val="00146543"/>
    <w:rsid w:val="001472BF"/>
    <w:rsid w:val="001473EF"/>
    <w:rsid w:val="00150069"/>
    <w:rsid w:val="001505EA"/>
    <w:rsid w:val="00150E6F"/>
    <w:rsid w:val="00150E7A"/>
    <w:rsid w:val="00150F16"/>
    <w:rsid w:val="0015114C"/>
    <w:rsid w:val="001519A5"/>
    <w:rsid w:val="00151A83"/>
    <w:rsid w:val="00151BE4"/>
    <w:rsid w:val="00151D0B"/>
    <w:rsid w:val="001520A4"/>
    <w:rsid w:val="0015251A"/>
    <w:rsid w:val="00152F48"/>
    <w:rsid w:val="00153B12"/>
    <w:rsid w:val="00153E19"/>
    <w:rsid w:val="00153E23"/>
    <w:rsid w:val="001541C1"/>
    <w:rsid w:val="00155085"/>
    <w:rsid w:val="001553E3"/>
    <w:rsid w:val="00155471"/>
    <w:rsid w:val="00155CD0"/>
    <w:rsid w:val="00155DD2"/>
    <w:rsid w:val="001561DD"/>
    <w:rsid w:val="001563E4"/>
    <w:rsid w:val="00156FC3"/>
    <w:rsid w:val="00157184"/>
    <w:rsid w:val="00157D0A"/>
    <w:rsid w:val="00157D54"/>
    <w:rsid w:val="00157E32"/>
    <w:rsid w:val="0016134C"/>
    <w:rsid w:val="00161AC7"/>
    <w:rsid w:val="0016288D"/>
    <w:rsid w:val="00162A9A"/>
    <w:rsid w:val="00162D99"/>
    <w:rsid w:val="00163B31"/>
    <w:rsid w:val="0016433B"/>
    <w:rsid w:val="0016523A"/>
    <w:rsid w:val="00165316"/>
    <w:rsid w:val="001659A0"/>
    <w:rsid w:val="00165A35"/>
    <w:rsid w:val="00165BD4"/>
    <w:rsid w:val="00166C17"/>
    <w:rsid w:val="00167264"/>
    <w:rsid w:val="00167F4A"/>
    <w:rsid w:val="00170308"/>
    <w:rsid w:val="00170A4F"/>
    <w:rsid w:val="00170DA7"/>
    <w:rsid w:val="00171994"/>
    <w:rsid w:val="001721AB"/>
    <w:rsid w:val="00172668"/>
    <w:rsid w:val="00173293"/>
    <w:rsid w:val="0017332D"/>
    <w:rsid w:val="00173A7A"/>
    <w:rsid w:val="001748EC"/>
    <w:rsid w:val="00175AA5"/>
    <w:rsid w:val="00175E79"/>
    <w:rsid w:val="00176CD6"/>
    <w:rsid w:val="0018064F"/>
    <w:rsid w:val="001809A1"/>
    <w:rsid w:val="00181279"/>
    <w:rsid w:val="00182250"/>
    <w:rsid w:val="00182807"/>
    <w:rsid w:val="00182975"/>
    <w:rsid w:val="00182CA5"/>
    <w:rsid w:val="00182CCA"/>
    <w:rsid w:val="00182D0F"/>
    <w:rsid w:val="00182E97"/>
    <w:rsid w:val="0018323E"/>
    <w:rsid w:val="00185105"/>
    <w:rsid w:val="00185401"/>
    <w:rsid w:val="00185517"/>
    <w:rsid w:val="001856F5"/>
    <w:rsid w:val="0018628B"/>
    <w:rsid w:val="00186F33"/>
    <w:rsid w:val="001871C2"/>
    <w:rsid w:val="001871DB"/>
    <w:rsid w:val="00187DE9"/>
    <w:rsid w:val="00190342"/>
    <w:rsid w:val="00190B07"/>
    <w:rsid w:val="001912BE"/>
    <w:rsid w:val="001913BE"/>
    <w:rsid w:val="00191BAF"/>
    <w:rsid w:val="00192852"/>
    <w:rsid w:val="00192F69"/>
    <w:rsid w:val="0019473C"/>
    <w:rsid w:val="00194A85"/>
    <w:rsid w:val="00196044"/>
    <w:rsid w:val="001966CE"/>
    <w:rsid w:val="001966DB"/>
    <w:rsid w:val="00196828"/>
    <w:rsid w:val="00196FDE"/>
    <w:rsid w:val="001971B0"/>
    <w:rsid w:val="0019738E"/>
    <w:rsid w:val="001974C3"/>
    <w:rsid w:val="00197D5B"/>
    <w:rsid w:val="001A0CB3"/>
    <w:rsid w:val="001A1024"/>
    <w:rsid w:val="001A2126"/>
    <w:rsid w:val="001A2E4B"/>
    <w:rsid w:val="001A33B5"/>
    <w:rsid w:val="001A39D6"/>
    <w:rsid w:val="001A3B44"/>
    <w:rsid w:val="001A3FF2"/>
    <w:rsid w:val="001A429C"/>
    <w:rsid w:val="001A4562"/>
    <w:rsid w:val="001A4715"/>
    <w:rsid w:val="001A5252"/>
    <w:rsid w:val="001A54C9"/>
    <w:rsid w:val="001A646E"/>
    <w:rsid w:val="001A6914"/>
    <w:rsid w:val="001A6A1A"/>
    <w:rsid w:val="001A6DF3"/>
    <w:rsid w:val="001A76B1"/>
    <w:rsid w:val="001A7BE2"/>
    <w:rsid w:val="001B09D4"/>
    <w:rsid w:val="001B124C"/>
    <w:rsid w:val="001B139A"/>
    <w:rsid w:val="001B14ED"/>
    <w:rsid w:val="001B1F41"/>
    <w:rsid w:val="001B2610"/>
    <w:rsid w:val="001B369A"/>
    <w:rsid w:val="001B3C71"/>
    <w:rsid w:val="001B403A"/>
    <w:rsid w:val="001B41A8"/>
    <w:rsid w:val="001B4453"/>
    <w:rsid w:val="001B4A2A"/>
    <w:rsid w:val="001B5184"/>
    <w:rsid w:val="001B657B"/>
    <w:rsid w:val="001B701D"/>
    <w:rsid w:val="001B70AF"/>
    <w:rsid w:val="001B7188"/>
    <w:rsid w:val="001B75A1"/>
    <w:rsid w:val="001B76D3"/>
    <w:rsid w:val="001C0182"/>
    <w:rsid w:val="001C034B"/>
    <w:rsid w:val="001C073F"/>
    <w:rsid w:val="001C0A6C"/>
    <w:rsid w:val="001C0B87"/>
    <w:rsid w:val="001C0E42"/>
    <w:rsid w:val="001C1457"/>
    <w:rsid w:val="001C156D"/>
    <w:rsid w:val="001C1956"/>
    <w:rsid w:val="001C19CC"/>
    <w:rsid w:val="001C226D"/>
    <w:rsid w:val="001C22D6"/>
    <w:rsid w:val="001C26BA"/>
    <w:rsid w:val="001C2A83"/>
    <w:rsid w:val="001C2F90"/>
    <w:rsid w:val="001C3126"/>
    <w:rsid w:val="001C32C0"/>
    <w:rsid w:val="001C3682"/>
    <w:rsid w:val="001C38D7"/>
    <w:rsid w:val="001C3937"/>
    <w:rsid w:val="001C3C91"/>
    <w:rsid w:val="001C47EB"/>
    <w:rsid w:val="001C4829"/>
    <w:rsid w:val="001C56CC"/>
    <w:rsid w:val="001C595A"/>
    <w:rsid w:val="001C6523"/>
    <w:rsid w:val="001C7192"/>
    <w:rsid w:val="001C74B1"/>
    <w:rsid w:val="001C7B87"/>
    <w:rsid w:val="001C7B9C"/>
    <w:rsid w:val="001D00F7"/>
    <w:rsid w:val="001D071A"/>
    <w:rsid w:val="001D08A2"/>
    <w:rsid w:val="001D0A26"/>
    <w:rsid w:val="001D161A"/>
    <w:rsid w:val="001D1A3C"/>
    <w:rsid w:val="001D1D1A"/>
    <w:rsid w:val="001D28D1"/>
    <w:rsid w:val="001D3E61"/>
    <w:rsid w:val="001D4651"/>
    <w:rsid w:val="001D5226"/>
    <w:rsid w:val="001D56E8"/>
    <w:rsid w:val="001D5B0C"/>
    <w:rsid w:val="001D5F27"/>
    <w:rsid w:val="001D71C4"/>
    <w:rsid w:val="001D7AB6"/>
    <w:rsid w:val="001D7CC1"/>
    <w:rsid w:val="001D7FAA"/>
    <w:rsid w:val="001E0610"/>
    <w:rsid w:val="001E0FA4"/>
    <w:rsid w:val="001E1B6C"/>
    <w:rsid w:val="001E21D8"/>
    <w:rsid w:val="001E2304"/>
    <w:rsid w:val="001E2336"/>
    <w:rsid w:val="001E2476"/>
    <w:rsid w:val="001E2AD3"/>
    <w:rsid w:val="001E2BFD"/>
    <w:rsid w:val="001E3905"/>
    <w:rsid w:val="001E3A38"/>
    <w:rsid w:val="001E4045"/>
    <w:rsid w:val="001E406B"/>
    <w:rsid w:val="001E45FD"/>
    <w:rsid w:val="001E490B"/>
    <w:rsid w:val="001E494F"/>
    <w:rsid w:val="001E4E26"/>
    <w:rsid w:val="001E5638"/>
    <w:rsid w:val="001E56B0"/>
    <w:rsid w:val="001E6AB6"/>
    <w:rsid w:val="001E77A1"/>
    <w:rsid w:val="001E7BBB"/>
    <w:rsid w:val="001F0B36"/>
    <w:rsid w:val="001F2491"/>
    <w:rsid w:val="001F280B"/>
    <w:rsid w:val="001F3031"/>
    <w:rsid w:val="001F3CBA"/>
    <w:rsid w:val="001F4645"/>
    <w:rsid w:val="001F593F"/>
    <w:rsid w:val="001F5F27"/>
    <w:rsid w:val="001F600D"/>
    <w:rsid w:val="001F7104"/>
    <w:rsid w:val="001F723D"/>
    <w:rsid w:val="001F7425"/>
    <w:rsid w:val="001F7B86"/>
    <w:rsid w:val="0020083B"/>
    <w:rsid w:val="00200F5F"/>
    <w:rsid w:val="00200FAB"/>
    <w:rsid w:val="00201340"/>
    <w:rsid w:val="0020154B"/>
    <w:rsid w:val="002016B8"/>
    <w:rsid w:val="002017F6"/>
    <w:rsid w:val="00202403"/>
    <w:rsid w:val="002027BE"/>
    <w:rsid w:val="00202B17"/>
    <w:rsid w:val="00202C38"/>
    <w:rsid w:val="00203761"/>
    <w:rsid w:val="002037DA"/>
    <w:rsid w:val="00203A2C"/>
    <w:rsid w:val="00203CCE"/>
    <w:rsid w:val="00203FC1"/>
    <w:rsid w:val="00204B21"/>
    <w:rsid w:val="00204E1E"/>
    <w:rsid w:val="002059BE"/>
    <w:rsid w:val="002059C5"/>
    <w:rsid w:val="00206877"/>
    <w:rsid w:val="0020779E"/>
    <w:rsid w:val="00207FCD"/>
    <w:rsid w:val="0021053B"/>
    <w:rsid w:val="0021073D"/>
    <w:rsid w:val="00210F6C"/>
    <w:rsid w:val="00211108"/>
    <w:rsid w:val="0021114D"/>
    <w:rsid w:val="00211C9A"/>
    <w:rsid w:val="0021207E"/>
    <w:rsid w:val="002124F0"/>
    <w:rsid w:val="00213BD9"/>
    <w:rsid w:val="00214257"/>
    <w:rsid w:val="00214FF2"/>
    <w:rsid w:val="00215ABB"/>
    <w:rsid w:val="00215B50"/>
    <w:rsid w:val="0021660E"/>
    <w:rsid w:val="00216BA8"/>
    <w:rsid w:val="00217DCD"/>
    <w:rsid w:val="00217F23"/>
    <w:rsid w:val="002201E6"/>
    <w:rsid w:val="002202BF"/>
    <w:rsid w:val="002207ED"/>
    <w:rsid w:val="00221376"/>
    <w:rsid w:val="002213B3"/>
    <w:rsid w:val="002215AD"/>
    <w:rsid w:val="00221695"/>
    <w:rsid w:val="0022169F"/>
    <w:rsid w:val="00221B3E"/>
    <w:rsid w:val="00221C14"/>
    <w:rsid w:val="002220FF"/>
    <w:rsid w:val="00222D3D"/>
    <w:rsid w:val="0022378A"/>
    <w:rsid w:val="0022476E"/>
    <w:rsid w:val="00224790"/>
    <w:rsid w:val="00224A70"/>
    <w:rsid w:val="00224ABA"/>
    <w:rsid w:val="00224FA2"/>
    <w:rsid w:val="0022603F"/>
    <w:rsid w:val="0022703D"/>
    <w:rsid w:val="00227384"/>
    <w:rsid w:val="00227A0B"/>
    <w:rsid w:val="00230074"/>
    <w:rsid w:val="0023018B"/>
    <w:rsid w:val="00230273"/>
    <w:rsid w:val="00230519"/>
    <w:rsid w:val="00230A4B"/>
    <w:rsid w:val="00230F1D"/>
    <w:rsid w:val="00230F41"/>
    <w:rsid w:val="00231148"/>
    <w:rsid w:val="00231759"/>
    <w:rsid w:val="00231BF6"/>
    <w:rsid w:val="00231C6A"/>
    <w:rsid w:val="00231FEA"/>
    <w:rsid w:val="00232900"/>
    <w:rsid w:val="002329DC"/>
    <w:rsid w:val="00232C22"/>
    <w:rsid w:val="00233081"/>
    <w:rsid w:val="00233170"/>
    <w:rsid w:val="002331D9"/>
    <w:rsid w:val="0023321C"/>
    <w:rsid w:val="00233B7E"/>
    <w:rsid w:val="00234EE2"/>
    <w:rsid w:val="00235A3D"/>
    <w:rsid w:val="00235AED"/>
    <w:rsid w:val="00235E9E"/>
    <w:rsid w:val="00236534"/>
    <w:rsid w:val="00236AE9"/>
    <w:rsid w:val="00241806"/>
    <w:rsid w:val="00242D56"/>
    <w:rsid w:val="00244112"/>
    <w:rsid w:val="00244911"/>
    <w:rsid w:val="00244D1E"/>
    <w:rsid w:val="00245CAE"/>
    <w:rsid w:val="00246846"/>
    <w:rsid w:val="00246FD2"/>
    <w:rsid w:val="00247541"/>
    <w:rsid w:val="00247943"/>
    <w:rsid w:val="002505B4"/>
    <w:rsid w:val="00250A9E"/>
    <w:rsid w:val="00250BC4"/>
    <w:rsid w:val="00250E34"/>
    <w:rsid w:val="002519C3"/>
    <w:rsid w:val="00252255"/>
    <w:rsid w:val="0025243C"/>
    <w:rsid w:val="00252A2F"/>
    <w:rsid w:val="002532A1"/>
    <w:rsid w:val="0025358D"/>
    <w:rsid w:val="002540D0"/>
    <w:rsid w:val="002541E8"/>
    <w:rsid w:val="00255878"/>
    <w:rsid w:val="00256061"/>
    <w:rsid w:val="002562FA"/>
    <w:rsid w:val="0025656E"/>
    <w:rsid w:val="0025672F"/>
    <w:rsid w:val="00256A76"/>
    <w:rsid w:val="00256EF7"/>
    <w:rsid w:val="0025787A"/>
    <w:rsid w:val="002578D8"/>
    <w:rsid w:val="00257B27"/>
    <w:rsid w:val="00260DA7"/>
    <w:rsid w:val="0026145A"/>
    <w:rsid w:val="00261557"/>
    <w:rsid w:val="00261C35"/>
    <w:rsid w:val="002620C8"/>
    <w:rsid w:val="002626A2"/>
    <w:rsid w:val="002628AD"/>
    <w:rsid w:val="00263903"/>
    <w:rsid w:val="00263BF2"/>
    <w:rsid w:val="00264147"/>
    <w:rsid w:val="002646A6"/>
    <w:rsid w:val="0026480E"/>
    <w:rsid w:val="00264E10"/>
    <w:rsid w:val="0026544F"/>
    <w:rsid w:val="00265499"/>
    <w:rsid w:val="00265C92"/>
    <w:rsid w:val="0026738E"/>
    <w:rsid w:val="00267E8F"/>
    <w:rsid w:val="00270028"/>
    <w:rsid w:val="0027081A"/>
    <w:rsid w:val="00270961"/>
    <w:rsid w:val="002709CB"/>
    <w:rsid w:val="00270C24"/>
    <w:rsid w:val="00271493"/>
    <w:rsid w:val="00271527"/>
    <w:rsid w:val="00272096"/>
    <w:rsid w:val="0027263C"/>
    <w:rsid w:val="00272CE3"/>
    <w:rsid w:val="002730E9"/>
    <w:rsid w:val="002735A0"/>
    <w:rsid w:val="0027385A"/>
    <w:rsid w:val="00273AE2"/>
    <w:rsid w:val="00273FD6"/>
    <w:rsid w:val="002743D4"/>
    <w:rsid w:val="00274A1C"/>
    <w:rsid w:val="00274B23"/>
    <w:rsid w:val="00274C21"/>
    <w:rsid w:val="00274CCC"/>
    <w:rsid w:val="0027506E"/>
    <w:rsid w:val="0027513A"/>
    <w:rsid w:val="00275281"/>
    <w:rsid w:val="00276A60"/>
    <w:rsid w:val="002772B2"/>
    <w:rsid w:val="002803C8"/>
    <w:rsid w:val="002823DE"/>
    <w:rsid w:val="002823E6"/>
    <w:rsid w:val="002824A2"/>
    <w:rsid w:val="002825D0"/>
    <w:rsid w:val="00282E46"/>
    <w:rsid w:val="00283B7E"/>
    <w:rsid w:val="00283F99"/>
    <w:rsid w:val="00284133"/>
    <w:rsid w:val="00285410"/>
    <w:rsid w:val="0028559E"/>
    <w:rsid w:val="0028562C"/>
    <w:rsid w:val="00285826"/>
    <w:rsid w:val="00286F53"/>
    <w:rsid w:val="00287372"/>
    <w:rsid w:val="00287D2A"/>
    <w:rsid w:val="002900EC"/>
    <w:rsid w:val="00290274"/>
    <w:rsid w:val="0029058A"/>
    <w:rsid w:val="002908FA"/>
    <w:rsid w:val="00290A3A"/>
    <w:rsid w:val="00290A6D"/>
    <w:rsid w:val="002910C1"/>
    <w:rsid w:val="00291418"/>
    <w:rsid w:val="0029184E"/>
    <w:rsid w:val="00291D90"/>
    <w:rsid w:val="002929EE"/>
    <w:rsid w:val="00292CF3"/>
    <w:rsid w:val="002932D1"/>
    <w:rsid w:val="002939B2"/>
    <w:rsid w:val="002947E2"/>
    <w:rsid w:val="00294B2B"/>
    <w:rsid w:val="00294B3A"/>
    <w:rsid w:val="00294CD3"/>
    <w:rsid w:val="00294CD4"/>
    <w:rsid w:val="00294E32"/>
    <w:rsid w:val="0029618A"/>
    <w:rsid w:val="002A00D7"/>
    <w:rsid w:val="002A0C5C"/>
    <w:rsid w:val="002A1289"/>
    <w:rsid w:val="002A1E1E"/>
    <w:rsid w:val="002A1FC2"/>
    <w:rsid w:val="002A243B"/>
    <w:rsid w:val="002A24C0"/>
    <w:rsid w:val="002A277C"/>
    <w:rsid w:val="002A29FF"/>
    <w:rsid w:val="002A4111"/>
    <w:rsid w:val="002A4379"/>
    <w:rsid w:val="002A43BA"/>
    <w:rsid w:val="002A48C2"/>
    <w:rsid w:val="002A5345"/>
    <w:rsid w:val="002A5834"/>
    <w:rsid w:val="002A5AE6"/>
    <w:rsid w:val="002A5D69"/>
    <w:rsid w:val="002A6A4A"/>
    <w:rsid w:val="002A7B67"/>
    <w:rsid w:val="002B053D"/>
    <w:rsid w:val="002B0D0D"/>
    <w:rsid w:val="002B0F91"/>
    <w:rsid w:val="002B169E"/>
    <w:rsid w:val="002B1B07"/>
    <w:rsid w:val="002B1CCD"/>
    <w:rsid w:val="002B1ECD"/>
    <w:rsid w:val="002B2420"/>
    <w:rsid w:val="002B3131"/>
    <w:rsid w:val="002B357B"/>
    <w:rsid w:val="002B398F"/>
    <w:rsid w:val="002B470C"/>
    <w:rsid w:val="002B47A3"/>
    <w:rsid w:val="002B49E2"/>
    <w:rsid w:val="002B4B1E"/>
    <w:rsid w:val="002B4CBC"/>
    <w:rsid w:val="002B5947"/>
    <w:rsid w:val="002B5FA2"/>
    <w:rsid w:val="002B63A8"/>
    <w:rsid w:val="002B6FE9"/>
    <w:rsid w:val="002B7706"/>
    <w:rsid w:val="002B7973"/>
    <w:rsid w:val="002B7BF5"/>
    <w:rsid w:val="002C0287"/>
    <w:rsid w:val="002C0325"/>
    <w:rsid w:val="002C04AD"/>
    <w:rsid w:val="002C095C"/>
    <w:rsid w:val="002C10C9"/>
    <w:rsid w:val="002C1561"/>
    <w:rsid w:val="002C1744"/>
    <w:rsid w:val="002C1C55"/>
    <w:rsid w:val="002C1D39"/>
    <w:rsid w:val="002C1DC6"/>
    <w:rsid w:val="002C37CB"/>
    <w:rsid w:val="002C37D5"/>
    <w:rsid w:val="002C4DCA"/>
    <w:rsid w:val="002C61E9"/>
    <w:rsid w:val="002C6535"/>
    <w:rsid w:val="002C6DA0"/>
    <w:rsid w:val="002C6EA7"/>
    <w:rsid w:val="002C7956"/>
    <w:rsid w:val="002C7B7F"/>
    <w:rsid w:val="002C7E7E"/>
    <w:rsid w:val="002D02BF"/>
    <w:rsid w:val="002D0471"/>
    <w:rsid w:val="002D0C56"/>
    <w:rsid w:val="002D1748"/>
    <w:rsid w:val="002D2454"/>
    <w:rsid w:val="002D2735"/>
    <w:rsid w:val="002D2ADB"/>
    <w:rsid w:val="002D2B7A"/>
    <w:rsid w:val="002D2F5A"/>
    <w:rsid w:val="002D33A9"/>
    <w:rsid w:val="002D3415"/>
    <w:rsid w:val="002D3A8D"/>
    <w:rsid w:val="002D485C"/>
    <w:rsid w:val="002D4BF2"/>
    <w:rsid w:val="002D632D"/>
    <w:rsid w:val="002D63F8"/>
    <w:rsid w:val="002D6902"/>
    <w:rsid w:val="002D6983"/>
    <w:rsid w:val="002D6A15"/>
    <w:rsid w:val="002D6E1A"/>
    <w:rsid w:val="002D7DC1"/>
    <w:rsid w:val="002E021A"/>
    <w:rsid w:val="002E1FCE"/>
    <w:rsid w:val="002E207F"/>
    <w:rsid w:val="002E252B"/>
    <w:rsid w:val="002E2B61"/>
    <w:rsid w:val="002E2BDD"/>
    <w:rsid w:val="002E380E"/>
    <w:rsid w:val="002E4432"/>
    <w:rsid w:val="002E44C3"/>
    <w:rsid w:val="002E4ED2"/>
    <w:rsid w:val="002E54AC"/>
    <w:rsid w:val="002E594D"/>
    <w:rsid w:val="002E742B"/>
    <w:rsid w:val="002E7AF2"/>
    <w:rsid w:val="002E7DE5"/>
    <w:rsid w:val="002F0664"/>
    <w:rsid w:val="002F0809"/>
    <w:rsid w:val="002F0D76"/>
    <w:rsid w:val="002F176A"/>
    <w:rsid w:val="002F1A5F"/>
    <w:rsid w:val="002F1B72"/>
    <w:rsid w:val="002F237A"/>
    <w:rsid w:val="002F25B4"/>
    <w:rsid w:val="002F2DAF"/>
    <w:rsid w:val="002F49C4"/>
    <w:rsid w:val="002F5233"/>
    <w:rsid w:val="002F55BA"/>
    <w:rsid w:val="002F5C2A"/>
    <w:rsid w:val="002F6371"/>
    <w:rsid w:val="002F6402"/>
    <w:rsid w:val="002F7494"/>
    <w:rsid w:val="002F74C1"/>
    <w:rsid w:val="002F76EA"/>
    <w:rsid w:val="002F7C7E"/>
    <w:rsid w:val="002F7F73"/>
    <w:rsid w:val="00300DC2"/>
    <w:rsid w:val="00301395"/>
    <w:rsid w:val="00301EC2"/>
    <w:rsid w:val="00301FC6"/>
    <w:rsid w:val="00301FE2"/>
    <w:rsid w:val="00302BCF"/>
    <w:rsid w:val="00302C4C"/>
    <w:rsid w:val="00302F82"/>
    <w:rsid w:val="0030301B"/>
    <w:rsid w:val="0030301F"/>
    <w:rsid w:val="003034A8"/>
    <w:rsid w:val="003036D3"/>
    <w:rsid w:val="00303A30"/>
    <w:rsid w:val="003042B8"/>
    <w:rsid w:val="00304306"/>
    <w:rsid w:val="00304566"/>
    <w:rsid w:val="00304739"/>
    <w:rsid w:val="00304B93"/>
    <w:rsid w:val="00304CFC"/>
    <w:rsid w:val="003055B3"/>
    <w:rsid w:val="00305CF7"/>
    <w:rsid w:val="00305F26"/>
    <w:rsid w:val="0030640E"/>
    <w:rsid w:val="00306785"/>
    <w:rsid w:val="0030751C"/>
    <w:rsid w:val="00307723"/>
    <w:rsid w:val="00310A4C"/>
    <w:rsid w:val="00310C75"/>
    <w:rsid w:val="0031104D"/>
    <w:rsid w:val="0031146D"/>
    <w:rsid w:val="0031186A"/>
    <w:rsid w:val="0031200B"/>
    <w:rsid w:val="00312B0B"/>
    <w:rsid w:val="00312FA5"/>
    <w:rsid w:val="00313498"/>
    <w:rsid w:val="0031351C"/>
    <w:rsid w:val="00313DB7"/>
    <w:rsid w:val="003145FC"/>
    <w:rsid w:val="00314931"/>
    <w:rsid w:val="00314965"/>
    <w:rsid w:val="00314D9A"/>
    <w:rsid w:val="00314EC4"/>
    <w:rsid w:val="003151B9"/>
    <w:rsid w:val="00315DA8"/>
    <w:rsid w:val="0031651A"/>
    <w:rsid w:val="003166D2"/>
    <w:rsid w:val="00316B53"/>
    <w:rsid w:val="00316D86"/>
    <w:rsid w:val="00317316"/>
    <w:rsid w:val="0031744E"/>
    <w:rsid w:val="00317568"/>
    <w:rsid w:val="003175D4"/>
    <w:rsid w:val="00317F31"/>
    <w:rsid w:val="00320870"/>
    <w:rsid w:val="00321273"/>
    <w:rsid w:val="0032166C"/>
    <w:rsid w:val="00321E08"/>
    <w:rsid w:val="00322559"/>
    <w:rsid w:val="003245E9"/>
    <w:rsid w:val="003246B8"/>
    <w:rsid w:val="00325344"/>
    <w:rsid w:val="0032535F"/>
    <w:rsid w:val="003257CC"/>
    <w:rsid w:val="00325EED"/>
    <w:rsid w:val="00325F6E"/>
    <w:rsid w:val="003261B3"/>
    <w:rsid w:val="003265F2"/>
    <w:rsid w:val="00326C78"/>
    <w:rsid w:val="003272A8"/>
    <w:rsid w:val="003273E8"/>
    <w:rsid w:val="00327444"/>
    <w:rsid w:val="003275A6"/>
    <w:rsid w:val="00330027"/>
    <w:rsid w:val="00330085"/>
    <w:rsid w:val="003311C7"/>
    <w:rsid w:val="003312D0"/>
    <w:rsid w:val="00331FFC"/>
    <w:rsid w:val="00332320"/>
    <w:rsid w:val="0033321D"/>
    <w:rsid w:val="00333741"/>
    <w:rsid w:val="00333F8C"/>
    <w:rsid w:val="003345DD"/>
    <w:rsid w:val="00335198"/>
    <w:rsid w:val="00336703"/>
    <w:rsid w:val="00336A0D"/>
    <w:rsid w:val="003372DD"/>
    <w:rsid w:val="0034037C"/>
    <w:rsid w:val="00340D5C"/>
    <w:rsid w:val="00340F16"/>
    <w:rsid w:val="003419D5"/>
    <w:rsid w:val="003422E5"/>
    <w:rsid w:val="00342F16"/>
    <w:rsid w:val="003430A8"/>
    <w:rsid w:val="00343FE1"/>
    <w:rsid w:val="00344781"/>
    <w:rsid w:val="00344834"/>
    <w:rsid w:val="00344922"/>
    <w:rsid w:val="00344F60"/>
    <w:rsid w:val="00345193"/>
    <w:rsid w:val="003455CD"/>
    <w:rsid w:val="003457A3"/>
    <w:rsid w:val="00345C04"/>
    <w:rsid w:val="00345DB2"/>
    <w:rsid w:val="00345F02"/>
    <w:rsid w:val="00346226"/>
    <w:rsid w:val="00346556"/>
    <w:rsid w:val="00346AB9"/>
    <w:rsid w:val="00346C00"/>
    <w:rsid w:val="003470CE"/>
    <w:rsid w:val="00347CC5"/>
    <w:rsid w:val="00347DC9"/>
    <w:rsid w:val="00347DCD"/>
    <w:rsid w:val="00350BA5"/>
    <w:rsid w:val="003516BF"/>
    <w:rsid w:val="00351799"/>
    <w:rsid w:val="00351DE2"/>
    <w:rsid w:val="003521EC"/>
    <w:rsid w:val="00352E18"/>
    <w:rsid w:val="00353F01"/>
    <w:rsid w:val="003548CA"/>
    <w:rsid w:val="00354995"/>
    <w:rsid w:val="0035499B"/>
    <w:rsid w:val="00354B57"/>
    <w:rsid w:val="00354D8E"/>
    <w:rsid w:val="00354F8A"/>
    <w:rsid w:val="00355762"/>
    <w:rsid w:val="00355EE0"/>
    <w:rsid w:val="00356D0C"/>
    <w:rsid w:val="0035715D"/>
    <w:rsid w:val="003575CE"/>
    <w:rsid w:val="0036059D"/>
    <w:rsid w:val="00360B2C"/>
    <w:rsid w:val="00361623"/>
    <w:rsid w:val="0036187E"/>
    <w:rsid w:val="003622F4"/>
    <w:rsid w:val="0036337D"/>
    <w:rsid w:val="00363510"/>
    <w:rsid w:val="00363696"/>
    <w:rsid w:val="00363C04"/>
    <w:rsid w:val="00364109"/>
    <w:rsid w:val="00364634"/>
    <w:rsid w:val="00364B95"/>
    <w:rsid w:val="003654A1"/>
    <w:rsid w:val="00365A4C"/>
    <w:rsid w:val="00365BAB"/>
    <w:rsid w:val="00366757"/>
    <w:rsid w:val="00366E27"/>
    <w:rsid w:val="00366E72"/>
    <w:rsid w:val="00366F71"/>
    <w:rsid w:val="00367045"/>
    <w:rsid w:val="00367D55"/>
    <w:rsid w:val="00370220"/>
    <w:rsid w:val="00370616"/>
    <w:rsid w:val="00370B34"/>
    <w:rsid w:val="00370FBF"/>
    <w:rsid w:val="0037134F"/>
    <w:rsid w:val="00371547"/>
    <w:rsid w:val="003734ED"/>
    <w:rsid w:val="0037436F"/>
    <w:rsid w:val="0037576A"/>
    <w:rsid w:val="0037656A"/>
    <w:rsid w:val="00376A5C"/>
    <w:rsid w:val="00376E05"/>
    <w:rsid w:val="00380EF9"/>
    <w:rsid w:val="003816A3"/>
    <w:rsid w:val="00381AEA"/>
    <w:rsid w:val="00381C65"/>
    <w:rsid w:val="00382011"/>
    <w:rsid w:val="003823AD"/>
    <w:rsid w:val="00382D47"/>
    <w:rsid w:val="00383135"/>
    <w:rsid w:val="0038344F"/>
    <w:rsid w:val="00383DD7"/>
    <w:rsid w:val="00384116"/>
    <w:rsid w:val="00385D72"/>
    <w:rsid w:val="00386610"/>
    <w:rsid w:val="00386A0C"/>
    <w:rsid w:val="003871B6"/>
    <w:rsid w:val="003872DE"/>
    <w:rsid w:val="0038747A"/>
    <w:rsid w:val="003874D9"/>
    <w:rsid w:val="00387697"/>
    <w:rsid w:val="003878B7"/>
    <w:rsid w:val="00387B47"/>
    <w:rsid w:val="00390CF6"/>
    <w:rsid w:val="00390D2D"/>
    <w:rsid w:val="00391C1D"/>
    <w:rsid w:val="00391C46"/>
    <w:rsid w:val="003920A0"/>
    <w:rsid w:val="003926E8"/>
    <w:rsid w:val="003928FD"/>
    <w:rsid w:val="00392A2E"/>
    <w:rsid w:val="00392C76"/>
    <w:rsid w:val="00392DE3"/>
    <w:rsid w:val="003931A8"/>
    <w:rsid w:val="003937DD"/>
    <w:rsid w:val="00393C19"/>
    <w:rsid w:val="00394246"/>
    <w:rsid w:val="0039426D"/>
    <w:rsid w:val="003947AA"/>
    <w:rsid w:val="0039602A"/>
    <w:rsid w:val="003962AE"/>
    <w:rsid w:val="00396507"/>
    <w:rsid w:val="003970B8"/>
    <w:rsid w:val="003973A1"/>
    <w:rsid w:val="003A0B2C"/>
    <w:rsid w:val="003A0D0C"/>
    <w:rsid w:val="003A148A"/>
    <w:rsid w:val="003A1EA8"/>
    <w:rsid w:val="003A2D42"/>
    <w:rsid w:val="003A33B3"/>
    <w:rsid w:val="003A33D7"/>
    <w:rsid w:val="003A365B"/>
    <w:rsid w:val="003A3897"/>
    <w:rsid w:val="003A38AB"/>
    <w:rsid w:val="003A4045"/>
    <w:rsid w:val="003A4781"/>
    <w:rsid w:val="003A54C4"/>
    <w:rsid w:val="003A6094"/>
    <w:rsid w:val="003A60BE"/>
    <w:rsid w:val="003A634D"/>
    <w:rsid w:val="003A648E"/>
    <w:rsid w:val="003A6F20"/>
    <w:rsid w:val="003A7021"/>
    <w:rsid w:val="003A73CD"/>
    <w:rsid w:val="003A7E67"/>
    <w:rsid w:val="003B001B"/>
    <w:rsid w:val="003B161C"/>
    <w:rsid w:val="003B1A80"/>
    <w:rsid w:val="003B1F37"/>
    <w:rsid w:val="003B1FD9"/>
    <w:rsid w:val="003B207C"/>
    <w:rsid w:val="003B22EE"/>
    <w:rsid w:val="003B2991"/>
    <w:rsid w:val="003B35C9"/>
    <w:rsid w:val="003B3971"/>
    <w:rsid w:val="003B4401"/>
    <w:rsid w:val="003B4D21"/>
    <w:rsid w:val="003B51CC"/>
    <w:rsid w:val="003B5E11"/>
    <w:rsid w:val="003B6B0E"/>
    <w:rsid w:val="003B6D6A"/>
    <w:rsid w:val="003B709D"/>
    <w:rsid w:val="003B78C7"/>
    <w:rsid w:val="003C0710"/>
    <w:rsid w:val="003C0A8B"/>
    <w:rsid w:val="003C0EC9"/>
    <w:rsid w:val="003C1606"/>
    <w:rsid w:val="003C1C43"/>
    <w:rsid w:val="003C2238"/>
    <w:rsid w:val="003C2706"/>
    <w:rsid w:val="003C273E"/>
    <w:rsid w:val="003C2E89"/>
    <w:rsid w:val="003C3050"/>
    <w:rsid w:val="003C31B1"/>
    <w:rsid w:val="003C3CC1"/>
    <w:rsid w:val="003C4054"/>
    <w:rsid w:val="003C4AD6"/>
    <w:rsid w:val="003C4F59"/>
    <w:rsid w:val="003C594A"/>
    <w:rsid w:val="003C6013"/>
    <w:rsid w:val="003C629C"/>
    <w:rsid w:val="003C6915"/>
    <w:rsid w:val="003C6CA7"/>
    <w:rsid w:val="003C7124"/>
    <w:rsid w:val="003C7DD2"/>
    <w:rsid w:val="003D1E75"/>
    <w:rsid w:val="003D28BA"/>
    <w:rsid w:val="003D3868"/>
    <w:rsid w:val="003D388D"/>
    <w:rsid w:val="003D3DB4"/>
    <w:rsid w:val="003D40B2"/>
    <w:rsid w:val="003D4CCA"/>
    <w:rsid w:val="003D4E42"/>
    <w:rsid w:val="003D501D"/>
    <w:rsid w:val="003D55E5"/>
    <w:rsid w:val="003E0003"/>
    <w:rsid w:val="003E038A"/>
    <w:rsid w:val="003E0514"/>
    <w:rsid w:val="003E0937"/>
    <w:rsid w:val="003E1932"/>
    <w:rsid w:val="003E1CDE"/>
    <w:rsid w:val="003E2DF0"/>
    <w:rsid w:val="003E328A"/>
    <w:rsid w:val="003E32F7"/>
    <w:rsid w:val="003E333A"/>
    <w:rsid w:val="003E33F0"/>
    <w:rsid w:val="003E3433"/>
    <w:rsid w:val="003E3E11"/>
    <w:rsid w:val="003E3ED9"/>
    <w:rsid w:val="003E3F0F"/>
    <w:rsid w:val="003E4203"/>
    <w:rsid w:val="003E4542"/>
    <w:rsid w:val="003E57F0"/>
    <w:rsid w:val="003E59E2"/>
    <w:rsid w:val="003E75FD"/>
    <w:rsid w:val="003E77CD"/>
    <w:rsid w:val="003E7BD6"/>
    <w:rsid w:val="003F0673"/>
    <w:rsid w:val="003F0E86"/>
    <w:rsid w:val="003F1753"/>
    <w:rsid w:val="003F19F1"/>
    <w:rsid w:val="003F1A7B"/>
    <w:rsid w:val="003F22B6"/>
    <w:rsid w:val="003F262E"/>
    <w:rsid w:val="003F32B6"/>
    <w:rsid w:val="003F35AA"/>
    <w:rsid w:val="003F415B"/>
    <w:rsid w:val="003F47A5"/>
    <w:rsid w:val="003F49BE"/>
    <w:rsid w:val="003F4E82"/>
    <w:rsid w:val="003F4F5E"/>
    <w:rsid w:val="003F4FF1"/>
    <w:rsid w:val="003F58D1"/>
    <w:rsid w:val="003F5FE0"/>
    <w:rsid w:val="003F737B"/>
    <w:rsid w:val="003F74D4"/>
    <w:rsid w:val="003F7517"/>
    <w:rsid w:val="003F755B"/>
    <w:rsid w:val="003F7CFB"/>
    <w:rsid w:val="003F7D7D"/>
    <w:rsid w:val="003F7DFB"/>
    <w:rsid w:val="00400605"/>
    <w:rsid w:val="00401574"/>
    <w:rsid w:val="00401DB7"/>
    <w:rsid w:val="00401F27"/>
    <w:rsid w:val="004022E6"/>
    <w:rsid w:val="00402B3B"/>
    <w:rsid w:val="00404698"/>
    <w:rsid w:val="004060F0"/>
    <w:rsid w:val="00407A5B"/>
    <w:rsid w:val="00407DD8"/>
    <w:rsid w:val="00407F4E"/>
    <w:rsid w:val="004103E9"/>
    <w:rsid w:val="00410439"/>
    <w:rsid w:val="00410675"/>
    <w:rsid w:val="00410FF2"/>
    <w:rsid w:val="00412331"/>
    <w:rsid w:val="004123B1"/>
    <w:rsid w:val="004130C0"/>
    <w:rsid w:val="004134D7"/>
    <w:rsid w:val="00413AE6"/>
    <w:rsid w:val="004141F8"/>
    <w:rsid w:val="00414885"/>
    <w:rsid w:val="00414E86"/>
    <w:rsid w:val="00415247"/>
    <w:rsid w:val="0041534C"/>
    <w:rsid w:val="004153BB"/>
    <w:rsid w:val="00415919"/>
    <w:rsid w:val="0041668C"/>
    <w:rsid w:val="004172A6"/>
    <w:rsid w:val="00417BF6"/>
    <w:rsid w:val="00417EB4"/>
    <w:rsid w:val="00420D8D"/>
    <w:rsid w:val="00421D3F"/>
    <w:rsid w:val="00422209"/>
    <w:rsid w:val="004223C7"/>
    <w:rsid w:val="00422581"/>
    <w:rsid w:val="00423008"/>
    <w:rsid w:val="00423895"/>
    <w:rsid w:val="00424957"/>
    <w:rsid w:val="00424A52"/>
    <w:rsid w:val="00425C06"/>
    <w:rsid w:val="00425E33"/>
    <w:rsid w:val="004272B9"/>
    <w:rsid w:val="00427AAA"/>
    <w:rsid w:val="00427DA2"/>
    <w:rsid w:val="00430087"/>
    <w:rsid w:val="00430670"/>
    <w:rsid w:val="00430AA2"/>
    <w:rsid w:val="004318DF"/>
    <w:rsid w:val="00431FAB"/>
    <w:rsid w:val="0043237E"/>
    <w:rsid w:val="00432DE4"/>
    <w:rsid w:val="004344DC"/>
    <w:rsid w:val="00434A75"/>
    <w:rsid w:val="00434CC4"/>
    <w:rsid w:val="00436AF5"/>
    <w:rsid w:val="00436D3B"/>
    <w:rsid w:val="004371B2"/>
    <w:rsid w:val="00437497"/>
    <w:rsid w:val="00437638"/>
    <w:rsid w:val="00437722"/>
    <w:rsid w:val="0043782C"/>
    <w:rsid w:val="00440382"/>
    <w:rsid w:val="0044086F"/>
    <w:rsid w:val="00440D51"/>
    <w:rsid w:val="00440DF1"/>
    <w:rsid w:val="004415CE"/>
    <w:rsid w:val="00442AF7"/>
    <w:rsid w:val="00442E70"/>
    <w:rsid w:val="00443C3D"/>
    <w:rsid w:val="00444228"/>
    <w:rsid w:val="004453A1"/>
    <w:rsid w:val="00445902"/>
    <w:rsid w:val="00446A48"/>
    <w:rsid w:val="00446E2A"/>
    <w:rsid w:val="004470DD"/>
    <w:rsid w:val="00450A62"/>
    <w:rsid w:val="004517D9"/>
    <w:rsid w:val="004526DF"/>
    <w:rsid w:val="00452E96"/>
    <w:rsid w:val="004532DD"/>
    <w:rsid w:val="0045398E"/>
    <w:rsid w:val="00453EFC"/>
    <w:rsid w:val="0045403E"/>
    <w:rsid w:val="004549ED"/>
    <w:rsid w:val="004551F4"/>
    <w:rsid w:val="0045536C"/>
    <w:rsid w:val="004554DE"/>
    <w:rsid w:val="00455D04"/>
    <w:rsid w:val="00455D1C"/>
    <w:rsid w:val="0045614F"/>
    <w:rsid w:val="0045621A"/>
    <w:rsid w:val="004562EB"/>
    <w:rsid w:val="00456BDE"/>
    <w:rsid w:val="00456F4D"/>
    <w:rsid w:val="00457E13"/>
    <w:rsid w:val="00460938"/>
    <w:rsid w:val="00460E71"/>
    <w:rsid w:val="00460ED2"/>
    <w:rsid w:val="00460F99"/>
    <w:rsid w:val="004617E7"/>
    <w:rsid w:val="00461C42"/>
    <w:rsid w:val="00461F69"/>
    <w:rsid w:val="00462603"/>
    <w:rsid w:val="00462645"/>
    <w:rsid w:val="004626F9"/>
    <w:rsid w:val="004638CC"/>
    <w:rsid w:val="00463B8D"/>
    <w:rsid w:val="00463EAA"/>
    <w:rsid w:val="00464810"/>
    <w:rsid w:val="00464DC8"/>
    <w:rsid w:val="00465BF9"/>
    <w:rsid w:val="004668C6"/>
    <w:rsid w:val="00466A72"/>
    <w:rsid w:val="00466A79"/>
    <w:rsid w:val="0046701E"/>
    <w:rsid w:val="004672A0"/>
    <w:rsid w:val="0047012B"/>
    <w:rsid w:val="0047027B"/>
    <w:rsid w:val="004711C2"/>
    <w:rsid w:val="004712AB"/>
    <w:rsid w:val="004713A0"/>
    <w:rsid w:val="004714D0"/>
    <w:rsid w:val="00471B89"/>
    <w:rsid w:val="00471F0A"/>
    <w:rsid w:val="00472335"/>
    <w:rsid w:val="0047283A"/>
    <w:rsid w:val="004735B2"/>
    <w:rsid w:val="00473AA4"/>
    <w:rsid w:val="004743AA"/>
    <w:rsid w:val="0047455C"/>
    <w:rsid w:val="00474782"/>
    <w:rsid w:val="00474901"/>
    <w:rsid w:val="00474D87"/>
    <w:rsid w:val="00475B15"/>
    <w:rsid w:val="00476970"/>
    <w:rsid w:val="004803FF"/>
    <w:rsid w:val="00480903"/>
    <w:rsid w:val="004810FB"/>
    <w:rsid w:val="0048175C"/>
    <w:rsid w:val="0048183E"/>
    <w:rsid w:val="00481C9B"/>
    <w:rsid w:val="00481D88"/>
    <w:rsid w:val="00481DBB"/>
    <w:rsid w:val="0048220E"/>
    <w:rsid w:val="00482282"/>
    <w:rsid w:val="00482522"/>
    <w:rsid w:val="00482B3D"/>
    <w:rsid w:val="0048325D"/>
    <w:rsid w:val="00483415"/>
    <w:rsid w:val="004837A7"/>
    <w:rsid w:val="00483AB2"/>
    <w:rsid w:val="00483E3B"/>
    <w:rsid w:val="00484E73"/>
    <w:rsid w:val="004850A2"/>
    <w:rsid w:val="00485A44"/>
    <w:rsid w:val="00485B01"/>
    <w:rsid w:val="004862A6"/>
    <w:rsid w:val="004867B9"/>
    <w:rsid w:val="00486A61"/>
    <w:rsid w:val="00487C9D"/>
    <w:rsid w:val="00487D6D"/>
    <w:rsid w:val="00490978"/>
    <w:rsid w:val="00490982"/>
    <w:rsid w:val="00490D1A"/>
    <w:rsid w:val="004913FE"/>
    <w:rsid w:val="00491FC7"/>
    <w:rsid w:val="00492056"/>
    <w:rsid w:val="0049245F"/>
    <w:rsid w:val="00492827"/>
    <w:rsid w:val="00492BF6"/>
    <w:rsid w:val="00492EF9"/>
    <w:rsid w:val="00492F2A"/>
    <w:rsid w:val="00492FF5"/>
    <w:rsid w:val="0049364B"/>
    <w:rsid w:val="00493C86"/>
    <w:rsid w:val="00494D3B"/>
    <w:rsid w:val="00494FAE"/>
    <w:rsid w:val="004950A3"/>
    <w:rsid w:val="00495128"/>
    <w:rsid w:val="004953B2"/>
    <w:rsid w:val="004953CE"/>
    <w:rsid w:val="00496160"/>
    <w:rsid w:val="0049664E"/>
    <w:rsid w:val="00497488"/>
    <w:rsid w:val="004A02F8"/>
    <w:rsid w:val="004A0E80"/>
    <w:rsid w:val="004A1044"/>
    <w:rsid w:val="004A10AE"/>
    <w:rsid w:val="004A1DEE"/>
    <w:rsid w:val="004A219C"/>
    <w:rsid w:val="004A3952"/>
    <w:rsid w:val="004A3FDC"/>
    <w:rsid w:val="004A429E"/>
    <w:rsid w:val="004A4A58"/>
    <w:rsid w:val="004A509A"/>
    <w:rsid w:val="004A5261"/>
    <w:rsid w:val="004A53F0"/>
    <w:rsid w:val="004A57A1"/>
    <w:rsid w:val="004A5FC9"/>
    <w:rsid w:val="004A6324"/>
    <w:rsid w:val="004A65B6"/>
    <w:rsid w:val="004A78D1"/>
    <w:rsid w:val="004B0655"/>
    <w:rsid w:val="004B06F4"/>
    <w:rsid w:val="004B1371"/>
    <w:rsid w:val="004B15DD"/>
    <w:rsid w:val="004B15F7"/>
    <w:rsid w:val="004B16E9"/>
    <w:rsid w:val="004B17CE"/>
    <w:rsid w:val="004B1EA2"/>
    <w:rsid w:val="004B3824"/>
    <w:rsid w:val="004B3F3C"/>
    <w:rsid w:val="004B42D9"/>
    <w:rsid w:val="004B456B"/>
    <w:rsid w:val="004B4FB5"/>
    <w:rsid w:val="004B532F"/>
    <w:rsid w:val="004B61BD"/>
    <w:rsid w:val="004B6D7A"/>
    <w:rsid w:val="004B7160"/>
    <w:rsid w:val="004B7D5F"/>
    <w:rsid w:val="004B7DF0"/>
    <w:rsid w:val="004C0414"/>
    <w:rsid w:val="004C0BE0"/>
    <w:rsid w:val="004C0CE3"/>
    <w:rsid w:val="004C117E"/>
    <w:rsid w:val="004C16FB"/>
    <w:rsid w:val="004C1B7A"/>
    <w:rsid w:val="004C1C32"/>
    <w:rsid w:val="004C1F2A"/>
    <w:rsid w:val="004C235D"/>
    <w:rsid w:val="004C23AE"/>
    <w:rsid w:val="004C2654"/>
    <w:rsid w:val="004C2912"/>
    <w:rsid w:val="004C2A85"/>
    <w:rsid w:val="004C2EEC"/>
    <w:rsid w:val="004C2FB8"/>
    <w:rsid w:val="004C4550"/>
    <w:rsid w:val="004C5565"/>
    <w:rsid w:val="004C57DB"/>
    <w:rsid w:val="004C642C"/>
    <w:rsid w:val="004C68F0"/>
    <w:rsid w:val="004C6A94"/>
    <w:rsid w:val="004C74F1"/>
    <w:rsid w:val="004C7945"/>
    <w:rsid w:val="004C79BA"/>
    <w:rsid w:val="004C7C48"/>
    <w:rsid w:val="004C7C88"/>
    <w:rsid w:val="004D00AF"/>
    <w:rsid w:val="004D03FB"/>
    <w:rsid w:val="004D060D"/>
    <w:rsid w:val="004D1FD8"/>
    <w:rsid w:val="004D206F"/>
    <w:rsid w:val="004D239E"/>
    <w:rsid w:val="004D252A"/>
    <w:rsid w:val="004D25CF"/>
    <w:rsid w:val="004D4221"/>
    <w:rsid w:val="004D5FC3"/>
    <w:rsid w:val="004D63C8"/>
    <w:rsid w:val="004D6C7F"/>
    <w:rsid w:val="004D720A"/>
    <w:rsid w:val="004D7221"/>
    <w:rsid w:val="004D7EB9"/>
    <w:rsid w:val="004E0E0C"/>
    <w:rsid w:val="004E28D6"/>
    <w:rsid w:val="004E3001"/>
    <w:rsid w:val="004E359D"/>
    <w:rsid w:val="004E385A"/>
    <w:rsid w:val="004E38B1"/>
    <w:rsid w:val="004E3B78"/>
    <w:rsid w:val="004E4657"/>
    <w:rsid w:val="004E4B41"/>
    <w:rsid w:val="004E50DB"/>
    <w:rsid w:val="004E55B3"/>
    <w:rsid w:val="004E5F1B"/>
    <w:rsid w:val="004E5FFC"/>
    <w:rsid w:val="004E6090"/>
    <w:rsid w:val="004E61C0"/>
    <w:rsid w:val="004E63B8"/>
    <w:rsid w:val="004E693B"/>
    <w:rsid w:val="004E6B35"/>
    <w:rsid w:val="004F04D2"/>
    <w:rsid w:val="004F05CE"/>
    <w:rsid w:val="004F17BE"/>
    <w:rsid w:val="004F248B"/>
    <w:rsid w:val="004F2630"/>
    <w:rsid w:val="004F3127"/>
    <w:rsid w:val="004F4928"/>
    <w:rsid w:val="004F50E7"/>
    <w:rsid w:val="004F52AE"/>
    <w:rsid w:val="004F5934"/>
    <w:rsid w:val="004F6550"/>
    <w:rsid w:val="004F6CC0"/>
    <w:rsid w:val="004F6F81"/>
    <w:rsid w:val="004F76C1"/>
    <w:rsid w:val="004F7716"/>
    <w:rsid w:val="004F7725"/>
    <w:rsid w:val="004F7741"/>
    <w:rsid w:val="004F7870"/>
    <w:rsid w:val="005004BC"/>
    <w:rsid w:val="00500FB2"/>
    <w:rsid w:val="00501E50"/>
    <w:rsid w:val="005026B2"/>
    <w:rsid w:val="005029F9"/>
    <w:rsid w:val="005030AF"/>
    <w:rsid w:val="00503462"/>
    <w:rsid w:val="0050378B"/>
    <w:rsid w:val="00504847"/>
    <w:rsid w:val="005049DC"/>
    <w:rsid w:val="00504CEC"/>
    <w:rsid w:val="005052AE"/>
    <w:rsid w:val="0050534B"/>
    <w:rsid w:val="00505AAA"/>
    <w:rsid w:val="00506771"/>
    <w:rsid w:val="00506BCE"/>
    <w:rsid w:val="00507177"/>
    <w:rsid w:val="005072CF"/>
    <w:rsid w:val="0050756E"/>
    <w:rsid w:val="005078A9"/>
    <w:rsid w:val="00507B9B"/>
    <w:rsid w:val="00510353"/>
    <w:rsid w:val="00511D77"/>
    <w:rsid w:val="005121DD"/>
    <w:rsid w:val="00512208"/>
    <w:rsid w:val="00512433"/>
    <w:rsid w:val="005129E5"/>
    <w:rsid w:val="00512BD2"/>
    <w:rsid w:val="005134CF"/>
    <w:rsid w:val="0051380F"/>
    <w:rsid w:val="00513E1B"/>
    <w:rsid w:val="005146C2"/>
    <w:rsid w:val="005147BB"/>
    <w:rsid w:val="005148E4"/>
    <w:rsid w:val="005163A5"/>
    <w:rsid w:val="00516599"/>
    <w:rsid w:val="00516649"/>
    <w:rsid w:val="00516B5B"/>
    <w:rsid w:val="00516BEC"/>
    <w:rsid w:val="00516E44"/>
    <w:rsid w:val="00516EC1"/>
    <w:rsid w:val="0051767C"/>
    <w:rsid w:val="00517B14"/>
    <w:rsid w:val="005204C7"/>
    <w:rsid w:val="005205B8"/>
    <w:rsid w:val="00520B00"/>
    <w:rsid w:val="005211EB"/>
    <w:rsid w:val="005213D0"/>
    <w:rsid w:val="005215BC"/>
    <w:rsid w:val="0052183F"/>
    <w:rsid w:val="005219E4"/>
    <w:rsid w:val="005230A6"/>
    <w:rsid w:val="005235A8"/>
    <w:rsid w:val="005235DA"/>
    <w:rsid w:val="00523661"/>
    <w:rsid w:val="005237B6"/>
    <w:rsid w:val="00523B16"/>
    <w:rsid w:val="00524B82"/>
    <w:rsid w:val="0052509F"/>
    <w:rsid w:val="00525D30"/>
    <w:rsid w:val="00525FAF"/>
    <w:rsid w:val="0052603A"/>
    <w:rsid w:val="00526651"/>
    <w:rsid w:val="00526F07"/>
    <w:rsid w:val="00527B4D"/>
    <w:rsid w:val="00530F83"/>
    <w:rsid w:val="0053102F"/>
    <w:rsid w:val="0053117C"/>
    <w:rsid w:val="0053137C"/>
    <w:rsid w:val="00531719"/>
    <w:rsid w:val="00531C39"/>
    <w:rsid w:val="005323B4"/>
    <w:rsid w:val="005324E5"/>
    <w:rsid w:val="00532B95"/>
    <w:rsid w:val="00532EFC"/>
    <w:rsid w:val="005336ED"/>
    <w:rsid w:val="00533A65"/>
    <w:rsid w:val="00533C3C"/>
    <w:rsid w:val="005348D0"/>
    <w:rsid w:val="0053491D"/>
    <w:rsid w:val="00534CE8"/>
    <w:rsid w:val="005354C4"/>
    <w:rsid w:val="005355A0"/>
    <w:rsid w:val="005359C8"/>
    <w:rsid w:val="005359D2"/>
    <w:rsid w:val="00535F1E"/>
    <w:rsid w:val="005361E1"/>
    <w:rsid w:val="0053670A"/>
    <w:rsid w:val="00536FE6"/>
    <w:rsid w:val="005370D4"/>
    <w:rsid w:val="00537523"/>
    <w:rsid w:val="005377E4"/>
    <w:rsid w:val="00537C5F"/>
    <w:rsid w:val="00537C93"/>
    <w:rsid w:val="005404AE"/>
    <w:rsid w:val="00540F06"/>
    <w:rsid w:val="00541104"/>
    <w:rsid w:val="00541B31"/>
    <w:rsid w:val="00541F8B"/>
    <w:rsid w:val="00541FFA"/>
    <w:rsid w:val="0054227A"/>
    <w:rsid w:val="0054346E"/>
    <w:rsid w:val="00543F9C"/>
    <w:rsid w:val="005441F6"/>
    <w:rsid w:val="0054462C"/>
    <w:rsid w:val="00544936"/>
    <w:rsid w:val="00545723"/>
    <w:rsid w:val="00545A3E"/>
    <w:rsid w:val="0054602A"/>
    <w:rsid w:val="005465C0"/>
    <w:rsid w:val="00546697"/>
    <w:rsid w:val="0054670A"/>
    <w:rsid w:val="00547398"/>
    <w:rsid w:val="005473F9"/>
    <w:rsid w:val="00547855"/>
    <w:rsid w:val="005504ED"/>
    <w:rsid w:val="0055121C"/>
    <w:rsid w:val="00551745"/>
    <w:rsid w:val="00552658"/>
    <w:rsid w:val="00553811"/>
    <w:rsid w:val="00553EAD"/>
    <w:rsid w:val="005540C0"/>
    <w:rsid w:val="005546C4"/>
    <w:rsid w:val="00554710"/>
    <w:rsid w:val="0055497E"/>
    <w:rsid w:val="00554FB1"/>
    <w:rsid w:val="005564D3"/>
    <w:rsid w:val="00556625"/>
    <w:rsid w:val="005566C0"/>
    <w:rsid w:val="00556A5E"/>
    <w:rsid w:val="00556B5F"/>
    <w:rsid w:val="00556B72"/>
    <w:rsid w:val="00557781"/>
    <w:rsid w:val="005578BB"/>
    <w:rsid w:val="00557B86"/>
    <w:rsid w:val="0056058B"/>
    <w:rsid w:val="00562945"/>
    <w:rsid w:val="00562D6D"/>
    <w:rsid w:val="00562FFC"/>
    <w:rsid w:val="00563217"/>
    <w:rsid w:val="005635B9"/>
    <w:rsid w:val="00563CCF"/>
    <w:rsid w:val="00563F43"/>
    <w:rsid w:val="0056448E"/>
    <w:rsid w:val="005647DD"/>
    <w:rsid w:val="005647F6"/>
    <w:rsid w:val="0056506E"/>
    <w:rsid w:val="005651E6"/>
    <w:rsid w:val="00565B10"/>
    <w:rsid w:val="005664E8"/>
    <w:rsid w:val="005665DF"/>
    <w:rsid w:val="005667D9"/>
    <w:rsid w:val="0056744C"/>
    <w:rsid w:val="00567E79"/>
    <w:rsid w:val="00570373"/>
    <w:rsid w:val="005703F5"/>
    <w:rsid w:val="005708FB"/>
    <w:rsid w:val="0057124E"/>
    <w:rsid w:val="00571CFE"/>
    <w:rsid w:val="005720B3"/>
    <w:rsid w:val="005729A3"/>
    <w:rsid w:val="00572C86"/>
    <w:rsid w:val="005738FC"/>
    <w:rsid w:val="00573D99"/>
    <w:rsid w:val="00574976"/>
    <w:rsid w:val="00575730"/>
    <w:rsid w:val="005764FD"/>
    <w:rsid w:val="00576E36"/>
    <w:rsid w:val="00576EB9"/>
    <w:rsid w:val="005779CA"/>
    <w:rsid w:val="00581EC8"/>
    <w:rsid w:val="00583269"/>
    <w:rsid w:val="0058345B"/>
    <w:rsid w:val="00583544"/>
    <w:rsid w:val="005846A0"/>
    <w:rsid w:val="005849F0"/>
    <w:rsid w:val="00584B2B"/>
    <w:rsid w:val="005854B1"/>
    <w:rsid w:val="00585664"/>
    <w:rsid w:val="00585760"/>
    <w:rsid w:val="005859FC"/>
    <w:rsid w:val="00585F29"/>
    <w:rsid w:val="00585FD7"/>
    <w:rsid w:val="0058675E"/>
    <w:rsid w:val="00586778"/>
    <w:rsid w:val="00586F45"/>
    <w:rsid w:val="0058702B"/>
    <w:rsid w:val="005871F2"/>
    <w:rsid w:val="0058776F"/>
    <w:rsid w:val="0058783E"/>
    <w:rsid w:val="00587E8C"/>
    <w:rsid w:val="00590949"/>
    <w:rsid w:val="00590C02"/>
    <w:rsid w:val="00591314"/>
    <w:rsid w:val="00591653"/>
    <w:rsid w:val="005920F7"/>
    <w:rsid w:val="005931E8"/>
    <w:rsid w:val="00594058"/>
    <w:rsid w:val="00594503"/>
    <w:rsid w:val="00594776"/>
    <w:rsid w:val="00594D9A"/>
    <w:rsid w:val="005956EE"/>
    <w:rsid w:val="0059571E"/>
    <w:rsid w:val="0059614B"/>
    <w:rsid w:val="0059658A"/>
    <w:rsid w:val="005965CA"/>
    <w:rsid w:val="00596605"/>
    <w:rsid w:val="00596A9B"/>
    <w:rsid w:val="00597296"/>
    <w:rsid w:val="00597E18"/>
    <w:rsid w:val="005A052D"/>
    <w:rsid w:val="005A062F"/>
    <w:rsid w:val="005A12E9"/>
    <w:rsid w:val="005A1A20"/>
    <w:rsid w:val="005A221A"/>
    <w:rsid w:val="005A266F"/>
    <w:rsid w:val="005A2678"/>
    <w:rsid w:val="005A309C"/>
    <w:rsid w:val="005A318B"/>
    <w:rsid w:val="005A322C"/>
    <w:rsid w:val="005A352E"/>
    <w:rsid w:val="005A37E1"/>
    <w:rsid w:val="005A4867"/>
    <w:rsid w:val="005A5715"/>
    <w:rsid w:val="005A5E58"/>
    <w:rsid w:val="005A61DB"/>
    <w:rsid w:val="005A6803"/>
    <w:rsid w:val="005A6EA5"/>
    <w:rsid w:val="005B0B4A"/>
    <w:rsid w:val="005B0DC7"/>
    <w:rsid w:val="005B126A"/>
    <w:rsid w:val="005B1AFD"/>
    <w:rsid w:val="005B2010"/>
    <w:rsid w:val="005B20A0"/>
    <w:rsid w:val="005B2512"/>
    <w:rsid w:val="005B2FAE"/>
    <w:rsid w:val="005B34F2"/>
    <w:rsid w:val="005B4589"/>
    <w:rsid w:val="005B4E8C"/>
    <w:rsid w:val="005B4FA7"/>
    <w:rsid w:val="005B503C"/>
    <w:rsid w:val="005B5B7B"/>
    <w:rsid w:val="005B646D"/>
    <w:rsid w:val="005B65BF"/>
    <w:rsid w:val="005B6A9D"/>
    <w:rsid w:val="005B6B89"/>
    <w:rsid w:val="005B6BDE"/>
    <w:rsid w:val="005B6FEE"/>
    <w:rsid w:val="005C0021"/>
    <w:rsid w:val="005C00EA"/>
    <w:rsid w:val="005C015D"/>
    <w:rsid w:val="005C1197"/>
    <w:rsid w:val="005C2446"/>
    <w:rsid w:val="005C2734"/>
    <w:rsid w:val="005C2B25"/>
    <w:rsid w:val="005C3542"/>
    <w:rsid w:val="005C3930"/>
    <w:rsid w:val="005C3D79"/>
    <w:rsid w:val="005C3FC5"/>
    <w:rsid w:val="005C4045"/>
    <w:rsid w:val="005C45BB"/>
    <w:rsid w:val="005C4F3B"/>
    <w:rsid w:val="005C55A1"/>
    <w:rsid w:val="005C5C07"/>
    <w:rsid w:val="005C629C"/>
    <w:rsid w:val="005C6682"/>
    <w:rsid w:val="005C6E67"/>
    <w:rsid w:val="005C7A92"/>
    <w:rsid w:val="005C7EC7"/>
    <w:rsid w:val="005D018D"/>
    <w:rsid w:val="005D01BB"/>
    <w:rsid w:val="005D038A"/>
    <w:rsid w:val="005D05AE"/>
    <w:rsid w:val="005D2B9A"/>
    <w:rsid w:val="005D36FD"/>
    <w:rsid w:val="005D3967"/>
    <w:rsid w:val="005D40CD"/>
    <w:rsid w:val="005D46E3"/>
    <w:rsid w:val="005D5341"/>
    <w:rsid w:val="005E10FC"/>
    <w:rsid w:val="005E1775"/>
    <w:rsid w:val="005E23E3"/>
    <w:rsid w:val="005E30C0"/>
    <w:rsid w:val="005E3341"/>
    <w:rsid w:val="005E3718"/>
    <w:rsid w:val="005E3BF8"/>
    <w:rsid w:val="005E433F"/>
    <w:rsid w:val="005E564F"/>
    <w:rsid w:val="005E6B3F"/>
    <w:rsid w:val="005E70E7"/>
    <w:rsid w:val="005E7FE7"/>
    <w:rsid w:val="005F0367"/>
    <w:rsid w:val="005F1173"/>
    <w:rsid w:val="005F11AC"/>
    <w:rsid w:val="005F1650"/>
    <w:rsid w:val="005F1A11"/>
    <w:rsid w:val="005F1DA2"/>
    <w:rsid w:val="005F2FAE"/>
    <w:rsid w:val="005F35A6"/>
    <w:rsid w:val="005F3E59"/>
    <w:rsid w:val="005F40C8"/>
    <w:rsid w:val="005F5C03"/>
    <w:rsid w:val="005F613A"/>
    <w:rsid w:val="005F6564"/>
    <w:rsid w:val="005F6D56"/>
    <w:rsid w:val="005F7AD9"/>
    <w:rsid w:val="005F7F4C"/>
    <w:rsid w:val="005F7F5F"/>
    <w:rsid w:val="006003DA"/>
    <w:rsid w:val="0060076E"/>
    <w:rsid w:val="006007F5"/>
    <w:rsid w:val="00600BBF"/>
    <w:rsid w:val="00600BDF"/>
    <w:rsid w:val="00601498"/>
    <w:rsid w:val="00601F06"/>
    <w:rsid w:val="006021E0"/>
    <w:rsid w:val="006032D8"/>
    <w:rsid w:val="00603575"/>
    <w:rsid w:val="00603708"/>
    <w:rsid w:val="00603B6F"/>
    <w:rsid w:val="00603BD9"/>
    <w:rsid w:val="00604356"/>
    <w:rsid w:val="00604CA5"/>
    <w:rsid w:val="0060568E"/>
    <w:rsid w:val="00605E7B"/>
    <w:rsid w:val="00606A99"/>
    <w:rsid w:val="00607A6F"/>
    <w:rsid w:val="00607C52"/>
    <w:rsid w:val="00607FF8"/>
    <w:rsid w:val="006103AD"/>
    <w:rsid w:val="00610471"/>
    <w:rsid w:val="006104E1"/>
    <w:rsid w:val="00610BAF"/>
    <w:rsid w:val="00610CAC"/>
    <w:rsid w:val="00610D0E"/>
    <w:rsid w:val="00610F0F"/>
    <w:rsid w:val="00611DD9"/>
    <w:rsid w:val="006126E6"/>
    <w:rsid w:val="0061399A"/>
    <w:rsid w:val="00613A43"/>
    <w:rsid w:val="00613DE5"/>
    <w:rsid w:val="00613FE3"/>
    <w:rsid w:val="00614442"/>
    <w:rsid w:val="006144C4"/>
    <w:rsid w:val="00615A1F"/>
    <w:rsid w:val="00615A6F"/>
    <w:rsid w:val="00615FE0"/>
    <w:rsid w:val="0061615C"/>
    <w:rsid w:val="00616890"/>
    <w:rsid w:val="00616ED6"/>
    <w:rsid w:val="00617334"/>
    <w:rsid w:val="006173FD"/>
    <w:rsid w:val="00617A91"/>
    <w:rsid w:val="00617C9B"/>
    <w:rsid w:val="00620066"/>
    <w:rsid w:val="006200FA"/>
    <w:rsid w:val="00620D5B"/>
    <w:rsid w:val="00620F7E"/>
    <w:rsid w:val="0062195A"/>
    <w:rsid w:val="00621C29"/>
    <w:rsid w:val="00621CAF"/>
    <w:rsid w:val="00621CC0"/>
    <w:rsid w:val="00621D52"/>
    <w:rsid w:val="006221BA"/>
    <w:rsid w:val="006225D7"/>
    <w:rsid w:val="0062352F"/>
    <w:rsid w:val="0062364D"/>
    <w:rsid w:val="0062405E"/>
    <w:rsid w:val="006245FA"/>
    <w:rsid w:val="0062470F"/>
    <w:rsid w:val="00624E6D"/>
    <w:rsid w:val="0062513F"/>
    <w:rsid w:val="00625B50"/>
    <w:rsid w:val="00625B8D"/>
    <w:rsid w:val="00625DE0"/>
    <w:rsid w:val="006260AC"/>
    <w:rsid w:val="00627418"/>
    <w:rsid w:val="00630214"/>
    <w:rsid w:val="00630661"/>
    <w:rsid w:val="00630D4C"/>
    <w:rsid w:val="00630D9D"/>
    <w:rsid w:val="00631514"/>
    <w:rsid w:val="006322BC"/>
    <w:rsid w:val="00632837"/>
    <w:rsid w:val="00632928"/>
    <w:rsid w:val="006331B1"/>
    <w:rsid w:val="00633B67"/>
    <w:rsid w:val="0063457C"/>
    <w:rsid w:val="00634864"/>
    <w:rsid w:val="00635207"/>
    <w:rsid w:val="00635A52"/>
    <w:rsid w:val="00636064"/>
    <w:rsid w:val="0063631B"/>
    <w:rsid w:val="00636F39"/>
    <w:rsid w:val="006371FC"/>
    <w:rsid w:val="0063794B"/>
    <w:rsid w:val="0064027B"/>
    <w:rsid w:val="00640B67"/>
    <w:rsid w:val="00640D17"/>
    <w:rsid w:val="00641AF2"/>
    <w:rsid w:val="00642668"/>
    <w:rsid w:val="00642C9B"/>
    <w:rsid w:val="00644944"/>
    <w:rsid w:val="00644A55"/>
    <w:rsid w:val="0064505C"/>
    <w:rsid w:val="00645705"/>
    <w:rsid w:val="00645879"/>
    <w:rsid w:val="0064617D"/>
    <w:rsid w:val="00646A79"/>
    <w:rsid w:val="006470D9"/>
    <w:rsid w:val="00647308"/>
    <w:rsid w:val="0064775A"/>
    <w:rsid w:val="006500BE"/>
    <w:rsid w:val="00650B3B"/>
    <w:rsid w:val="006510CF"/>
    <w:rsid w:val="006511CB"/>
    <w:rsid w:val="00651553"/>
    <w:rsid w:val="00651757"/>
    <w:rsid w:val="00651A92"/>
    <w:rsid w:val="00651D2E"/>
    <w:rsid w:val="00651E18"/>
    <w:rsid w:val="00652332"/>
    <w:rsid w:val="00652CAB"/>
    <w:rsid w:val="00652D98"/>
    <w:rsid w:val="00653095"/>
    <w:rsid w:val="006534B1"/>
    <w:rsid w:val="00653E8A"/>
    <w:rsid w:val="0065406E"/>
    <w:rsid w:val="00654EEF"/>
    <w:rsid w:val="00655BC1"/>
    <w:rsid w:val="00655DD1"/>
    <w:rsid w:val="006566D9"/>
    <w:rsid w:val="006569B3"/>
    <w:rsid w:val="00657C69"/>
    <w:rsid w:val="0066028F"/>
    <w:rsid w:val="00660C49"/>
    <w:rsid w:val="006619E0"/>
    <w:rsid w:val="00661C9F"/>
    <w:rsid w:val="00662692"/>
    <w:rsid w:val="00663A1E"/>
    <w:rsid w:val="00663D31"/>
    <w:rsid w:val="00663FFE"/>
    <w:rsid w:val="00664542"/>
    <w:rsid w:val="006649C4"/>
    <w:rsid w:val="00665247"/>
    <w:rsid w:val="00665A28"/>
    <w:rsid w:val="006669CE"/>
    <w:rsid w:val="00666DB3"/>
    <w:rsid w:val="00667CAA"/>
    <w:rsid w:val="006708D8"/>
    <w:rsid w:val="00670969"/>
    <w:rsid w:val="00670D54"/>
    <w:rsid w:val="00671235"/>
    <w:rsid w:val="006717FF"/>
    <w:rsid w:val="00671DBE"/>
    <w:rsid w:val="00671E3F"/>
    <w:rsid w:val="00672003"/>
    <w:rsid w:val="006724C5"/>
    <w:rsid w:val="00672969"/>
    <w:rsid w:val="00672D49"/>
    <w:rsid w:val="00672E2C"/>
    <w:rsid w:val="00672F26"/>
    <w:rsid w:val="006731D8"/>
    <w:rsid w:val="00673494"/>
    <w:rsid w:val="0067352A"/>
    <w:rsid w:val="00673A8C"/>
    <w:rsid w:val="00673C43"/>
    <w:rsid w:val="00673D47"/>
    <w:rsid w:val="00674424"/>
    <w:rsid w:val="006747A0"/>
    <w:rsid w:val="006753A2"/>
    <w:rsid w:val="0067618E"/>
    <w:rsid w:val="00677FDE"/>
    <w:rsid w:val="00680258"/>
    <w:rsid w:val="00680651"/>
    <w:rsid w:val="0068078B"/>
    <w:rsid w:val="00681DA0"/>
    <w:rsid w:val="00682A37"/>
    <w:rsid w:val="00682F18"/>
    <w:rsid w:val="00683981"/>
    <w:rsid w:val="0068480B"/>
    <w:rsid w:val="00684FDA"/>
    <w:rsid w:val="006859BB"/>
    <w:rsid w:val="00685FF4"/>
    <w:rsid w:val="006864C8"/>
    <w:rsid w:val="006865E6"/>
    <w:rsid w:val="006866AA"/>
    <w:rsid w:val="006867BE"/>
    <w:rsid w:val="00686CD1"/>
    <w:rsid w:val="006876A1"/>
    <w:rsid w:val="00690397"/>
    <w:rsid w:val="0069142C"/>
    <w:rsid w:val="00691C17"/>
    <w:rsid w:val="00691D0F"/>
    <w:rsid w:val="00691E10"/>
    <w:rsid w:val="00692457"/>
    <w:rsid w:val="006925CD"/>
    <w:rsid w:val="006929F0"/>
    <w:rsid w:val="00692AB7"/>
    <w:rsid w:val="00692BDC"/>
    <w:rsid w:val="0069350E"/>
    <w:rsid w:val="006939C9"/>
    <w:rsid w:val="0069457A"/>
    <w:rsid w:val="006945EA"/>
    <w:rsid w:val="00694A04"/>
    <w:rsid w:val="00694A73"/>
    <w:rsid w:val="00694D78"/>
    <w:rsid w:val="0069503C"/>
    <w:rsid w:val="006953E1"/>
    <w:rsid w:val="006962DA"/>
    <w:rsid w:val="00696849"/>
    <w:rsid w:val="00696C31"/>
    <w:rsid w:val="00696F67"/>
    <w:rsid w:val="00697832"/>
    <w:rsid w:val="006979AB"/>
    <w:rsid w:val="00697CB3"/>
    <w:rsid w:val="006A0CD9"/>
    <w:rsid w:val="006A1F1F"/>
    <w:rsid w:val="006A2B61"/>
    <w:rsid w:val="006A2F30"/>
    <w:rsid w:val="006A3793"/>
    <w:rsid w:val="006A3929"/>
    <w:rsid w:val="006A48BF"/>
    <w:rsid w:val="006A4F95"/>
    <w:rsid w:val="006A52BB"/>
    <w:rsid w:val="006A54CB"/>
    <w:rsid w:val="006A59E9"/>
    <w:rsid w:val="006A5B0C"/>
    <w:rsid w:val="006A5D75"/>
    <w:rsid w:val="006A6175"/>
    <w:rsid w:val="006A64D5"/>
    <w:rsid w:val="006A6A61"/>
    <w:rsid w:val="006A6C2E"/>
    <w:rsid w:val="006A6D81"/>
    <w:rsid w:val="006A70F9"/>
    <w:rsid w:val="006A7A90"/>
    <w:rsid w:val="006A7ABD"/>
    <w:rsid w:val="006A7C29"/>
    <w:rsid w:val="006B00F7"/>
    <w:rsid w:val="006B0E40"/>
    <w:rsid w:val="006B0EFD"/>
    <w:rsid w:val="006B15DC"/>
    <w:rsid w:val="006B1845"/>
    <w:rsid w:val="006B1927"/>
    <w:rsid w:val="006B1EFD"/>
    <w:rsid w:val="006B21C6"/>
    <w:rsid w:val="006B3901"/>
    <w:rsid w:val="006B3A68"/>
    <w:rsid w:val="006B4796"/>
    <w:rsid w:val="006B4E2D"/>
    <w:rsid w:val="006B50F3"/>
    <w:rsid w:val="006B54D5"/>
    <w:rsid w:val="006B6EEB"/>
    <w:rsid w:val="006B6EEC"/>
    <w:rsid w:val="006B6F5F"/>
    <w:rsid w:val="006B7036"/>
    <w:rsid w:val="006B7197"/>
    <w:rsid w:val="006B74C4"/>
    <w:rsid w:val="006B7603"/>
    <w:rsid w:val="006B7AD5"/>
    <w:rsid w:val="006B7C2E"/>
    <w:rsid w:val="006B7CA1"/>
    <w:rsid w:val="006B7CB0"/>
    <w:rsid w:val="006C021C"/>
    <w:rsid w:val="006C03E7"/>
    <w:rsid w:val="006C0493"/>
    <w:rsid w:val="006C11A1"/>
    <w:rsid w:val="006C22B6"/>
    <w:rsid w:val="006C2C05"/>
    <w:rsid w:val="006C2E9B"/>
    <w:rsid w:val="006C327B"/>
    <w:rsid w:val="006C3633"/>
    <w:rsid w:val="006C3644"/>
    <w:rsid w:val="006C3931"/>
    <w:rsid w:val="006C3AD5"/>
    <w:rsid w:val="006C3CBA"/>
    <w:rsid w:val="006C4014"/>
    <w:rsid w:val="006C55EF"/>
    <w:rsid w:val="006C5E31"/>
    <w:rsid w:val="006C61E2"/>
    <w:rsid w:val="006C6998"/>
    <w:rsid w:val="006C71B5"/>
    <w:rsid w:val="006C7C93"/>
    <w:rsid w:val="006C7F1E"/>
    <w:rsid w:val="006D005A"/>
    <w:rsid w:val="006D0C6B"/>
    <w:rsid w:val="006D296F"/>
    <w:rsid w:val="006D2DE5"/>
    <w:rsid w:val="006D3CF4"/>
    <w:rsid w:val="006D4A77"/>
    <w:rsid w:val="006D5029"/>
    <w:rsid w:val="006D524E"/>
    <w:rsid w:val="006D56D9"/>
    <w:rsid w:val="006D598F"/>
    <w:rsid w:val="006D5D29"/>
    <w:rsid w:val="006D6452"/>
    <w:rsid w:val="006D64E4"/>
    <w:rsid w:val="006D68DB"/>
    <w:rsid w:val="006D7EB4"/>
    <w:rsid w:val="006D7F9B"/>
    <w:rsid w:val="006E09CF"/>
    <w:rsid w:val="006E0A5D"/>
    <w:rsid w:val="006E1164"/>
    <w:rsid w:val="006E19F1"/>
    <w:rsid w:val="006E2985"/>
    <w:rsid w:val="006E33F6"/>
    <w:rsid w:val="006E34FE"/>
    <w:rsid w:val="006E3ED0"/>
    <w:rsid w:val="006E5558"/>
    <w:rsid w:val="006E5803"/>
    <w:rsid w:val="006E5A9A"/>
    <w:rsid w:val="006E6AC5"/>
    <w:rsid w:val="006E7128"/>
    <w:rsid w:val="006E7D26"/>
    <w:rsid w:val="006F03B7"/>
    <w:rsid w:val="006F0701"/>
    <w:rsid w:val="006F0CE3"/>
    <w:rsid w:val="006F12FD"/>
    <w:rsid w:val="006F16B6"/>
    <w:rsid w:val="006F174D"/>
    <w:rsid w:val="006F18D4"/>
    <w:rsid w:val="006F19A9"/>
    <w:rsid w:val="006F1A33"/>
    <w:rsid w:val="006F1CE6"/>
    <w:rsid w:val="006F2466"/>
    <w:rsid w:val="006F31FE"/>
    <w:rsid w:val="006F3902"/>
    <w:rsid w:val="006F394A"/>
    <w:rsid w:val="006F3954"/>
    <w:rsid w:val="006F3BF5"/>
    <w:rsid w:val="006F3CC5"/>
    <w:rsid w:val="006F4402"/>
    <w:rsid w:val="006F47AD"/>
    <w:rsid w:val="006F4840"/>
    <w:rsid w:val="006F4A6A"/>
    <w:rsid w:val="006F4E30"/>
    <w:rsid w:val="006F50A0"/>
    <w:rsid w:val="006F5EC2"/>
    <w:rsid w:val="006F5EE3"/>
    <w:rsid w:val="006F6BAA"/>
    <w:rsid w:val="006F6EF6"/>
    <w:rsid w:val="006F76D8"/>
    <w:rsid w:val="006F77D6"/>
    <w:rsid w:val="006F7F26"/>
    <w:rsid w:val="007008D1"/>
    <w:rsid w:val="007012FD"/>
    <w:rsid w:val="007017C1"/>
    <w:rsid w:val="007018B1"/>
    <w:rsid w:val="00701C15"/>
    <w:rsid w:val="007024E5"/>
    <w:rsid w:val="00702598"/>
    <w:rsid w:val="0070295D"/>
    <w:rsid w:val="00702E68"/>
    <w:rsid w:val="0070314E"/>
    <w:rsid w:val="00703363"/>
    <w:rsid w:val="0070375E"/>
    <w:rsid w:val="00705547"/>
    <w:rsid w:val="00705FFD"/>
    <w:rsid w:val="0070623F"/>
    <w:rsid w:val="00706A93"/>
    <w:rsid w:val="00706EA4"/>
    <w:rsid w:val="007070EC"/>
    <w:rsid w:val="0070737D"/>
    <w:rsid w:val="0070749E"/>
    <w:rsid w:val="0071020A"/>
    <w:rsid w:val="007102B0"/>
    <w:rsid w:val="00710C4E"/>
    <w:rsid w:val="0071168D"/>
    <w:rsid w:val="007122D2"/>
    <w:rsid w:val="007124EE"/>
    <w:rsid w:val="00713962"/>
    <w:rsid w:val="00713EC4"/>
    <w:rsid w:val="007145AC"/>
    <w:rsid w:val="00714B8D"/>
    <w:rsid w:val="00714C75"/>
    <w:rsid w:val="007157A7"/>
    <w:rsid w:val="00715EFC"/>
    <w:rsid w:val="007177B9"/>
    <w:rsid w:val="00720391"/>
    <w:rsid w:val="0072058F"/>
    <w:rsid w:val="007225F6"/>
    <w:rsid w:val="00723F68"/>
    <w:rsid w:val="00724993"/>
    <w:rsid w:val="00724C5D"/>
    <w:rsid w:val="00724E01"/>
    <w:rsid w:val="00725FF2"/>
    <w:rsid w:val="0072752A"/>
    <w:rsid w:val="0072771B"/>
    <w:rsid w:val="00727959"/>
    <w:rsid w:val="00727F81"/>
    <w:rsid w:val="00730250"/>
    <w:rsid w:val="00730C3E"/>
    <w:rsid w:val="007311C9"/>
    <w:rsid w:val="007316B4"/>
    <w:rsid w:val="0073179D"/>
    <w:rsid w:val="00731D8F"/>
    <w:rsid w:val="00731DF4"/>
    <w:rsid w:val="00731F3C"/>
    <w:rsid w:val="0073226F"/>
    <w:rsid w:val="00732679"/>
    <w:rsid w:val="00732A0B"/>
    <w:rsid w:val="00732AEA"/>
    <w:rsid w:val="00733588"/>
    <w:rsid w:val="007335F7"/>
    <w:rsid w:val="007339BF"/>
    <w:rsid w:val="00733ADA"/>
    <w:rsid w:val="00733C1C"/>
    <w:rsid w:val="00733D40"/>
    <w:rsid w:val="00733E60"/>
    <w:rsid w:val="00733E6F"/>
    <w:rsid w:val="0073437B"/>
    <w:rsid w:val="007344C0"/>
    <w:rsid w:val="007345E2"/>
    <w:rsid w:val="0073534A"/>
    <w:rsid w:val="007355D8"/>
    <w:rsid w:val="00735706"/>
    <w:rsid w:val="0073594C"/>
    <w:rsid w:val="007359F4"/>
    <w:rsid w:val="00736485"/>
    <w:rsid w:val="007364A0"/>
    <w:rsid w:val="00736693"/>
    <w:rsid w:val="0073752F"/>
    <w:rsid w:val="007377C6"/>
    <w:rsid w:val="00740B41"/>
    <w:rsid w:val="007412E7"/>
    <w:rsid w:val="00741340"/>
    <w:rsid w:val="00741D32"/>
    <w:rsid w:val="007425AD"/>
    <w:rsid w:val="00742C08"/>
    <w:rsid w:val="00742D1B"/>
    <w:rsid w:val="007441A2"/>
    <w:rsid w:val="00744485"/>
    <w:rsid w:val="00744953"/>
    <w:rsid w:val="00744F0B"/>
    <w:rsid w:val="00746270"/>
    <w:rsid w:val="00746AA2"/>
    <w:rsid w:val="00746EDE"/>
    <w:rsid w:val="00747148"/>
    <w:rsid w:val="0075004E"/>
    <w:rsid w:val="00751533"/>
    <w:rsid w:val="00751AE5"/>
    <w:rsid w:val="00751E54"/>
    <w:rsid w:val="00753143"/>
    <w:rsid w:val="007549E6"/>
    <w:rsid w:val="007554EB"/>
    <w:rsid w:val="00755652"/>
    <w:rsid w:val="007558A5"/>
    <w:rsid w:val="00756AB2"/>
    <w:rsid w:val="00760038"/>
    <w:rsid w:val="007614D2"/>
    <w:rsid w:val="007621AB"/>
    <w:rsid w:val="007624AC"/>
    <w:rsid w:val="00762590"/>
    <w:rsid w:val="007625CD"/>
    <w:rsid w:val="00762BFB"/>
    <w:rsid w:val="00762D25"/>
    <w:rsid w:val="00762D40"/>
    <w:rsid w:val="0076305A"/>
    <w:rsid w:val="00763677"/>
    <w:rsid w:val="00763BCD"/>
    <w:rsid w:val="00764ABE"/>
    <w:rsid w:val="0076516B"/>
    <w:rsid w:val="00765326"/>
    <w:rsid w:val="00765F3B"/>
    <w:rsid w:val="00766247"/>
    <w:rsid w:val="00766397"/>
    <w:rsid w:val="00766705"/>
    <w:rsid w:val="00766C94"/>
    <w:rsid w:val="00766D33"/>
    <w:rsid w:val="00766D88"/>
    <w:rsid w:val="00767681"/>
    <w:rsid w:val="00767746"/>
    <w:rsid w:val="00767908"/>
    <w:rsid w:val="00770ADD"/>
    <w:rsid w:val="00770EE0"/>
    <w:rsid w:val="00770F59"/>
    <w:rsid w:val="00771364"/>
    <w:rsid w:val="007719DA"/>
    <w:rsid w:val="00771B8A"/>
    <w:rsid w:val="0077200C"/>
    <w:rsid w:val="0077212B"/>
    <w:rsid w:val="00772521"/>
    <w:rsid w:val="007729E0"/>
    <w:rsid w:val="00773129"/>
    <w:rsid w:val="00773AD1"/>
    <w:rsid w:val="00773CFE"/>
    <w:rsid w:val="00773FCE"/>
    <w:rsid w:val="00774072"/>
    <w:rsid w:val="00774AFC"/>
    <w:rsid w:val="00774E54"/>
    <w:rsid w:val="007751A7"/>
    <w:rsid w:val="00775590"/>
    <w:rsid w:val="00775EAA"/>
    <w:rsid w:val="00775F24"/>
    <w:rsid w:val="00775FDE"/>
    <w:rsid w:val="007761BB"/>
    <w:rsid w:val="007762D5"/>
    <w:rsid w:val="0077631C"/>
    <w:rsid w:val="00776454"/>
    <w:rsid w:val="00776A0F"/>
    <w:rsid w:val="007771B5"/>
    <w:rsid w:val="007774D9"/>
    <w:rsid w:val="0077765A"/>
    <w:rsid w:val="00777F3C"/>
    <w:rsid w:val="0078034D"/>
    <w:rsid w:val="00780642"/>
    <w:rsid w:val="00781174"/>
    <w:rsid w:val="0078132C"/>
    <w:rsid w:val="007815B1"/>
    <w:rsid w:val="007817BB"/>
    <w:rsid w:val="007818A5"/>
    <w:rsid w:val="00781B12"/>
    <w:rsid w:val="007832D0"/>
    <w:rsid w:val="007835EB"/>
    <w:rsid w:val="00783A95"/>
    <w:rsid w:val="00783AA4"/>
    <w:rsid w:val="00783D74"/>
    <w:rsid w:val="00784A82"/>
    <w:rsid w:val="00784ACF"/>
    <w:rsid w:val="00785C51"/>
    <w:rsid w:val="007871D5"/>
    <w:rsid w:val="00790276"/>
    <w:rsid w:val="0079028B"/>
    <w:rsid w:val="00790C8B"/>
    <w:rsid w:val="00790E28"/>
    <w:rsid w:val="00791CE6"/>
    <w:rsid w:val="00792114"/>
    <w:rsid w:val="007924AE"/>
    <w:rsid w:val="007925EE"/>
    <w:rsid w:val="007927C8"/>
    <w:rsid w:val="00792AE0"/>
    <w:rsid w:val="00792B10"/>
    <w:rsid w:val="0079310A"/>
    <w:rsid w:val="00793113"/>
    <w:rsid w:val="00793844"/>
    <w:rsid w:val="00793A58"/>
    <w:rsid w:val="00793FF4"/>
    <w:rsid w:val="00794397"/>
    <w:rsid w:val="00794B58"/>
    <w:rsid w:val="00794B6A"/>
    <w:rsid w:val="007952E6"/>
    <w:rsid w:val="00795333"/>
    <w:rsid w:val="007955DF"/>
    <w:rsid w:val="00796775"/>
    <w:rsid w:val="00797691"/>
    <w:rsid w:val="00797A3D"/>
    <w:rsid w:val="00797CB7"/>
    <w:rsid w:val="00797D1C"/>
    <w:rsid w:val="007A0B27"/>
    <w:rsid w:val="007A0C62"/>
    <w:rsid w:val="007A0F11"/>
    <w:rsid w:val="007A11A7"/>
    <w:rsid w:val="007A164A"/>
    <w:rsid w:val="007A1764"/>
    <w:rsid w:val="007A214A"/>
    <w:rsid w:val="007A2575"/>
    <w:rsid w:val="007A2599"/>
    <w:rsid w:val="007A28A6"/>
    <w:rsid w:val="007A364F"/>
    <w:rsid w:val="007A3C8F"/>
    <w:rsid w:val="007A51EB"/>
    <w:rsid w:val="007A5518"/>
    <w:rsid w:val="007A559E"/>
    <w:rsid w:val="007A5A74"/>
    <w:rsid w:val="007A5F96"/>
    <w:rsid w:val="007A5FFD"/>
    <w:rsid w:val="007A653E"/>
    <w:rsid w:val="007A7806"/>
    <w:rsid w:val="007A795E"/>
    <w:rsid w:val="007A7FFA"/>
    <w:rsid w:val="007B02E3"/>
    <w:rsid w:val="007B0F35"/>
    <w:rsid w:val="007B12CB"/>
    <w:rsid w:val="007B147D"/>
    <w:rsid w:val="007B1581"/>
    <w:rsid w:val="007B180D"/>
    <w:rsid w:val="007B391D"/>
    <w:rsid w:val="007B3CA5"/>
    <w:rsid w:val="007B436D"/>
    <w:rsid w:val="007B4377"/>
    <w:rsid w:val="007B4951"/>
    <w:rsid w:val="007B5B5D"/>
    <w:rsid w:val="007B5E58"/>
    <w:rsid w:val="007B6151"/>
    <w:rsid w:val="007B6282"/>
    <w:rsid w:val="007B68AD"/>
    <w:rsid w:val="007B6944"/>
    <w:rsid w:val="007B7341"/>
    <w:rsid w:val="007B75AC"/>
    <w:rsid w:val="007B7B54"/>
    <w:rsid w:val="007B7DF9"/>
    <w:rsid w:val="007C025F"/>
    <w:rsid w:val="007C0E59"/>
    <w:rsid w:val="007C1D74"/>
    <w:rsid w:val="007C20C8"/>
    <w:rsid w:val="007C350E"/>
    <w:rsid w:val="007C449B"/>
    <w:rsid w:val="007C486D"/>
    <w:rsid w:val="007C492B"/>
    <w:rsid w:val="007C4ADE"/>
    <w:rsid w:val="007C4BE2"/>
    <w:rsid w:val="007C5329"/>
    <w:rsid w:val="007C5AA0"/>
    <w:rsid w:val="007C5B98"/>
    <w:rsid w:val="007C5C22"/>
    <w:rsid w:val="007C5D64"/>
    <w:rsid w:val="007C6048"/>
    <w:rsid w:val="007C6A99"/>
    <w:rsid w:val="007C7293"/>
    <w:rsid w:val="007C767F"/>
    <w:rsid w:val="007D000C"/>
    <w:rsid w:val="007D01B9"/>
    <w:rsid w:val="007D076D"/>
    <w:rsid w:val="007D0DDE"/>
    <w:rsid w:val="007D1019"/>
    <w:rsid w:val="007D1303"/>
    <w:rsid w:val="007D1D7D"/>
    <w:rsid w:val="007D1F8D"/>
    <w:rsid w:val="007D207A"/>
    <w:rsid w:val="007D2318"/>
    <w:rsid w:val="007D235A"/>
    <w:rsid w:val="007D2723"/>
    <w:rsid w:val="007D2E1A"/>
    <w:rsid w:val="007D2E38"/>
    <w:rsid w:val="007D3466"/>
    <w:rsid w:val="007D3570"/>
    <w:rsid w:val="007D36AF"/>
    <w:rsid w:val="007D39B3"/>
    <w:rsid w:val="007D3B3E"/>
    <w:rsid w:val="007D3EC0"/>
    <w:rsid w:val="007D41F2"/>
    <w:rsid w:val="007D4264"/>
    <w:rsid w:val="007D4673"/>
    <w:rsid w:val="007D5BA4"/>
    <w:rsid w:val="007D647B"/>
    <w:rsid w:val="007D6506"/>
    <w:rsid w:val="007D7EEF"/>
    <w:rsid w:val="007E067B"/>
    <w:rsid w:val="007E07AD"/>
    <w:rsid w:val="007E08B2"/>
    <w:rsid w:val="007E0D2B"/>
    <w:rsid w:val="007E0D6F"/>
    <w:rsid w:val="007E1361"/>
    <w:rsid w:val="007E18B0"/>
    <w:rsid w:val="007E1930"/>
    <w:rsid w:val="007E1C21"/>
    <w:rsid w:val="007E1E69"/>
    <w:rsid w:val="007E2271"/>
    <w:rsid w:val="007E2891"/>
    <w:rsid w:val="007E2AF1"/>
    <w:rsid w:val="007E2CD5"/>
    <w:rsid w:val="007E305D"/>
    <w:rsid w:val="007E382B"/>
    <w:rsid w:val="007E3CBC"/>
    <w:rsid w:val="007E3D7C"/>
    <w:rsid w:val="007E438A"/>
    <w:rsid w:val="007E46CB"/>
    <w:rsid w:val="007E4968"/>
    <w:rsid w:val="007E4C66"/>
    <w:rsid w:val="007E58CC"/>
    <w:rsid w:val="007E5B25"/>
    <w:rsid w:val="007E5ECA"/>
    <w:rsid w:val="007E683E"/>
    <w:rsid w:val="007E73EB"/>
    <w:rsid w:val="007F05EB"/>
    <w:rsid w:val="007F0A3C"/>
    <w:rsid w:val="007F2FF2"/>
    <w:rsid w:val="007F3185"/>
    <w:rsid w:val="007F5129"/>
    <w:rsid w:val="007F528B"/>
    <w:rsid w:val="007F5E9E"/>
    <w:rsid w:val="007F5EB8"/>
    <w:rsid w:val="007F61AF"/>
    <w:rsid w:val="007F6866"/>
    <w:rsid w:val="007F6C87"/>
    <w:rsid w:val="007F6D0F"/>
    <w:rsid w:val="007F7076"/>
    <w:rsid w:val="007F7489"/>
    <w:rsid w:val="007F74A7"/>
    <w:rsid w:val="007F7912"/>
    <w:rsid w:val="007F7CDA"/>
    <w:rsid w:val="007F7EA7"/>
    <w:rsid w:val="00800319"/>
    <w:rsid w:val="008003BA"/>
    <w:rsid w:val="008005D4"/>
    <w:rsid w:val="008009B3"/>
    <w:rsid w:val="00800CA0"/>
    <w:rsid w:val="00801116"/>
    <w:rsid w:val="0080151E"/>
    <w:rsid w:val="00801A92"/>
    <w:rsid w:val="00803A61"/>
    <w:rsid w:val="00803C72"/>
    <w:rsid w:val="00803C92"/>
    <w:rsid w:val="0080446F"/>
    <w:rsid w:val="00804611"/>
    <w:rsid w:val="00804734"/>
    <w:rsid w:val="008047E3"/>
    <w:rsid w:val="00804B3C"/>
    <w:rsid w:val="008050A2"/>
    <w:rsid w:val="008052F5"/>
    <w:rsid w:val="00805C5D"/>
    <w:rsid w:val="008065EE"/>
    <w:rsid w:val="00806706"/>
    <w:rsid w:val="00806885"/>
    <w:rsid w:val="00806A84"/>
    <w:rsid w:val="00806B62"/>
    <w:rsid w:val="00806C0D"/>
    <w:rsid w:val="0080724C"/>
    <w:rsid w:val="00807483"/>
    <w:rsid w:val="00807922"/>
    <w:rsid w:val="00807E14"/>
    <w:rsid w:val="00810405"/>
    <w:rsid w:val="00810A01"/>
    <w:rsid w:val="00810DE1"/>
    <w:rsid w:val="00811122"/>
    <w:rsid w:val="008119CC"/>
    <w:rsid w:val="00811F5D"/>
    <w:rsid w:val="00811F7F"/>
    <w:rsid w:val="0081203E"/>
    <w:rsid w:val="008126B7"/>
    <w:rsid w:val="0081328B"/>
    <w:rsid w:val="008132F4"/>
    <w:rsid w:val="00813355"/>
    <w:rsid w:val="0081353A"/>
    <w:rsid w:val="00813BF1"/>
    <w:rsid w:val="00813CF9"/>
    <w:rsid w:val="00814358"/>
    <w:rsid w:val="008147E1"/>
    <w:rsid w:val="0081489F"/>
    <w:rsid w:val="00815E0A"/>
    <w:rsid w:val="008167B2"/>
    <w:rsid w:val="0081688A"/>
    <w:rsid w:val="00816CE8"/>
    <w:rsid w:val="00816F76"/>
    <w:rsid w:val="00817641"/>
    <w:rsid w:val="00820222"/>
    <w:rsid w:val="00820361"/>
    <w:rsid w:val="008218C1"/>
    <w:rsid w:val="00821F65"/>
    <w:rsid w:val="00822270"/>
    <w:rsid w:val="00823106"/>
    <w:rsid w:val="00823470"/>
    <w:rsid w:val="008239A8"/>
    <w:rsid w:val="00823FBA"/>
    <w:rsid w:val="00824044"/>
    <w:rsid w:val="0082405A"/>
    <w:rsid w:val="0082420F"/>
    <w:rsid w:val="008243C9"/>
    <w:rsid w:val="008245B8"/>
    <w:rsid w:val="00825893"/>
    <w:rsid w:val="00825C3B"/>
    <w:rsid w:val="00825DAB"/>
    <w:rsid w:val="00826619"/>
    <w:rsid w:val="00826B70"/>
    <w:rsid w:val="0082775B"/>
    <w:rsid w:val="00827884"/>
    <w:rsid w:val="00827AE6"/>
    <w:rsid w:val="00830338"/>
    <w:rsid w:val="00830B01"/>
    <w:rsid w:val="00830C30"/>
    <w:rsid w:val="008319EC"/>
    <w:rsid w:val="0083242B"/>
    <w:rsid w:val="0083248A"/>
    <w:rsid w:val="008336D8"/>
    <w:rsid w:val="00833EF1"/>
    <w:rsid w:val="00833F08"/>
    <w:rsid w:val="008341E2"/>
    <w:rsid w:val="00834699"/>
    <w:rsid w:val="00835353"/>
    <w:rsid w:val="008356D2"/>
    <w:rsid w:val="00835F64"/>
    <w:rsid w:val="00836047"/>
    <w:rsid w:val="0083637E"/>
    <w:rsid w:val="00836443"/>
    <w:rsid w:val="008367CA"/>
    <w:rsid w:val="00837999"/>
    <w:rsid w:val="00840BDE"/>
    <w:rsid w:val="00840BFD"/>
    <w:rsid w:val="00840D0E"/>
    <w:rsid w:val="0084120B"/>
    <w:rsid w:val="00841E66"/>
    <w:rsid w:val="008424D1"/>
    <w:rsid w:val="00842C3B"/>
    <w:rsid w:val="00842CC0"/>
    <w:rsid w:val="00842D41"/>
    <w:rsid w:val="0084342D"/>
    <w:rsid w:val="00843469"/>
    <w:rsid w:val="00843B21"/>
    <w:rsid w:val="008447F1"/>
    <w:rsid w:val="0084485E"/>
    <w:rsid w:val="0084534F"/>
    <w:rsid w:val="00845E5C"/>
    <w:rsid w:val="008460BD"/>
    <w:rsid w:val="0084690A"/>
    <w:rsid w:val="008474CE"/>
    <w:rsid w:val="00847C8B"/>
    <w:rsid w:val="00847DEE"/>
    <w:rsid w:val="00847E61"/>
    <w:rsid w:val="00850760"/>
    <w:rsid w:val="00850ADF"/>
    <w:rsid w:val="008516C0"/>
    <w:rsid w:val="00851808"/>
    <w:rsid w:val="00851D8A"/>
    <w:rsid w:val="00851FF6"/>
    <w:rsid w:val="00852129"/>
    <w:rsid w:val="0085212A"/>
    <w:rsid w:val="0085249B"/>
    <w:rsid w:val="00852F1D"/>
    <w:rsid w:val="0085315E"/>
    <w:rsid w:val="008538D9"/>
    <w:rsid w:val="00853D74"/>
    <w:rsid w:val="00853EB8"/>
    <w:rsid w:val="00854089"/>
    <w:rsid w:val="008552BB"/>
    <w:rsid w:val="008555D0"/>
    <w:rsid w:val="008556DB"/>
    <w:rsid w:val="00855CB9"/>
    <w:rsid w:val="00856246"/>
    <w:rsid w:val="00856F72"/>
    <w:rsid w:val="0085706E"/>
    <w:rsid w:val="008571CB"/>
    <w:rsid w:val="00857DD9"/>
    <w:rsid w:val="00860207"/>
    <w:rsid w:val="00860F7B"/>
    <w:rsid w:val="00861651"/>
    <w:rsid w:val="00861853"/>
    <w:rsid w:val="008634F5"/>
    <w:rsid w:val="00863B27"/>
    <w:rsid w:val="00863FBC"/>
    <w:rsid w:val="00863FE4"/>
    <w:rsid w:val="008643CA"/>
    <w:rsid w:val="00864D51"/>
    <w:rsid w:val="008650F2"/>
    <w:rsid w:val="00865F2E"/>
    <w:rsid w:val="008660B3"/>
    <w:rsid w:val="00866676"/>
    <w:rsid w:val="00866E92"/>
    <w:rsid w:val="008673C3"/>
    <w:rsid w:val="00870127"/>
    <w:rsid w:val="008706A9"/>
    <w:rsid w:val="0087101B"/>
    <w:rsid w:val="0087161E"/>
    <w:rsid w:val="00871B0D"/>
    <w:rsid w:val="00872655"/>
    <w:rsid w:val="008728B7"/>
    <w:rsid w:val="008734E4"/>
    <w:rsid w:val="00873D77"/>
    <w:rsid w:val="00873D82"/>
    <w:rsid w:val="00874369"/>
    <w:rsid w:val="008744CA"/>
    <w:rsid w:val="00874507"/>
    <w:rsid w:val="00874550"/>
    <w:rsid w:val="008749D6"/>
    <w:rsid w:val="00874DB0"/>
    <w:rsid w:val="008760D6"/>
    <w:rsid w:val="008762B0"/>
    <w:rsid w:val="0087647B"/>
    <w:rsid w:val="008765BF"/>
    <w:rsid w:val="00876CB7"/>
    <w:rsid w:val="00877B0B"/>
    <w:rsid w:val="00877F67"/>
    <w:rsid w:val="008800D8"/>
    <w:rsid w:val="0088018B"/>
    <w:rsid w:val="008803AE"/>
    <w:rsid w:val="00880A02"/>
    <w:rsid w:val="00880C1A"/>
    <w:rsid w:val="00880FAD"/>
    <w:rsid w:val="00881965"/>
    <w:rsid w:val="00881FBD"/>
    <w:rsid w:val="0088288B"/>
    <w:rsid w:val="00882C76"/>
    <w:rsid w:val="008834FA"/>
    <w:rsid w:val="00883AB9"/>
    <w:rsid w:val="00883C7D"/>
    <w:rsid w:val="00883D55"/>
    <w:rsid w:val="00883F49"/>
    <w:rsid w:val="00884321"/>
    <w:rsid w:val="00884920"/>
    <w:rsid w:val="00884F46"/>
    <w:rsid w:val="008856E6"/>
    <w:rsid w:val="00886376"/>
    <w:rsid w:val="00886E6D"/>
    <w:rsid w:val="008872C4"/>
    <w:rsid w:val="008873BE"/>
    <w:rsid w:val="0088770A"/>
    <w:rsid w:val="0088794C"/>
    <w:rsid w:val="00887F17"/>
    <w:rsid w:val="00890533"/>
    <w:rsid w:val="0089060E"/>
    <w:rsid w:val="00891828"/>
    <w:rsid w:val="00891DC0"/>
    <w:rsid w:val="008922C4"/>
    <w:rsid w:val="0089269A"/>
    <w:rsid w:val="00892881"/>
    <w:rsid w:val="00892C1C"/>
    <w:rsid w:val="00892DD3"/>
    <w:rsid w:val="00893D88"/>
    <w:rsid w:val="0089413B"/>
    <w:rsid w:val="00894A15"/>
    <w:rsid w:val="00895079"/>
    <w:rsid w:val="00895362"/>
    <w:rsid w:val="008956D5"/>
    <w:rsid w:val="00895885"/>
    <w:rsid w:val="00896711"/>
    <w:rsid w:val="00896C03"/>
    <w:rsid w:val="00896D11"/>
    <w:rsid w:val="00896DBE"/>
    <w:rsid w:val="008975B0"/>
    <w:rsid w:val="008A1831"/>
    <w:rsid w:val="008A223A"/>
    <w:rsid w:val="008A23B6"/>
    <w:rsid w:val="008A2880"/>
    <w:rsid w:val="008A2D30"/>
    <w:rsid w:val="008A353D"/>
    <w:rsid w:val="008A37AF"/>
    <w:rsid w:val="008A43BB"/>
    <w:rsid w:val="008A5367"/>
    <w:rsid w:val="008A57FE"/>
    <w:rsid w:val="008A5834"/>
    <w:rsid w:val="008A5DD0"/>
    <w:rsid w:val="008A68BA"/>
    <w:rsid w:val="008A6F90"/>
    <w:rsid w:val="008A7AF5"/>
    <w:rsid w:val="008B0E6B"/>
    <w:rsid w:val="008B10B5"/>
    <w:rsid w:val="008B11C5"/>
    <w:rsid w:val="008B2584"/>
    <w:rsid w:val="008B2BE7"/>
    <w:rsid w:val="008B2D54"/>
    <w:rsid w:val="008B31B4"/>
    <w:rsid w:val="008B358F"/>
    <w:rsid w:val="008B37CF"/>
    <w:rsid w:val="008B3AFB"/>
    <w:rsid w:val="008B4B41"/>
    <w:rsid w:val="008B4BA2"/>
    <w:rsid w:val="008B6652"/>
    <w:rsid w:val="008B6A36"/>
    <w:rsid w:val="008B7442"/>
    <w:rsid w:val="008B7722"/>
    <w:rsid w:val="008C015D"/>
    <w:rsid w:val="008C079D"/>
    <w:rsid w:val="008C1104"/>
    <w:rsid w:val="008C12F6"/>
    <w:rsid w:val="008C145D"/>
    <w:rsid w:val="008C1949"/>
    <w:rsid w:val="008C1B88"/>
    <w:rsid w:val="008C241D"/>
    <w:rsid w:val="008C2BEE"/>
    <w:rsid w:val="008C372F"/>
    <w:rsid w:val="008C3961"/>
    <w:rsid w:val="008C39C9"/>
    <w:rsid w:val="008C3F88"/>
    <w:rsid w:val="008C42A0"/>
    <w:rsid w:val="008C4A7E"/>
    <w:rsid w:val="008C4CED"/>
    <w:rsid w:val="008C5125"/>
    <w:rsid w:val="008C521E"/>
    <w:rsid w:val="008C5AC9"/>
    <w:rsid w:val="008C5E75"/>
    <w:rsid w:val="008C6A5F"/>
    <w:rsid w:val="008C6E5D"/>
    <w:rsid w:val="008C70F2"/>
    <w:rsid w:val="008D0DD4"/>
    <w:rsid w:val="008D13C2"/>
    <w:rsid w:val="008D14C0"/>
    <w:rsid w:val="008D19BE"/>
    <w:rsid w:val="008D1CC1"/>
    <w:rsid w:val="008D1DF2"/>
    <w:rsid w:val="008D1E9F"/>
    <w:rsid w:val="008D43CF"/>
    <w:rsid w:val="008D4CB3"/>
    <w:rsid w:val="008D52E8"/>
    <w:rsid w:val="008D557A"/>
    <w:rsid w:val="008D5730"/>
    <w:rsid w:val="008D6156"/>
    <w:rsid w:val="008D6437"/>
    <w:rsid w:val="008D6542"/>
    <w:rsid w:val="008D6CBD"/>
    <w:rsid w:val="008D6D9C"/>
    <w:rsid w:val="008D7120"/>
    <w:rsid w:val="008E01B7"/>
    <w:rsid w:val="008E0764"/>
    <w:rsid w:val="008E0FA2"/>
    <w:rsid w:val="008E0FE7"/>
    <w:rsid w:val="008E113C"/>
    <w:rsid w:val="008E1505"/>
    <w:rsid w:val="008E1537"/>
    <w:rsid w:val="008E18FC"/>
    <w:rsid w:val="008E1AA4"/>
    <w:rsid w:val="008E296E"/>
    <w:rsid w:val="008E2B39"/>
    <w:rsid w:val="008E2D83"/>
    <w:rsid w:val="008E32FA"/>
    <w:rsid w:val="008E38DB"/>
    <w:rsid w:val="008E42F7"/>
    <w:rsid w:val="008E4378"/>
    <w:rsid w:val="008E43A2"/>
    <w:rsid w:val="008E446E"/>
    <w:rsid w:val="008E45D5"/>
    <w:rsid w:val="008E4A13"/>
    <w:rsid w:val="008E4C83"/>
    <w:rsid w:val="008E5C2D"/>
    <w:rsid w:val="008E6549"/>
    <w:rsid w:val="008E696D"/>
    <w:rsid w:val="008E7072"/>
    <w:rsid w:val="008E735E"/>
    <w:rsid w:val="008E7479"/>
    <w:rsid w:val="008E74DF"/>
    <w:rsid w:val="008E74F5"/>
    <w:rsid w:val="008E77B0"/>
    <w:rsid w:val="008E7B35"/>
    <w:rsid w:val="008E7DEA"/>
    <w:rsid w:val="008F00E6"/>
    <w:rsid w:val="008F1266"/>
    <w:rsid w:val="008F1582"/>
    <w:rsid w:val="008F1935"/>
    <w:rsid w:val="008F1A55"/>
    <w:rsid w:val="008F1D05"/>
    <w:rsid w:val="008F1E72"/>
    <w:rsid w:val="008F393E"/>
    <w:rsid w:val="008F4F64"/>
    <w:rsid w:val="008F54D0"/>
    <w:rsid w:val="008F59DD"/>
    <w:rsid w:val="008F5E8F"/>
    <w:rsid w:val="008F6230"/>
    <w:rsid w:val="008F63AF"/>
    <w:rsid w:val="008F7649"/>
    <w:rsid w:val="008F77DC"/>
    <w:rsid w:val="008F7B93"/>
    <w:rsid w:val="008F7C23"/>
    <w:rsid w:val="009000EF"/>
    <w:rsid w:val="00900547"/>
    <w:rsid w:val="009007A3"/>
    <w:rsid w:val="00900818"/>
    <w:rsid w:val="0090161B"/>
    <w:rsid w:val="00902142"/>
    <w:rsid w:val="00902D80"/>
    <w:rsid w:val="00902FE4"/>
    <w:rsid w:val="00903155"/>
    <w:rsid w:val="00903453"/>
    <w:rsid w:val="00903B2F"/>
    <w:rsid w:val="00904081"/>
    <w:rsid w:val="00904085"/>
    <w:rsid w:val="00904905"/>
    <w:rsid w:val="00904C5C"/>
    <w:rsid w:val="0090521E"/>
    <w:rsid w:val="0090589F"/>
    <w:rsid w:val="00905B3D"/>
    <w:rsid w:val="00907102"/>
    <w:rsid w:val="00907C1A"/>
    <w:rsid w:val="00907F4A"/>
    <w:rsid w:val="0091011C"/>
    <w:rsid w:val="0091017F"/>
    <w:rsid w:val="00910451"/>
    <w:rsid w:val="009106DA"/>
    <w:rsid w:val="0091089E"/>
    <w:rsid w:val="009109E5"/>
    <w:rsid w:val="00911632"/>
    <w:rsid w:val="00911C34"/>
    <w:rsid w:val="0091211A"/>
    <w:rsid w:val="009124D3"/>
    <w:rsid w:val="009126F6"/>
    <w:rsid w:val="00912911"/>
    <w:rsid w:val="0091310E"/>
    <w:rsid w:val="00913457"/>
    <w:rsid w:val="00914488"/>
    <w:rsid w:val="009151F9"/>
    <w:rsid w:val="0091575F"/>
    <w:rsid w:val="00915F85"/>
    <w:rsid w:val="00916340"/>
    <w:rsid w:val="00916380"/>
    <w:rsid w:val="009167DD"/>
    <w:rsid w:val="00916B65"/>
    <w:rsid w:val="009173B5"/>
    <w:rsid w:val="00917A56"/>
    <w:rsid w:val="00917ED0"/>
    <w:rsid w:val="00920606"/>
    <w:rsid w:val="00921255"/>
    <w:rsid w:val="0092252F"/>
    <w:rsid w:val="00922619"/>
    <w:rsid w:val="00923746"/>
    <w:rsid w:val="00924048"/>
    <w:rsid w:val="009246ED"/>
    <w:rsid w:val="00924C5F"/>
    <w:rsid w:val="00924D33"/>
    <w:rsid w:val="0092575D"/>
    <w:rsid w:val="00925785"/>
    <w:rsid w:val="0092597A"/>
    <w:rsid w:val="0092599A"/>
    <w:rsid w:val="00925A56"/>
    <w:rsid w:val="00925C25"/>
    <w:rsid w:val="00926020"/>
    <w:rsid w:val="00926E09"/>
    <w:rsid w:val="00926E86"/>
    <w:rsid w:val="00926EB0"/>
    <w:rsid w:val="00927A52"/>
    <w:rsid w:val="00927BD9"/>
    <w:rsid w:val="00927C2F"/>
    <w:rsid w:val="00927F8C"/>
    <w:rsid w:val="009302F6"/>
    <w:rsid w:val="009305B4"/>
    <w:rsid w:val="00930679"/>
    <w:rsid w:val="00930AD7"/>
    <w:rsid w:val="00931104"/>
    <w:rsid w:val="009311D1"/>
    <w:rsid w:val="009317E1"/>
    <w:rsid w:val="009320EC"/>
    <w:rsid w:val="00933200"/>
    <w:rsid w:val="00933497"/>
    <w:rsid w:val="009347E7"/>
    <w:rsid w:val="009347FF"/>
    <w:rsid w:val="0093509C"/>
    <w:rsid w:val="009359EA"/>
    <w:rsid w:val="00935BCD"/>
    <w:rsid w:val="00936162"/>
    <w:rsid w:val="0093671F"/>
    <w:rsid w:val="0093709A"/>
    <w:rsid w:val="009373E1"/>
    <w:rsid w:val="009378BF"/>
    <w:rsid w:val="00937F24"/>
    <w:rsid w:val="00937F78"/>
    <w:rsid w:val="009406CE"/>
    <w:rsid w:val="0094097D"/>
    <w:rsid w:val="00940CF2"/>
    <w:rsid w:val="00941032"/>
    <w:rsid w:val="009411F8"/>
    <w:rsid w:val="009422A3"/>
    <w:rsid w:val="00942C8F"/>
    <w:rsid w:val="009431C2"/>
    <w:rsid w:val="00943227"/>
    <w:rsid w:val="009433AC"/>
    <w:rsid w:val="00943620"/>
    <w:rsid w:val="00943F8F"/>
    <w:rsid w:val="00944BC5"/>
    <w:rsid w:val="00944C3D"/>
    <w:rsid w:val="009456AB"/>
    <w:rsid w:val="00945A44"/>
    <w:rsid w:val="00945D1A"/>
    <w:rsid w:val="0094651D"/>
    <w:rsid w:val="0094723C"/>
    <w:rsid w:val="00947351"/>
    <w:rsid w:val="00947AAC"/>
    <w:rsid w:val="009501DC"/>
    <w:rsid w:val="00950484"/>
    <w:rsid w:val="00950512"/>
    <w:rsid w:val="00951BCA"/>
    <w:rsid w:val="009520AB"/>
    <w:rsid w:val="00952141"/>
    <w:rsid w:val="009523DC"/>
    <w:rsid w:val="00952A7D"/>
    <w:rsid w:val="00954051"/>
    <w:rsid w:val="009546E1"/>
    <w:rsid w:val="00954AED"/>
    <w:rsid w:val="00955063"/>
    <w:rsid w:val="00955F4F"/>
    <w:rsid w:val="00956081"/>
    <w:rsid w:val="009563E3"/>
    <w:rsid w:val="0095724F"/>
    <w:rsid w:val="00961467"/>
    <w:rsid w:val="00961BFC"/>
    <w:rsid w:val="00962E07"/>
    <w:rsid w:val="00963020"/>
    <w:rsid w:val="00963748"/>
    <w:rsid w:val="009642ED"/>
    <w:rsid w:val="00964308"/>
    <w:rsid w:val="009643C4"/>
    <w:rsid w:val="00964E17"/>
    <w:rsid w:val="009655E3"/>
    <w:rsid w:val="00966452"/>
    <w:rsid w:val="00966647"/>
    <w:rsid w:val="00967D82"/>
    <w:rsid w:val="0097007B"/>
    <w:rsid w:val="00970114"/>
    <w:rsid w:val="00970A06"/>
    <w:rsid w:val="00970B2D"/>
    <w:rsid w:val="00972542"/>
    <w:rsid w:val="00972599"/>
    <w:rsid w:val="00972860"/>
    <w:rsid w:val="0097347E"/>
    <w:rsid w:val="00973DD5"/>
    <w:rsid w:val="00973F7F"/>
    <w:rsid w:val="00974AB4"/>
    <w:rsid w:val="00974B19"/>
    <w:rsid w:val="009755B5"/>
    <w:rsid w:val="0097595B"/>
    <w:rsid w:val="00976A75"/>
    <w:rsid w:val="00976F31"/>
    <w:rsid w:val="009772D6"/>
    <w:rsid w:val="009777DA"/>
    <w:rsid w:val="00980549"/>
    <w:rsid w:val="00980C92"/>
    <w:rsid w:val="009812C1"/>
    <w:rsid w:val="0098149A"/>
    <w:rsid w:val="00981656"/>
    <w:rsid w:val="00981BA5"/>
    <w:rsid w:val="00981D3D"/>
    <w:rsid w:val="0098213A"/>
    <w:rsid w:val="00982F61"/>
    <w:rsid w:val="009831C1"/>
    <w:rsid w:val="009837FB"/>
    <w:rsid w:val="00983B6F"/>
    <w:rsid w:val="00984A14"/>
    <w:rsid w:val="00984B0E"/>
    <w:rsid w:val="00984E77"/>
    <w:rsid w:val="0098508B"/>
    <w:rsid w:val="00985998"/>
    <w:rsid w:val="00985999"/>
    <w:rsid w:val="009860B6"/>
    <w:rsid w:val="009870A0"/>
    <w:rsid w:val="00987660"/>
    <w:rsid w:val="0099139F"/>
    <w:rsid w:val="009918F4"/>
    <w:rsid w:val="00991B54"/>
    <w:rsid w:val="0099392F"/>
    <w:rsid w:val="00993DCF"/>
    <w:rsid w:val="00994BC9"/>
    <w:rsid w:val="0099619C"/>
    <w:rsid w:val="00996219"/>
    <w:rsid w:val="00996A5B"/>
    <w:rsid w:val="00996CFA"/>
    <w:rsid w:val="009A004E"/>
    <w:rsid w:val="009A005D"/>
    <w:rsid w:val="009A06BD"/>
    <w:rsid w:val="009A0F3B"/>
    <w:rsid w:val="009A17E8"/>
    <w:rsid w:val="009A1970"/>
    <w:rsid w:val="009A1C05"/>
    <w:rsid w:val="009A318B"/>
    <w:rsid w:val="009A3408"/>
    <w:rsid w:val="009A37BE"/>
    <w:rsid w:val="009A3B87"/>
    <w:rsid w:val="009A3E3C"/>
    <w:rsid w:val="009A432C"/>
    <w:rsid w:val="009A4616"/>
    <w:rsid w:val="009A5217"/>
    <w:rsid w:val="009A5531"/>
    <w:rsid w:val="009B030A"/>
    <w:rsid w:val="009B0A87"/>
    <w:rsid w:val="009B1036"/>
    <w:rsid w:val="009B13B5"/>
    <w:rsid w:val="009B1693"/>
    <w:rsid w:val="009B1C03"/>
    <w:rsid w:val="009B1CAC"/>
    <w:rsid w:val="009B1E51"/>
    <w:rsid w:val="009B23AF"/>
    <w:rsid w:val="009B2CAC"/>
    <w:rsid w:val="009B3248"/>
    <w:rsid w:val="009B333D"/>
    <w:rsid w:val="009B3685"/>
    <w:rsid w:val="009B3DB4"/>
    <w:rsid w:val="009B4236"/>
    <w:rsid w:val="009B4D1D"/>
    <w:rsid w:val="009B4E3F"/>
    <w:rsid w:val="009B4E46"/>
    <w:rsid w:val="009B5430"/>
    <w:rsid w:val="009B6039"/>
    <w:rsid w:val="009B6077"/>
    <w:rsid w:val="009B689A"/>
    <w:rsid w:val="009B6D32"/>
    <w:rsid w:val="009B6F28"/>
    <w:rsid w:val="009B6FF8"/>
    <w:rsid w:val="009B7734"/>
    <w:rsid w:val="009B7F1B"/>
    <w:rsid w:val="009C04F3"/>
    <w:rsid w:val="009C0BEC"/>
    <w:rsid w:val="009C1FB1"/>
    <w:rsid w:val="009C2354"/>
    <w:rsid w:val="009C26F1"/>
    <w:rsid w:val="009C28C3"/>
    <w:rsid w:val="009C2A35"/>
    <w:rsid w:val="009C3465"/>
    <w:rsid w:val="009C4614"/>
    <w:rsid w:val="009C46D7"/>
    <w:rsid w:val="009C4816"/>
    <w:rsid w:val="009C4E67"/>
    <w:rsid w:val="009C501F"/>
    <w:rsid w:val="009C5130"/>
    <w:rsid w:val="009C5EEB"/>
    <w:rsid w:val="009C6184"/>
    <w:rsid w:val="009C641C"/>
    <w:rsid w:val="009C663F"/>
    <w:rsid w:val="009C6DE6"/>
    <w:rsid w:val="009C78D5"/>
    <w:rsid w:val="009D04BB"/>
    <w:rsid w:val="009D09D8"/>
    <w:rsid w:val="009D173B"/>
    <w:rsid w:val="009D1A36"/>
    <w:rsid w:val="009D20C6"/>
    <w:rsid w:val="009D28D5"/>
    <w:rsid w:val="009D2BFE"/>
    <w:rsid w:val="009D38D4"/>
    <w:rsid w:val="009D39D8"/>
    <w:rsid w:val="009D3D39"/>
    <w:rsid w:val="009D3DB4"/>
    <w:rsid w:val="009D4C5F"/>
    <w:rsid w:val="009D5568"/>
    <w:rsid w:val="009D5DB5"/>
    <w:rsid w:val="009D6381"/>
    <w:rsid w:val="009D63C8"/>
    <w:rsid w:val="009D6991"/>
    <w:rsid w:val="009D6A51"/>
    <w:rsid w:val="009D6CF5"/>
    <w:rsid w:val="009D6F14"/>
    <w:rsid w:val="009D7BC7"/>
    <w:rsid w:val="009E01E7"/>
    <w:rsid w:val="009E0BDD"/>
    <w:rsid w:val="009E0DED"/>
    <w:rsid w:val="009E255C"/>
    <w:rsid w:val="009E26D7"/>
    <w:rsid w:val="009E45AB"/>
    <w:rsid w:val="009E462F"/>
    <w:rsid w:val="009E46A9"/>
    <w:rsid w:val="009E4DBF"/>
    <w:rsid w:val="009E4E6E"/>
    <w:rsid w:val="009E5095"/>
    <w:rsid w:val="009E5AF3"/>
    <w:rsid w:val="009E6C04"/>
    <w:rsid w:val="009E7182"/>
    <w:rsid w:val="009E71D1"/>
    <w:rsid w:val="009E7300"/>
    <w:rsid w:val="009F000E"/>
    <w:rsid w:val="009F002C"/>
    <w:rsid w:val="009F093D"/>
    <w:rsid w:val="009F0D0B"/>
    <w:rsid w:val="009F1207"/>
    <w:rsid w:val="009F1E59"/>
    <w:rsid w:val="009F1E9D"/>
    <w:rsid w:val="009F227A"/>
    <w:rsid w:val="009F2C5A"/>
    <w:rsid w:val="009F2D1B"/>
    <w:rsid w:val="009F2FB6"/>
    <w:rsid w:val="009F33B8"/>
    <w:rsid w:val="009F33E0"/>
    <w:rsid w:val="009F450E"/>
    <w:rsid w:val="009F4DB5"/>
    <w:rsid w:val="009F523D"/>
    <w:rsid w:val="009F56D3"/>
    <w:rsid w:val="009F5F27"/>
    <w:rsid w:val="009F6197"/>
    <w:rsid w:val="009F61EC"/>
    <w:rsid w:val="009F6473"/>
    <w:rsid w:val="009F68B1"/>
    <w:rsid w:val="009F7138"/>
    <w:rsid w:val="009F72AC"/>
    <w:rsid w:val="009F76B7"/>
    <w:rsid w:val="009F7F08"/>
    <w:rsid w:val="00A00B2B"/>
    <w:rsid w:val="00A01040"/>
    <w:rsid w:val="00A019A5"/>
    <w:rsid w:val="00A01C81"/>
    <w:rsid w:val="00A023A9"/>
    <w:rsid w:val="00A047E0"/>
    <w:rsid w:val="00A04977"/>
    <w:rsid w:val="00A04A36"/>
    <w:rsid w:val="00A04C80"/>
    <w:rsid w:val="00A05785"/>
    <w:rsid w:val="00A07297"/>
    <w:rsid w:val="00A0779B"/>
    <w:rsid w:val="00A10E22"/>
    <w:rsid w:val="00A11933"/>
    <w:rsid w:val="00A119D9"/>
    <w:rsid w:val="00A1272C"/>
    <w:rsid w:val="00A12BEE"/>
    <w:rsid w:val="00A13E47"/>
    <w:rsid w:val="00A14026"/>
    <w:rsid w:val="00A14FFA"/>
    <w:rsid w:val="00A15224"/>
    <w:rsid w:val="00A154F0"/>
    <w:rsid w:val="00A164D5"/>
    <w:rsid w:val="00A16555"/>
    <w:rsid w:val="00A17434"/>
    <w:rsid w:val="00A175FA"/>
    <w:rsid w:val="00A178BC"/>
    <w:rsid w:val="00A17B16"/>
    <w:rsid w:val="00A17DC4"/>
    <w:rsid w:val="00A20686"/>
    <w:rsid w:val="00A207E9"/>
    <w:rsid w:val="00A20968"/>
    <w:rsid w:val="00A20C50"/>
    <w:rsid w:val="00A20E67"/>
    <w:rsid w:val="00A21117"/>
    <w:rsid w:val="00A2169A"/>
    <w:rsid w:val="00A2183F"/>
    <w:rsid w:val="00A21ECF"/>
    <w:rsid w:val="00A222FF"/>
    <w:rsid w:val="00A22717"/>
    <w:rsid w:val="00A2299D"/>
    <w:rsid w:val="00A23100"/>
    <w:rsid w:val="00A234AA"/>
    <w:rsid w:val="00A23E5A"/>
    <w:rsid w:val="00A24788"/>
    <w:rsid w:val="00A24B16"/>
    <w:rsid w:val="00A24C76"/>
    <w:rsid w:val="00A25154"/>
    <w:rsid w:val="00A25336"/>
    <w:rsid w:val="00A26106"/>
    <w:rsid w:val="00A27211"/>
    <w:rsid w:val="00A27F99"/>
    <w:rsid w:val="00A30A1B"/>
    <w:rsid w:val="00A30E48"/>
    <w:rsid w:val="00A30F10"/>
    <w:rsid w:val="00A318C9"/>
    <w:rsid w:val="00A322AD"/>
    <w:rsid w:val="00A322EC"/>
    <w:rsid w:val="00A3274D"/>
    <w:rsid w:val="00A32CF5"/>
    <w:rsid w:val="00A33106"/>
    <w:rsid w:val="00A33C7D"/>
    <w:rsid w:val="00A33E83"/>
    <w:rsid w:val="00A341A6"/>
    <w:rsid w:val="00A3474A"/>
    <w:rsid w:val="00A34DF3"/>
    <w:rsid w:val="00A34ECE"/>
    <w:rsid w:val="00A35388"/>
    <w:rsid w:val="00A35796"/>
    <w:rsid w:val="00A36AD6"/>
    <w:rsid w:val="00A37ACE"/>
    <w:rsid w:val="00A37CA5"/>
    <w:rsid w:val="00A40136"/>
    <w:rsid w:val="00A407C9"/>
    <w:rsid w:val="00A40DCB"/>
    <w:rsid w:val="00A415C2"/>
    <w:rsid w:val="00A4160E"/>
    <w:rsid w:val="00A418BA"/>
    <w:rsid w:val="00A4206A"/>
    <w:rsid w:val="00A420CF"/>
    <w:rsid w:val="00A4240C"/>
    <w:rsid w:val="00A42C87"/>
    <w:rsid w:val="00A4374E"/>
    <w:rsid w:val="00A43754"/>
    <w:rsid w:val="00A43812"/>
    <w:rsid w:val="00A44342"/>
    <w:rsid w:val="00A4434D"/>
    <w:rsid w:val="00A44453"/>
    <w:rsid w:val="00A4496C"/>
    <w:rsid w:val="00A44E1D"/>
    <w:rsid w:val="00A44FE0"/>
    <w:rsid w:val="00A45112"/>
    <w:rsid w:val="00A454AA"/>
    <w:rsid w:val="00A4593E"/>
    <w:rsid w:val="00A45D0A"/>
    <w:rsid w:val="00A45E1E"/>
    <w:rsid w:val="00A45E27"/>
    <w:rsid w:val="00A45EBC"/>
    <w:rsid w:val="00A46C1D"/>
    <w:rsid w:val="00A5072D"/>
    <w:rsid w:val="00A50E30"/>
    <w:rsid w:val="00A5159B"/>
    <w:rsid w:val="00A51846"/>
    <w:rsid w:val="00A5216E"/>
    <w:rsid w:val="00A5261B"/>
    <w:rsid w:val="00A52770"/>
    <w:rsid w:val="00A52E22"/>
    <w:rsid w:val="00A53B7C"/>
    <w:rsid w:val="00A5433D"/>
    <w:rsid w:val="00A54428"/>
    <w:rsid w:val="00A54E53"/>
    <w:rsid w:val="00A55E67"/>
    <w:rsid w:val="00A56789"/>
    <w:rsid w:val="00A5678C"/>
    <w:rsid w:val="00A56DD7"/>
    <w:rsid w:val="00A57122"/>
    <w:rsid w:val="00A57467"/>
    <w:rsid w:val="00A57652"/>
    <w:rsid w:val="00A5768D"/>
    <w:rsid w:val="00A5793E"/>
    <w:rsid w:val="00A5799D"/>
    <w:rsid w:val="00A57B2D"/>
    <w:rsid w:val="00A57C2C"/>
    <w:rsid w:val="00A605BF"/>
    <w:rsid w:val="00A60AE5"/>
    <w:rsid w:val="00A60BC6"/>
    <w:rsid w:val="00A61392"/>
    <w:rsid w:val="00A6154C"/>
    <w:rsid w:val="00A621C8"/>
    <w:rsid w:val="00A62D94"/>
    <w:rsid w:val="00A62E15"/>
    <w:rsid w:val="00A63583"/>
    <w:rsid w:val="00A639D5"/>
    <w:rsid w:val="00A63F2A"/>
    <w:rsid w:val="00A6523E"/>
    <w:rsid w:val="00A65612"/>
    <w:rsid w:val="00A659D6"/>
    <w:rsid w:val="00A65C93"/>
    <w:rsid w:val="00A65D16"/>
    <w:rsid w:val="00A65FFF"/>
    <w:rsid w:val="00A66906"/>
    <w:rsid w:val="00A669AA"/>
    <w:rsid w:val="00A66F46"/>
    <w:rsid w:val="00A67126"/>
    <w:rsid w:val="00A6771C"/>
    <w:rsid w:val="00A6785E"/>
    <w:rsid w:val="00A67AD1"/>
    <w:rsid w:val="00A67B83"/>
    <w:rsid w:val="00A70548"/>
    <w:rsid w:val="00A70E52"/>
    <w:rsid w:val="00A71132"/>
    <w:rsid w:val="00A7125B"/>
    <w:rsid w:val="00A712C8"/>
    <w:rsid w:val="00A714F6"/>
    <w:rsid w:val="00A72643"/>
    <w:rsid w:val="00A73578"/>
    <w:rsid w:val="00A73F4B"/>
    <w:rsid w:val="00A7420D"/>
    <w:rsid w:val="00A745F0"/>
    <w:rsid w:val="00A747BB"/>
    <w:rsid w:val="00A748B6"/>
    <w:rsid w:val="00A74FBE"/>
    <w:rsid w:val="00A75ACE"/>
    <w:rsid w:val="00A75BBF"/>
    <w:rsid w:val="00A75C97"/>
    <w:rsid w:val="00A7613A"/>
    <w:rsid w:val="00A77069"/>
    <w:rsid w:val="00A7721E"/>
    <w:rsid w:val="00A7765F"/>
    <w:rsid w:val="00A7766C"/>
    <w:rsid w:val="00A77CC9"/>
    <w:rsid w:val="00A77D41"/>
    <w:rsid w:val="00A8030A"/>
    <w:rsid w:val="00A807FE"/>
    <w:rsid w:val="00A80898"/>
    <w:rsid w:val="00A80D09"/>
    <w:rsid w:val="00A80D30"/>
    <w:rsid w:val="00A80DB2"/>
    <w:rsid w:val="00A8109F"/>
    <w:rsid w:val="00A81B43"/>
    <w:rsid w:val="00A81D76"/>
    <w:rsid w:val="00A81E1B"/>
    <w:rsid w:val="00A82804"/>
    <w:rsid w:val="00A82C1E"/>
    <w:rsid w:val="00A82C66"/>
    <w:rsid w:val="00A82E0E"/>
    <w:rsid w:val="00A830C3"/>
    <w:rsid w:val="00A83601"/>
    <w:rsid w:val="00A837D6"/>
    <w:rsid w:val="00A83B12"/>
    <w:rsid w:val="00A83E9C"/>
    <w:rsid w:val="00A847EA"/>
    <w:rsid w:val="00A85990"/>
    <w:rsid w:val="00A85DCD"/>
    <w:rsid w:val="00A86966"/>
    <w:rsid w:val="00A87680"/>
    <w:rsid w:val="00A87F84"/>
    <w:rsid w:val="00A90BFC"/>
    <w:rsid w:val="00A913A5"/>
    <w:rsid w:val="00A9179E"/>
    <w:rsid w:val="00A91807"/>
    <w:rsid w:val="00A91A80"/>
    <w:rsid w:val="00A91C5F"/>
    <w:rsid w:val="00A92155"/>
    <w:rsid w:val="00A92725"/>
    <w:rsid w:val="00A928D9"/>
    <w:rsid w:val="00A9329B"/>
    <w:rsid w:val="00A9417C"/>
    <w:rsid w:val="00A949F4"/>
    <w:rsid w:val="00A94E82"/>
    <w:rsid w:val="00A9516E"/>
    <w:rsid w:val="00A962D8"/>
    <w:rsid w:val="00A96343"/>
    <w:rsid w:val="00A96359"/>
    <w:rsid w:val="00A96944"/>
    <w:rsid w:val="00A96FD7"/>
    <w:rsid w:val="00A97012"/>
    <w:rsid w:val="00A971C7"/>
    <w:rsid w:val="00AA03C5"/>
    <w:rsid w:val="00AA0A86"/>
    <w:rsid w:val="00AA22FE"/>
    <w:rsid w:val="00AA2789"/>
    <w:rsid w:val="00AA2993"/>
    <w:rsid w:val="00AA2D6A"/>
    <w:rsid w:val="00AA2F74"/>
    <w:rsid w:val="00AA30A0"/>
    <w:rsid w:val="00AA3B08"/>
    <w:rsid w:val="00AA3F65"/>
    <w:rsid w:val="00AA409D"/>
    <w:rsid w:val="00AA439D"/>
    <w:rsid w:val="00AA44AD"/>
    <w:rsid w:val="00AA4F67"/>
    <w:rsid w:val="00AA5512"/>
    <w:rsid w:val="00AA5BAF"/>
    <w:rsid w:val="00AA64C7"/>
    <w:rsid w:val="00AA66D0"/>
    <w:rsid w:val="00AA7833"/>
    <w:rsid w:val="00AA7C9A"/>
    <w:rsid w:val="00AA7CC1"/>
    <w:rsid w:val="00AB110B"/>
    <w:rsid w:val="00AB1186"/>
    <w:rsid w:val="00AB1751"/>
    <w:rsid w:val="00AB1A3F"/>
    <w:rsid w:val="00AB27CD"/>
    <w:rsid w:val="00AB2823"/>
    <w:rsid w:val="00AB2914"/>
    <w:rsid w:val="00AB2A6C"/>
    <w:rsid w:val="00AB2F01"/>
    <w:rsid w:val="00AB3251"/>
    <w:rsid w:val="00AB3542"/>
    <w:rsid w:val="00AB3C2E"/>
    <w:rsid w:val="00AB4405"/>
    <w:rsid w:val="00AB4781"/>
    <w:rsid w:val="00AB4AE9"/>
    <w:rsid w:val="00AB4C91"/>
    <w:rsid w:val="00AB4CFD"/>
    <w:rsid w:val="00AB54A8"/>
    <w:rsid w:val="00AB5F5E"/>
    <w:rsid w:val="00AB6111"/>
    <w:rsid w:val="00AB63A0"/>
    <w:rsid w:val="00AB6415"/>
    <w:rsid w:val="00AB6F0D"/>
    <w:rsid w:val="00AC055E"/>
    <w:rsid w:val="00AC05BD"/>
    <w:rsid w:val="00AC0DB2"/>
    <w:rsid w:val="00AC0FE9"/>
    <w:rsid w:val="00AC1601"/>
    <w:rsid w:val="00AC1F92"/>
    <w:rsid w:val="00AC372D"/>
    <w:rsid w:val="00AC4742"/>
    <w:rsid w:val="00AC4DFF"/>
    <w:rsid w:val="00AC5C55"/>
    <w:rsid w:val="00AC63B5"/>
    <w:rsid w:val="00AC6A0B"/>
    <w:rsid w:val="00AC6B0B"/>
    <w:rsid w:val="00AC6DB4"/>
    <w:rsid w:val="00AC75AA"/>
    <w:rsid w:val="00AC7E48"/>
    <w:rsid w:val="00AC7F6C"/>
    <w:rsid w:val="00AD028A"/>
    <w:rsid w:val="00AD07DC"/>
    <w:rsid w:val="00AD0B2F"/>
    <w:rsid w:val="00AD0E6E"/>
    <w:rsid w:val="00AD1370"/>
    <w:rsid w:val="00AD1E42"/>
    <w:rsid w:val="00AD4013"/>
    <w:rsid w:val="00AD4039"/>
    <w:rsid w:val="00AD4148"/>
    <w:rsid w:val="00AD43DA"/>
    <w:rsid w:val="00AD4511"/>
    <w:rsid w:val="00AD46EB"/>
    <w:rsid w:val="00AD490C"/>
    <w:rsid w:val="00AD4B80"/>
    <w:rsid w:val="00AD565A"/>
    <w:rsid w:val="00AD569B"/>
    <w:rsid w:val="00AD63BC"/>
    <w:rsid w:val="00AD65C0"/>
    <w:rsid w:val="00AD670F"/>
    <w:rsid w:val="00AE0C3A"/>
    <w:rsid w:val="00AE13D7"/>
    <w:rsid w:val="00AE1497"/>
    <w:rsid w:val="00AE2505"/>
    <w:rsid w:val="00AE2DDF"/>
    <w:rsid w:val="00AE2ECF"/>
    <w:rsid w:val="00AE31C1"/>
    <w:rsid w:val="00AE375E"/>
    <w:rsid w:val="00AE3D11"/>
    <w:rsid w:val="00AE3D9C"/>
    <w:rsid w:val="00AE3E93"/>
    <w:rsid w:val="00AE42B2"/>
    <w:rsid w:val="00AE5201"/>
    <w:rsid w:val="00AE59D9"/>
    <w:rsid w:val="00AE5B1D"/>
    <w:rsid w:val="00AE61CE"/>
    <w:rsid w:val="00AE64EE"/>
    <w:rsid w:val="00AE6641"/>
    <w:rsid w:val="00AE6A25"/>
    <w:rsid w:val="00AE7040"/>
    <w:rsid w:val="00AE79A9"/>
    <w:rsid w:val="00AE7E9F"/>
    <w:rsid w:val="00AF0399"/>
    <w:rsid w:val="00AF076D"/>
    <w:rsid w:val="00AF0F5D"/>
    <w:rsid w:val="00AF1CB0"/>
    <w:rsid w:val="00AF20DB"/>
    <w:rsid w:val="00AF2296"/>
    <w:rsid w:val="00AF2578"/>
    <w:rsid w:val="00AF2877"/>
    <w:rsid w:val="00AF2B00"/>
    <w:rsid w:val="00AF2CFF"/>
    <w:rsid w:val="00AF2F4D"/>
    <w:rsid w:val="00AF33D6"/>
    <w:rsid w:val="00AF3D64"/>
    <w:rsid w:val="00AF408E"/>
    <w:rsid w:val="00AF4594"/>
    <w:rsid w:val="00AF478D"/>
    <w:rsid w:val="00AF4D15"/>
    <w:rsid w:val="00AF4F2E"/>
    <w:rsid w:val="00AF4F96"/>
    <w:rsid w:val="00AF5054"/>
    <w:rsid w:val="00AF5646"/>
    <w:rsid w:val="00AF5C34"/>
    <w:rsid w:val="00AF62BB"/>
    <w:rsid w:val="00AF63C7"/>
    <w:rsid w:val="00AF731E"/>
    <w:rsid w:val="00AF79F6"/>
    <w:rsid w:val="00B0079D"/>
    <w:rsid w:val="00B00CE2"/>
    <w:rsid w:val="00B00F75"/>
    <w:rsid w:val="00B014DB"/>
    <w:rsid w:val="00B01C7C"/>
    <w:rsid w:val="00B01DEA"/>
    <w:rsid w:val="00B02491"/>
    <w:rsid w:val="00B024AD"/>
    <w:rsid w:val="00B02BD1"/>
    <w:rsid w:val="00B02FE5"/>
    <w:rsid w:val="00B03D4A"/>
    <w:rsid w:val="00B03D5C"/>
    <w:rsid w:val="00B049BB"/>
    <w:rsid w:val="00B04FFC"/>
    <w:rsid w:val="00B05567"/>
    <w:rsid w:val="00B059E8"/>
    <w:rsid w:val="00B05F89"/>
    <w:rsid w:val="00B068A6"/>
    <w:rsid w:val="00B07812"/>
    <w:rsid w:val="00B102CE"/>
    <w:rsid w:val="00B10444"/>
    <w:rsid w:val="00B10A60"/>
    <w:rsid w:val="00B10CB4"/>
    <w:rsid w:val="00B11637"/>
    <w:rsid w:val="00B12326"/>
    <w:rsid w:val="00B125E6"/>
    <w:rsid w:val="00B13462"/>
    <w:rsid w:val="00B13B17"/>
    <w:rsid w:val="00B13DF5"/>
    <w:rsid w:val="00B145CF"/>
    <w:rsid w:val="00B14E4C"/>
    <w:rsid w:val="00B14E5A"/>
    <w:rsid w:val="00B14E73"/>
    <w:rsid w:val="00B15B7A"/>
    <w:rsid w:val="00B16654"/>
    <w:rsid w:val="00B1699B"/>
    <w:rsid w:val="00B16B93"/>
    <w:rsid w:val="00B1710E"/>
    <w:rsid w:val="00B17157"/>
    <w:rsid w:val="00B17816"/>
    <w:rsid w:val="00B20A00"/>
    <w:rsid w:val="00B20F21"/>
    <w:rsid w:val="00B21221"/>
    <w:rsid w:val="00B21696"/>
    <w:rsid w:val="00B216EE"/>
    <w:rsid w:val="00B22380"/>
    <w:rsid w:val="00B2244A"/>
    <w:rsid w:val="00B23833"/>
    <w:rsid w:val="00B23A60"/>
    <w:rsid w:val="00B24970"/>
    <w:rsid w:val="00B24CE5"/>
    <w:rsid w:val="00B2524D"/>
    <w:rsid w:val="00B25BB3"/>
    <w:rsid w:val="00B25DD6"/>
    <w:rsid w:val="00B270FD"/>
    <w:rsid w:val="00B273DA"/>
    <w:rsid w:val="00B27CAA"/>
    <w:rsid w:val="00B27DEA"/>
    <w:rsid w:val="00B30047"/>
    <w:rsid w:val="00B305D4"/>
    <w:rsid w:val="00B30A25"/>
    <w:rsid w:val="00B30D67"/>
    <w:rsid w:val="00B318FA"/>
    <w:rsid w:val="00B3214A"/>
    <w:rsid w:val="00B32192"/>
    <w:rsid w:val="00B32395"/>
    <w:rsid w:val="00B328EA"/>
    <w:rsid w:val="00B33143"/>
    <w:rsid w:val="00B33E24"/>
    <w:rsid w:val="00B348CC"/>
    <w:rsid w:val="00B34A43"/>
    <w:rsid w:val="00B34EB6"/>
    <w:rsid w:val="00B36086"/>
    <w:rsid w:val="00B3618B"/>
    <w:rsid w:val="00B365D0"/>
    <w:rsid w:val="00B3660A"/>
    <w:rsid w:val="00B373C6"/>
    <w:rsid w:val="00B373F4"/>
    <w:rsid w:val="00B37AF0"/>
    <w:rsid w:val="00B40226"/>
    <w:rsid w:val="00B4046B"/>
    <w:rsid w:val="00B40B83"/>
    <w:rsid w:val="00B40C23"/>
    <w:rsid w:val="00B413EB"/>
    <w:rsid w:val="00B4176B"/>
    <w:rsid w:val="00B42957"/>
    <w:rsid w:val="00B42FA3"/>
    <w:rsid w:val="00B42FEE"/>
    <w:rsid w:val="00B43B0D"/>
    <w:rsid w:val="00B44062"/>
    <w:rsid w:val="00B44108"/>
    <w:rsid w:val="00B443A6"/>
    <w:rsid w:val="00B45132"/>
    <w:rsid w:val="00B452D5"/>
    <w:rsid w:val="00B4549D"/>
    <w:rsid w:val="00B458C2"/>
    <w:rsid w:val="00B4591E"/>
    <w:rsid w:val="00B46344"/>
    <w:rsid w:val="00B470A0"/>
    <w:rsid w:val="00B47749"/>
    <w:rsid w:val="00B4774F"/>
    <w:rsid w:val="00B47AE0"/>
    <w:rsid w:val="00B47CA3"/>
    <w:rsid w:val="00B505FD"/>
    <w:rsid w:val="00B5063B"/>
    <w:rsid w:val="00B50C2A"/>
    <w:rsid w:val="00B50F22"/>
    <w:rsid w:val="00B50F61"/>
    <w:rsid w:val="00B510F7"/>
    <w:rsid w:val="00B5143B"/>
    <w:rsid w:val="00B514A1"/>
    <w:rsid w:val="00B51BF6"/>
    <w:rsid w:val="00B527DB"/>
    <w:rsid w:val="00B534BB"/>
    <w:rsid w:val="00B53757"/>
    <w:rsid w:val="00B53ED3"/>
    <w:rsid w:val="00B54C8C"/>
    <w:rsid w:val="00B55082"/>
    <w:rsid w:val="00B554C4"/>
    <w:rsid w:val="00B55934"/>
    <w:rsid w:val="00B569F0"/>
    <w:rsid w:val="00B56AF6"/>
    <w:rsid w:val="00B56BEA"/>
    <w:rsid w:val="00B57734"/>
    <w:rsid w:val="00B602FB"/>
    <w:rsid w:val="00B60348"/>
    <w:rsid w:val="00B6044C"/>
    <w:rsid w:val="00B606D1"/>
    <w:rsid w:val="00B60CD4"/>
    <w:rsid w:val="00B61021"/>
    <w:rsid w:val="00B610C1"/>
    <w:rsid w:val="00B6141C"/>
    <w:rsid w:val="00B617B5"/>
    <w:rsid w:val="00B624CC"/>
    <w:rsid w:val="00B62C63"/>
    <w:rsid w:val="00B63456"/>
    <w:rsid w:val="00B635EC"/>
    <w:rsid w:val="00B648C5"/>
    <w:rsid w:val="00B64A74"/>
    <w:rsid w:val="00B65872"/>
    <w:rsid w:val="00B65B75"/>
    <w:rsid w:val="00B661EE"/>
    <w:rsid w:val="00B66337"/>
    <w:rsid w:val="00B6639D"/>
    <w:rsid w:val="00B664A9"/>
    <w:rsid w:val="00B664F5"/>
    <w:rsid w:val="00B6670E"/>
    <w:rsid w:val="00B6691F"/>
    <w:rsid w:val="00B66CDC"/>
    <w:rsid w:val="00B67313"/>
    <w:rsid w:val="00B67346"/>
    <w:rsid w:val="00B67753"/>
    <w:rsid w:val="00B67A8A"/>
    <w:rsid w:val="00B67F6B"/>
    <w:rsid w:val="00B701F8"/>
    <w:rsid w:val="00B70662"/>
    <w:rsid w:val="00B706A8"/>
    <w:rsid w:val="00B706F6"/>
    <w:rsid w:val="00B70FEC"/>
    <w:rsid w:val="00B711C7"/>
    <w:rsid w:val="00B71842"/>
    <w:rsid w:val="00B73356"/>
    <w:rsid w:val="00B7368C"/>
    <w:rsid w:val="00B74000"/>
    <w:rsid w:val="00B74053"/>
    <w:rsid w:val="00B74591"/>
    <w:rsid w:val="00B74658"/>
    <w:rsid w:val="00B74CAE"/>
    <w:rsid w:val="00B75484"/>
    <w:rsid w:val="00B75ED4"/>
    <w:rsid w:val="00B75EEA"/>
    <w:rsid w:val="00B76749"/>
    <w:rsid w:val="00B80D7C"/>
    <w:rsid w:val="00B8142B"/>
    <w:rsid w:val="00B815F9"/>
    <w:rsid w:val="00B8221F"/>
    <w:rsid w:val="00B8288A"/>
    <w:rsid w:val="00B829E1"/>
    <w:rsid w:val="00B82BC0"/>
    <w:rsid w:val="00B83232"/>
    <w:rsid w:val="00B83677"/>
    <w:rsid w:val="00B838B6"/>
    <w:rsid w:val="00B84498"/>
    <w:rsid w:val="00B84B71"/>
    <w:rsid w:val="00B853DF"/>
    <w:rsid w:val="00B86649"/>
    <w:rsid w:val="00B872F9"/>
    <w:rsid w:val="00B87ED4"/>
    <w:rsid w:val="00B9009B"/>
    <w:rsid w:val="00B90101"/>
    <w:rsid w:val="00B90741"/>
    <w:rsid w:val="00B908A7"/>
    <w:rsid w:val="00B90E3D"/>
    <w:rsid w:val="00B91036"/>
    <w:rsid w:val="00B912D1"/>
    <w:rsid w:val="00B917D6"/>
    <w:rsid w:val="00B919C5"/>
    <w:rsid w:val="00B92E51"/>
    <w:rsid w:val="00B9341E"/>
    <w:rsid w:val="00B939E9"/>
    <w:rsid w:val="00B93DD3"/>
    <w:rsid w:val="00B93F76"/>
    <w:rsid w:val="00B942FA"/>
    <w:rsid w:val="00B951F7"/>
    <w:rsid w:val="00B95EFA"/>
    <w:rsid w:val="00B96118"/>
    <w:rsid w:val="00B96332"/>
    <w:rsid w:val="00B965AA"/>
    <w:rsid w:val="00B97687"/>
    <w:rsid w:val="00B97946"/>
    <w:rsid w:val="00BA1FF0"/>
    <w:rsid w:val="00BA2DD0"/>
    <w:rsid w:val="00BA3209"/>
    <w:rsid w:val="00BA35FC"/>
    <w:rsid w:val="00BA3B47"/>
    <w:rsid w:val="00BA476E"/>
    <w:rsid w:val="00BA54AD"/>
    <w:rsid w:val="00BA5B9D"/>
    <w:rsid w:val="00BA5CFE"/>
    <w:rsid w:val="00BA66CD"/>
    <w:rsid w:val="00BA6CCE"/>
    <w:rsid w:val="00BA6EBA"/>
    <w:rsid w:val="00BA6F36"/>
    <w:rsid w:val="00BA733E"/>
    <w:rsid w:val="00BA794B"/>
    <w:rsid w:val="00BA79DA"/>
    <w:rsid w:val="00BA7CA8"/>
    <w:rsid w:val="00BB045F"/>
    <w:rsid w:val="00BB05BA"/>
    <w:rsid w:val="00BB1949"/>
    <w:rsid w:val="00BB1C28"/>
    <w:rsid w:val="00BB2316"/>
    <w:rsid w:val="00BB26B4"/>
    <w:rsid w:val="00BB2AEE"/>
    <w:rsid w:val="00BB3230"/>
    <w:rsid w:val="00BB3257"/>
    <w:rsid w:val="00BB3780"/>
    <w:rsid w:val="00BB3C83"/>
    <w:rsid w:val="00BB46CE"/>
    <w:rsid w:val="00BB4F21"/>
    <w:rsid w:val="00BB5764"/>
    <w:rsid w:val="00BB5B46"/>
    <w:rsid w:val="00BB7346"/>
    <w:rsid w:val="00BC01BF"/>
    <w:rsid w:val="00BC126D"/>
    <w:rsid w:val="00BC15B0"/>
    <w:rsid w:val="00BC35EC"/>
    <w:rsid w:val="00BC41AE"/>
    <w:rsid w:val="00BC4A59"/>
    <w:rsid w:val="00BC4B8E"/>
    <w:rsid w:val="00BC51F4"/>
    <w:rsid w:val="00BC5651"/>
    <w:rsid w:val="00BC6798"/>
    <w:rsid w:val="00BC76B0"/>
    <w:rsid w:val="00BC78B8"/>
    <w:rsid w:val="00BC7A56"/>
    <w:rsid w:val="00BC7B57"/>
    <w:rsid w:val="00BC7ED7"/>
    <w:rsid w:val="00BD0760"/>
    <w:rsid w:val="00BD0828"/>
    <w:rsid w:val="00BD0AD1"/>
    <w:rsid w:val="00BD0BD2"/>
    <w:rsid w:val="00BD0DBB"/>
    <w:rsid w:val="00BD1822"/>
    <w:rsid w:val="00BD1902"/>
    <w:rsid w:val="00BD190F"/>
    <w:rsid w:val="00BD1BE0"/>
    <w:rsid w:val="00BD1D8E"/>
    <w:rsid w:val="00BD23B1"/>
    <w:rsid w:val="00BD263E"/>
    <w:rsid w:val="00BD2B46"/>
    <w:rsid w:val="00BD3598"/>
    <w:rsid w:val="00BD436E"/>
    <w:rsid w:val="00BD45B3"/>
    <w:rsid w:val="00BD5E24"/>
    <w:rsid w:val="00BD624D"/>
    <w:rsid w:val="00BD64B6"/>
    <w:rsid w:val="00BD6C79"/>
    <w:rsid w:val="00BD6F95"/>
    <w:rsid w:val="00BD709C"/>
    <w:rsid w:val="00BD7357"/>
    <w:rsid w:val="00BD741F"/>
    <w:rsid w:val="00BD7A02"/>
    <w:rsid w:val="00BD7E1E"/>
    <w:rsid w:val="00BE0262"/>
    <w:rsid w:val="00BE0439"/>
    <w:rsid w:val="00BE05D5"/>
    <w:rsid w:val="00BE0A83"/>
    <w:rsid w:val="00BE0F4B"/>
    <w:rsid w:val="00BE1350"/>
    <w:rsid w:val="00BE1853"/>
    <w:rsid w:val="00BE1E8E"/>
    <w:rsid w:val="00BE203C"/>
    <w:rsid w:val="00BE21A4"/>
    <w:rsid w:val="00BE22CF"/>
    <w:rsid w:val="00BE24DA"/>
    <w:rsid w:val="00BE24EC"/>
    <w:rsid w:val="00BE3B2C"/>
    <w:rsid w:val="00BE4029"/>
    <w:rsid w:val="00BE454D"/>
    <w:rsid w:val="00BE4A93"/>
    <w:rsid w:val="00BE5490"/>
    <w:rsid w:val="00BE5C96"/>
    <w:rsid w:val="00BE5DB5"/>
    <w:rsid w:val="00BE5E8B"/>
    <w:rsid w:val="00BE5E99"/>
    <w:rsid w:val="00BE6F84"/>
    <w:rsid w:val="00BE77AC"/>
    <w:rsid w:val="00BE7934"/>
    <w:rsid w:val="00BE7C40"/>
    <w:rsid w:val="00BE7ECB"/>
    <w:rsid w:val="00BF033A"/>
    <w:rsid w:val="00BF0391"/>
    <w:rsid w:val="00BF099F"/>
    <w:rsid w:val="00BF1095"/>
    <w:rsid w:val="00BF11BC"/>
    <w:rsid w:val="00BF1531"/>
    <w:rsid w:val="00BF2151"/>
    <w:rsid w:val="00BF21D7"/>
    <w:rsid w:val="00BF2B9B"/>
    <w:rsid w:val="00BF2FE9"/>
    <w:rsid w:val="00BF3161"/>
    <w:rsid w:val="00BF35D6"/>
    <w:rsid w:val="00BF4AA0"/>
    <w:rsid w:val="00BF4B16"/>
    <w:rsid w:val="00BF51E9"/>
    <w:rsid w:val="00BF5259"/>
    <w:rsid w:val="00BF5608"/>
    <w:rsid w:val="00BF60F5"/>
    <w:rsid w:val="00BF6CEA"/>
    <w:rsid w:val="00BF6D50"/>
    <w:rsid w:val="00C00365"/>
    <w:rsid w:val="00C0081A"/>
    <w:rsid w:val="00C01BEC"/>
    <w:rsid w:val="00C021FC"/>
    <w:rsid w:val="00C047B1"/>
    <w:rsid w:val="00C04B08"/>
    <w:rsid w:val="00C04FE2"/>
    <w:rsid w:val="00C0504D"/>
    <w:rsid w:val="00C05224"/>
    <w:rsid w:val="00C052D0"/>
    <w:rsid w:val="00C058B8"/>
    <w:rsid w:val="00C05CEB"/>
    <w:rsid w:val="00C06D63"/>
    <w:rsid w:val="00C06F69"/>
    <w:rsid w:val="00C07084"/>
    <w:rsid w:val="00C10938"/>
    <w:rsid w:val="00C10940"/>
    <w:rsid w:val="00C11196"/>
    <w:rsid w:val="00C1172E"/>
    <w:rsid w:val="00C11F9A"/>
    <w:rsid w:val="00C127F2"/>
    <w:rsid w:val="00C12D43"/>
    <w:rsid w:val="00C13370"/>
    <w:rsid w:val="00C13CE1"/>
    <w:rsid w:val="00C14545"/>
    <w:rsid w:val="00C150C0"/>
    <w:rsid w:val="00C15762"/>
    <w:rsid w:val="00C1590A"/>
    <w:rsid w:val="00C1601F"/>
    <w:rsid w:val="00C16020"/>
    <w:rsid w:val="00C16A66"/>
    <w:rsid w:val="00C16F42"/>
    <w:rsid w:val="00C1749E"/>
    <w:rsid w:val="00C1766A"/>
    <w:rsid w:val="00C17C83"/>
    <w:rsid w:val="00C200E9"/>
    <w:rsid w:val="00C206C8"/>
    <w:rsid w:val="00C209EA"/>
    <w:rsid w:val="00C211EF"/>
    <w:rsid w:val="00C21468"/>
    <w:rsid w:val="00C2157D"/>
    <w:rsid w:val="00C21990"/>
    <w:rsid w:val="00C22404"/>
    <w:rsid w:val="00C22560"/>
    <w:rsid w:val="00C2325C"/>
    <w:rsid w:val="00C23A8D"/>
    <w:rsid w:val="00C23CD9"/>
    <w:rsid w:val="00C23D00"/>
    <w:rsid w:val="00C24216"/>
    <w:rsid w:val="00C250A2"/>
    <w:rsid w:val="00C25292"/>
    <w:rsid w:val="00C2544F"/>
    <w:rsid w:val="00C2584A"/>
    <w:rsid w:val="00C25E17"/>
    <w:rsid w:val="00C25E47"/>
    <w:rsid w:val="00C2617B"/>
    <w:rsid w:val="00C26996"/>
    <w:rsid w:val="00C26D6E"/>
    <w:rsid w:val="00C26DC4"/>
    <w:rsid w:val="00C26E1E"/>
    <w:rsid w:val="00C26EBF"/>
    <w:rsid w:val="00C3015E"/>
    <w:rsid w:val="00C30979"/>
    <w:rsid w:val="00C30E94"/>
    <w:rsid w:val="00C3104B"/>
    <w:rsid w:val="00C31CE7"/>
    <w:rsid w:val="00C31CF9"/>
    <w:rsid w:val="00C31D3E"/>
    <w:rsid w:val="00C31EBD"/>
    <w:rsid w:val="00C3333D"/>
    <w:rsid w:val="00C3402E"/>
    <w:rsid w:val="00C34215"/>
    <w:rsid w:val="00C34CE9"/>
    <w:rsid w:val="00C35561"/>
    <w:rsid w:val="00C3666E"/>
    <w:rsid w:val="00C368E0"/>
    <w:rsid w:val="00C36BA5"/>
    <w:rsid w:val="00C36EC8"/>
    <w:rsid w:val="00C37721"/>
    <w:rsid w:val="00C37954"/>
    <w:rsid w:val="00C37AE6"/>
    <w:rsid w:val="00C37AEC"/>
    <w:rsid w:val="00C37C51"/>
    <w:rsid w:val="00C403A2"/>
    <w:rsid w:val="00C4045E"/>
    <w:rsid w:val="00C4060B"/>
    <w:rsid w:val="00C40EC5"/>
    <w:rsid w:val="00C40F00"/>
    <w:rsid w:val="00C4110B"/>
    <w:rsid w:val="00C411F8"/>
    <w:rsid w:val="00C41EC9"/>
    <w:rsid w:val="00C4231D"/>
    <w:rsid w:val="00C43768"/>
    <w:rsid w:val="00C4401D"/>
    <w:rsid w:val="00C445BF"/>
    <w:rsid w:val="00C4461E"/>
    <w:rsid w:val="00C44811"/>
    <w:rsid w:val="00C45205"/>
    <w:rsid w:val="00C45280"/>
    <w:rsid w:val="00C4544B"/>
    <w:rsid w:val="00C45EEE"/>
    <w:rsid w:val="00C460A0"/>
    <w:rsid w:val="00C46633"/>
    <w:rsid w:val="00C473C9"/>
    <w:rsid w:val="00C4751D"/>
    <w:rsid w:val="00C4775C"/>
    <w:rsid w:val="00C47B2B"/>
    <w:rsid w:val="00C47C53"/>
    <w:rsid w:val="00C50959"/>
    <w:rsid w:val="00C51244"/>
    <w:rsid w:val="00C514DB"/>
    <w:rsid w:val="00C51826"/>
    <w:rsid w:val="00C51837"/>
    <w:rsid w:val="00C518CA"/>
    <w:rsid w:val="00C5192F"/>
    <w:rsid w:val="00C51CA5"/>
    <w:rsid w:val="00C51D29"/>
    <w:rsid w:val="00C5302B"/>
    <w:rsid w:val="00C550E9"/>
    <w:rsid w:val="00C55585"/>
    <w:rsid w:val="00C5574E"/>
    <w:rsid w:val="00C5580F"/>
    <w:rsid w:val="00C565FB"/>
    <w:rsid w:val="00C56E44"/>
    <w:rsid w:val="00C56E5D"/>
    <w:rsid w:val="00C603C1"/>
    <w:rsid w:val="00C60A3E"/>
    <w:rsid w:val="00C60CE6"/>
    <w:rsid w:val="00C61A7A"/>
    <w:rsid w:val="00C61BB5"/>
    <w:rsid w:val="00C624CC"/>
    <w:rsid w:val="00C634C2"/>
    <w:rsid w:val="00C6399A"/>
    <w:rsid w:val="00C639EE"/>
    <w:rsid w:val="00C646EA"/>
    <w:rsid w:val="00C64931"/>
    <w:rsid w:val="00C659DF"/>
    <w:rsid w:val="00C65C10"/>
    <w:rsid w:val="00C65C50"/>
    <w:rsid w:val="00C65D07"/>
    <w:rsid w:val="00C66198"/>
    <w:rsid w:val="00C66204"/>
    <w:rsid w:val="00C6666A"/>
    <w:rsid w:val="00C66BEC"/>
    <w:rsid w:val="00C6729E"/>
    <w:rsid w:val="00C7060F"/>
    <w:rsid w:val="00C70C95"/>
    <w:rsid w:val="00C7131B"/>
    <w:rsid w:val="00C71EF3"/>
    <w:rsid w:val="00C71FD9"/>
    <w:rsid w:val="00C7324A"/>
    <w:rsid w:val="00C73596"/>
    <w:rsid w:val="00C73A31"/>
    <w:rsid w:val="00C73E1F"/>
    <w:rsid w:val="00C7434D"/>
    <w:rsid w:val="00C74DAF"/>
    <w:rsid w:val="00C75056"/>
    <w:rsid w:val="00C75301"/>
    <w:rsid w:val="00C766C0"/>
    <w:rsid w:val="00C76763"/>
    <w:rsid w:val="00C76C9C"/>
    <w:rsid w:val="00C76E23"/>
    <w:rsid w:val="00C77607"/>
    <w:rsid w:val="00C77B4E"/>
    <w:rsid w:val="00C801CF"/>
    <w:rsid w:val="00C8082D"/>
    <w:rsid w:val="00C80BAD"/>
    <w:rsid w:val="00C81339"/>
    <w:rsid w:val="00C81C40"/>
    <w:rsid w:val="00C821EA"/>
    <w:rsid w:val="00C82771"/>
    <w:rsid w:val="00C82892"/>
    <w:rsid w:val="00C82F84"/>
    <w:rsid w:val="00C833C5"/>
    <w:rsid w:val="00C84FE4"/>
    <w:rsid w:val="00C851FA"/>
    <w:rsid w:val="00C856F4"/>
    <w:rsid w:val="00C85EA7"/>
    <w:rsid w:val="00C871E0"/>
    <w:rsid w:val="00C87668"/>
    <w:rsid w:val="00C87AC0"/>
    <w:rsid w:val="00C87CCC"/>
    <w:rsid w:val="00C9016C"/>
    <w:rsid w:val="00C901B6"/>
    <w:rsid w:val="00C90518"/>
    <w:rsid w:val="00C90AC8"/>
    <w:rsid w:val="00C90C4A"/>
    <w:rsid w:val="00C90E6C"/>
    <w:rsid w:val="00C913CA"/>
    <w:rsid w:val="00C916B7"/>
    <w:rsid w:val="00C91E5E"/>
    <w:rsid w:val="00C92099"/>
    <w:rsid w:val="00C926B6"/>
    <w:rsid w:val="00C92C3C"/>
    <w:rsid w:val="00C92ED2"/>
    <w:rsid w:val="00C93AB8"/>
    <w:rsid w:val="00C93B53"/>
    <w:rsid w:val="00C93C1C"/>
    <w:rsid w:val="00C93D8E"/>
    <w:rsid w:val="00C93F76"/>
    <w:rsid w:val="00C94F48"/>
    <w:rsid w:val="00C94F4B"/>
    <w:rsid w:val="00C95244"/>
    <w:rsid w:val="00C959BB"/>
    <w:rsid w:val="00C95B2E"/>
    <w:rsid w:val="00C960E9"/>
    <w:rsid w:val="00C96459"/>
    <w:rsid w:val="00C96881"/>
    <w:rsid w:val="00C96E36"/>
    <w:rsid w:val="00C9714F"/>
    <w:rsid w:val="00CA0585"/>
    <w:rsid w:val="00CA0807"/>
    <w:rsid w:val="00CA1132"/>
    <w:rsid w:val="00CA15CA"/>
    <w:rsid w:val="00CA16B8"/>
    <w:rsid w:val="00CA1A03"/>
    <w:rsid w:val="00CA1EE1"/>
    <w:rsid w:val="00CA26D0"/>
    <w:rsid w:val="00CA39F1"/>
    <w:rsid w:val="00CA3E53"/>
    <w:rsid w:val="00CA5117"/>
    <w:rsid w:val="00CA521B"/>
    <w:rsid w:val="00CA53E9"/>
    <w:rsid w:val="00CA5E7F"/>
    <w:rsid w:val="00CA5EFC"/>
    <w:rsid w:val="00CA647F"/>
    <w:rsid w:val="00CA6850"/>
    <w:rsid w:val="00CA696E"/>
    <w:rsid w:val="00CA6A79"/>
    <w:rsid w:val="00CA6B60"/>
    <w:rsid w:val="00CA70C6"/>
    <w:rsid w:val="00CB117E"/>
    <w:rsid w:val="00CB1208"/>
    <w:rsid w:val="00CB17B6"/>
    <w:rsid w:val="00CB2139"/>
    <w:rsid w:val="00CB2718"/>
    <w:rsid w:val="00CB2F7A"/>
    <w:rsid w:val="00CB3B4F"/>
    <w:rsid w:val="00CB4505"/>
    <w:rsid w:val="00CB4569"/>
    <w:rsid w:val="00CB4A32"/>
    <w:rsid w:val="00CB4BBE"/>
    <w:rsid w:val="00CB523D"/>
    <w:rsid w:val="00CB54DC"/>
    <w:rsid w:val="00CB554C"/>
    <w:rsid w:val="00CB5AA2"/>
    <w:rsid w:val="00CB68FC"/>
    <w:rsid w:val="00CB697B"/>
    <w:rsid w:val="00CB6C45"/>
    <w:rsid w:val="00CB74A1"/>
    <w:rsid w:val="00CC01AD"/>
    <w:rsid w:val="00CC0A5B"/>
    <w:rsid w:val="00CC1444"/>
    <w:rsid w:val="00CC1CBC"/>
    <w:rsid w:val="00CC1E9A"/>
    <w:rsid w:val="00CC214A"/>
    <w:rsid w:val="00CC223A"/>
    <w:rsid w:val="00CC25E8"/>
    <w:rsid w:val="00CC2B0C"/>
    <w:rsid w:val="00CC3411"/>
    <w:rsid w:val="00CC354A"/>
    <w:rsid w:val="00CC36CA"/>
    <w:rsid w:val="00CC3708"/>
    <w:rsid w:val="00CC374E"/>
    <w:rsid w:val="00CC3842"/>
    <w:rsid w:val="00CC39F4"/>
    <w:rsid w:val="00CC5EC1"/>
    <w:rsid w:val="00CC6ED1"/>
    <w:rsid w:val="00CD0203"/>
    <w:rsid w:val="00CD0363"/>
    <w:rsid w:val="00CD11B9"/>
    <w:rsid w:val="00CD1273"/>
    <w:rsid w:val="00CD2087"/>
    <w:rsid w:val="00CD2ECD"/>
    <w:rsid w:val="00CD322B"/>
    <w:rsid w:val="00CD3C0A"/>
    <w:rsid w:val="00CD4541"/>
    <w:rsid w:val="00CD4DFF"/>
    <w:rsid w:val="00CD4F39"/>
    <w:rsid w:val="00CD5074"/>
    <w:rsid w:val="00CD6B47"/>
    <w:rsid w:val="00CD74E3"/>
    <w:rsid w:val="00CD765B"/>
    <w:rsid w:val="00CD7BEF"/>
    <w:rsid w:val="00CE0390"/>
    <w:rsid w:val="00CE1B8E"/>
    <w:rsid w:val="00CE24C7"/>
    <w:rsid w:val="00CE3941"/>
    <w:rsid w:val="00CE40E0"/>
    <w:rsid w:val="00CE40FA"/>
    <w:rsid w:val="00CE46DF"/>
    <w:rsid w:val="00CE50BB"/>
    <w:rsid w:val="00CE535F"/>
    <w:rsid w:val="00CE6351"/>
    <w:rsid w:val="00CE69BA"/>
    <w:rsid w:val="00CE6E00"/>
    <w:rsid w:val="00CE77D0"/>
    <w:rsid w:val="00CE7931"/>
    <w:rsid w:val="00CE7AB7"/>
    <w:rsid w:val="00CE7D5B"/>
    <w:rsid w:val="00CE7FE6"/>
    <w:rsid w:val="00CF13E9"/>
    <w:rsid w:val="00CF1DDE"/>
    <w:rsid w:val="00CF2156"/>
    <w:rsid w:val="00CF230C"/>
    <w:rsid w:val="00CF2B1D"/>
    <w:rsid w:val="00CF37BC"/>
    <w:rsid w:val="00CF39AA"/>
    <w:rsid w:val="00CF3D25"/>
    <w:rsid w:val="00CF41D7"/>
    <w:rsid w:val="00CF46CC"/>
    <w:rsid w:val="00CF5649"/>
    <w:rsid w:val="00CF588E"/>
    <w:rsid w:val="00CF5A7F"/>
    <w:rsid w:val="00CF5E34"/>
    <w:rsid w:val="00CF5F17"/>
    <w:rsid w:val="00CF6E99"/>
    <w:rsid w:val="00CF7004"/>
    <w:rsid w:val="00CF7628"/>
    <w:rsid w:val="00CF76E7"/>
    <w:rsid w:val="00CF7ED7"/>
    <w:rsid w:val="00D0068F"/>
    <w:rsid w:val="00D00B7A"/>
    <w:rsid w:val="00D00C91"/>
    <w:rsid w:val="00D00D69"/>
    <w:rsid w:val="00D00E9E"/>
    <w:rsid w:val="00D01649"/>
    <w:rsid w:val="00D01AD0"/>
    <w:rsid w:val="00D02B15"/>
    <w:rsid w:val="00D032AD"/>
    <w:rsid w:val="00D04178"/>
    <w:rsid w:val="00D04C63"/>
    <w:rsid w:val="00D04CBB"/>
    <w:rsid w:val="00D04D02"/>
    <w:rsid w:val="00D05516"/>
    <w:rsid w:val="00D0579F"/>
    <w:rsid w:val="00D05886"/>
    <w:rsid w:val="00D069A3"/>
    <w:rsid w:val="00D06D35"/>
    <w:rsid w:val="00D07A14"/>
    <w:rsid w:val="00D07BE8"/>
    <w:rsid w:val="00D1081C"/>
    <w:rsid w:val="00D115B6"/>
    <w:rsid w:val="00D11940"/>
    <w:rsid w:val="00D11BC9"/>
    <w:rsid w:val="00D11E4D"/>
    <w:rsid w:val="00D11EA8"/>
    <w:rsid w:val="00D12108"/>
    <w:rsid w:val="00D123C7"/>
    <w:rsid w:val="00D12D71"/>
    <w:rsid w:val="00D13AC8"/>
    <w:rsid w:val="00D13D6E"/>
    <w:rsid w:val="00D14DE2"/>
    <w:rsid w:val="00D14EC2"/>
    <w:rsid w:val="00D15667"/>
    <w:rsid w:val="00D1592D"/>
    <w:rsid w:val="00D159FC"/>
    <w:rsid w:val="00D15D71"/>
    <w:rsid w:val="00D165B2"/>
    <w:rsid w:val="00D168E3"/>
    <w:rsid w:val="00D1691F"/>
    <w:rsid w:val="00D16C78"/>
    <w:rsid w:val="00D16C99"/>
    <w:rsid w:val="00D17320"/>
    <w:rsid w:val="00D178D2"/>
    <w:rsid w:val="00D21A37"/>
    <w:rsid w:val="00D21B28"/>
    <w:rsid w:val="00D22A90"/>
    <w:rsid w:val="00D22D22"/>
    <w:rsid w:val="00D23230"/>
    <w:rsid w:val="00D234B9"/>
    <w:rsid w:val="00D23DB0"/>
    <w:rsid w:val="00D2402B"/>
    <w:rsid w:val="00D24A8D"/>
    <w:rsid w:val="00D250E2"/>
    <w:rsid w:val="00D251CF"/>
    <w:rsid w:val="00D25300"/>
    <w:rsid w:val="00D254E5"/>
    <w:rsid w:val="00D255C7"/>
    <w:rsid w:val="00D255DB"/>
    <w:rsid w:val="00D25E97"/>
    <w:rsid w:val="00D261CD"/>
    <w:rsid w:val="00D26803"/>
    <w:rsid w:val="00D268F6"/>
    <w:rsid w:val="00D26E12"/>
    <w:rsid w:val="00D27373"/>
    <w:rsid w:val="00D277E1"/>
    <w:rsid w:val="00D27826"/>
    <w:rsid w:val="00D2795F"/>
    <w:rsid w:val="00D3022E"/>
    <w:rsid w:val="00D30704"/>
    <w:rsid w:val="00D31408"/>
    <w:rsid w:val="00D31C45"/>
    <w:rsid w:val="00D3217B"/>
    <w:rsid w:val="00D321F3"/>
    <w:rsid w:val="00D3243F"/>
    <w:rsid w:val="00D32502"/>
    <w:rsid w:val="00D3299B"/>
    <w:rsid w:val="00D33649"/>
    <w:rsid w:val="00D33821"/>
    <w:rsid w:val="00D33C2F"/>
    <w:rsid w:val="00D33D0E"/>
    <w:rsid w:val="00D33E62"/>
    <w:rsid w:val="00D34CEC"/>
    <w:rsid w:val="00D35DD3"/>
    <w:rsid w:val="00D360DE"/>
    <w:rsid w:val="00D3640F"/>
    <w:rsid w:val="00D3680F"/>
    <w:rsid w:val="00D36D85"/>
    <w:rsid w:val="00D36F85"/>
    <w:rsid w:val="00D3710A"/>
    <w:rsid w:val="00D37EF9"/>
    <w:rsid w:val="00D40056"/>
    <w:rsid w:val="00D402DA"/>
    <w:rsid w:val="00D40332"/>
    <w:rsid w:val="00D41010"/>
    <w:rsid w:val="00D415F1"/>
    <w:rsid w:val="00D42239"/>
    <w:rsid w:val="00D42B3C"/>
    <w:rsid w:val="00D42DC9"/>
    <w:rsid w:val="00D43AD0"/>
    <w:rsid w:val="00D43AF1"/>
    <w:rsid w:val="00D43C24"/>
    <w:rsid w:val="00D446DC"/>
    <w:rsid w:val="00D45031"/>
    <w:rsid w:val="00D451FF"/>
    <w:rsid w:val="00D45347"/>
    <w:rsid w:val="00D4591C"/>
    <w:rsid w:val="00D460E7"/>
    <w:rsid w:val="00D468AB"/>
    <w:rsid w:val="00D46A61"/>
    <w:rsid w:val="00D46C35"/>
    <w:rsid w:val="00D46FF9"/>
    <w:rsid w:val="00D4769D"/>
    <w:rsid w:val="00D476E0"/>
    <w:rsid w:val="00D47AB7"/>
    <w:rsid w:val="00D47C65"/>
    <w:rsid w:val="00D47D27"/>
    <w:rsid w:val="00D47EE4"/>
    <w:rsid w:val="00D50E34"/>
    <w:rsid w:val="00D513A3"/>
    <w:rsid w:val="00D51A43"/>
    <w:rsid w:val="00D51D75"/>
    <w:rsid w:val="00D51EED"/>
    <w:rsid w:val="00D52D33"/>
    <w:rsid w:val="00D52E19"/>
    <w:rsid w:val="00D53FD4"/>
    <w:rsid w:val="00D54112"/>
    <w:rsid w:val="00D547EE"/>
    <w:rsid w:val="00D55B90"/>
    <w:rsid w:val="00D55F09"/>
    <w:rsid w:val="00D568E9"/>
    <w:rsid w:val="00D6066D"/>
    <w:rsid w:val="00D60BAF"/>
    <w:rsid w:val="00D621E3"/>
    <w:rsid w:val="00D63124"/>
    <w:rsid w:val="00D63410"/>
    <w:rsid w:val="00D643CF"/>
    <w:rsid w:val="00D65A21"/>
    <w:rsid w:val="00D65BF8"/>
    <w:rsid w:val="00D65FCB"/>
    <w:rsid w:val="00D66C9E"/>
    <w:rsid w:val="00D672E1"/>
    <w:rsid w:val="00D70048"/>
    <w:rsid w:val="00D701FC"/>
    <w:rsid w:val="00D706B5"/>
    <w:rsid w:val="00D70DB6"/>
    <w:rsid w:val="00D71C39"/>
    <w:rsid w:val="00D72EAC"/>
    <w:rsid w:val="00D738D5"/>
    <w:rsid w:val="00D73DF7"/>
    <w:rsid w:val="00D74393"/>
    <w:rsid w:val="00D74401"/>
    <w:rsid w:val="00D75158"/>
    <w:rsid w:val="00D75419"/>
    <w:rsid w:val="00D76251"/>
    <w:rsid w:val="00D76539"/>
    <w:rsid w:val="00D7696C"/>
    <w:rsid w:val="00D7697F"/>
    <w:rsid w:val="00D76BFD"/>
    <w:rsid w:val="00D76F75"/>
    <w:rsid w:val="00D806AA"/>
    <w:rsid w:val="00D8080E"/>
    <w:rsid w:val="00D80C23"/>
    <w:rsid w:val="00D80C34"/>
    <w:rsid w:val="00D81A7A"/>
    <w:rsid w:val="00D82830"/>
    <w:rsid w:val="00D82C48"/>
    <w:rsid w:val="00D83768"/>
    <w:rsid w:val="00D83894"/>
    <w:rsid w:val="00D83E7A"/>
    <w:rsid w:val="00D84C35"/>
    <w:rsid w:val="00D84F35"/>
    <w:rsid w:val="00D85185"/>
    <w:rsid w:val="00D85B5D"/>
    <w:rsid w:val="00D8657A"/>
    <w:rsid w:val="00D86DAE"/>
    <w:rsid w:val="00D86E19"/>
    <w:rsid w:val="00D8758F"/>
    <w:rsid w:val="00D87CC8"/>
    <w:rsid w:val="00D87E7D"/>
    <w:rsid w:val="00D901CA"/>
    <w:rsid w:val="00D90244"/>
    <w:rsid w:val="00D907B4"/>
    <w:rsid w:val="00D90B4D"/>
    <w:rsid w:val="00D91C10"/>
    <w:rsid w:val="00D93B82"/>
    <w:rsid w:val="00D93E14"/>
    <w:rsid w:val="00D94173"/>
    <w:rsid w:val="00D948A3"/>
    <w:rsid w:val="00D94FF6"/>
    <w:rsid w:val="00D96809"/>
    <w:rsid w:val="00D978F2"/>
    <w:rsid w:val="00D97988"/>
    <w:rsid w:val="00D97C5F"/>
    <w:rsid w:val="00DA0911"/>
    <w:rsid w:val="00DA0DF5"/>
    <w:rsid w:val="00DA1651"/>
    <w:rsid w:val="00DA1691"/>
    <w:rsid w:val="00DA202F"/>
    <w:rsid w:val="00DA2867"/>
    <w:rsid w:val="00DA3528"/>
    <w:rsid w:val="00DA3D75"/>
    <w:rsid w:val="00DA48F5"/>
    <w:rsid w:val="00DA588E"/>
    <w:rsid w:val="00DA612E"/>
    <w:rsid w:val="00DB0217"/>
    <w:rsid w:val="00DB044C"/>
    <w:rsid w:val="00DB0688"/>
    <w:rsid w:val="00DB0AD2"/>
    <w:rsid w:val="00DB23C0"/>
    <w:rsid w:val="00DB25F9"/>
    <w:rsid w:val="00DB26D0"/>
    <w:rsid w:val="00DB325F"/>
    <w:rsid w:val="00DB32C8"/>
    <w:rsid w:val="00DB3D31"/>
    <w:rsid w:val="00DB3E30"/>
    <w:rsid w:val="00DB4121"/>
    <w:rsid w:val="00DB4AE2"/>
    <w:rsid w:val="00DB5A66"/>
    <w:rsid w:val="00DB5C82"/>
    <w:rsid w:val="00DB60C5"/>
    <w:rsid w:val="00DB6487"/>
    <w:rsid w:val="00DB6501"/>
    <w:rsid w:val="00DB6977"/>
    <w:rsid w:val="00DB7060"/>
    <w:rsid w:val="00DB7178"/>
    <w:rsid w:val="00DB7725"/>
    <w:rsid w:val="00DB7960"/>
    <w:rsid w:val="00DB7A27"/>
    <w:rsid w:val="00DB7F3B"/>
    <w:rsid w:val="00DB7FD4"/>
    <w:rsid w:val="00DC0733"/>
    <w:rsid w:val="00DC080B"/>
    <w:rsid w:val="00DC0A86"/>
    <w:rsid w:val="00DC10EC"/>
    <w:rsid w:val="00DC1184"/>
    <w:rsid w:val="00DC148A"/>
    <w:rsid w:val="00DC17A9"/>
    <w:rsid w:val="00DC1966"/>
    <w:rsid w:val="00DC1D0C"/>
    <w:rsid w:val="00DC1DC3"/>
    <w:rsid w:val="00DC238A"/>
    <w:rsid w:val="00DC2CC8"/>
    <w:rsid w:val="00DC2EF6"/>
    <w:rsid w:val="00DC2F40"/>
    <w:rsid w:val="00DC3151"/>
    <w:rsid w:val="00DC3716"/>
    <w:rsid w:val="00DC3EAC"/>
    <w:rsid w:val="00DC4113"/>
    <w:rsid w:val="00DC444D"/>
    <w:rsid w:val="00DC4FF0"/>
    <w:rsid w:val="00DC5252"/>
    <w:rsid w:val="00DC5499"/>
    <w:rsid w:val="00DC5FA7"/>
    <w:rsid w:val="00DC6167"/>
    <w:rsid w:val="00DC6B15"/>
    <w:rsid w:val="00DC781A"/>
    <w:rsid w:val="00DC7AFB"/>
    <w:rsid w:val="00DD027D"/>
    <w:rsid w:val="00DD06AA"/>
    <w:rsid w:val="00DD0B72"/>
    <w:rsid w:val="00DD1633"/>
    <w:rsid w:val="00DD1970"/>
    <w:rsid w:val="00DD1B39"/>
    <w:rsid w:val="00DD1C1D"/>
    <w:rsid w:val="00DD1DF5"/>
    <w:rsid w:val="00DD20FD"/>
    <w:rsid w:val="00DD2748"/>
    <w:rsid w:val="00DD28E1"/>
    <w:rsid w:val="00DD2C1B"/>
    <w:rsid w:val="00DD2C90"/>
    <w:rsid w:val="00DD3545"/>
    <w:rsid w:val="00DD399E"/>
    <w:rsid w:val="00DD4899"/>
    <w:rsid w:val="00DD4F10"/>
    <w:rsid w:val="00DD5611"/>
    <w:rsid w:val="00DD593D"/>
    <w:rsid w:val="00DD5AC2"/>
    <w:rsid w:val="00DD5E60"/>
    <w:rsid w:val="00DD6A36"/>
    <w:rsid w:val="00DD74B2"/>
    <w:rsid w:val="00DD7507"/>
    <w:rsid w:val="00DD7700"/>
    <w:rsid w:val="00DD79BA"/>
    <w:rsid w:val="00DD7B5A"/>
    <w:rsid w:val="00DE006C"/>
    <w:rsid w:val="00DE0CC8"/>
    <w:rsid w:val="00DE0FC1"/>
    <w:rsid w:val="00DE129C"/>
    <w:rsid w:val="00DE12A4"/>
    <w:rsid w:val="00DE218E"/>
    <w:rsid w:val="00DE23C1"/>
    <w:rsid w:val="00DE25A1"/>
    <w:rsid w:val="00DE2745"/>
    <w:rsid w:val="00DE27ED"/>
    <w:rsid w:val="00DE2FD3"/>
    <w:rsid w:val="00DE3BA6"/>
    <w:rsid w:val="00DE3D65"/>
    <w:rsid w:val="00DE45FC"/>
    <w:rsid w:val="00DE48DC"/>
    <w:rsid w:val="00DE528A"/>
    <w:rsid w:val="00DE6EA8"/>
    <w:rsid w:val="00DE708D"/>
    <w:rsid w:val="00DE7FA2"/>
    <w:rsid w:val="00DF0457"/>
    <w:rsid w:val="00DF06A7"/>
    <w:rsid w:val="00DF0D42"/>
    <w:rsid w:val="00DF154B"/>
    <w:rsid w:val="00DF36A5"/>
    <w:rsid w:val="00DF39B3"/>
    <w:rsid w:val="00DF3B17"/>
    <w:rsid w:val="00DF3E45"/>
    <w:rsid w:val="00DF4249"/>
    <w:rsid w:val="00DF48B8"/>
    <w:rsid w:val="00DF4917"/>
    <w:rsid w:val="00DF4FCE"/>
    <w:rsid w:val="00DF52DF"/>
    <w:rsid w:val="00DF57C2"/>
    <w:rsid w:val="00DF5845"/>
    <w:rsid w:val="00DF5CAE"/>
    <w:rsid w:val="00DF687D"/>
    <w:rsid w:val="00DF72F3"/>
    <w:rsid w:val="00DF7490"/>
    <w:rsid w:val="00DF7781"/>
    <w:rsid w:val="00DF78FD"/>
    <w:rsid w:val="00DF7E64"/>
    <w:rsid w:val="00E00634"/>
    <w:rsid w:val="00E00B18"/>
    <w:rsid w:val="00E00CAC"/>
    <w:rsid w:val="00E0199F"/>
    <w:rsid w:val="00E019AC"/>
    <w:rsid w:val="00E02AED"/>
    <w:rsid w:val="00E0338D"/>
    <w:rsid w:val="00E03469"/>
    <w:rsid w:val="00E035CD"/>
    <w:rsid w:val="00E03858"/>
    <w:rsid w:val="00E03A54"/>
    <w:rsid w:val="00E03B97"/>
    <w:rsid w:val="00E03DE5"/>
    <w:rsid w:val="00E040BB"/>
    <w:rsid w:val="00E04DA1"/>
    <w:rsid w:val="00E05068"/>
    <w:rsid w:val="00E05104"/>
    <w:rsid w:val="00E05B5C"/>
    <w:rsid w:val="00E06761"/>
    <w:rsid w:val="00E06FA2"/>
    <w:rsid w:val="00E073E3"/>
    <w:rsid w:val="00E07568"/>
    <w:rsid w:val="00E07AF7"/>
    <w:rsid w:val="00E102C8"/>
    <w:rsid w:val="00E10974"/>
    <w:rsid w:val="00E10A05"/>
    <w:rsid w:val="00E10A2A"/>
    <w:rsid w:val="00E11745"/>
    <w:rsid w:val="00E119C7"/>
    <w:rsid w:val="00E132B2"/>
    <w:rsid w:val="00E1341E"/>
    <w:rsid w:val="00E134ED"/>
    <w:rsid w:val="00E13C2C"/>
    <w:rsid w:val="00E13EE3"/>
    <w:rsid w:val="00E13F50"/>
    <w:rsid w:val="00E15232"/>
    <w:rsid w:val="00E1528C"/>
    <w:rsid w:val="00E1580A"/>
    <w:rsid w:val="00E163E1"/>
    <w:rsid w:val="00E164EC"/>
    <w:rsid w:val="00E166D6"/>
    <w:rsid w:val="00E16BDD"/>
    <w:rsid w:val="00E16E9A"/>
    <w:rsid w:val="00E17EED"/>
    <w:rsid w:val="00E202C0"/>
    <w:rsid w:val="00E20CE8"/>
    <w:rsid w:val="00E2115E"/>
    <w:rsid w:val="00E216E2"/>
    <w:rsid w:val="00E22615"/>
    <w:rsid w:val="00E23162"/>
    <w:rsid w:val="00E23BAE"/>
    <w:rsid w:val="00E23CA2"/>
    <w:rsid w:val="00E2415F"/>
    <w:rsid w:val="00E24899"/>
    <w:rsid w:val="00E24F22"/>
    <w:rsid w:val="00E25B64"/>
    <w:rsid w:val="00E266E5"/>
    <w:rsid w:val="00E26B43"/>
    <w:rsid w:val="00E27095"/>
    <w:rsid w:val="00E2776C"/>
    <w:rsid w:val="00E27942"/>
    <w:rsid w:val="00E27C20"/>
    <w:rsid w:val="00E3026C"/>
    <w:rsid w:val="00E3090C"/>
    <w:rsid w:val="00E3166B"/>
    <w:rsid w:val="00E31AF2"/>
    <w:rsid w:val="00E32CD9"/>
    <w:rsid w:val="00E32E2C"/>
    <w:rsid w:val="00E3303D"/>
    <w:rsid w:val="00E33094"/>
    <w:rsid w:val="00E337FB"/>
    <w:rsid w:val="00E3390F"/>
    <w:rsid w:val="00E34442"/>
    <w:rsid w:val="00E3456D"/>
    <w:rsid w:val="00E348BD"/>
    <w:rsid w:val="00E34D05"/>
    <w:rsid w:val="00E34F3B"/>
    <w:rsid w:val="00E3532E"/>
    <w:rsid w:val="00E3614C"/>
    <w:rsid w:val="00E37F89"/>
    <w:rsid w:val="00E4014B"/>
    <w:rsid w:val="00E40264"/>
    <w:rsid w:val="00E40304"/>
    <w:rsid w:val="00E41860"/>
    <w:rsid w:val="00E4206A"/>
    <w:rsid w:val="00E4209C"/>
    <w:rsid w:val="00E43020"/>
    <w:rsid w:val="00E434B0"/>
    <w:rsid w:val="00E43B5F"/>
    <w:rsid w:val="00E44210"/>
    <w:rsid w:val="00E45125"/>
    <w:rsid w:val="00E4571D"/>
    <w:rsid w:val="00E463E6"/>
    <w:rsid w:val="00E46C6D"/>
    <w:rsid w:val="00E47205"/>
    <w:rsid w:val="00E4790E"/>
    <w:rsid w:val="00E47923"/>
    <w:rsid w:val="00E479AD"/>
    <w:rsid w:val="00E47E0F"/>
    <w:rsid w:val="00E50369"/>
    <w:rsid w:val="00E509F7"/>
    <w:rsid w:val="00E50A00"/>
    <w:rsid w:val="00E50D45"/>
    <w:rsid w:val="00E5165A"/>
    <w:rsid w:val="00E51892"/>
    <w:rsid w:val="00E51A56"/>
    <w:rsid w:val="00E51F48"/>
    <w:rsid w:val="00E53490"/>
    <w:rsid w:val="00E5360F"/>
    <w:rsid w:val="00E54146"/>
    <w:rsid w:val="00E5501D"/>
    <w:rsid w:val="00E5576C"/>
    <w:rsid w:val="00E55B72"/>
    <w:rsid w:val="00E579B7"/>
    <w:rsid w:val="00E57AC9"/>
    <w:rsid w:val="00E57ACF"/>
    <w:rsid w:val="00E60A76"/>
    <w:rsid w:val="00E61A3E"/>
    <w:rsid w:val="00E61CC0"/>
    <w:rsid w:val="00E62963"/>
    <w:rsid w:val="00E629D3"/>
    <w:rsid w:val="00E62CA9"/>
    <w:rsid w:val="00E63024"/>
    <w:rsid w:val="00E646BA"/>
    <w:rsid w:val="00E6487C"/>
    <w:rsid w:val="00E64933"/>
    <w:rsid w:val="00E64ADB"/>
    <w:rsid w:val="00E64DC8"/>
    <w:rsid w:val="00E652D4"/>
    <w:rsid w:val="00E660FE"/>
    <w:rsid w:val="00E66B92"/>
    <w:rsid w:val="00E66DA7"/>
    <w:rsid w:val="00E671F8"/>
    <w:rsid w:val="00E6755B"/>
    <w:rsid w:val="00E67603"/>
    <w:rsid w:val="00E67A4B"/>
    <w:rsid w:val="00E67F52"/>
    <w:rsid w:val="00E67FAB"/>
    <w:rsid w:val="00E70269"/>
    <w:rsid w:val="00E703FE"/>
    <w:rsid w:val="00E7049A"/>
    <w:rsid w:val="00E7062B"/>
    <w:rsid w:val="00E70C8A"/>
    <w:rsid w:val="00E70D22"/>
    <w:rsid w:val="00E714E2"/>
    <w:rsid w:val="00E716A1"/>
    <w:rsid w:val="00E71FDB"/>
    <w:rsid w:val="00E72D1C"/>
    <w:rsid w:val="00E73065"/>
    <w:rsid w:val="00E73547"/>
    <w:rsid w:val="00E7449B"/>
    <w:rsid w:val="00E74679"/>
    <w:rsid w:val="00E75151"/>
    <w:rsid w:val="00E75D7F"/>
    <w:rsid w:val="00E75E86"/>
    <w:rsid w:val="00E76598"/>
    <w:rsid w:val="00E769C3"/>
    <w:rsid w:val="00E778B1"/>
    <w:rsid w:val="00E778B2"/>
    <w:rsid w:val="00E8037F"/>
    <w:rsid w:val="00E804AC"/>
    <w:rsid w:val="00E8095D"/>
    <w:rsid w:val="00E80E39"/>
    <w:rsid w:val="00E813E0"/>
    <w:rsid w:val="00E81BE5"/>
    <w:rsid w:val="00E81E3B"/>
    <w:rsid w:val="00E82CEB"/>
    <w:rsid w:val="00E82E94"/>
    <w:rsid w:val="00E833A2"/>
    <w:rsid w:val="00E835B7"/>
    <w:rsid w:val="00E8370C"/>
    <w:rsid w:val="00E8374E"/>
    <w:rsid w:val="00E84C7D"/>
    <w:rsid w:val="00E85833"/>
    <w:rsid w:val="00E86569"/>
    <w:rsid w:val="00E87072"/>
    <w:rsid w:val="00E902AE"/>
    <w:rsid w:val="00E903D6"/>
    <w:rsid w:val="00E9049B"/>
    <w:rsid w:val="00E909D4"/>
    <w:rsid w:val="00E90F8A"/>
    <w:rsid w:val="00E9155C"/>
    <w:rsid w:val="00E91998"/>
    <w:rsid w:val="00E92170"/>
    <w:rsid w:val="00E93094"/>
    <w:rsid w:val="00E9316D"/>
    <w:rsid w:val="00E93548"/>
    <w:rsid w:val="00E9359A"/>
    <w:rsid w:val="00E936BF"/>
    <w:rsid w:val="00E93E14"/>
    <w:rsid w:val="00E94073"/>
    <w:rsid w:val="00E944CE"/>
    <w:rsid w:val="00E94C14"/>
    <w:rsid w:val="00E94E43"/>
    <w:rsid w:val="00E95079"/>
    <w:rsid w:val="00E955E5"/>
    <w:rsid w:val="00E97C23"/>
    <w:rsid w:val="00E97CD8"/>
    <w:rsid w:val="00EA0B93"/>
    <w:rsid w:val="00EA0EA2"/>
    <w:rsid w:val="00EA1747"/>
    <w:rsid w:val="00EA2409"/>
    <w:rsid w:val="00EA27AF"/>
    <w:rsid w:val="00EA3A21"/>
    <w:rsid w:val="00EA3B5D"/>
    <w:rsid w:val="00EA3F5C"/>
    <w:rsid w:val="00EA48C2"/>
    <w:rsid w:val="00EA73A9"/>
    <w:rsid w:val="00EA7515"/>
    <w:rsid w:val="00EA763E"/>
    <w:rsid w:val="00EA7AD9"/>
    <w:rsid w:val="00EA7C74"/>
    <w:rsid w:val="00EB0406"/>
    <w:rsid w:val="00EB06C8"/>
    <w:rsid w:val="00EB0BC9"/>
    <w:rsid w:val="00EB0EE7"/>
    <w:rsid w:val="00EB1C68"/>
    <w:rsid w:val="00EB1C9D"/>
    <w:rsid w:val="00EB1F99"/>
    <w:rsid w:val="00EB2D84"/>
    <w:rsid w:val="00EB4066"/>
    <w:rsid w:val="00EB4A89"/>
    <w:rsid w:val="00EB534E"/>
    <w:rsid w:val="00EB5485"/>
    <w:rsid w:val="00EB5821"/>
    <w:rsid w:val="00EB5E1B"/>
    <w:rsid w:val="00EB64BD"/>
    <w:rsid w:val="00EB6570"/>
    <w:rsid w:val="00EB6863"/>
    <w:rsid w:val="00EB749B"/>
    <w:rsid w:val="00EB7EDC"/>
    <w:rsid w:val="00EC00DD"/>
    <w:rsid w:val="00EC0149"/>
    <w:rsid w:val="00EC03DC"/>
    <w:rsid w:val="00EC097A"/>
    <w:rsid w:val="00EC13AF"/>
    <w:rsid w:val="00EC146B"/>
    <w:rsid w:val="00EC1DAD"/>
    <w:rsid w:val="00EC2544"/>
    <w:rsid w:val="00EC25F4"/>
    <w:rsid w:val="00EC26F3"/>
    <w:rsid w:val="00EC2DD7"/>
    <w:rsid w:val="00EC3554"/>
    <w:rsid w:val="00EC3B00"/>
    <w:rsid w:val="00EC41F1"/>
    <w:rsid w:val="00EC4F22"/>
    <w:rsid w:val="00EC50C8"/>
    <w:rsid w:val="00EC516F"/>
    <w:rsid w:val="00EC51D3"/>
    <w:rsid w:val="00EC63FC"/>
    <w:rsid w:val="00EC6804"/>
    <w:rsid w:val="00EC6B90"/>
    <w:rsid w:val="00EC6D41"/>
    <w:rsid w:val="00EC7F74"/>
    <w:rsid w:val="00ED081E"/>
    <w:rsid w:val="00ED12AA"/>
    <w:rsid w:val="00ED12BD"/>
    <w:rsid w:val="00ED1512"/>
    <w:rsid w:val="00ED1636"/>
    <w:rsid w:val="00ED1645"/>
    <w:rsid w:val="00ED2043"/>
    <w:rsid w:val="00ED2143"/>
    <w:rsid w:val="00ED2ACC"/>
    <w:rsid w:val="00ED31FA"/>
    <w:rsid w:val="00ED3509"/>
    <w:rsid w:val="00ED3A27"/>
    <w:rsid w:val="00ED3A9F"/>
    <w:rsid w:val="00ED3B7D"/>
    <w:rsid w:val="00ED3CF1"/>
    <w:rsid w:val="00ED3F17"/>
    <w:rsid w:val="00ED4946"/>
    <w:rsid w:val="00ED534A"/>
    <w:rsid w:val="00ED6039"/>
    <w:rsid w:val="00ED616C"/>
    <w:rsid w:val="00ED6250"/>
    <w:rsid w:val="00ED741B"/>
    <w:rsid w:val="00ED77AB"/>
    <w:rsid w:val="00EE0B12"/>
    <w:rsid w:val="00EE0D0E"/>
    <w:rsid w:val="00EE1443"/>
    <w:rsid w:val="00EE153D"/>
    <w:rsid w:val="00EE1659"/>
    <w:rsid w:val="00EE2459"/>
    <w:rsid w:val="00EE2990"/>
    <w:rsid w:val="00EE3375"/>
    <w:rsid w:val="00EE39A5"/>
    <w:rsid w:val="00EE437C"/>
    <w:rsid w:val="00EE4DAD"/>
    <w:rsid w:val="00EE552D"/>
    <w:rsid w:val="00EE5918"/>
    <w:rsid w:val="00EE61C1"/>
    <w:rsid w:val="00EE6F78"/>
    <w:rsid w:val="00EE7285"/>
    <w:rsid w:val="00EE7312"/>
    <w:rsid w:val="00EE7778"/>
    <w:rsid w:val="00EE7BDF"/>
    <w:rsid w:val="00EE7D8E"/>
    <w:rsid w:val="00EF0038"/>
    <w:rsid w:val="00EF0053"/>
    <w:rsid w:val="00EF0397"/>
    <w:rsid w:val="00EF0C25"/>
    <w:rsid w:val="00EF0C5C"/>
    <w:rsid w:val="00EF0E95"/>
    <w:rsid w:val="00EF0F1F"/>
    <w:rsid w:val="00EF10AE"/>
    <w:rsid w:val="00EF15B1"/>
    <w:rsid w:val="00EF162B"/>
    <w:rsid w:val="00EF1A3C"/>
    <w:rsid w:val="00EF1D2A"/>
    <w:rsid w:val="00EF1E87"/>
    <w:rsid w:val="00EF20F0"/>
    <w:rsid w:val="00EF2254"/>
    <w:rsid w:val="00EF26FB"/>
    <w:rsid w:val="00EF2D47"/>
    <w:rsid w:val="00EF2DE0"/>
    <w:rsid w:val="00EF359C"/>
    <w:rsid w:val="00EF3A09"/>
    <w:rsid w:val="00EF3EDA"/>
    <w:rsid w:val="00EF4574"/>
    <w:rsid w:val="00EF4CBC"/>
    <w:rsid w:val="00EF4E65"/>
    <w:rsid w:val="00EF5C09"/>
    <w:rsid w:val="00EF634B"/>
    <w:rsid w:val="00EF6748"/>
    <w:rsid w:val="00EF6947"/>
    <w:rsid w:val="00EF6B0C"/>
    <w:rsid w:val="00EF6C3A"/>
    <w:rsid w:val="00EF750E"/>
    <w:rsid w:val="00EF786D"/>
    <w:rsid w:val="00EF7A9A"/>
    <w:rsid w:val="00EF7D6D"/>
    <w:rsid w:val="00F006CE"/>
    <w:rsid w:val="00F00792"/>
    <w:rsid w:val="00F008BD"/>
    <w:rsid w:val="00F00EDD"/>
    <w:rsid w:val="00F018B2"/>
    <w:rsid w:val="00F0197B"/>
    <w:rsid w:val="00F02411"/>
    <w:rsid w:val="00F028E0"/>
    <w:rsid w:val="00F02B97"/>
    <w:rsid w:val="00F02BB2"/>
    <w:rsid w:val="00F02F4E"/>
    <w:rsid w:val="00F03C48"/>
    <w:rsid w:val="00F03F64"/>
    <w:rsid w:val="00F0431C"/>
    <w:rsid w:val="00F04ECA"/>
    <w:rsid w:val="00F05D97"/>
    <w:rsid w:val="00F0617D"/>
    <w:rsid w:val="00F0684A"/>
    <w:rsid w:val="00F06910"/>
    <w:rsid w:val="00F06D6B"/>
    <w:rsid w:val="00F07C7A"/>
    <w:rsid w:val="00F07C80"/>
    <w:rsid w:val="00F10100"/>
    <w:rsid w:val="00F106FF"/>
    <w:rsid w:val="00F109D4"/>
    <w:rsid w:val="00F10D4D"/>
    <w:rsid w:val="00F10F9F"/>
    <w:rsid w:val="00F118BF"/>
    <w:rsid w:val="00F11AE3"/>
    <w:rsid w:val="00F11E43"/>
    <w:rsid w:val="00F11F9D"/>
    <w:rsid w:val="00F12779"/>
    <w:rsid w:val="00F1311A"/>
    <w:rsid w:val="00F13231"/>
    <w:rsid w:val="00F13524"/>
    <w:rsid w:val="00F13AEB"/>
    <w:rsid w:val="00F1464E"/>
    <w:rsid w:val="00F14B6C"/>
    <w:rsid w:val="00F15178"/>
    <w:rsid w:val="00F156FF"/>
    <w:rsid w:val="00F15780"/>
    <w:rsid w:val="00F204B2"/>
    <w:rsid w:val="00F204D5"/>
    <w:rsid w:val="00F21A57"/>
    <w:rsid w:val="00F2229E"/>
    <w:rsid w:val="00F22450"/>
    <w:rsid w:val="00F2273A"/>
    <w:rsid w:val="00F232FA"/>
    <w:rsid w:val="00F23996"/>
    <w:rsid w:val="00F23FFE"/>
    <w:rsid w:val="00F246C5"/>
    <w:rsid w:val="00F24AD1"/>
    <w:rsid w:val="00F24BB1"/>
    <w:rsid w:val="00F25296"/>
    <w:rsid w:val="00F2599C"/>
    <w:rsid w:val="00F2669C"/>
    <w:rsid w:val="00F267A0"/>
    <w:rsid w:val="00F268A1"/>
    <w:rsid w:val="00F26CC7"/>
    <w:rsid w:val="00F2752A"/>
    <w:rsid w:val="00F301C0"/>
    <w:rsid w:val="00F3068B"/>
    <w:rsid w:val="00F30B61"/>
    <w:rsid w:val="00F3123B"/>
    <w:rsid w:val="00F31807"/>
    <w:rsid w:val="00F3297D"/>
    <w:rsid w:val="00F337FA"/>
    <w:rsid w:val="00F33ABB"/>
    <w:rsid w:val="00F3458D"/>
    <w:rsid w:val="00F34AFD"/>
    <w:rsid w:val="00F34CDA"/>
    <w:rsid w:val="00F35F91"/>
    <w:rsid w:val="00F3614C"/>
    <w:rsid w:val="00F3690F"/>
    <w:rsid w:val="00F371AB"/>
    <w:rsid w:val="00F40929"/>
    <w:rsid w:val="00F41312"/>
    <w:rsid w:val="00F4192D"/>
    <w:rsid w:val="00F4207F"/>
    <w:rsid w:val="00F422B9"/>
    <w:rsid w:val="00F4274A"/>
    <w:rsid w:val="00F42A27"/>
    <w:rsid w:val="00F4419E"/>
    <w:rsid w:val="00F44904"/>
    <w:rsid w:val="00F44F7B"/>
    <w:rsid w:val="00F45095"/>
    <w:rsid w:val="00F455F8"/>
    <w:rsid w:val="00F45941"/>
    <w:rsid w:val="00F45C02"/>
    <w:rsid w:val="00F4614E"/>
    <w:rsid w:val="00F46291"/>
    <w:rsid w:val="00F467B2"/>
    <w:rsid w:val="00F46826"/>
    <w:rsid w:val="00F46EB9"/>
    <w:rsid w:val="00F474CD"/>
    <w:rsid w:val="00F47B74"/>
    <w:rsid w:val="00F47B9A"/>
    <w:rsid w:val="00F47DF9"/>
    <w:rsid w:val="00F47FDC"/>
    <w:rsid w:val="00F50129"/>
    <w:rsid w:val="00F50555"/>
    <w:rsid w:val="00F5066D"/>
    <w:rsid w:val="00F506E2"/>
    <w:rsid w:val="00F51093"/>
    <w:rsid w:val="00F51C98"/>
    <w:rsid w:val="00F52157"/>
    <w:rsid w:val="00F5226A"/>
    <w:rsid w:val="00F53333"/>
    <w:rsid w:val="00F538A0"/>
    <w:rsid w:val="00F53B2D"/>
    <w:rsid w:val="00F53D4E"/>
    <w:rsid w:val="00F5461D"/>
    <w:rsid w:val="00F54737"/>
    <w:rsid w:val="00F54D87"/>
    <w:rsid w:val="00F5500A"/>
    <w:rsid w:val="00F55885"/>
    <w:rsid w:val="00F55B4F"/>
    <w:rsid w:val="00F565A6"/>
    <w:rsid w:val="00F565EE"/>
    <w:rsid w:val="00F6006D"/>
    <w:rsid w:val="00F600A1"/>
    <w:rsid w:val="00F602CE"/>
    <w:rsid w:val="00F603E0"/>
    <w:rsid w:val="00F60452"/>
    <w:rsid w:val="00F60553"/>
    <w:rsid w:val="00F605A8"/>
    <w:rsid w:val="00F60EFE"/>
    <w:rsid w:val="00F61143"/>
    <w:rsid w:val="00F617E0"/>
    <w:rsid w:val="00F63159"/>
    <w:rsid w:val="00F63588"/>
    <w:rsid w:val="00F63983"/>
    <w:rsid w:val="00F639F3"/>
    <w:rsid w:val="00F63AE7"/>
    <w:rsid w:val="00F63F29"/>
    <w:rsid w:val="00F6437D"/>
    <w:rsid w:val="00F64905"/>
    <w:rsid w:val="00F64BAF"/>
    <w:rsid w:val="00F64F72"/>
    <w:rsid w:val="00F658F2"/>
    <w:rsid w:val="00F65B54"/>
    <w:rsid w:val="00F66DF3"/>
    <w:rsid w:val="00F67A9B"/>
    <w:rsid w:val="00F70FD7"/>
    <w:rsid w:val="00F71DD0"/>
    <w:rsid w:val="00F72C52"/>
    <w:rsid w:val="00F730D6"/>
    <w:rsid w:val="00F73160"/>
    <w:rsid w:val="00F73815"/>
    <w:rsid w:val="00F742F9"/>
    <w:rsid w:val="00F7433C"/>
    <w:rsid w:val="00F754B6"/>
    <w:rsid w:val="00F75BD6"/>
    <w:rsid w:val="00F762FF"/>
    <w:rsid w:val="00F7684E"/>
    <w:rsid w:val="00F76A22"/>
    <w:rsid w:val="00F76A6C"/>
    <w:rsid w:val="00F774E6"/>
    <w:rsid w:val="00F77D7B"/>
    <w:rsid w:val="00F80234"/>
    <w:rsid w:val="00F810A6"/>
    <w:rsid w:val="00F8222F"/>
    <w:rsid w:val="00F82959"/>
    <w:rsid w:val="00F82A17"/>
    <w:rsid w:val="00F831CC"/>
    <w:rsid w:val="00F8330F"/>
    <w:rsid w:val="00F8360E"/>
    <w:rsid w:val="00F838D3"/>
    <w:rsid w:val="00F83983"/>
    <w:rsid w:val="00F83D91"/>
    <w:rsid w:val="00F84132"/>
    <w:rsid w:val="00F845D7"/>
    <w:rsid w:val="00F84615"/>
    <w:rsid w:val="00F84798"/>
    <w:rsid w:val="00F849D1"/>
    <w:rsid w:val="00F852E0"/>
    <w:rsid w:val="00F8545E"/>
    <w:rsid w:val="00F8611C"/>
    <w:rsid w:val="00F8686F"/>
    <w:rsid w:val="00F86B8B"/>
    <w:rsid w:val="00F876CD"/>
    <w:rsid w:val="00F90091"/>
    <w:rsid w:val="00F902E0"/>
    <w:rsid w:val="00F903E8"/>
    <w:rsid w:val="00F90AF3"/>
    <w:rsid w:val="00F91056"/>
    <w:rsid w:val="00F91D5A"/>
    <w:rsid w:val="00F93375"/>
    <w:rsid w:val="00F934DC"/>
    <w:rsid w:val="00F9387C"/>
    <w:rsid w:val="00F94085"/>
    <w:rsid w:val="00F94307"/>
    <w:rsid w:val="00F95001"/>
    <w:rsid w:val="00F956A2"/>
    <w:rsid w:val="00F956F7"/>
    <w:rsid w:val="00F95F34"/>
    <w:rsid w:val="00F966A2"/>
    <w:rsid w:val="00F96884"/>
    <w:rsid w:val="00F969C9"/>
    <w:rsid w:val="00F977EB"/>
    <w:rsid w:val="00F97A54"/>
    <w:rsid w:val="00FA085D"/>
    <w:rsid w:val="00FA0EE3"/>
    <w:rsid w:val="00FA1592"/>
    <w:rsid w:val="00FA1730"/>
    <w:rsid w:val="00FA18CC"/>
    <w:rsid w:val="00FA18DD"/>
    <w:rsid w:val="00FA2C21"/>
    <w:rsid w:val="00FA3564"/>
    <w:rsid w:val="00FA3635"/>
    <w:rsid w:val="00FA3C1C"/>
    <w:rsid w:val="00FA3D94"/>
    <w:rsid w:val="00FA3EF4"/>
    <w:rsid w:val="00FA5276"/>
    <w:rsid w:val="00FA58A3"/>
    <w:rsid w:val="00FA5D5A"/>
    <w:rsid w:val="00FA5E84"/>
    <w:rsid w:val="00FA60E6"/>
    <w:rsid w:val="00FA6955"/>
    <w:rsid w:val="00FA753B"/>
    <w:rsid w:val="00FA77FB"/>
    <w:rsid w:val="00FA7A08"/>
    <w:rsid w:val="00FB031B"/>
    <w:rsid w:val="00FB03A2"/>
    <w:rsid w:val="00FB06B8"/>
    <w:rsid w:val="00FB06DC"/>
    <w:rsid w:val="00FB0F89"/>
    <w:rsid w:val="00FB133B"/>
    <w:rsid w:val="00FB16E6"/>
    <w:rsid w:val="00FB1742"/>
    <w:rsid w:val="00FB19BA"/>
    <w:rsid w:val="00FB1DAE"/>
    <w:rsid w:val="00FB1EB3"/>
    <w:rsid w:val="00FB221B"/>
    <w:rsid w:val="00FB2696"/>
    <w:rsid w:val="00FB32EA"/>
    <w:rsid w:val="00FB3625"/>
    <w:rsid w:val="00FB37D6"/>
    <w:rsid w:val="00FB4051"/>
    <w:rsid w:val="00FB4772"/>
    <w:rsid w:val="00FB4A59"/>
    <w:rsid w:val="00FB4B1B"/>
    <w:rsid w:val="00FB4CF0"/>
    <w:rsid w:val="00FB534C"/>
    <w:rsid w:val="00FB53EE"/>
    <w:rsid w:val="00FB5749"/>
    <w:rsid w:val="00FB591B"/>
    <w:rsid w:val="00FB5CBD"/>
    <w:rsid w:val="00FB6488"/>
    <w:rsid w:val="00FB6B25"/>
    <w:rsid w:val="00FB6E08"/>
    <w:rsid w:val="00FB6EE7"/>
    <w:rsid w:val="00FB7596"/>
    <w:rsid w:val="00FB794D"/>
    <w:rsid w:val="00FB7AAC"/>
    <w:rsid w:val="00FB7C72"/>
    <w:rsid w:val="00FB7D23"/>
    <w:rsid w:val="00FC0072"/>
    <w:rsid w:val="00FC0A05"/>
    <w:rsid w:val="00FC0A78"/>
    <w:rsid w:val="00FC1278"/>
    <w:rsid w:val="00FC20B9"/>
    <w:rsid w:val="00FC2557"/>
    <w:rsid w:val="00FC2605"/>
    <w:rsid w:val="00FC2DD7"/>
    <w:rsid w:val="00FC399F"/>
    <w:rsid w:val="00FC3C69"/>
    <w:rsid w:val="00FC4F34"/>
    <w:rsid w:val="00FC58FA"/>
    <w:rsid w:val="00FC5983"/>
    <w:rsid w:val="00FC5E53"/>
    <w:rsid w:val="00FC651F"/>
    <w:rsid w:val="00FC6813"/>
    <w:rsid w:val="00FC6B7B"/>
    <w:rsid w:val="00FC77F4"/>
    <w:rsid w:val="00FC7E94"/>
    <w:rsid w:val="00FD067C"/>
    <w:rsid w:val="00FD0835"/>
    <w:rsid w:val="00FD15E4"/>
    <w:rsid w:val="00FD161A"/>
    <w:rsid w:val="00FD1805"/>
    <w:rsid w:val="00FD1D21"/>
    <w:rsid w:val="00FD1E42"/>
    <w:rsid w:val="00FD3A16"/>
    <w:rsid w:val="00FD3EB5"/>
    <w:rsid w:val="00FD3F20"/>
    <w:rsid w:val="00FD4623"/>
    <w:rsid w:val="00FD56C7"/>
    <w:rsid w:val="00FD573C"/>
    <w:rsid w:val="00FD5CEE"/>
    <w:rsid w:val="00FD63FF"/>
    <w:rsid w:val="00FD692F"/>
    <w:rsid w:val="00FD6B62"/>
    <w:rsid w:val="00FD707C"/>
    <w:rsid w:val="00FD7A72"/>
    <w:rsid w:val="00FD7C50"/>
    <w:rsid w:val="00FD7F49"/>
    <w:rsid w:val="00FE0808"/>
    <w:rsid w:val="00FE1149"/>
    <w:rsid w:val="00FE1503"/>
    <w:rsid w:val="00FE158E"/>
    <w:rsid w:val="00FE278A"/>
    <w:rsid w:val="00FE2804"/>
    <w:rsid w:val="00FE2C54"/>
    <w:rsid w:val="00FE3075"/>
    <w:rsid w:val="00FE3594"/>
    <w:rsid w:val="00FE3A1E"/>
    <w:rsid w:val="00FE40DA"/>
    <w:rsid w:val="00FE421E"/>
    <w:rsid w:val="00FE4420"/>
    <w:rsid w:val="00FE48FF"/>
    <w:rsid w:val="00FE4A69"/>
    <w:rsid w:val="00FE510D"/>
    <w:rsid w:val="00FE634C"/>
    <w:rsid w:val="00FE71C0"/>
    <w:rsid w:val="00FE72A2"/>
    <w:rsid w:val="00FE77B2"/>
    <w:rsid w:val="00FE787C"/>
    <w:rsid w:val="00FE7903"/>
    <w:rsid w:val="00FF07C6"/>
    <w:rsid w:val="00FF14F0"/>
    <w:rsid w:val="00FF2073"/>
    <w:rsid w:val="00FF25E0"/>
    <w:rsid w:val="00FF2896"/>
    <w:rsid w:val="00FF2EC6"/>
    <w:rsid w:val="00FF350B"/>
    <w:rsid w:val="00FF3C37"/>
    <w:rsid w:val="00FF4321"/>
    <w:rsid w:val="00FF49C2"/>
    <w:rsid w:val="00FF641D"/>
    <w:rsid w:val="00FF66F7"/>
    <w:rsid w:val="00FF69B2"/>
    <w:rsid w:val="00FF6D59"/>
    <w:rsid w:val="00FF7304"/>
    <w:rsid w:val="00FF755D"/>
    <w:rsid w:val="00FF7805"/>
    <w:rsid w:val="00FF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C7301"/>
  <w15:docId w15:val="{AD3C9118-EB4B-401A-B1A0-16AF552F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43FE1"/>
    <w:rPr>
      <w:sz w:val="24"/>
      <w:szCs w:val="24"/>
    </w:rPr>
  </w:style>
  <w:style w:type="paragraph" w:styleId="Heading1">
    <w:name w:val="heading 1"/>
    <w:basedOn w:val="Normal"/>
    <w:next w:val="Normal"/>
    <w:link w:val="Heading1Char"/>
    <w:qFormat/>
    <w:rsid w:val="00343FE1"/>
    <w:pPr>
      <w:keepNext/>
      <w:pBdr>
        <w:bottom w:val="single" w:sz="24" w:space="2" w:color="auto"/>
      </w:pBdr>
      <w:spacing w:before="120" w:after="480"/>
      <w:outlineLvl w:val="0"/>
    </w:pPr>
    <w:rPr>
      <w:rFonts w:ascii="Arial" w:hAnsi="Arial"/>
      <w:b/>
      <w:kern w:val="28"/>
      <w:sz w:val="48"/>
      <w:szCs w:val="20"/>
    </w:rPr>
  </w:style>
  <w:style w:type="paragraph" w:styleId="Heading2">
    <w:name w:val="heading 2"/>
    <w:basedOn w:val="Normal"/>
    <w:next w:val="TopLine"/>
    <w:link w:val="Heading2Char"/>
    <w:qFormat/>
    <w:rsid w:val="00343FE1"/>
    <w:pPr>
      <w:keepNext/>
      <w:pageBreakBefore/>
      <w:spacing w:after="60"/>
      <w:outlineLvl w:val="1"/>
    </w:pPr>
    <w:rPr>
      <w:rFonts w:ascii="Arial" w:hAnsi="Arial"/>
      <w:b/>
      <w:sz w:val="40"/>
      <w:szCs w:val="20"/>
    </w:rPr>
  </w:style>
  <w:style w:type="paragraph" w:styleId="Heading3">
    <w:name w:val="heading 3"/>
    <w:basedOn w:val="Normal"/>
    <w:next w:val="TopLine"/>
    <w:link w:val="Heading3Char"/>
    <w:qFormat/>
    <w:rsid w:val="00343FE1"/>
    <w:pPr>
      <w:keepNext/>
      <w:pageBreakBefore/>
      <w:spacing w:after="60"/>
      <w:outlineLvl w:val="2"/>
    </w:pPr>
    <w:rPr>
      <w:rFonts w:ascii="Arial" w:hAnsi="Arial"/>
      <w:b/>
      <w:i/>
      <w:sz w:val="36"/>
      <w:szCs w:val="20"/>
    </w:rPr>
  </w:style>
  <w:style w:type="paragraph" w:styleId="Heading4">
    <w:name w:val="heading 4"/>
    <w:basedOn w:val="Heading3"/>
    <w:next w:val="TopLine"/>
    <w:link w:val="Heading4Char"/>
    <w:qFormat/>
    <w:rsid w:val="00343FE1"/>
    <w:pPr>
      <w:outlineLvl w:val="3"/>
    </w:pPr>
    <w:rPr>
      <w:i w:val="0"/>
      <w:sz w:val="32"/>
      <w:szCs w:val="24"/>
    </w:rPr>
  </w:style>
  <w:style w:type="paragraph" w:styleId="Heading5">
    <w:name w:val="heading 5"/>
    <w:basedOn w:val="Heading3"/>
    <w:next w:val="BlockText"/>
    <w:link w:val="Heading5Char"/>
    <w:qFormat/>
    <w:rsid w:val="00343FE1"/>
    <w:pPr>
      <w:pageBreakBefore w:val="0"/>
      <w:outlineLvl w:val="4"/>
    </w:pPr>
    <w:rPr>
      <w:i w:val="0"/>
      <w:vanish/>
      <w:sz w:val="22"/>
    </w:rPr>
  </w:style>
  <w:style w:type="paragraph" w:styleId="Heading9">
    <w:name w:val="heading 9"/>
    <w:basedOn w:val="Heading5"/>
    <w:next w:val="Normal"/>
    <w:link w:val="Heading9Char"/>
    <w:qFormat/>
    <w:rsid w:val="00343FE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
    <w:name w:val="Top Line"/>
    <w:basedOn w:val="Normal"/>
    <w:next w:val="Heading4"/>
    <w:rsid w:val="00343FE1"/>
    <w:pPr>
      <w:pBdr>
        <w:top w:val="single" w:sz="12" w:space="1" w:color="auto"/>
        <w:between w:val="single" w:sz="12" w:space="1" w:color="auto"/>
      </w:pBdr>
      <w:spacing w:before="120" w:after="120"/>
      <w:ind w:left="1800"/>
    </w:pPr>
    <w:rPr>
      <w:sz w:val="22"/>
      <w:szCs w:val="20"/>
    </w:rPr>
  </w:style>
  <w:style w:type="paragraph" w:styleId="BlockText">
    <w:name w:val="Block Text"/>
    <w:aliases w:val="Block Text Char1 Char,Block Text Char Char Char,Block Text Char1 Char Char Char,Block Text Char Char1 Char Char Char,Block Text Char1 Char Char Char Char Char,Block Text Char Char1 Char Char Char Char Char,Block Text Char Char"/>
    <w:basedOn w:val="Normal"/>
    <w:link w:val="BlockTextChar"/>
    <w:rsid w:val="00343FE1"/>
    <w:pPr>
      <w:keepLines/>
      <w:suppressAutoHyphens/>
      <w:ind w:left="1800"/>
    </w:pPr>
    <w:rPr>
      <w:sz w:val="22"/>
    </w:rPr>
  </w:style>
  <w:style w:type="character" w:customStyle="1" w:styleId="BlockTextChar">
    <w:name w:val="Block Text Char"/>
    <w:aliases w:val="Block Text Char1 Char Char,Block Text Char Char Char Char,Block Text Char1 Char Char Char Char,Block Text Char Char1 Char Char Char Char,Block Text Char1 Char Char Char Char Char Char,Block Text Char Char1 Char Char Char Char Char Char"/>
    <w:basedOn w:val="DefaultParagraphFont"/>
    <w:link w:val="BlockText"/>
    <w:rsid w:val="00343FE1"/>
    <w:rPr>
      <w:sz w:val="22"/>
      <w:szCs w:val="24"/>
    </w:rPr>
  </w:style>
  <w:style w:type="numbering" w:customStyle="1" w:styleId="Style2">
    <w:name w:val="Style2"/>
    <w:basedOn w:val="NoList"/>
    <w:rsid w:val="00343FE1"/>
    <w:pPr>
      <w:numPr>
        <w:numId w:val="4"/>
      </w:numPr>
    </w:pPr>
  </w:style>
  <w:style w:type="paragraph" w:styleId="Footer">
    <w:name w:val="footer"/>
    <w:basedOn w:val="Normal"/>
    <w:link w:val="FooterChar"/>
    <w:rsid w:val="00343FE1"/>
    <w:pPr>
      <w:tabs>
        <w:tab w:val="center" w:pos="4320"/>
        <w:tab w:val="right" w:pos="8640"/>
      </w:tabs>
    </w:pPr>
    <w:rPr>
      <w:sz w:val="22"/>
    </w:rPr>
  </w:style>
  <w:style w:type="paragraph" w:customStyle="1" w:styleId="copyright">
    <w:name w:val="copyright"/>
    <w:rsid w:val="00343FE1"/>
    <w:rPr>
      <w:rFonts w:ascii="Arial" w:hAnsi="Arial"/>
      <w:noProof/>
      <w:sz w:val="16"/>
    </w:rPr>
  </w:style>
  <w:style w:type="paragraph" w:customStyle="1" w:styleId="Bullet1">
    <w:name w:val="Bullet 1"/>
    <w:basedOn w:val="BlockText"/>
    <w:rsid w:val="00343FE1"/>
    <w:pPr>
      <w:numPr>
        <w:numId w:val="2"/>
      </w:numPr>
    </w:pPr>
  </w:style>
  <w:style w:type="paragraph" w:customStyle="1" w:styleId="BulletDash1">
    <w:name w:val="Bullet Dash 1"/>
    <w:basedOn w:val="Normal"/>
    <w:rsid w:val="00343FE1"/>
    <w:pPr>
      <w:numPr>
        <w:numId w:val="1"/>
      </w:numPr>
      <w:tabs>
        <w:tab w:val="clear" w:pos="360"/>
      </w:tabs>
      <w:ind w:left="2520"/>
    </w:pPr>
    <w:rPr>
      <w:sz w:val="22"/>
      <w:szCs w:val="22"/>
    </w:rPr>
  </w:style>
  <w:style w:type="paragraph" w:customStyle="1" w:styleId="BlockCode">
    <w:name w:val="Block Code"/>
    <w:basedOn w:val="BlockText"/>
    <w:link w:val="BlockCodeChar"/>
    <w:rsid w:val="00343FE1"/>
    <w:pPr>
      <w:pBdr>
        <w:top w:val="single" w:sz="12" w:space="1" w:color="auto"/>
        <w:left w:val="single" w:sz="12" w:space="1" w:color="auto"/>
        <w:bottom w:val="single" w:sz="12" w:space="1" w:color="auto"/>
        <w:right w:val="single" w:sz="12" w:space="1" w:color="auto"/>
      </w:pBdr>
      <w:ind w:left="1890" w:right="90"/>
    </w:pPr>
    <w:rPr>
      <w:rFonts w:ascii="Courier New" w:hAnsi="Courier New"/>
      <w:noProof/>
      <w:sz w:val="18"/>
    </w:rPr>
  </w:style>
  <w:style w:type="character" w:customStyle="1" w:styleId="BlockCodeChar">
    <w:name w:val="Block Code Char"/>
    <w:basedOn w:val="DefaultParagraphFont"/>
    <w:link w:val="BlockCode"/>
    <w:rsid w:val="00343FE1"/>
    <w:rPr>
      <w:rFonts w:ascii="Courier New" w:hAnsi="Courier New"/>
      <w:noProof/>
      <w:sz w:val="18"/>
      <w:szCs w:val="24"/>
    </w:rPr>
  </w:style>
  <w:style w:type="paragraph" w:customStyle="1" w:styleId="BlockLine">
    <w:name w:val="Block Line"/>
    <w:basedOn w:val="Normal"/>
    <w:next w:val="Heading5"/>
    <w:link w:val="BlockLineChar"/>
    <w:rsid w:val="00343FE1"/>
    <w:pPr>
      <w:pBdr>
        <w:top w:val="single" w:sz="6" w:space="1" w:color="auto"/>
        <w:between w:val="single" w:sz="6" w:space="1" w:color="auto"/>
      </w:pBdr>
      <w:spacing w:before="240"/>
      <w:ind w:left="1800"/>
      <w:jc w:val="right"/>
    </w:pPr>
    <w:rPr>
      <w:i/>
      <w:sz w:val="18"/>
      <w:szCs w:val="20"/>
    </w:rPr>
  </w:style>
  <w:style w:type="character" w:customStyle="1" w:styleId="BlockLineChar">
    <w:name w:val="Block Line Char"/>
    <w:basedOn w:val="DefaultParagraphFont"/>
    <w:link w:val="BlockLine"/>
    <w:rsid w:val="00343FE1"/>
    <w:rPr>
      <w:i/>
      <w:sz w:val="18"/>
    </w:rPr>
  </w:style>
  <w:style w:type="paragraph" w:customStyle="1" w:styleId="Heading3cont">
    <w:name w:val="Heading 3 cont."/>
    <w:basedOn w:val="Heading3"/>
    <w:next w:val="TopLine"/>
    <w:link w:val="Heading3contChar"/>
    <w:rsid w:val="00343FE1"/>
    <w:pPr>
      <w:outlineLvl w:val="9"/>
    </w:pPr>
  </w:style>
  <w:style w:type="character" w:styleId="Hyperlink">
    <w:name w:val="Hyperlink"/>
    <w:basedOn w:val="DefaultParagraphFont"/>
    <w:rsid w:val="00343FE1"/>
    <w:rPr>
      <w:color w:val="0000FF"/>
      <w:u w:val="single"/>
    </w:rPr>
  </w:style>
  <w:style w:type="paragraph" w:customStyle="1" w:styleId="TableHeading">
    <w:name w:val="Table Heading"/>
    <w:basedOn w:val="Heading3"/>
    <w:next w:val="Normal"/>
    <w:rsid w:val="00343FE1"/>
    <w:pPr>
      <w:pageBreakBefore w:val="0"/>
      <w:spacing w:before="80" w:after="120" w:line="280" w:lineRule="exact"/>
      <w:jc w:val="center"/>
      <w:outlineLvl w:val="9"/>
    </w:pPr>
    <w:rPr>
      <w:i w:val="0"/>
      <w:sz w:val="22"/>
    </w:rPr>
  </w:style>
  <w:style w:type="paragraph" w:customStyle="1" w:styleId="table-text">
    <w:name w:val="table-text"/>
    <w:basedOn w:val="Normal"/>
    <w:link w:val="table-textChar"/>
    <w:rsid w:val="00343FE1"/>
    <w:pPr>
      <w:spacing w:before="40" w:after="60"/>
    </w:pPr>
    <w:rPr>
      <w:sz w:val="20"/>
      <w:szCs w:val="20"/>
    </w:rPr>
  </w:style>
  <w:style w:type="character" w:customStyle="1" w:styleId="table-textChar">
    <w:name w:val="table-text Char"/>
    <w:basedOn w:val="DefaultParagraphFont"/>
    <w:link w:val="table-text"/>
    <w:rsid w:val="00343FE1"/>
  </w:style>
  <w:style w:type="character" w:customStyle="1" w:styleId="CourseTitle">
    <w:name w:val="Course Title"/>
    <w:basedOn w:val="DefaultParagraphFont"/>
    <w:rsid w:val="00343FE1"/>
    <w:rPr>
      <w:rFonts w:ascii="Arial" w:hAnsi="Arial"/>
      <w:i/>
      <w:sz w:val="22"/>
    </w:rPr>
  </w:style>
  <w:style w:type="character" w:customStyle="1" w:styleId="LessonNumber">
    <w:name w:val="Lesson Number"/>
    <w:basedOn w:val="DefaultParagraphFont"/>
    <w:rsid w:val="00343FE1"/>
    <w:rPr>
      <w:rFonts w:ascii="Arial" w:hAnsi="Arial"/>
      <w:sz w:val="22"/>
    </w:rPr>
  </w:style>
  <w:style w:type="paragraph" w:customStyle="1" w:styleId="DraftDate">
    <w:name w:val="Draft Date"/>
    <w:rsid w:val="00343FE1"/>
    <w:pPr>
      <w:widowControl w:val="0"/>
      <w:jc w:val="center"/>
    </w:pPr>
    <w:rPr>
      <w:rFonts w:ascii="Arial" w:hAnsi="Arial"/>
      <w:noProof/>
      <w:vanish/>
      <w:sz w:val="16"/>
    </w:rPr>
  </w:style>
  <w:style w:type="paragraph" w:customStyle="1" w:styleId="Footero">
    <w:name w:val="Footero"/>
    <w:basedOn w:val="Footer"/>
    <w:rsid w:val="00343FE1"/>
    <w:pPr>
      <w:tabs>
        <w:tab w:val="clear" w:pos="4320"/>
        <w:tab w:val="clear" w:pos="8640"/>
        <w:tab w:val="right" w:pos="9360"/>
      </w:tabs>
    </w:pPr>
  </w:style>
  <w:style w:type="character" w:customStyle="1" w:styleId="LessonTitle">
    <w:name w:val="Lesson Title"/>
    <w:basedOn w:val="DefaultParagraphFont"/>
    <w:rsid w:val="00343FE1"/>
    <w:rPr>
      <w:rFonts w:ascii="Arial" w:hAnsi="Arial"/>
      <w:i/>
      <w:sz w:val="22"/>
    </w:rPr>
  </w:style>
  <w:style w:type="paragraph" w:styleId="Header">
    <w:name w:val="header"/>
    <w:basedOn w:val="Normal"/>
    <w:link w:val="HeaderChar"/>
    <w:rsid w:val="00343FE1"/>
    <w:pPr>
      <w:tabs>
        <w:tab w:val="center" w:pos="4320"/>
        <w:tab w:val="right" w:pos="8640"/>
      </w:tabs>
    </w:pPr>
    <w:rPr>
      <w:sz w:val="22"/>
    </w:rPr>
  </w:style>
  <w:style w:type="paragraph" w:customStyle="1" w:styleId="OddHeader">
    <w:name w:val="OddHeader"/>
    <w:basedOn w:val="Header"/>
    <w:rsid w:val="00343FE1"/>
    <w:pPr>
      <w:tabs>
        <w:tab w:val="clear" w:pos="8640"/>
        <w:tab w:val="right" w:pos="9360"/>
      </w:tabs>
    </w:pPr>
    <w:rPr>
      <w:rFonts w:ascii="Arial" w:hAnsi="Arial"/>
      <w:b/>
      <w:i/>
      <w:vanish/>
      <w:color w:val="C0C0C0"/>
    </w:rPr>
  </w:style>
  <w:style w:type="paragraph" w:customStyle="1" w:styleId="EvenHeader">
    <w:name w:val="EvenHeader"/>
    <w:basedOn w:val="Header"/>
    <w:rsid w:val="00343FE1"/>
    <w:rPr>
      <w:rFonts w:ascii="Arial" w:hAnsi="Arial"/>
      <w:b/>
      <w:i/>
      <w:vanish/>
      <w:color w:val="C0C0C0"/>
    </w:rPr>
  </w:style>
  <w:style w:type="numbering" w:customStyle="1" w:styleId="Style1">
    <w:name w:val="Style1"/>
    <w:basedOn w:val="NoList"/>
    <w:rsid w:val="00343FE1"/>
    <w:pPr>
      <w:numPr>
        <w:numId w:val="5"/>
      </w:numPr>
    </w:pPr>
  </w:style>
  <w:style w:type="character" w:styleId="PageNumber">
    <w:name w:val="page number"/>
    <w:basedOn w:val="DefaultParagraphFont"/>
    <w:rsid w:val="00343FE1"/>
  </w:style>
  <w:style w:type="paragraph" w:styleId="TOC1">
    <w:name w:val="toc 1"/>
    <w:basedOn w:val="Normal"/>
    <w:next w:val="Normal"/>
    <w:autoRedefine/>
    <w:rsid w:val="00343FE1"/>
    <w:pPr>
      <w:tabs>
        <w:tab w:val="right" w:leader="dot" w:pos="9360"/>
      </w:tabs>
      <w:spacing w:before="240" w:after="240"/>
    </w:pPr>
    <w:rPr>
      <w:b/>
      <w:caps/>
      <w:sz w:val="22"/>
    </w:rPr>
  </w:style>
  <w:style w:type="paragraph" w:styleId="TOC3">
    <w:name w:val="toc 3"/>
    <w:basedOn w:val="Normal"/>
    <w:next w:val="Normal"/>
    <w:autoRedefine/>
    <w:rsid w:val="00343FE1"/>
    <w:pPr>
      <w:ind w:left="440"/>
    </w:pPr>
    <w:rPr>
      <w:i/>
      <w:sz w:val="20"/>
    </w:rPr>
  </w:style>
  <w:style w:type="paragraph" w:styleId="TOC2">
    <w:name w:val="toc 2"/>
    <w:basedOn w:val="Normal"/>
    <w:next w:val="Normal"/>
    <w:autoRedefine/>
    <w:rsid w:val="00343FE1"/>
    <w:pPr>
      <w:tabs>
        <w:tab w:val="right" w:leader="dot" w:pos="9360"/>
      </w:tabs>
      <w:ind w:left="220"/>
    </w:pPr>
    <w:rPr>
      <w:smallCaps/>
      <w:sz w:val="20"/>
    </w:rPr>
  </w:style>
  <w:style w:type="paragraph" w:customStyle="1" w:styleId="Hotword">
    <w:name w:val="Hotword"/>
    <w:basedOn w:val="BlockText"/>
    <w:link w:val="HotwordChar"/>
    <w:rsid w:val="00343FE1"/>
    <w:rPr>
      <w:i/>
      <w:iCs/>
    </w:rPr>
  </w:style>
  <w:style w:type="character" w:customStyle="1" w:styleId="HotwordChar">
    <w:name w:val="Hotword Char"/>
    <w:basedOn w:val="BlockTextChar"/>
    <w:link w:val="Hotword"/>
    <w:rsid w:val="00343FE1"/>
    <w:rPr>
      <w:i/>
      <w:iCs/>
      <w:sz w:val="22"/>
      <w:szCs w:val="24"/>
    </w:rPr>
  </w:style>
  <w:style w:type="paragraph" w:customStyle="1" w:styleId="Footnote">
    <w:name w:val="Footnote"/>
    <w:basedOn w:val="BlockText"/>
    <w:rsid w:val="00343FE1"/>
    <w:rPr>
      <w:sz w:val="16"/>
    </w:rPr>
  </w:style>
  <w:style w:type="paragraph" w:customStyle="1" w:styleId="TableBullet">
    <w:name w:val="Table Bullet"/>
    <w:basedOn w:val="table-text"/>
    <w:rsid w:val="00343FE1"/>
    <w:pPr>
      <w:numPr>
        <w:numId w:val="3"/>
      </w:numPr>
    </w:pPr>
  </w:style>
  <w:style w:type="paragraph" w:customStyle="1" w:styleId="NumberList">
    <w:name w:val="Number List"/>
    <w:basedOn w:val="Bullet1"/>
    <w:rsid w:val="00343FE1"/>
    <w:pPr>
      <w:numPr>
        <w:numId w:val="4"/>
      </w:numPr>
    </w:pPr>
  </w:style>
  <w:style w:type="paragraph" w:styleId="TOC4">
    <w:name w:val="toc 4"/>
    <w:basedOn w:val="Normal"/>
    <w:next w:val="Normal"/>
    <w:autoRedefine/>
    <w:rsid w:val="00343FE1"/>
    <w:pPr>
      <w:ind w:left="720"/>
    </w:pPr>
    <w:rPr>
      <w:sz w:val="20"/>
    </w:rPr>
  </w:style>
  <w:style w:type="character" w:customStyle="1" w:styleId="Heading3Char">
    <w:name w:val="Heading 3 Char"/>
    <w:basedOn w:val="DefaultParagraphFont"/>
    <w:link w:val="Heading3"/>
    <w:rsid w:val="00343FE1"/>
    <w:rPr>
      <w:rFonts w:ascii="Arial" w:hAnsi="Arial"/>
      <w:b/>
      <w:i/>
      <w:sz w:val="36"/>
    </w:rPr>
  </w:style>
  <w:style w:type="character" w:customStyle="1" w:styleId="Heading3contChar">
    <w:name w:val="Heading 3 cont. Char"/>
    <w:basedOn w:val="Heading3Char"/>
    <w:link w:val="Heading3cont"/>
    <w:rsid w:val="00343FE1"/>
    <w:rPr>
      <w:rFonts w:ascii="Arial" w:hAnsi="Arial"/>
      <w:b/>
      <w:i/>
      <w:sz w:val="36"/>
    </w:rPr>
  </w:style>
  <w:style w:type="paragraph" w:styleId="BalloonText">
    <w:name w:val="Balloon Text"/>
    <w:basedOn w:val="Normal"/>
    <w:link w:val="BalloonTextChar"/>
    <w:semiHidden/>
    <w:rsid w:val="00343FE1"/>
    <w:rPr>
      <w:rFonts w:ascii="Tahoma" w:hAnsi="Tahoma" w:cs="Tahoma"/>
      <w:sz w:val="16"/>
      <w:szCs w:val="16"/>
    </w:rPr>
  </w:style>
  <w:style w:type="paragraph" w:customStyle="1" w:styleId="Blocklinehidden">
    <w:name w:val="Block line (hidden)"/>
    <w:basedOn w:val="BlockLine"/>
    <w:next w:val="Heading5"/>
    <w:rsid w:val="00343FE1"/>
    <w:rPr>
      <w:vanish/>
      <w:szCs w:val="22"/>
    </w:rPr>
  </w:style>
  <w:style w:type="paragraph" w:customStyle="1" w:styleId="Heading4cont">
    <w:name w:val="Heading 4 cont."/>
    <w:basedOn w:val="Heading4"/>
    <w:next w:val="TopLine"/>
    <w:rsid w:val="00343FE1"/>
    <w:rPr>
      <w:i/>
    </w:rPr>
  </w:style>
  <w:style w:type="character" w:customStyle="1" w:styleId="Heading1Char">
    <w:name w:val="Heading 1 Char"/>
    <w:basedOn w:val="DefaultParagraphFont"/>
    <w:link w:val="Heading1"/>
    <w:rsid w:val="00343FE1"/>
    <w:rPr>
      <w:rFonts w:ascii="Arial" w:hAnsi="Arial"/>
      <w:b/>
      <w:kern w:val="28"/>
      <w:sz w:val="48"/>
    </w:rPr>
  </w:style>
  <w:style w:type="numbering" w:customStyle="1" w:styleId="Style3">
    <w:name w:val="Style3"/>
    <w:basedOn w:val="NoList"/>
    <w:rsid w:val="00343FE1"/>
    <w:pPr>
      <w:numPr>
        <w:numId w:val="6"/>
      </w:numPr>
    </w:pPr>
  </w:style>
  <w:style w:type="table" w:customStyle="1" w:styleId="TableHide">
    <w:name w:val="Table Hide"/>
    <w:basedOn w:val="TableNormal"/>
    <w:rsid w:val="00343FE1"/>
    <w:tblPr/>
  </w:style>
  <w:style w:type="table" w:styleId="TableGrid">
    <w:name w:val="Table Grid"/>
    <w:basedOn w:val="TableNormal"/>
    <w:rsid w:val="00343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0C0C0"/>
      </w:tcPr>
    </w:tblStylePr>
  </w:style>
  <w:style w:type="paragraph" w:customStyle="1" w:styleId="Numbersublist">
    <w:name w:val="Number sublist"/>
    <w:basedOn w:val="Normal"/>
    <w:rsid w:val="00343FE1"/>
    <w:pPr>
      <w:numPr>
        <w:numId w:val="5"/>
      </w:numPr>
    </w:pPr>
    <w:rPr>
      <w:sz w:val="22"/>
    </w:rPr>
  </w:style>
  <w:style w:type="paragraph" w:customStyle="1" w:styleId="BulletQuestions">
    <w:name w:val="Bullet Questions"/>
    <w:basedOn w:val="Normal"/>
    <w:rsid w:val="00343FE1"/>
    <w:pPr>
      <w:numPr>
        <w:numId w:val="7"/>
      </w:numPr>
    </w:pPr>
    <w:rPr>
      <w:sz w:val="22"/>
    </w:rPr>
  </w:style>
  <w:style w:type="paragraph" w:customStyle="1" w:styleId="Tablesub-step">
    <w:name w:val="Table sub-step"/>
    <w:rsid w:val="00343FE1"/>
    <w:pPr>
      <w:numPr>
        <w:numId w:val="6"/>
      </w:numPr>
    </w:pPr>
    <w:rPr>
      <w:szCs w:val="22"/>
    </w:rPr>
  </w:style>
  <w:style w:type="paragraph" w:customStyle="1" w:styleId="Numberedsublist">
    <w:name w:val="Numbered sub list"/>
    <w:basedOn w:val="Normal"/>
    <w:rsid w:val="00343FE1"/>
  </w:style>
  <w:style w:type="paragraph" w:customStyle="1" w:styleId="NumberListTable">
    <w:name w:val="Number List Table"/>
    <w:basedOn w:val="NumberList"/>
    <w:rsid w:val="00343FE1"/>
    <w:rPr>
      <w:sz w:val="20"/>
    </w:rPr>
  </w:style>
  <w:style w:type="paragraph" w:customStyle="1" w:styleId="NumberListHidden">
    <w:name w:val="Number List Hidden"/>
    <w:basedOn w:val="NumberList"/>
    <w:rsid w:val="00343FE1"/>
    <w:rPr>
      <w:vanish/>
    </w:rPr>
  </w:style>
  <w:style w:type="paragraph" w:customStyle="1" w:styleId="MainText">
    <w:name w:val="Main Text"/>
    <w:link w:val="MainTextChar"/>
    <w:rsid w:val="00861651"/>
    <w:pPr>
      <w:keepLines/>
      <w:numPr>
        <w:numId w:val="8"/>
      </w:numPr>
      <w:suppressAutoHyphens/>
      <w:spacing w:before="120" w:after="120"/>
    </w:pPr>
    <w:rPr>
      <w:sz w:val="24"/>
      <w:szCs w:val="24"/>
    </w:rPr>
  </w:style>
  <w:style w:type="paragraph" w:customStyle="1" w:styleId="MainRoundBullet">
    <w:name w:val="Main Round Bullet"/>
    <w:rsid w:val="00861651"/>
    <w:pPr>
      <w:numPr>
        <w:ilvl w:val="1"/>
        <w:numId w:val="8"/>
      </w:numPr>
    </w:pPr>
    <w:rPr>
      <w:sz w:val="24"/>
      <w:szCs w:val="24"/>
    </w:rPr>
  </w:style>
  <w:style w:type="paragraph" w:customStyle="1" w:styleId="MainDashBullet">
    <w:name w:val="Main Dash Bullet"/>
    <w:rsid w:val="00861651"/>
    <w:pPr>
      <w:numPr>
        <w:ilvl w:val="2"/>
        <w:numId w:val="8"/>
      </w:numPr>
    </w:pPr>
    <w:rPr>
      <w:sz w:val="24"/>
      <w:szCs w:val="24"/>
    </w:rPr>
  </w:style>
  <w:style w:type="paragraph" w:customStyle="1" w:styleId="MainDiamondBullet">
    <w:name w:val="Main Diamond Bullet"/>
    <w:rsid w:val="00861651"/>
    <w:pPr>
      <w:numPr>
        <w:ilvl w:val="3"/>
        <w:numId w:val="8"/>
      </w:numPr>
    </w:pPr>
    <w:rPr>
      <w:sz w:val="24"/>
      <w:szCs w:val="24"/>
    </w:rPr>
  </w:style>
  <w:style w:type="character" w:customStyle="1" w:styleId="MainTextChar">
    <w:name w:val="Main Text Char"/>
    <w:basedOn w:val="DefaultParagraphFont"/>
    <w:link w:val="MainText"/>
    <w:locked/>
    <w:rsid w:val="00861651"/>
    <w:rPr>
      <w:sz w:val="24"/>
      <w:szCs w:val="24"/>
    </w:rPr>
  </w:style>
  <w:style w:type="character" w:customStyle="1" w:styleId="MainItalics">
    <w:name w:val="Main Italics"/>
    <w:rsid w:val="00861651"/>
    <w:rPr>
      <w:i/>
      <w:iCs w:val="0"/>
    </w:rPr>
  </w:style>
  <w:style w:type="character" w:customStyle="1" w:styleId="MainTextIndentedCharChar">
    <w:name w:val="Main Text Indented Char Char"/>
    <w:basedOn w:val="DefaultParagraphFont"/>
    <w:link w:val="MainTextIndented"/>
    <w:locked/>
    <w:rsid w:val="00861651"/>
    <w:rPr>
      <w:sz w:val="24"/>
      <w:szCs w:val="24"/>
    </w:rPr>
  </w:style>
  <w:style w:type="paragraph" w:customStyle="1" w:styleId="MainTextIndented">
    <w:name w:val="Main Text Indented"/>
    <w:link w:val="MainTextIndentedCharChar"/>
    <w:rsid w:val="00861651"/>
    <w:pPr>
      <w:keepLines/>
      <w:numPr>
        <w:numId w:val="9"/>
      </w:numPr>
      <w:tabs>
        <w:tab w:val="num" w:pos="1800"/>
      </w:tabs>
      <w:suppressAutoHyphens/>
      <w:spacing w:before="120" w:after="120"/>
    </w:pPr>
    <w:rPr>
      <w:sz w:val="24"/>
      <w:szCs w:val="24"/>
    </w:rPr>
  </w:style>
  <w:style w:type="paragraph" w:styleId="NormalWeb">
    <w:name w:val="Normal (Web)"/>
    <w:basedOn w:val="Normal"/>
    <w:uiPriority w:val="99"/>
    <w:unhideWhenUsed/>
    <w:rsid w:val="00847DEE"/>
    <w:pPr>
      <w:spacing w:before="100" w:beforeAutospacing="1" w:after="100" w:afterAutospacing="1"/>
    </w:pPr>
  </w:style>
  <w:style w:type="character" w:customStyle="1" w:styleId="apple-converted-space">
    <w:name w:val="apple-converted-space"/>
    <w:basedOn w:val="DefaultParagraphFont"/>
    <w:rsid w:val="00847DEE"/>
  </w:style>
  <w:style w:type="character" w:styleId="Emphasis">
    <w:name w:val="Emphasis"/>
    <w:basedOn w:val="DefaultParagraphFont"/>
    <w:uiPriority w:val="20"/>
    <w:qFormat/>
    <w:rsid w:val="00847DEE"/>
    <w:rPr>
      <w:i/>
      <w:iCs/>
    </w:rPr>
  </w:style>
  <w:style w:type="character" w:customStyle="1" w:styleId="Heading5Char">
    <w:name w:val="Heading 5 Char"/>
    <w:basedOn w:val="DefaultParagraphFont"/>
    <w:link w:val="Heading5"/>
    <w:rsid w:val="006B4796"/>
    <w:rPr>
      <w:rFonts w:ascii="Arial" w:hAnsi="Arial"/>
      <w:b/>
      <w:vanish/>
      <w:sz w:val="22"/>
    </w:rPr>
  </w:style>
  <w:style w:type="character" w:customStyle="1" w:styleId="Heading2Char">
    <w:name w:val="Heading 2 Char"/>
    <w:basedOn w:val="DefaultParagraphFont"/>
    <w:link w:val="Heading2"/>
    <w:rsid w:val="006B4796"/>
    <w:rPr>
      <w:rFonts w:ascii="Arial" w:hAnsi="Arial"/>
      <w:b/>
      <w:sz w:val="40"/>
    </w:rPr>
  </w:style>
  <w:style w:type="character" w:styleId="CommentReference">
    <w:name w:val="annotation reference"/>
    <w:basedOn w:val="DefaultParagraphFont"/>
    <w:unhideWhenUsed/>
    <w:rsid w:val="00AE6A25"/>
    <w:rPr>
      <w:sz w:val="16"/>
      <w:szCs w:val="16"/>
    </w:rPr>
  </w:style>
  <w:style w:type="paragraph" w:styleId="CommentText">
    <w:name w:val="annotation text"/>
    <w:basedOn w:val="Normal"/>
    <w:link w:val="CommentTextChar"/>
    <w:unhideWhenUsed/>
    <w:rsid w:val="00AE6A25"/>
    <w:rPr>
      <w:sz w:val="20"/>
      <w:szCs w:val="20"/>
    </w:rPr>
  </w:style>
  <w:style w:type="character" w:customStyle="1" w:styleId="CommentTextChar">
    <w:name w:val="Comment Text Char"/>
    <w:basedOn w:val="DefaultParagraphFont"/>
    <w:link w:val="CommentText"/>
    <w:rsid w:val="00AE6A25"/>
  </w:style>
  <w:style w:type="paragraph" w:styleId="CommentSubject">
    <w:name w:val="annotation subject"/>
    <w:basedOn w:val="CommentText"/>
    <w:next w:val="CommentText"/>
    <w:link w:val="CommentSubjectChar"/>
    <w:unhideWhenUsed/>
    <w:rsid w:val="00AE6A25"/>
    <w:rPr>
      <w:b/>
      <w:bCs/>
    </w:rPr>
  </w:style>
  <w:style w:type="character" w:customStyle="1" w:styleId="CommentSubjectChar">
    <w:name w:val="Comment Subject Char"/>
    <w:basedOn w:val="CommentTextChar"/>
    <w:link w:val="CommentSubject"/>
    <w:rsid w:val="00AE6A25"/>
    <w:rPr>
      <w:b/>
      <w:bCs/>
    </w:rPr>
  </w:style>
  <w:style w:type="paragraph" w:styleId="TOC5">
    <w:name w:val="toc 5"/>
    <w:basedOn w:val="Normal"/>
    <w:next w:val="Normal"/>
    <w:autoRedefine/>
    <w:uiPriority w:val="39"/>
    <w:unhideWhenUsed/>
    <w:rsid w:val="004A02F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A02F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A02F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A02F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A02F8"/>
    <w:pPr>
      <w:spacing w:after="100" w:line="276"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semiHidden/>
    <w:unhideWhenUsed/>
    <w:qFormat/>
    <w:rsid w:val="004A02F8"/>
    <w:pPr>
      <w:keepLines/>
      <w:pBdr>
        <w:bottom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Revision">
    <w:name w:val="Revision"/>
    <w:hidden/>
    <w:uiPriority w:val="99"/>
    <w:semiHidden/>
    <w:rsid w:val="004A02F8"/>
    <w:rPr>
      <w:sz w:val="24"/>
      <w:szCs w:val="24"/>
    </w:rPr>
  </w:style>
  <w:style w:type="character" w:customStyle="1" w:styleId="Heading4Char">
    <w:name w:val="Heading 4 Char"/>
    <w:basedOn w:val="DefaultParagraphFont"/>
    <w:link w:val="Heading4"/>
    <w:rsid w:val="004A02F8"/>
    <w:rPr>
      <w:rFonts w:ascii="Arial" w:hAnsi="Arial"/>
      <w:b/>
      <w:sz w:val="32"/>
      <w:szCs w:val="24"/>
    </w:rPr>
  </w:style>
  <w:style w:type="paragraph" w:customStyle="1" w:styleId="Blockcode-colorsteps">
    <w:name w:val="Block code-color steps"/>
    <w:basedOn w:val="BlockCode"/>
    <w:rsid w:val="004A02F8"/>
    <w:rPr>
      <w:rFonts w:ascii="Consolas" w:hAnsi="Consolas"/>
      <w:color w:val="7F0055"/>
      <w:sz w:val="20"/>
    </w:rPr>
  </w:style>
  <w:style w:type="character" w:customStyle="1" w:styleId="BalloonTextChar">
    <w:name w:val="Balloon Text Char"/>
    <w:basedOn w:val="DefaultParagraphFont"/>
    <w:link w:val="BalloonText"/>
    <w:semiHidden/>
    <w:rsid w:val="004A02F8"/>
    <w:rPr>
      <w:rFonts w:ascii="Tahoma" w:hAnsi="Tahoma" w:cs="Tahoma"/>
      <w:sz w:val="16"/>
      <w:szCs w:val="16"/>
    </w:rPr>
  </w:style>
  <w:style w:type="character" w:customStyle="1" w:styleId="Heading9Char">
    <w:name w:val="Heading 9 Char"/>
    <w:basedOn w:val="DefaultParagraphFont"/>
    <w:link w:val="Heading9"/>
    <w:rsid w:val="004A02F8"/>
    <w:rPr>
      <w:rFonts w:ascii="Arial" w:hAnsi="Arial"/>
      <w:b/>
      <w:vanish/>
      <w:sz w:val="22"/>
    </w:rPr>
  </w:style>
  <w:style w:type="character" w:customStyle="1" w:styleId="FooterChar">
    <w:name w:val="Footer Char"/>
    <w:basedOn w:val="DefaultParagraphFont"/>
    <w:link w:val="Footer"/>
    <w:rsid w:val="004A02F8"/>
    <w:rPr>
      <w:sz w:val="22"/>
      <w:szCs w:val="24"/>
    </w:rPr>
  </w:style>
  <w:style w:type="character" w:customStyle="1" w:styleId="HeaderChar">
    <w:name w:val="Header Char"/>
    <w:basedOn w:val="DefaultParagraphFont"/>
    <w:link w:val="Header"/>
    <w:rsid w:val="004A02F8"/>
    <w:rPr>
      <w:sz w:val="22"/>
      <w:szCs w:val="24"/>
    </w:rPr>
  </w:style>
  <w:style w:type="paragraph" w:customStyle="1" w:styleId="Blockcode-TryIt">
    <w:name w:val="Block code - Try It"/>
    <w:basedOn w:val="Normal"/>
    <w:rsid w:val="004A02F8"/>
    <w:pPr>
      <w:keepLines/>
      <w:pBdr>
        <w:top w:val="single" w:sz="12" w:space="1" w:color="auto"/>
        <w:left w:val="single" w:sz="12" w:space="1" w:color="auto"/>
        <w:bottom w:val="single" w:sz="12" w:space="1" w:color="auto"/>
        <w:right w:val="single" w:sz="12" w:space="1" w:color="auto"/>
      </w:pBdr>
      <w:suppressAutoHyphens/>
      <w:ind w:left="25" w:right="-18"/>
    </w:pPr>
    <w:rPr>
      <w:rFonts w:ascii="Courier New" w:hAnsi="Courier New"/>
      <w:noProof/>
      <w:sz w:val="18"/>
      <w:szCs w:val="20"/>
    </w:rPr>
  </w:style>
  <w:style w:type="paragraph" w:customStyle="1" w:styleId="q">
    <w:name w:val="q"/>
    <w:basedOn w:val="Normal"/>
    <w:rsid w:val="004A02F8"/>
    <w:pPr>
      <w:spacing w:before="100" w:beforeAutospacing="1" w:after="100" w:afterAutospacing="1"/>
    </w:pPr>
  </w:style>
  <w:style w:type="character" w:customStyle="1" w:styleId="qlabel">
    <w:name w:val="q_label"/>
    <w:basedOn w:val="DefaultParagraphFont"/>
    <w:rsid w:val="004A02F8"/>
  </w:style>
  <w:style w:type="paragraph" w:customStyle="1" w:styleId="a">
    <w:name w:val="a"/>
    <w:basedOn w:val="Normal"/>
    <w:rsid w:val="004A02F8"/>
    <w:pPr>
      <w:spacing w:before="100" w:beforeAutospacing="1" w:after="100" w:afterAutospacing="1"/>
    </w:pPr>
  </w:style>
  <w:style w:type="character" w:customStyle="1" w:styleId="SyntaxChar">
    <w:name w:val="Syntax Char"/>
    <w:basedOn w:val="DefaultParagraphFont"/>
    <w:link w:val="Syntax"/>
    <w:rsid w:val="004A02F8"/>
    <w:rPr>
      <w:noProof/>
      <w:sz w:val="24"/>
    </w:rPr>
  </w:style>
  <w:style w:type="paragraph" w:customStyle="1" w:styleId="Syntax">
    <w:name w:val="Syntax"/>
    <w:link w:val="SyntaxChar"/>
    <w:rsid w:val="004A02F8"/>
    <w:pPr>
      <w:pBdr>
        <w:top w:val="single" w:sz="12" w:space="1" w:color="auto"/>
        <w:left w:val="single" w:sz="12" w:space="4" w:color="auto"/>
        <w:bottom w:val="single" w:sz="12" w:space="1" w:color="auto"/>
        <w:right w:val="single" w:sz="12" w:space="4" w:color="auto"/>
      </w:pBdr>
      <w:spacing w:before="20" w:after="40"/>
      <w:ind w:left="1944" w:right="144"/>
    </w:pPr>
    <w:rPr>
      <w:noProof/>
      <w:sz w:val="24"/>
    </w:rPr>
  </w:style>
  <w:style w:type="character" w:customStyle="1" w:styleId="CourierNew">
    <w:name w:val="Courier New"/>
    <w:basedOn w:val="DefaultParagraphFont"/>
    <w:rsid w:val="004A02F8"/>
    <w:rPr>
      <w:rFonts w:ascii="Courier New" w:hAnsi="Courier New"/>
    </w:rPr>
  </w:style>
  <w:style w:type="character" w:styleId="HTMLCode">
    <w:name w:val="HTML Code"/>
    <w:basedOn w:val="DefaultParagraphFont"/>
    <w:rsid w:val="004A02F8"/>
    <w:rPr>
      <w:rFonts w:ascii="Courier New" w:eastAsia="Times New Roman" w:hAnsi="Courier New" w:cs="Courier New"/>
      <w:sz w:val="20"/>
      <w:szCs w:val="20"/>
    </w:rPr>
  </w:style>
  <w:style w:type="paragraph" w:styleId="ListParagraph">
    <w:name w:val="List Paragraph"/>
    <w:basedOn w:val="Normal"/>
    <w:uiPriority w:val="34"/>
    <w:qFormat/>
    <w:rsid w:val="004A02F8"/>
    <w:pPr>
      <w:ind w:left="720"/>
      <w:contextualSpacing/>
    </w:pPr>
  </w:style>
  <w:style w:type="paragraph" w:customStyle="1" w:styleId="TryItblockcode">
    <w:name w:val="TryIt block code"/>
    <w:basedOn w:val="BlockCode"/>
    <w:rsid w:val="004A02F8"/>
  </w:style>
  <w:style w:type="paragraph" w:styleId="DocumentMap">
    <w:name w:val="Document Map"/>
    <w:basedOn w:val="Normal"/>
    <w:link w:val="DocumentMapChar"/>
    <w:rsid w:val="004A02F8"/>
    <w:rPr>
      <w:rFonts w:ascii="Tahoma" w:hAnsi="Tahoma" w:cs="Tahoma"/>
      <w:sz w:val="16"/>
      <w:szCs w:val="16"/>
    </w:rPr>
  </w:style>
  <w:style w:type="character" w:customStyle="1" w:styleId="DocumentMapChar">
    <w:name w:val="Document Map Char"/>
    <w:basedOn w:val="DefaultParagraphFont"/>
    <w:link w:val="DocumentMap"/>
    <w:rsid w:val="004A02F8"/>
    <w:rPr>
      <w:rFonts w:ascii="Tahoma" w:hAnsi="Tahoma" w:cs="Tahoma"/>
      <w:sz w:val="16"/>
      <w:szCs w:val="16"/>
    </w:rPr>
  </w:style>
  <w:style w:type="paragraph" w:customStyle="1" w:styleId="Number1">
    <w:name w:val="Number1"/>
    <w:basedOn w:val="BlockText"/>
    <w:rsid w:val="004A02F8"/>
    <w:pPr>
      <w:numPr>
        <w:numId w:val="33"/>
      </w:numPr>
    </w:pPr>
    <w:rPr>
      <w:szCs w:val="20"/>
    </w:rPr>
  </w:style>
  <w:style w:type="character" w:customStyle="1" w:styleId="BlockTextChar1">
    <w:name w:val="Block Text Char1"/>
    <w:aliases w:val="Block Text Char Char1,Block Text Char1 Char Char1,Block Text Char Char Char Char1,Block Text Char1 Char Char Char Char1,Block Text Char Char1 Char Char Char Char1,Block Text Char1 Char Char Char Char Char Char1"/>
    <w:basedOn w:val="DefaultParagraphFont"/>
    <w:rsid w:val="004A02F8"/>
    <w:rPr>
      <w:sz w:val="22"/>
      <w:lang w:val="en-US" w:eastAsia="en-US" w:bidi="ar-SA"/>
    </w:rPr>
  </w:style>
  <w:style w:type="paragraph" w:customStyle="1" w:styleId="KeyPoints">
    <w:name w:val="KeyPoints"/>
    <w:basedOn w:val="Normal"/>
    <w:rsid w:val="004A02F8"/>
    <w:pPr>
      <w:keepLines/>
      <w:numPr>
        <w:numId w:val="34"/>
      </w:numPr>
      <w:suppressAutoHyphens/>
      <w:spacing w:before="80"/>
    </w:pPr>
    <w:rPr>
      <w:rFonts w:ascii="Arial" w:hAnsi="Arial"/>
      <w:b/>
      <w:vanish/>
      <w:sz w:val="28"/>
      <w:szCs w:val="28"/>
    </w:rPr>
  </w:style>
  <w:style w:type="paragraph" w:customStyle="1" w:styleId="BulletAsterisk1">
    <w:name w:val="Bullet Asterisk 1"/>
    <w:basedOn w:val="BlockText"/>
    <w:rsid w:val="004A02F8"/>
    <w:pPr>
      <w:numPr>
        <w:numId w:val="35"/>
      </w:numPr>
      <w:ind w:left="2880"/>
    </w:pPr>
    <w:rPr>
      <w:szCs w:val="20"/>
    </w:rPr>
  </w:style>
  <w:style w:type="paragraph" w:customStyle="1" w:styleId="Blockcode-color">
    <w:name w:val="Block code-color"/>
    <w:basedOn w:val="BlockCode"/>
    <w:rsid w:val="004A02F8"/>
    <w:rPr>
      <w:color w:val="7F0055"/>
    </w:rPr>
  </w:style>
  <w:style w:type="paragraph" w:customStyle="1" w:styleId="TableBullet0">
    <w:name w:val="TableBullet"/>
    <w:basedOn w:val="table-text"/>
    <w:autoRedefine/>
    <w:rsid w:val="004A02F8"/>
    <w:pPr>
      <w:numPr>
        <w:numId w:val="37"/>
      </w:numPr>
    </w:pPr>
  </w:style>
  <w:style w:type="paragraph" w:customStyle="1" w:styleId="TableDash">
    <w:name w:val="TableDash"/>
    <w:basedOn w:val="table-text"/>
    <w:rsid w:val="004A02F8"/>
    <w:pPr>
      <w:numPr>
        <w:numId w:val="36"/>
      </w:numPr>
    </w:pPr>
  </w:style>
  <w:style w:type="paragraph" w:customStyle="1" w:styleId="Heading4Cont0">
    <w:name w:val="Heading 4 Cont."/>
    <w:basedOn w:val="Heading4"/>
    <w:next w:val="MainText"/>
    <w:rsid w:val="005A12E9"/>
    <w:pPr>
      <w:pageBreakBefore w:val="0"/>
      <w:spacing w:after="0"/>
    </w:pPr>
    <w:rPr>
      <w:bCs/>
      <w:sz w:val="22"/>
      <w:szCs w:val="28"/>
    </w:rPr>
  </w:style>
  <w:style w:type="character" w:customStyle="1" w:styleId="webworksnumber">
    <w:name w:val="webworks_number"/>
    <w:basedOn w:val="DefaultParagraphFont"/>
    <w:rsid w:val="0011731E"/>
  </w:style>
  <w:style w:type="character" w:customStyle="1" w:styleId="command">
    <w:name w:val="command"/>
    <w:basedOn w:val="DefaultParagraphFont"/>
    <w:rsid w:val="0011731E"/>
  </w:style>
  <w:style w:type="character" w:customStyle="1" w:styleId="wintitle">
    <w:name w:val="wintitle"/>
    <w:basedOn w:val="DefaultParagraphFont"/>
    <w:rsid w:val="0011731E"/>
  </w:style>
  <w:style w:type="character" w:customStyle="1" w:styleId="uicontrol">
    <w:name w:val="uicontrol"/>
    <w:basedOn w:val="DefaultParagraphFont"/>
    <w:rsid w:val="0011731E"/>
  </w:style>
  <w:style w:type="character" w:customStyle="1" w:styleId="codeph">
    <w:name w:val="codeph"/>
    <w:basedOn w:val="DefaultParagraphFont"/>
    <w:rsid w:val="00CA26D0"/>
  </w:style>
  <w:style w:type="character" w:customStyle="1" w:styleId="xref">
    <w:name w:val="xref"/>
    <w:basedOn w:val="DefaultParagraphFont"/>
    <w:rsid w:val="0041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960">
      <w:bodyDiv w:val="1"/>
      <w:marLeft w:val="0"/>
      <w:marRight w:val="0"/>
      <w:marTop w:val="0"/>
      <w:marBottom w:val="0"/>
      <w:divBdr>
        <w:top w:val="none" w:sz="0" w:space="0" w:color="auto"/>
        <w:left w:val="none" w:sz="0" w:space="0" w:color="auto"/>
        <w:bottom w:val="none" w:sz="0" w:space="0" w:color="auto"/>
        <w:right w:val="none" w:sz="0" w:space="0" w:color="auto"/>
      </w:divBdr>
    </w:div>
    <w:div w:id="497429211">
      <w:bodyDiv w:val="1"/>
      <w:marLeft w:val="0"/>
      <w:marRight w:val="0"/>
      <w:marTop w:val="0"/>
      <w:marBottom w:val="0"/>
      <w:divBdr>
        <w:top w:val="none" w:sz="0" w:space="0" w:color="auto"/>
        <w:left w:val="none" w:sz="0" w:space="0" w:color="auto"/>
        <w:bottom w:val="none" w:sz="0" w:space="0" w:color="auto"/>
        <w:right w:val="none" w:sz="0" w:space="0" w:color="auto"/>
      </w:divBdr>
    </w:div>
    <w:div w:id="666901469">
      <w:bodyDiv w:val="1"/>
      <w:marLeft w:val="0"/>
      <w:marRight w:val="0"/>
      <w:marTop w:val="0"/>
      <w:marBottom w:val="0"/>
      <w:divBdr>
        <w:top w:val="none" w:sz="0" w:space="0" w:color="auto"/>
        <w:left w:val="none" w:sz="0" w:space="0" w:color="auto"/>
        <w:bottom w:val="none" w:sz="0" w:space="0" w:color="auto"/>
        <w:right w:val="none" w:sz="0" w:space="0" w:color="auto"/>
      </w:divBdr>
    </w:div>
    <w:div w:id="851147365">
      <w:bodyDiv w:val="1"/>
      <w:marLeft w:val="0"/>
      <w:marRight w:val="0"/>
      <w:marTop w:val="0"/>
      <w:marBottom w:val="0"/>
      <w:divBdr>
        <w:top w:val="none" w:sz="0" w:space="0" w:color="auto"/>
        <w:left w:val="none" w:sz="0" w:space="0" w:color="auto"/>
        <w:bottom w:val="none" w:sz="0" w:space="0" w:color="auto"/>
        <w:right w:val="none" w:sz="0" w:space="0" w:color="auto"/>
      </w:divBdr>
    </w:div>
    <w:div w:id="874580513">
      <w:bodyDiv w:val="1"/>
      <w:marLeft w:val="0"/>
      <w:marRight w:val="0"/>
      <w:marTop w:val="0"/>
      <w:marBottom w:val="0"/>
      <w:divBdr>
        <w:top w:val="none" w:sz="0" w:space="0" w:color="auto"/>
        <w:left w:val="none" w:sz="0" w:space="0" w:color="auto"/>
        <w:bottom w:val="none" w:sz="0" w:space="0" w:color="auto"/>
        <w:right w:val="none" w:sz="0" w:space="0" w:color="auto"/>
      </w:divBdr>
      <w:divsChild>
        <w:div w:id="1148205792">
          <w:marLeft w:val="0"/>
          <w:marRight w:val="0"/>
          <w:marTop w:val="120"/>
          <w:marBottom w:val="120"/>
          <w:divBdr>
            <w:top w:val="none" w:sz="0" w:space="0" w:color="auto"/>
            <w:left w:val="none" w:sz="0" w:space="0" w:color="auto"/>
            <w:bottom w:val="none" w:sz="0" w:space="0" w:color="auto"/>
            <w:right w:val="none" w:sz="0" w:space="0" w:color="auto"/>
          </w:divBdr>
        </w:div>
        <w:div w:id="774983629">
          <w:marLeft w:val="0"/>
          <w:marRight w:val="0"/>
          <w:marTop w:val="120"/>
          <w:marBottom w:val="120"/>
          <w:divBdr>
            <w:top w:val="none" w:sz="0" w:space="0" w:color="666666"/>
            <w:left w:val="none" w:sz="0" w:space="0" w:color="auto"/>
            <w:bottom w:val="none" w:sz="0" w:space="0" w:color="666666"/>
            <w:right w:val="none" w:sz="0" w:space="0" w:color="auto"/>
          </w:divBdr>
        </w:div>
        <w:div w:id="2077976104">
          <w:marLeft w:val="0"/>
          <w:marRight w:val="0"/>
          <w:marTop w:val="120"/>
          <w:marBottom w:val="120"/>
          <w:divBdr>
            <w:top w:val="none" w:sz="0" w:space="0" w:color="auto"/>
            <w:left w:val="none" w:sz="0" w:space="0" w:color="auto"/>
            <w:bottom w:val="none" w:sz="0" w:space="0" w:color="auto"/>
            <w:right w:val="none" w:sz="0" w:space="0" w:color="auto"/>
          </w:divBdr>
        </w:div>
      </w:divsChild>
    </w:div>
    <w:div w:id="877738257">
      <w:bodyDiv w:val="1"/>
      <w:marLeft w:val="0"/>
      <w:marRight w:val="0"/>
      <w:marTop w:val="0"/>
      <w:marBottom w:val="0"/>
      <w:divBdr>
        <w:top w:val="none" w:sz="0" w:space="0" w:color="auto"/>
        <w:left w:val="none" w:sz="0" w:space="0" w:color="auto"/>
        <w:bottom w:val="none" w:sz="0" w:space="0" w:color="auto"/>
        <w:right w:val="none" w:sz="0" w:space="0" w:color="auto"/>
      </w:divBdr>
    </w:div>
    <w:div w:id="1052118263">
      <w:bodyDiv w:val="1"/>
      <w:marLeft w:val="0"/>
      <w:marRight w:val="0"/>
      <w:marTop w:val="0"/>
      <w:marBottom w:val="0"/>
      <w:divBdr>
        <w:top w:val="none" w:sz="0" w:space="0" w:color="auto"/>
        <w:left w:val="none" w:sz="0" w:space="0" w:color="auto"/>
        <w:bottom w:val="none" w:sz="0" w:space="0" w:color="auto"/>
        <w:right w:val="none" w:sz="0" w:space="0" w:color="auto"/>
      </w:divBdr>
    </w:div>
    <w:div w:id="1428038170">
      <w:bodyDiv w:val="1"/>
      <w:marLeft w:val="0"/>
      <w:marRight w:val="0"/>
      <w:marTop w:val="0"/>
      <w:marBottom w:val="0"/>
      <w:divBdr>
        <w:top w:val="none" w:sz="0" w:space="0" w:color="auto"/>
        <w:left w:val="none" w:sz="0" w:space="0" w:color="auto"/>
        <w:bottom w:val="none" w:sz="0" w:space="0" w:color="auto"/>
        <w:right w:val="none" w:sz="0" w:space="0" w:color="auto"/>
      </w:divBdr>
      <w:divsChild>
        <w:div w:id="911744440">
          <w:marLeft w:val="0"/>
          <w:marRight w:val="0"/>
          <w:marTop w:val="120"/>
          <w:marBottom w:val="120"/>
          <w:divBdr>
            <w:top w:val="none" w:sz="0" w:space="0" w:color="auto"/>
            <w:left w:val="none" w:sz="0" w:space="0" w:color="auto"/>
            <w:bottom w:val="none" w:sz="0" w:space="0" w:color="auto"/>
            <w:right w:val="none" w:sz="0" w:space="0" w:color="auto"/>
          </w:divBdr>
        </w:div>
        <w:div w:id="549919234">
          <w:marLeft w:val="0"/>
          <w:marRight w:val="0"/>
          <w:marTop w:val="120"/>
          <w:marBottom w:val="120"/>
          <w:divBdr>
            <w:top w:val="none" w:sz="0" w:space="0" w:color="auto"/>
            <w:left w:val="none" w:sz="0" w:space="0" w:color="auto"/>
            <w:bottom w:val="none" w:sz="0" w:space="0" w:color="auto"/>
            <w:right w:val="none" w:sz="0" w:space="0" w:color="auto"/>
          </w:divBdr>
        </w:div>
      </w:divsChild>
    </w:div>
    <w:div w:id="1562979956">
      <w:bodyDiv w:val="1"/>
      <w:marLeft w:val="0"/>
      <w:marRight w:val="0"/>
      <w:marTop w:val="0"/>
      <w:marBottom w:val="0"/>
      <w:divBdr>
        <w:top w:val="none" w:sz="0" w:space="0" w:color="auto"/>
        <w:left w:val="none" w:sz="0" w:space="0" w:color="auto"/>
        <w:bottom w:val="none" w:sz="0" w:space="0" w:color="auto"/>
        <w:right w:val="none" w:sz="0" w:space="0" w:color="auto"/>
      </w:divBdr>
    </w:div>
    <w:div w:id="1773739993">
      <w:bodyDiv w:val="1"/>
      <w:marLeft w:val="0"/>
      <w:marRight w:val="0"/>
      <w:marTop w:val="0"/>
      <w:marBottom w:val="0"/>
      <w:divBdr>
        <w:top w:val="none" w:sz="0" w:space="0" w:color="auto"/>
        <w:left w:val="none" w:sz="0" w:space="0" w:color="auto"/>
        <w:bottom w:val="none" w:sz="0" w:space="0" w:color="auto"/>
        <w:right w:val="none" w:sz="0" w:space="0" w:color="auto"/>
      </w:divBdr>
    </w:div>
    <w:div w:id="1786729399">
      <w:bodyDiv w:val="1"/>
      <w:marLeft w:val="0"/>
      <w:marRight w:val="0"/>
      <w:marTop w:val="0"/>
      <w:marBottom w:val="0"/>
      <w:divBdr>
        <w:top w:val="none" w:sz="0" w:space="0" w:color="auto"/>
        <w:left w:val="none" w:sz="0" w:space="0" w:color="auto"/>
        <w:bottom w:val="none" w:sz="0" w:space="0" w:color="auto"/>
        <w:right w:val="none" w:sz="0" w:space="0" w:color="auto"/>
      </w:divBdr>
    </w:div>
    <w:div w:id="1846019711">
      <w:bodyDiv w:val="1"/>
      <w:marLeft w:val="0"/>
      <w:marRight w:val="0"/>
      <w:marTop w:val="0"/>
      <w:marBottom w:val="0"/>
      <w:divBdr>
        <w:top w:val="none" w:sz="0" w:space="0" w:color="auto"/>
        <w:left w:val="none" w:sz="0" w:space="0" w:color="auto"/>
        <w:bottom w:val="none" w:sz="0" w:space="0" w:color="auto"/>
        <w:right w:val="none" w:sz="0" w:space="0" w:color="auto"/>
      </w:divBdr>
    </w:div>
    <w:div w:id="1910000439">
      <w:bodyDiv w:val="1"/>
      <w:marLeft w:val="0"/>
      <w:marRight w:val="0"/>
      <w:marTop w:val="0"/>
      <w:marBottom w:val="0"/>
      <w:divBdr>
        <w:top w:val="none" w:sz="0" w:space="0" w:color="auto"/>
        <w:left w:val="none" w:sz="0" w:space="0" w:color="auto"/>
        <w:bottom w:val="none" w:sz="0" w:space="0" w:color="auto"/>
        <w:right w:val="none" w:sz="0" w:space="0" w:color="auto"/>
      </w:divBdr>
    </w:div>
    <w:div w:id="1917741337">
      <w:bodyDiv w:val="1"/>
      <w:marLeft w:val="0"/>
      <w:marRight w:val="0"/>
      <w:marTop w:val="0"/>
      <w:marBottom w:val="0"/>
      <w:divBdr>
        <w:top w:val="none" w:sz="0" w:space="0" w:color="auto"/>
        <w:left w:val="none" w:sz="0" w:space="0" w:color="auto"/>
        <w:bottom w:val="none" w:sz="0" w:space="0" w:color="auto"/>
        <w:right w:val="none" w:sz="0" w:space="0" w:color="auto"/>
      </w:divBdr>
    </w:div>
    <w:div w:id="1975328221">
      <w:bodyDiv w:val="1"/>
      <w:marLeft w:val="0"/>
      <w:marRight w:val="0"/>
      <w:marTop w:val="0"/>
      <w:marBottom w:val="0"/>
      <w:divBdr>
        <w:top w:val="none" w:sz="0" w:space="0" w:color="auto"/>
        <w:left w:val="none" w:sz="0" w:space="0" w:color="auto"/>
        <w:bottom w:val="none" w:sz="0" w:space="0" w:color="auto"/>
        <w:right w:val="none" w:sz="0" w:space="0" w:color="auto"/>
      </w:divBdr>
      <w:divsChild>
        <w:div w:id="367142343">
          <w:marLeft w:val="0"/>
          <w:marRight w:val="0"/>
          <w:marTop w:val="120"/>
          <w:marBottom w:val="120"/>
          <w:divBdr>
            <w:top w:val="none" w:sz="0" w:space="0" w:color="auto"/>
            <w:left w:val="none" w:sz="0" w:space="0" w:color="auto"/>
            <w:bottom w:val="none" w:sz="0" w:space="0" w:color="auto"/>
            <w:right w:val="none" w:sz="0" w:space="0" w:color="auto"/>
          </w:divBdr>
        </w:div>
        <w:div w:id="1424914553">
          <w:marLeft w:val="360"/>
          <w:marRight w:val="0"/>
          <w:marTop w:val="60"/>
          <w:marBottom w:val="60"/>
          <w:divBdr>
            <w:top w:val="none" w:sz="0" w:space="0" w:color="auto"/>
            <w:left w:val="none" w:sz="0" w:space="0" w:color="auto"/>
            <w:bottom w:val="none" w:sz="0" w:space="0" w:color="auto"/>
            <w:right w:val="none" w:sz="0" w:space="0" w:color="auto"/>
          </w:divBdr>
        </w:div>
        <w:div w:id="1763183203">
          <w:marLeft w:val="360"/>
          <w:marRight w:val="0"/>
          <w:marTop w:val="60"/>
          <w:marBottom w:val="60"/>
          <w:divBdr>
            <w:top w:val="none" w:sz="0" w:space="0" w:color="auto"/>
            <w:left w:val="none" w:sz="0" w:space="0" w:color="auto"/>
            <w:bottom w:val="none" w:sz="0" w:space="0" w:color="auto"/>
            <w:right w:val="none" w:sz="0" w:space="0" w:color="auto"/>
          </w:divBdr>
        </w:div>
        <w:div w:id="2104983360">
          <w:marLeft w:val="360"/>
          <w:marRight w:val="0"/>
          <w:marTop w:val="120"/>
          <w:marBottom w:val="120"/>
          <w:divBdr>
            <w:top w:val="none" w:sz="0" w:space="0" w:color="666666"/>
            <w:left w:val="none" w:sz="0" w:space="0" w:color="auto"/>
            <w:bottom w:val="none" w:sz="0" w:space="0" w:color="666666"/>
            <w:right w:val="none" w:sz="0" w:space="0" w:color="auto"/>
          </w:divBdr>
        </w:div>
      </w:divsChild>
    </w:div>
    <w:div w:id="20342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an\AppData\Roaming\Microsoft\Templates\LessonDesignTemplate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87E1E-39DE-49CC-9ECA-EE566C0588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4CC57A-A225-497F-953B-563FEF5862EA}">
  <ds:schemaRefs>
    <ds:schemaRef ds:uri="http://schemas.microsoft.com/sharepoint/v3/contenttype/forms"/>
  </ds:schemaRefs>
</ds:datastoreItem>
</file>

<file path=customXml/itemProps3.xml><?xml version="1.0" encoding="utf-8"?>
<ds:datastoreItem xmlns:ds="http://schemas.openxmlformats.org/officeDocument/2006/customXml" ds:itemID="{6DDCA135-B750-4CBB-985B-5F3507C8500B}"/>
</file>

<file path=customXml/itemProps4.xml><?xml version="1.0" encoding="utf-8"?>
<ds:datastoreItem xmlns:ds="http://schemas.openxmlformats.org/officeDocument/2006/customXml" ds:itemID="{513AC835-0CD7-4C21-86F8-F726CE81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LessonDesignTemplate2016</Template>
  <TotalTime>37</TotalTime>
  <Pages>28</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Lesson #: Title</vt:lpstr>
    </vt:vector>
  </TitlesOfParts>
  <Company>Progress Software Corporation</Company>
  <LinksUpToDate>false</LinksUpToDate>
  <CharactersWithSpaces>28924</CharactersWithSpaces>
  <SharedDoc>false</SharedDoc>
  <HLinks>
    <vt:vector size="54" baseType="variant">
      <vt:variant>
        <vt:i4>1769525</vt:i4>
      </vt:variant>
      <vt:variant>
        <vt:i4>50</vt:i4>
      </vt:variant>
      <vt:variant>
        <vt:i4>0</vt:i4>
      </vt:variant>
      <vt:variant>
        <vt:i4>5</vt:i4>
      </vt:variant>
      <vt:variant>
        <vt:lpwstr/>
      </vt:variant>
      <vt:variant>
        <vt:lpwstr>_Toc237408037</vt:lpwstr>
      </vt:variant>
      <vt:variant>
        <vt:i4>1769525</vt:i4>
      </vt:variant>
      <vt:variant>
        <vt:i4>44</vt:i4>
      </vt:variant>
      <vt:variant>
        <vt:i4>0</vt:i4>
      </vt:variant>
      <vt:variant>
        <vt:i4>5</vt:i4>
      </vt:variant>
      <vt:variant>
        <vt:lpwstr/>
      </vt:variant>
      <vt:variant>
        <vt:lpwstr>_Toc237408036</vt:lpwstr>
      </vt:variant>
      <vt:variant>
        <vt:i4>1769525</vt:i4>
      </vt:variant>
      <vt:variant>
        <vt:i4>38</vt:i4>
      </vt:variant>
      <vt:variant>
        <vt:i4>0</vt:i4>
      </vt:variant>
      <vt:variant>
        <vt:i4>5</vt:i4>
      </vt:variant>
      <vt:variant>
        <vt:lpwstr/>
      </vt:variant>
      <vt:variant>
        <vt:lpwstr>_Toc237408035</vt:lpwstr>
      </vt:variant>
      <vt:variant>
        <vt:i4>1769525</vt:i4>
      </vt:variant>
      <vt:variant>
        <vt:i4>32</vt:i4>
      </vt:variant>
      <vt:variant>
        <vt:i4>0</vt:i4>
      </vt:variant>
      <vt:variant>
        <vt:i4>5</vt:i4>
      </vt:variant>
      <vt:variant>
        <vt:lpwstr/>
      </vt:variant>
      <vt:variant>
        <vt:lpwstr>_Toc237408034</vt:lpwstr>
      </vt:variant>
      <vt:variant>
        <vt:i4>1769525</vt:i4>
      </vt:variant>
      <vt:variant>
        <vt:i4>26</vt:i4>
      </vt:variant>
      <vt:variant>
        <vt:i4>0</vt:i4>
      </vt:variant>
      <vt:variant>
        <vt:i4>5</vt:i4>
      </vt:variant>
      <vt:variant>
        <vt:lpwstr/>
      </vt:variant>
      <vt:variant>
        <vt:lpwstr>_Toc237408033</vt:lpwstr>
      </vt:variant>
      <vt:variant>
        <vt:i4>1769525</vt:i4>
      </vt:variant>
      <vt:variant>
        <vt:i4>20</vt:i4>
      </vt:variant>
      <vt:variant>
        <vt:i4>0</vt:i4>
      </vt:variant>
      <vt:variant>
        <vt:i4>5</vt:i4>
      </vt:variant>
      <vt:variant>
        <vt:lpwstr/>
      </vt:variant>
      <vt:variant>
        <vt:lpwstr>_Toc237408032</vt:lpwstr>
      </vt:variant>
      <vt:variant>
        <vt:i4>1769525</vt:i4>
      </vt:variant>
      <vt:variant>
        <vt:i4>14</vt:i4>
      </vt:variant>
      <vt:variant>
        <vt:i4>0</vt:i4>
      </vt:variant>
      <vt:variant>
        <vt:i4>5</vt:i4>
      </vt:variant>
      <vt:variant>
        <vt:lpwstr/>
      </vt:variant>
      <vt:variant>
        <vt:lpwstr>_Toc237408031</vt:lpwstr>
      </vt:variant>
      <vt:variant>
        <vt:i4>1769525</vt:i4>
      </vt:variant>
      <vt:variant>
        <vt:i4>8</vt:i4>
      </vt:variant>
      <vt:variant>
        <vt:i4>0</vt:i4>
      </vt:variant>
      <vt:variant>
        <vt:i4>5</vt:i4>
      </vt:variant>
      <vt:variant>
        <vt:lpwstr/>
      </vt:variant>
      <vt:variant>
        <vt:lpwstr>_Toc237408030</vt:lpwstr>
      </vt:variant>
      <vt:variant>
        <vt:i4>1703989</vt:i4>
      </vt:variant>
      <vt:variant>
        <vt:i4>2</vt:i4>
      </vt:variant>
      <vt:variant>
        <vt:i4>0</vt:i4>
      </vt:variant>
      <vt:variant>
        <vt:i4>5</vt:i4>
      </vt:variant>
      <vt:variant>
        <vt:lpwstr/>
      </vt:variant>
      <vt:variant>
        <vt:lpwstr>_Toc237408029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 Title</dc:title>
  <dc:creator>haribabu</dc:creator>
  <cp:lastModifiedBy>Elaine Rosenberg</cp:lastModifiedBy>
  <cp:revision>7</cp:revision>
  <cp:lastPrinted>2016-11-02T13:31:00Z</cp:lastPrinted>
  <dcterms:created xsi:type="dcterms:W3CDTF">2017-06-13T09:39:00Z</dcterms:created>
  <dcterms:modified xsi:type="dcterms:W3CDTF">2017-06-16T13:36:00Z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0x010100596B80EC531CDE4BA5CCC220CF39A60F</vt:lpwstr>
  </property>
  <property fmtid="{D5CDD505-2E9C-101B-9397-08002B2CF9AE}" pid="4" name="_dlc_DocIdItemGuid">
    <vt:lpwstr>f7459c62-cce2-4f1f-a2c0-a7ab71371e4b</vt:lpwstr>
  </property>
  <property fmtid="{D5CDD505-2E9C-101B-9397-08002B2CF9AE}" pid="5" name="Order">
    <vt:r8>100</vt:r8>
  </property>
  <property fmtid="{D5CDD505-2E9C-101B-9397-08002B2CF9AE}" pid="6" name="TemplateUrl">
    <vt:lpwstr/>
  </property>
  <property fmtid="{D5CDD505-2E9C-101B-9397-08002B2CF9AE}" pid="7" name="_SourceUrl">
    <vt:lpwstr/>
  </property>
  <property fmtid="{D5CDD505-2E9C-101B-9397-08002B2CF9AE}" pid="8" name="xd_Signature">
    <vt:bool>false</vt:bool>
  </property>
  <property fmtid="{D5CDD505-2E9C-101B-9397-08002B2CF9AE}" pid="9" name="xd_ProgID">
    <vt:lpwstr/>
  </property>
</Properties>
</file>